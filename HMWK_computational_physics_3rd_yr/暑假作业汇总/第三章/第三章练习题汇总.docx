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DC" w:rsidRDefault="006245DC">
      <w:pPr>
        <w:pStyle w:val="TOC"/>
      </w:pPr>
      <w:r>
        <w:rPr>
          <w:lang w:val="zh-CN"/>
        </w:rPr>
        <w:t>目录</w:t>
      </w:r>
    </w:p>
    <w:p w:rsidR="00FA21D7" w:rsidRPr="00864DC1" w:rsidRDefault="00312148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500470" w:history="1">
        <w:r w:rsidR="00FA21D7" w:rsidRPr="00D1776E">
          <w:rPr>
            <w:rStyle w:val="a5"/>
            <w:rFonts w:eastAsia="宋体"/>
            <w:noProof/>
            <w:lang w:eastAsia="zh-CN"/>
          </w:rPr>
          <w:t>3.1</w:t>
        </w:r>
        <w:r w:rsidR="00FA21D7">
          <w:rPr>
            <w:noProof/>
            <w:webHidden/>
          </w:rPr>
          <w:tab/>
        </w:r>
        <w:r w:rsidR="00FA21D7">
          <w:rPr>
            <w:noProof/>
            <w:webHidden/>
          </w:rPr>
          <w:fldChar w:fldCharType="begin"/>
        </w:r>
        <w:r w:rsidR="00FA21D7">
          <w:rPr>
            <w:noProof/>
            <w:webHidden/>
          </w:rPr>
          <w:instrText xml:space="preserve"> PAGEREF _Toc432500470 \h </w:instrText>
        </w:r>
        <w:r w:rsidR="00FA21D7">
          <w:rPr>
            <w:noProof/>
            <w:webHidden/>
          </w:rPr>
        </w:r>
        <w:r w:rsidR="00FA21D7">
          <w:rPr>
            <w:noProof/>
            <w:webHidden/>
          </w:rPr>
          <w:fldChar w:fldCharType="separate"/>
        </w:r>
        <w:r w:rsidR="00FA21D7">
          <w:rPr>
            <w:noProof/>
            <w:webHidden/>
          </w:rPr>
          <w:t>1</w:t>
        </w:r>
        <w:r w:rsidR="00FA21D7"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1" w:history="1">
        <w:r w:rsidRPr="00D1776E">
          <w:rPr>
            <w:rStyle w:val="a5"/>
            <w:rFonts w:eastAsia="宋体"/>
            <w:noProof/>
            <w:lang w:eastAsia="zh-CN"/>
          </w:rPr>
          <w:t>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2" w:history="1">
        <w:r w:rsidRPr="00D1776E">
          <w:rPr>
            <w:rStyle w:val="a5"/>
            <w:rFonts w:eastAsia="宋体"/>
            <w:noProof/>
            <w:lang w:eastAsia="zh-CN"/>
          </w:rPr>
          <w:t>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3" w:history="1">
        <w:r w:rsidRPr="00D1776E">
          <w:rPr>
            <w:rStyle w:val="a5"/>
            <w:rFonts w:eastAsia="宋体"/>
            <w:noProof/>
            <w:lang w:val="fr-FR" w:eastAsia="zh-CN"/>
          </w:rPr>
          <w:t>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4" w:history="1">
        <w:r w:rsidRPr="00D1776E">
          <w:rPr>
            <w:rStyle w:val="a5"/>
            <w:rFonts w:eastAsia="宋体"/>
            <w:noProof/>
            <w:lang w:eastAsia="zh-CN"/>
          </w:rPr>
          <w:t>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5" w:history="1">
        <w:r w:rsidRPr="00D1776E">
          <w:rPr>
            <w:rStyle w:val="a5"/>
            <w:rFonts w:eastAsia="宋体"/>
            <w:noProof/>
            <w:lang w:eastAsia="zh-CN"/>
          </w:rPr>
          <w:t>3.6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6" w:history="1">
        <w:r w:rsidRPr="00D1776E">
          <w:rPr>
            <w:rStyle w:val="a5"/>
            <w:rFonts w:eastAsia="宋体"/>
            <w:noProof/>
            <w:lang w:eastAsia="zh-CN"/>
          </w:rPr>
          <w:t>3.7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7" w:history="1">
        <w:r w:rsidRPr="00D1776E">
          <w:rPr>
            <w:rStyle w:val="a5"/>
            <w:rFonts w:eastAsia="宋体"/>
            <w:noProof/>
            <w:lang w:eastAsia="zh-CN"/>
          </w:rPr>
          <w:t>3.8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8" w:history="1">
        <w:r w:rsidRPr="00D1776E">
          <w:rPr>
            <w:rStyle w:val="a5"/>
            <w:rFonts w:eastAsia="宋体"/>
            <w:noProof/>
            <w:lang w:eastAsia="zh-CN"/>
          </w:rPr>
          <w:t>3.9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79" w:history="1">
        <w:r w:rsidRPr="00D1776E">
          <w:rPr>
            <w:rStyle w:val="a5"/>
            <w:rFonts w:eastAsia="宋体"/>
            <w:noProof/>
            <w:lang w:eastAsia="zh-CN"/>
          </w:rPr>
          <w:t>3.10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0" w:history="1">
        <w:r w:rsidRPr="00D1776E">
          <w:rPr>
            <w:rStyle w:val="a5"/>
            <w:rFonts w:eastAsia="宋体"/>
            <w:noProof/>
            <w:lang w:eastAsia="zh-CN"/>
          </w:rPr>
          <w:t>3.11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1" w:history="1">
        <w:r w:rsidRPr="00D1776E">
          <w:rPr>
            <w:rStyle w:val="a5"/>
            <w:rFonts w:eastAsia="宋体"/>
            <w:noProof/>
            <w:lang w:eastAsia="zh-CN"/>
          </w:rPr>
          <w:t>3.12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2" w:history="1">
        <w:r w:rsidRPr="00D1776E">
          <w:rPr>
            <w:rStyle w:val="a5"/>
            <w:rFonts w:eastAsia="宋体"/>
            <w:noProof/>
            <w:lang w:eastAsia="zh-CN"/>
          </w:rPr>
          <w:t>3.13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3" w:history="1">
        <w:r w:rsidRPr="00D1776E">
          <w:rPr>
            <w:rStyle w:val="a5"/>
            <w:rFonts w:eastAsia="宋体"/>
            <w:noProof/>
            <w:lang w:eastAsia="zh-CN"/>
          </w:rPr>
          <w:t>3.14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4" w:history="1">
        <w:r w:rsidRPr="00D1776E">
          <w:rPr>
            <w:rStyle w:val="a5"/>
            <w:rFonts w:eastAsia="宋体"/>
            <w:noProof/>
            <w:lang w:eastAsia="zh-CN"/>
          </w:rPr>
          <w:t>3.15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5" w:history="1">
        <w:r w:rsidRPr="00D1776E">
          <w:rPr>
            <w:rStyle w:val="a5"/>
            <w:rFonts w:eastAsia="宋体"/>
            <w:noProof/>
            <w:lang w:eastAsia="zh-CN"/>
          </w:rPr>
          <w:t>3.16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6" w:history="1">
        <w:r w:rsidRPr="00D1776E">
          <w:rPr>
            <w:rStyle w:val="a5"/>
            <w:rFonts w:eastAsia="宋体"/>
            <w:noProof/>
            <w:lang w:eastAsia="zh-CN"/>
          </w:rPr>
          <w:t>3.17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7" w:history="1">
        <w:r w:rsidRPr="00D1776E">
          <w:rPr>
            <w:rStyle w:val="a5"/>
            <w:rFonts w:eastAsia="宋体"/>
            <w:noProof/>
            <w:lang w:eastAsia="zh-CN"/>
          </w:rPr>
          <w:t>3.18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8" w:history="1">
        <w:r w:rsidRPr="00D1776E">
          <w:rPr>
            <w:rStyle w:val="a5"/>
            <w:rFonts w:eastAsia="宋体"/>
            <w:noProof/>
            <w:lang w:eastAsia="zh-CN"/>
          </w:rPr>
          <w:t>3.19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89" w:history="1">
        <w:r w:rsidRPr="00D1776E">
          <w:rPr>
            <w:rStyle w:val="a5"/>
            <w:rFonts w:eastAsia="宋体"/>
            <w:noProof/>
            <w:lang w:eastAsia="zh-CN"/>
          </w:rPr>
          <w:t>3.20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0" w:history="1">
        <w:r w:rsidRPr="00D1776E">
          <w:rPr>
            <w:rStyle w:val="a5"/>
            <w:rFonts w:eastAsia="宋体"/>
            <w:noProof/>
            <w:lang w:eastAsia="zh-CN"/>
          </w:rPr>
          <w:t>3.21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1" w:history="1">
        <w:r w:rsidRPr="00D1776E">
          <w:rPr>
            <w:rStyle w:val="a5"/>
            <w:rFonts w:eastAsia="宋体"/>
            <w:noProof/>
            <w:lang w:eastAsia="zh-CN"/>
          </w:rPr>
          <w:t>3.22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2" w:history="1">
        <w:r w:rsidRPr="00D1776E">
          <w:rPr>
            <w:rStyle w:val="a5"/>
            <w:rFonts w:eastAsia="宋体"/>
            <w:noProof/>
            <w:lang w:eastAsia="zh-CN"/>
          </w:rPr>
          <w:t>3.23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3" w:history="1">
        <w:r w:rsidRPr="00D1776E">
          <w:rPr>
            <w:rStyle w:val="a5"/>
            <w:rFonts w:eastAsia="宋体"/>
            <w:noProof/>
            <w:lang w:eastAsia="zh-CN"/>
          </w:rPr>
          <w:t xml:space="preserve">3.24 </w:t>
        </w:r>
        <w:r w:rsidRPr="00D1776E">
          <w:rPr>
            <w:rStyle w:val="a5"/>
            <w:rFonts w:eastAsia="宋体" w:hint="eastAsia"/>
            <w:noProof/>
            <w:lang w:eastAsia="zh-CN"/>
          </w:rPr>
          <w:t>伪随机序列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4" w:history="1">
        <w:r w:rsidRPr="00D1776E">
          <w:rPr>
            <w:rStyle w:val="a5"/>
            <w:rFonts w:eastAsia="宋体"/>
            <w:noProof/>
            <w:lang w:eastAsia="zh-CN"/>
          </w:rPr>
          <w:t>3.25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5" w:history="1">
        <w:r w:rsidRPr="00D1776E">
          <w:rPr>
            <w:rStyle w:val="a5"/>
            <w:rFonts w:eastAsia="宋体"/>
            <w:noProof/>
            <w:lang w:eastAsia="zh-CN"/>
          </w:rPr>
          <w:t>3.26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6" w:history="1">
        <w:r w:rsidRPr="00D1776E">
          <w:rPr>
            <w:rStyle w:val="a5"/>
            <w:rFonts w:eastAsia="宋体"/>
            <w:noProof/>
            <w:lang w:eastAsia="zh-CN"/>
          </w:rPr>
          <w:t>3.27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7" w:history="1">
        <w:r w:rsidRPr="00D1776E">
          <w:rPr>
            <w:rStyle w:val="a5"/>
            <w:rFonts w:eastAsia="宋体"/>
            <w:noProof/>
            <w:lang w:eastAsia="zh-CN"/>
          </w:rPr>
          <w:t>3.28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8" w:history="1">
        <w:r w:rsidRPr="00D1776E">
          <w:rPr>
            <w:rStyle w:val="a5"/>
            <w:rFonts w:eastAsia="宋体"/>
            <w:noProof/>
            <w:lang w:eastAsia="zh-CN"/>
          </w:rPr>
          <w:t>3.29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499" w:history="1">
        <w:r w:rsidRPr="00D1776E">
          <w:rPr>
            <w:rStyle w:val="a5"/>
            <w:rFonts w:eastAsia="宋体"/>
            <w:noProof/>
            <w:lang w:eastAsia="zh-CN"/>
          </w:rPr>
          <w:t>3.30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0" w:history="1">
        <w:r w:rsidRPr="00D1776E">
          <w:rPr>
            <w:rStyle w:val="a5"/>
            <w:rFonts w:eastAsia="宋体"/>
            <w:noProof/>
            <w:lang w:eastAsia="zh-CN"/>
          </w:rPr>
          <w:t>3.31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1" w:history="1">
        <w:r w:rsidRPr="00D1776E">
          <w:rPr>
            <w:rStyle w:val="a5"/>
            <w:rFonts w:eastAsia="宋体"/>
            <w:noProof/>
            <w:lang w:eastAsia="zh-CN"/>
          </w:rPr>
          <w:t>3.32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2" w:history="1">
        <w:r w:rsidRPr="00D1776E">
          <w:rPr>
            <w:rStyle w:val="a5"/>
            <w:rFonts w:eastAsia="宋体"/>
            <w:noProof/>
            <w:lang w:eastAsia="zh-CN"/>
          </w:rPr>
          <w:t>3.33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3" w:history="1">
        <w:r w:rsidRPr="00D1776E">
          <w:rPr>
            <w:rStyle w:val="a5"/>
            <w:rFonts w:eastAsia="宋体"/>
            <w:noProof/>
            <w:lang w:eastAsia="zh-CN"/>
          </w:rPr>
          <w:t>3.34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4" w:history="1">
        <w:r w:rsidRPr="00D1776E">
          <w:rPr>
            <w:rStyle w:val="a5"/>
            <w:rFonts w:eastAsia="宋体"/>
            <w:noProof/>
            <w:lang w:eastAsia="zh-CN"/>
          </w:rPr>
          <w:t>3.35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5" w:history="1">
        <w:r w:rsidRPr="00D1776E">
          <w:rPr>
            <w:rStyle w:val="a5"/>
            <w:rFonts w:eastAsia="宋体"/>
            <w:noProof/>
            <w:lang w:eastAsia="zh-CN"/>
          </w:rPr>
          <w:t>3.36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A21D7" w:rsidRPr="00864DC1" w:rsidRDefault="00FA21D7" w:rsidP="00FA21D7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0506" w:history="1">
        <w:r w:rsidRPr="00D1776E">
          <w:rPr>
            <w:rStyle w:val="a5"/>
            <w:rFonts w:eastAsia="宋体"/>
            <w:noProof/>
            <w:lang w:eastAsia="zh-CN"/>
          </w:rPr>
          <w:t>3.37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245DC" w:rsidRDefault="00312148">
      <w:r>
        <w:rPr>
          <w:rFonts w:eastAsia="宋体"/>
          <w:b/>
          <w:bCs/>
          <w:noProof/>
          <w:lang w:eastAsia="zh-CN"/>
        </w:rPr>
        <w:fldChar w:fldCharType="end"/>
      </w:r>
    </w:p>
    <w:p w:rsidR="00600262" w:rsidRPr="006245DC" w:rsidRDefault="00600262" w:rsidP="000A26E6">
      <w:pPr>
        <w:rPr>
          <w:rFonts w:eastAsia="宋体"/>
          <w:lang w:eastAsia="zh-CN"/>
        </w:rPr>
      </w:pPr>
    </w:p>
    <w:p w:rsidR="002F2D4B" w:rsidRPr="002F2D4B" w:rsidRDefault="002F2D4B" w:rsidP="006245DC">
      <w:pPr>
        <w:pStyle w:val="2"/>
        <w:rPr>
          <w:rFonts w:eastAsia="宋体"/>
          <w:lang w:eastAsia="zh-CN"/>
        </w:rPr>
      </w:pPr>
      <w:bookmarkStart w:id="0" w:name="_Toc432500470"/>
      <w:r w:rsidRPr="002F2D4B">
        <w:rPr>
          <w:rFonts w:eastAsia="宋体"/>
          <w:lang w:eastAsia="zh-CN"/>
        </w:rPr>
        <w:t>3.1</w:t>
      </w:r>
      <w:bookmarkEnd w:id="0"/>
    </w:p>
    <w:p w:rsidR="00D67807" w:rsidRDefault="00D67807" w:rsidP="00D67807">
      <w:pPr>
        <w:rPr>
          <w:rStyle w:val="Input"/>
        </w:rPr>
      </w:pPr>
      <w:bookmarkStart w:id="1" w:name="INPUT_1"/>
      <w:r>
        <w:rPr>
          <w:rStyle w:val="Input"/>
        </w:rPr>
        <w:t>clear</w:t>
      </w:r>
    </w:p>
    <w:p w:rsidR="00D67807" w:rsidRDefault="00D67807" w:rsidP="00D67807">
      <w:pPr>
        <w:rPr>
          <w:rStyle w:val="Input"/>
        </w:rPr>
      </w:pPr>
      <w:r>
        <w:rPr>
          <w:rStyle w:val="Input"/>
        </w:rPr>
        <w:t>p=0;q=</w:t>
      </w:r>
      <w:r>
        <w:rPr>
          <w:rStyle w:val="Input"/>
          <w:rFonts w:eastAsia="宋体"/>
          <w:lang w:eastAsia="zh-CN"/>
        </w:rPr>
        <w:t>4</w:t>
      </w:r>
      <w:r>
        <w:rPr>
          <w:rStyle w:val="Input"/>
        </w:rPr>
        <w:t>;h=0.0</w:t>
      </w:r>
      <w:r>
        <w:rPr>
          <w:rStyle w:val="Input"/>
          <w:rFonts w:eastAsia="宋体"/>
          <w:lang w:eastAsia="zh-CN"/>
        </w:rPr>
        <w:t>0001</w:t>
      </w:r>
      <w:r>
        <w:rPr>
          <w:rStyle w:val="Input"/>
        </w:rPr>
        <w:t>;n=(</w:t>
      </w:r>
      <w:r>
        <w:rPr>
          <w:rStyle w:val="Input"/>
          <w:lang w:eastAsia="zh-CN"/>
        </w:rPr>
        <w:t>q-p</w:t>
      </w:r>
      <w:r>
        <w:rPr>
          <w:rStyle w:val="Input"/>
        </w:rPr>
        <w:t>)/h;</w:t>
      </w:r>
    </w:p>
    <w:p w:rsidR="00D67807" w:rsidRPr="00D67807" w:rsidRDefault="00D67807" w:rsidP="00D67807">
      <w:pPr>
        <w:rPr>
          <w:rStyle w:val="Input"/>
          <w:rFonts w:eastAsia="宋体"/>
          <w:lang w:val="fr-FR" w:eastAsia="zh-CN"/>
        </w:rPr>
      </w:pPr>
      <w:r w:rsidRPr="00D67807">
        <w:rPr>
          <w:rStyle w:val="Input"/>
          <w:lang w:val="fr-FR"/>
        </w:rPr>
        <w:t>theta(1)=0.2;omg(1)=0;</w:t>
      </w:r>
    </w:p>
    <w:p w:rsidR="00D67807" w:rsidRPr="00D67807" w:rsidRDefault="00D67807" w:rsidP="00D67807">
      <w:pPr>
        <w:rPr>
          <w:rStyle w:val="Input"/>
          <w:lang w:val="fr-FR"/>
        </w:rPr>
      </w:pPr>
      <w:r w:rsidRPr="00D67807">
        <w:rPr>
          <w:rStyle w:val="Input"/>
          <w:lang w:val="fr-FR"/>
        </w:rPr>
        <w:t>t(1)=0;g=9.8;l=1;</w:t>
      </w:r>
    </w:p>
    <w:p w:rsidR="00D67807" w:rsidRDefault="00D67807" w:rsidP="00D67807">
      <w:pPr>
        <w:rPr>
          <w:rStyle w:val="Input"/>
        </w:rPr>
      </w:pPr>
      <w:r>
        <w:rPr>
          <w:rStyle w:val="Input"/>
        </w:rPr>
        <w:t>for k=1:1:n</w:t>
      </w:r>
    </w:p>
    <w:p w:rsidR="00D67807" w:rsidRDefault="00D67807" w:rsidP="00D67807">
      <w:pPr>
        <w:rPr>
          <w:rStyle w:val="Input"/>
        </w:rPr>
      </w:pPr>
      <w:proofErr w:type="spellStart"/>
      <w:r>
        <w:rPr>
          <w:rStyle w:val="Input"/>
        </w:rPr>
        <w:t>omg</w:t>
      </w:r>
      <w:proofErr w:type="spellEnd"/>
      <w:r>
        <w:rPr>
          <w:rStyle w:val="Input"/>
        </w:rPr>
        <w:t>(k+1)=</w:t>
      </w:r>
      <w:proofErr w:type="spellStart"/>
      <w:r>
        <w:rPr>
          <w:rStyle w:val="Input"/>
        </w:rPr>
        <w:t>omg</w:t>
      </w:r>
      <w:proofErr w:type="spellEnd"/>
      <w:r>
        <w:rPr>
          <w:rStyle w:val="Input"/>
        </w:rPr>
        <w:t>(k)-(g/l)*theta(k)*h;</w:t>
      </w:r>
    </w:p>
    <w:p w:rsidR="00D67807" w:rsidRDefault="00D67807" w:rsidP="00D67807">
      <w:pPr>
        <w:rPr>
          <w:rStyle w:val="Input"/>
        </w:rPr>
      </w:pPr>
      <w:r>
        <w:rPr>
          <w:rStyle w:val="Input"/>
        </w:rPr>
        <w:t>theta(k+1)=theta(k)+</w:t>
      </w:r>
      <w:proofErr w:type="spellStart"/>
      <w:r>
        <w:rPr>
          <w:rStyle w:val="Input"/>
        </w:rPr>
        <w:t>omg</w:t>
      </w:r>
      <w:proofErr w:type="spellEnd"/>
      <w:r>
        <w:rPr>
          <w:rStyle w:val="Input"/>
        </w:rPr>
        <w:t>(k+1)*h;</w:t>
      </w:r>
    </w:p>
    <w:p w:rsidR="00D67807" w:rsidRDefault="00D67807" w:rsidP="00D67807">
      <w:pPr>
        <w:rPr>
          <w:rStyle w:val="Input"/>
        </w:rPr>
      </w:pPr>
      <w:r>
        <w:rPr>
          <w:rStyle w:val="Input"/>
        </w:rPr>
        <w:t>t(k+1)=t(k)+h;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</w:rPr>
        <w:t>end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proofErr w:type="spellStart"/>
      <w:r>
        <w:rPr>
          <w:rStyle w:val="Input"/>
          <w:rFonts w:eastAsia="宋体"/>
          <w:lang w:eastAsia="zh-CN"/>
        </w:rPr>
        <w:t>Ep</w:t>
      </w:r>
      <w:proofErr w:type="spellEnd"/>
      <w:r>
        <w:rPr>
          <w:rStyle w:val="Input"/>
          <w:rFonts w:eastAsia="宋体"/>
          <w:lang w:eastAsia="zh-CN"/>
        </w:rPr>
        <w:t>=(1-cos(theta)).*l.*g;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proofErr w:type="spellStart"/>
      <w:r>
        <w:rPr>
          <w:rStyle w:val="Input"/>
          <w:rFonts w:eastAsia="宋体"/>
          <w:lang w:eastAsia="zh-CN"/>
        </w:rPr>
        <w:t>Ek</w:t>
      </w:r>
      <w:proofErr w:type="spellEnd"/>
      <w:r>
        <w:rPr>
          <w:rStyle w:val="Input"/>
          <w:rFonts w:eastAsia="宋体"/>
          <w:lang w:eastAsia="zh-CN"/>
        </w:rPr>
        <w:t>=0.5.*(</w:t>
      </w:r>
      <w:proofErr w:type="spellStart"/>
      <w:r>
        <w:rPr>
          <w:rStyle w:val="Input"/>
          <w:rFonts w:eastAsia="宋体"/>
          <w:lang w:eastAsia="zh-CN"/>
        </w:rPr>
        <w:t>omg</w:t>
      </w:r>
      <w:proofErr w:type="spellEnd"/>
      <w:r>
        <w:rPr>
          <w:rStyle w:val="Input"/>
          <w:rFonts w:eastAsia="宋体"/>
          <w:lang w:eastAsia="zh-CN"/>
        </w:rPr>
        <w:t>.*l).^2;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  <w:rFonts w:eastAsia="宋体"/>
          <w:lang w:eastAsia="zh-CN"/>
        </w:rPr>
        <w:lastRenderedPageBreak/>
        <w:t>E=</w:t>
      </w:r>
      <w:proofErr w:type="spellStart"/>
      <w:r>
        <w:rPr>
          <w:rStyle w:val="Input"/>
          <w:rFonts w:eastAsia="宋体"/>
          <w:lang w:eastAsia="zh-CN"/>
        </w:rPr>
        <w:t>Ep+Ek</w:t>
      </w:r>
      <w:proofErr w:type="spellEnd"/>
      <w:r>
        <w:rPr>
          <w:rStyle w:val="Input"/>
          <w:rFonts w:eastAsia="宋体"/>
          <w:lang w:eastAsia="zh-CN"/>
        </w:rPr>
        <w:t>;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  <w:rFonts w:eastAsia="宋体"/>
          <w:lang w:eastAsia="zh-CN"/>
        </w:rPr>
        <w:t>hold on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</w:rPr>
        <w:t>plot(t,</w:t>
      </w:r>
      <w:proofErr w:type="spellStart"/>
      <w:r>
        <w:rPr>
          <w:rStyle w:val="Input"/>
          <w:rFonts w:eastAsia="宋体"/>
          <w:lang w:eastAsia="zh-CN"/>
        </w:rPr>
        <w:t>Ek</w:t>
      </w:r>
      <w:proofErr w:type="spellEnd"/>
      <w:r>
        <w:rPr>
          <w:rStyle w:val="Input"/>
          <w:rFonts w:eastAsia="宋体"/>
          <w:lang w:eastAsia="zh-CN"/>
        </w:rPr>
        <w:t>,'r'</w:t>
      </w:r>
      <w:r>
        <w:rPr>
          <w:rStyle w:val="Input"/>
        </w:rPr>
        <w:t>)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  <w:rFonts w:eastAsia="宋体"/>
          <w:lang w:eastAsia="zh-CN"/>
        </w:rPr>
        <w:t>plot(t,</w:t>
      </w:r>
      <w:proofErr w:type="spellStart"/>
      <w:r>
        <w:rPr>
          <w:rStyle w:val="Input"/>
          <w:rFonts w:eastAsia="宋体"/>
          <w:lang w:eastAsia="zh-CN"/>
        </w:rPr>
        <w:t>Ep</w:t>
      </w:r>
      <w:proofErr w:type="spellEnd"/>
      <w:r>
        <w:rPr>
          <w:rStyle w:val="Input"/>
          <w:rFonts w:eastAsia="宋体"/>
          <w:lang w:eastAsia="zh-CN"/>
        </w:rPr>
        <w:t>,'b')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r>
        <w:rPr>
          <w:rStyle w:val="Input"/>
          <w:rFonts w:eastAsia="宋体"/>
          <w:lang w:eastAsia="zh-CN"/>
        </w:rPr>
        <w:t>plot(</w:t>
      </w:r>
      <w:proofErr w:type="spellStart"/>
      <w:r>
        <w:rPr>
          <w:rStyle w:val="Input"/>
          <w:rFonts w:eastAsia="宋体"/>
          <w:lang w:eastAsia="zh-CN"/>
        </w:rPr>
        <w:t>t,E,'g</w:t>
      </w:r>
      <w:proofErr w:type="spellEnd"/>
      <w:r>
        <w:rPr>
          <w:rStyle w:val="Input"/>
          <w:rFonts w:eastAsia="宋体"/>
          <w:lang w:eastAsia="zh-CN"/>
        </w:rPr>
        <w:t>')</w:t>
      </w:r>
    </w:p>
    <w:p w:rsidR="00D67807" w:rsidRDefault="00D67807" w:rsidP="00D67807">
      <w:pPr>
        <w:rPr>
          <w:rStyle w:val="Input"/>
          <w:lang w:eastAsia="zh-CN"/>
        </w:rPr>
      </w:pPr>
      <w:proofErr w:type="spellStart"/>
      <w:r>
        <w:rPr>
          <w:rStyle w:val="Input"/>
          <w:lang w:eastAsia="zh-CN"/>
        </w:rPr>
        <w:t>xlabel</w:t>
      </w:r>
      <w:proofErr w:type="spellEnd"/>
      <w:r>
        <w:rPr>
          <w:rStyle w:val="Input"/>
          <w:lang w:eastAsia="zh-CN"/>
        </w:rPr>
        <w:t>('time(s)')</w:t>
      </w:r>
    </w:p>
    <w:p w:rsidR="00D67807" w:rsidRDefault="00D67807" w:rsidP="00D67807">
      <w:pPr>
        <w:rPr>
          <w:rStyle w:val="Input"/>
          <w:rFonts w:eastAsia="宋体"/>
          <w:lang w:eastAsia="zh-CN"/>
        </w:rPr>
      </w:pPr>
      <w:proofErr w:type="spellStart"/>
      <w:r>
        <w:rPr>
          <w:rStyle w:val="Input"/>
          <w:lang w:eastAsia="zh-CN"/>
        </w:rPr>
        <w:t>ylabel</w:t>
      </w:r>
      <w:proofErr w:type="spellEnd"/>
      <w:r>
        <w:rPr>
          <w:rStyle w:val="Input"/>
          <w:lang w:eastAsia="zh-CN"/>
        </w:rPr>
        <w:t>('</w:t>
      </w:r>
      <w:r>
        <w:rPr>
          <w:rStyle w:val="Input"/>
        </w:rPr>
        <w:t>energy</w:t>
      </w:r>
      <w:r>
        <w:rPr>
          <w:rStyle w:val="Input"/>
          <w:lang w:eastAsia="zh-CN"/>
        </w:rPr>
        <w:t>')</w:t>
      </w:r>
      <w:r>
        <w:rPr>
          <w:rStyle w:val="Input"/>
        </w:rPr>
        <w:t xml:space="preserve"> </w:t>
      </w:r>
    </w:p>
    <w:p w:rsidR="00D67807" w:rsidRPr="000779A3" w:rsidRDefault="00D67807" w:rsidP="00916846">
      <w:pPr>
        <w:rPr>
          <w:rStyle w:val="Input"/>
          <w:rFonts w:eastAsia="宋体"/>
          <w:lang w:eastAsia="zh-CN"/>
        </w:rPr>
      </w:pPr>
      <w:r>
        <w:rPr>
          <w:rStyle w:val="Input"/>
          <w:rFonts w:eastAsia="宋体"/>
          <w:lang w:eastAsia="zh-CN"/>
        </w:rPr>
        <w:t>legend('</w:t>
      </w:r>
      <w:proofErr w:type="spellStart"/>
      <w:r>
        <w:rPr>
          <w:rStyle w:val="Input"/>
          <w:rFonts w:eastAsia="宋体"/>
          <w:lang w:eastAsia="zh-CN"/>
        </w:rPr>
        <w:t>Ek</w:t>
      </w:r>
      <w:proofErr w:type="spellEnd"/>
      <w:r>
        <w:rPr>
          <w:rStyle w:val="Input"/>
          <w:rFonts w:eastAsia="宋体"/>
          <w:lang w:eastAsia="zh-CN"/>
        </w:rPr>
        <w:t>','</w:t>
      </w:r>
      <w:proofErr w:type="spellStart"/>
      <w:r>
        <w:rPr>
          <w:rStyle w:val="Input"/>
          <w:rFonts w:eastAsia="宋体"/>
          <w:lang w:eastAsia="zh-CN"/>
        </w:rPr>
        <w:t>Ep</w:t>
      </w:r>
      <w:proofErr w:type="spellEnd"/>
      <w:r>
        <w:rPr>
          <w:rStyle w:val="Input"/>
          <w:rFonts w:eastAsia="宋体"/>
          <w:lang w:eastAsia="zh-CN"/>
        </w:rPr>
        <w:t>','E')</w:t>
      </w:r>
    </w:p>
    <w:p w:rsidR="000F5D44" w:rsidRPr="00D67807" w:rsidRDefault="00D67807" w:rsidP="00916846">
      <w:pPr>
        <w:rPr>
          <w:rFonts w:ascii="Courier New" w:eastAsia="宋体" w:hAnsi="Courier New"/>
          <w:b/>
          <w:color w:val="008000"/>
          <w:lang w:eastAsia="zh-CN"/>
        </w:rPr>
      </w:pPr>
      <w:r w:rsidRPr="000779A3">
        <w:rPr>
          <w:rStyle w:val="Input"/>
          <w:rFonts w:eastAsia="宋体" w:hint="eastAsia"/>
          <w:lang w:eastAsia="zh-CN"/>
        </w:rPr>
        <w:t xml:space="preserve">title('Energy </w:t>
      </w:r>
      <w:proofErr w:type="spellStart"/>
      <w:r w:rsidRPr="000779A3">
        <w:rPr>
          <w:rStyle w:val="Input"/>
          <w:rFonts w:eastAsia="宋体" w:hint="eastAsia"/>
          <w:lang w:eastAsia="zh-CN"/>
        </w:rPr>
        <w:t>Consevation</w:t>
      </w:r>
      <w:proofErr w:type="spellEnd"/>
      <w:r w:rsidRPr="000779A3">
        <w:rPr>
          <w:rStyle w:val="Input"/>
          <w:rFonts w:eastAsia="宋体" w:hint="eastAsia"/>
          <w:lang w:eastAsia="zh-CN"/>
        </w:rPr>
        <w:t>')</w:t>
      </w:r>
      <w:r w:rsidR="000F5D44" w:rsidRPr="000F5D44">
        <w:rPr>
          <w:rStyle w:val="Input"/>
        </w:rPr>
        <w:t xml:space="preserve"> </w:t>
      </w:r>
      <w:bookmarkEnd w:id="1"/>
      <w:r w:rsidR="000F5D44" w:rsidRPr="000F5D44">
        <w:t xml:space="preserve"> </w:t>
      </w:r>
    </w:p>
    <w:p w:rsidR="002F2D4B" w:rsidRPr="000F5D44" w:rsidRDefault="002F2D4B" w:rsidP="000F5D44">
      <w:pPr>
        <w:pStyle w:val="10"/>
      </w:pPr>
    </w:p>
    <w:p w:rsidR="000F5D44" w:rsidRPr="000F5D44" w:rsidRDefault="00F635B7" w:rsidP="000F5D44">
      <w:pPr>
        <w:pStyle w:val="10"/>
      </w:pPr>
      <w:bookmarkStart w:id="2" w:name="OUTPUT_1"/>
      <w:r>
        <w:rPr>
          <w:rFonts w:eastAsia="宋体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52pt">
            <v:imagedata r:id="rId8" o:title=""/>
            <o:lock v:ext="edit" aspectratio="f"/>
          </v:shape>
        </w:pict>
      </w:r>
      <w:r w:rsidR="000F5D44">
        <w:rPr>
          <w:rFonts w:eastAsia="宋体"/>
          <w:lang w:eastAsia="zh-CN"/>
        </w:rPr>
        <w:t xml:space="preserve"> </w:t>
      </w:r>
      <w:bookmarkEnd w:id="2"/>
      <w:r w:rsidR="000F5D44" w:rsidRPr="000F5D44">
        <w:t xml:space="preserve"> </w:t>
      </w:r>
    </w:p>
    <w:p w:rsidR="002F2D4B" w:rsidRPr="000779A3" w:rsidRDefault="002F2D4B" w:rsidP="000F5D44">
      <w:pPr>
        <w:pStyle w:val="10"/>
        <w:rPr>
          <w:rFonts w:eastAsia="宋体"/>
          <w:lang w:eastAsia="zh-CN"/>
        </w:rPr>
      </w:pPr>
    </w:p>
    <w:p w:rsidR="00A26E4A" w:rsidRPr="000779A3" w:rsidRDefault="00A26E4A" w:rsidP="000F5D44">
      <w:pPr>
        <w:pStyle w:val="10"/>
        <w:rPr>
          <w:rFonts w:eastAsia="宋体"/>
          <w:lang w:eastAsia="zh-CN"/>
        </w:rPr>
      </w:pPr>
      <w:r w:rsidRPr="000779A3">
        <w:rPr>
          <w:rFonts w:eastAsia="宋体" w:hint="eastAsia"/>
          <w:lang w:eastAsia="zh-CN"/>
        </w:rPr>
        <w:t>可见尽管能量基本守恒，但还会存在一些波动。如果用</w:t>
      </w:r>
      <w:proofErr w:type="spellStart"/>
      <w:r w:rsidRPr="000779A3">
        <w:rPr>
          <w:rFonts w:eastAsia="宋体" w:hint="eastAsia"/>
          <w:lang w:eastAsia="zh-CN"/>
        </w:rPr>
        <w:t>Verlet</w:t>
      </w:r>
      <w:proofErr w:type="spellEnd"/>
      <w:r w:rsidRPr="000779A3">
        <w:rPr>
          <w:rFonts w:eastAsia="宋体" w:hint="eastAsia"/>
          <w:lang w:eastAsia="zh-CN"/>
        </w:rPr>
        <w:t>法则可以完全避免这种波动。</w:t>
      </w:r>
    </w:p>
    <w:p w:rsidR="002F2D4B" w:rsidRPr="002F2D4B" w:rsidRDefault="002F2D4B" w:rsidP="005A57BC">
      <w:pPr>
        <w:pStyle w:val="2"/>
        <w:rPr>
          <w:rFonts w:eastAsia="宋体"/>
          <w:lang w:eastAsia="zh-CN"/>
        </w:rPr>
      </w:pPr>
      <w:bookmarkStart w:id="3" w:name="_Toc432500471"/>
      <w:r w:rsidRPr="002F2D4B">
        <w:rPr>
          <w:rFonts w:eastAsia="宋体"/>
          <w:lang w:eastAsia="zh-CN"/>
        </w:rPr>
        <w:t>3.2</w:t>
      </w:r>
      <w:bookmarkEnd w:id="3"/>
    </w:p>
    <w:p w:rsidR="00690F1E" w:rsidRPr="00690F1E" w:rsidRDefault="00690F1E" w:rsidP="00690F1E">
      <w:pPr>
        <w:rPr>
          <w:rStyle w:val="Input"/>
          <w:lang w:eastAsia="zh-CN"/>
        </w:rPr>
      </w:pPr>
      <w:bookmarkStart w:id="4" w:name="INPUT_2"/>
      <w:r w:rsidRPr="00690F1E">
        <w:rPr>
          <w:rStyle w:val="Input"/>
          <w:lang w:eastAsia="zh-CN"/>
        </w:rPr>
        <w:t>clear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p=0;q=</w:t>
      </w:r>
      <w:r w:rsidR="00814646" w:rsidRPr="000779A3">
        <w:rPr>
          <w:rStyle w:val="Input"/>
          <w:rFonts w:eastAsia="宋体" w:hint="eastAsia"/>
          <w:lang w:eastAsia="zh-CN"/>
        </w:rPr>
        <w:t>50</w:t>
      </w:r>
      <w:r w:rsidRPr="00690F1E">
        <w:rPr>
          <w:rStyle w:val="Input"/>
          <w:lang w:eastAsia="zh-CN"/>
        </w:rPr>
        <w:t>;h=0.04;n=(q-p)/h;</w:t>
      </w:r>
    </w:p>
    <w:p w:rsidR="00690F1E" w:rsidRPr="00690F1E" w:rsidRDefault="00690F1E" w:rsidP="00690F1E">
      <w:pPr>
        <w:rPr>
          <w:rStyle w:val="Input"/>
          <w:lang w:val="fr-FR" w:eastAsia="zh-CN"/>
        </w:rPr>
      </w:pPr>
      <w:r w:rsidRPr="00690F1E">
        <w:rPr>
          <w:rStyle w:val="Input"/>
          <w:lang w:val="fr-FR" w:eastAsia="zh-CN"/>
        </w:rPr>
        <w:t>theta(1)=0.2;omg(1)=0;t(1)=0;</w:t>
      </w:r>
    </w:p>
    <w:p w:rsidR="00690F1E" w:rsidRPr="00690F1E" w:rsidRDefault="00690F1E" w:rsidP="00690F1E">
      <w:pPr>
        <w:rPr>
          <w:rStyle w:val="Input"/>
          <w:lang w:val="fr-FR" w:eastAsia="zh-CN"/>
        </w:rPr>
      </w:pPr>
      <w:r w:rsidRPr="00690F1E">
        <w:rPr>
          <w:rStyle w:val="Input"/>
          <w:lang w:val="fr-FR" w:eastAsia="zh-CN"/>
        </w:rPr>
        <w:t>rktheta(1)=0.2;rkomg(1)=0;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g=9.8;l=1;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for k=1:1:n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t>omg</w:t>
      </w:r>
      <w:proofErr w:type="spellEnd"/>
      <w:r w:rsidRPr="00690F1E">
        <w:rPr>
          <w:rStyle w:val="Input"/>
          <w:lang w:eastAsia="zh-CN"/>
        </w:rPr>
        <w:t>(k+1)=</w:t>
      </w:r>
      <w:proofErr w:type="spellStart"/>
      <w:r w:rsidRPr="00690F1E">
        <w:rPr>
          <w:rStyle w:val="Input"/>
          <w:lang w:eastAsia="zh-CN"/>
        </w:rPr>
        <w:t>omg</w:t>
      </w:r>
      <w:proofErr w:type="spellEnd"/>
      <w:r w:rsidRPr="00690F1E">
        <w:rPr>
          <w:rStyle w:val="Input"/>
          <w:lang w:eastAsia="zh-CN"/>
        </w:rPr>
        <w:t>(k)-(g/l)*theta(k)*h;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theta(k+1)=theta(k)+</w:t>
      </w:r>
      <w:proofErr w:type="spellStart"/>
      <w:r w:rsidRPr="00690F1E">
        <w:rPr>
          <w:rStyle w:val="Input"/>
          <w:lang w:eastAsia="zh-CN"/>
        </w:rPr>
        <w:t>omg</w:t>
      </w:r>
      <w:proofErr w:type="spellEnd"/>
      <w:r w:rsidRPr="00690F1E">
        <w:rPr>
          <w:rStyle w:val="Input"/>
          <w:lang w:eastAsia="zh-CN"/>
        </w:rPr>
        <w:t>(k+1)*h;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t(k+1)=t(k)+h;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end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for k=1:1:n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theta_=</w:t>
      </w:r>
      <w:proofErr w:type="spellStart"/>
      <w:r w:rsidRPr="00690F1E">
        <w:rPr>
          <w:rStyle w:val="Input"/>
          <w:lang w:eastAsia="zh-CN"/>
        </w:rPr>
        <w:t>rktheta</w:t>
      </w:r>
      <w:proofErr w:type="spellEnd"/>
      <w:r w:rsidRPr="00690F1E">
        <w:rPr>
          <w:rStyle w:val="Input"/>
          <w:lang w:eastAsia="zh-CN"/>
        </w:rPr>
        <w:t>(k)+1/2*</w:t>
      </w:r>
      <w:proofErr w:type="spellStart"/>
      <w:r w:rsidRPr="00690F1E">
        <w:rPr>
          <w:rStyle w:val="Input"/>
          <w:lang w:eastAsia="zh-CN"/>
        </w:rPr>
        <w:t>rkomg</w:t>
      </w:r>
      <w:proofErr w:type="spellEnd"/>
      <w:r w:rsidRPr="00690F1E">
        <w:rPr>
          <w:rStyle w:val="Input"/>
          <w:lang w:eastAsia="zh-CN"/>
        </w:rPr>
        <w:t>(k)*h;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t>omg</w:t>
      </w:r>
      <w:proofErr w:type="spellEnd"/>
      <w:r w:rsidRPr="00690F1E">
        <w:rPr>
          <w:rStyle w:val="Input"/>
          <w:lang w:eastAsia="zh-CN"/>
        </w:rPr>
        <w:t>_=</w:t>
      </w:r>
      <w:proofErr w:type="spellStart"/>
      <w:r w:rsidRPr="00690F1E">
        <w:rPr>
          <w:rStyle w:val="Input"/>
          <w:lang w:eastAsia="zh-CN"/>
        </w:rPr>
        <w:t>rkomg</w:t>
      </w:r>
      <w:proofErr w:type="spellEnd"/>
      <w:r w:rsidRPr="00690F1E">
        <w:rPr>
          <w:rStyle w:val="Input"/>
          <w:lang w:eastAsia="zh-CN"/>
        </w:rPr>
        <w:t>(k)-1/2*(g/l)*</w:t>
      </w:r>
      <w:proofErr w:type="spellStart"/>
      <w:r w:rsidRPr="00690F1E">
        <w:rPr>
          <w:rStyle w:val="Input"/>
          <w:lang w:eastAsia="zh-CN"/>
        </w:rPr>
        <w:t>rktheta</w:t>
      </w:r>
      <w:proofErr w:type="spellEnd"/>
      <w:r w:rsidRPr="00690F1E">
        <w:rPr>
          <w:rStyle w:val="Input"/>
          <w:lang w:eastAsia="zh-CN"/>
        </w:rPr>
        <w:t>(k)*h;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t>rktheta</w:t>
      </w:r>
      <w:proofErr w:type="spellEnd"/>
      <w:r w:rsidRPr="00690F1E">
        <w:rPr>
          <w:rStyle w:val="Input"/>
          <w:lang w:eastAsia="zh-CN"/>
        </w:rPr>
        <w:t>(k+1)=</w:t>
      </w:r>
      <w:proofErr w:type="spellStart"/>
      <w:r w:rsidRPr="00690F1E">
        <w:rPr>
          <w:rStyle w:val="Input"/>
          <w:lang w:eastAsia="zh-CN"/>
        </w:rPr>
        <w:t>rktheta</w:t>
      </w:r>
      <w:proofErr w:type="spellEnd"/>
      <w:r w:rsidRPr="00690F1E">
        <w:rPr>
          <w:rStyle w:val="Input"/>
          <w:lang w:eastAsia="zh-CN"/>
        </w:rPr>
        <w:t>(k)+</w:t>
      </w:r>
      <w:proofErr w:type="spellStart"/>
      <w:r w:rsidRPr="00690F1E">
        <w:rPr>
          <w:rStyle w:val="Input"/>
          <w:lang w:eastAsia="zh-CN"/>
        </w:rPr>
        <w:t>omg</w:t>
      </w:r>
      <w:proofErr w:type="spellEnd"/>
      <w:r w:rsidRPr="00690F1E">
        <w:rPr>
          <w:rStyle w:val="Input"/>
          <w:lang w:eastAsia="zh-CN"/>
        </w:rPr>
        <w:t>_*h;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t>rkomg</w:t>
      </w:r>
      <w:proofErr w:type="spellEnd"/>
      <w:r w:rsidRPr="00690F1E">
        <w:rPr>
          <w:rStyle w:val="Input"/>
          <w:lang w:eastAsia="zh-CN"/>
        </w:rPr>
        <w:t>(k+1)=</w:t>
      </w:r>
      <w:proofErr w:type="spellStart"/>
      <w:r w:rsidRPr="00690F1E">
        <w:rPr>
          <w:rStyle w:val="Input"/>
          <w:lang w:eastAsia="zh-CN"/>
        </w:rPr>
        <w:t>rkomg</w:t>
      </w:r>
      <w:proofErr w:type="spellEnd"/>
      <w:r w:rsidRPr="00690F1E">
        <w:rPr>
          <w:rStyle w:val="Input"/>
          <w:lang w:eastAsia="zh-CN"/>
        </w:rPr>
        <w:t>(k)-(g/l)*theta_*h;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t(k+1)=t(k)+h;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end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hold on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plot(</w:t>
      </w:r>
      <w:proofErr w:type="spellStart"/>
      <w:r w:rsidRPr="00690F1E">
        <w:rPr>
          <w:rStyle w:val="Input"/>
          <w:lang w:eastAsia="zh-CN"/>
        </w:rPr>
        <w:t>t,theta,'r</w:t>
      </w:r>
      <w:proofErr w:type="spellEnd"/>
      <w:r w:rsidRPr="00690F1E">
        <w:rPr>
          <w:rStyle w:val="Input"/>
          <w:lang w:eastAsia="zh-CN"/>
        </w:rPr>
        <w:t>')</w:t>
      </w:r>
    </w:p>
    <w:p w:rsidR="00690F1E" w:rsidRPr="00690F1E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plot(</w:t>
      </w:r>
      <w:proofErr w:type="spellStart"/>
      <w:r w:rsidRPr="00690F1E">
        <w:rPr>
          <w:rStyle w:val="Input"/>
          <w:lang w:eastAsia="zh-CN"/>
        </w:rPr>
        <w:t>t,rktheta</w:t>
      </w:r>
      <w:proofErr w:type="spellEnd"/>
      <w:r w:rsidRPr="00690F1E">
        <w:rPr>
          <w:rStyle w:val="Input"/>
          <w:lang w:eastAsia="zh-CN"/>
        </w:rPr>
        <w:t>)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t>xlabel</w:t>
      </w:r>
      <w:proofErr w:type="spellEnd"/>
      <w:r w:rsidRPr="00690F1E">
        <w:rPr>
          <w:rStyle w:val="Input"/>
          <w:lang w:eastAsia="zh-CN"/>
        </w:rPr>
        <w:t>('time(s)')</w:t>
      </w:r>
    </w:p>
    <w:p w:rsidR="00690F1E" w:rsidRPr="00690F1E" w:rsidRDefault="00690F1E" w:rsidP="00690F1E">
      <w:pPr>
        <w:rPr>
          <w:rStyle w:val="Input"/>
          <w:lang w:eastAsia="zh-CN"/>
        </w:rPr>
      </w:pPr>
      <w:proofErr w:type="spellStart"/>
      <w:r w:rsidRPr="00690F1E">
        <w:rPr>
          <w:rStyle w:val="Input"/>
          <w:lang w:eastAsia="zh-CN"/>
        </w:rPr>
        <w:lastRenderedPageBreak/>
        <w:t>ylabel</w:t>
      </w:r>
      <w:proofErr w:type="spellEnd"/>
      <w:r w:rsidRPr="00690F1E">
        <w:rPr>
          <w:rStyle w:val="Input"/>
          <w:lang w:eastAsia="zh-CN"/>
        </w:rPr>
        <w:t>('theta (radians)')</w:t>
      </w:r>
    </w:p>
    <w:p w:rsidR="005A57BC" w:rsidRDefault="00690F1E" w:rsidP="00690F1E">
      <w:pPr>
        <w:rPr>
          <w:rStyle w:val="Input"/>
          <w:lang w:eastAsia="zh-CN"/>
        </w:rPr>
      </w:pPr>
      <w:r w:rsidRPr="00690F1E">
        <w:rPr>
          <w:rStyle w:val="Input"/>
          <w:lang w:eastAsia="zh-CN"/>
        </w:rPr>
        <w:t>legend('</w:t>
      </w:r>
      <w:r w:rsidRPr="000779A3">
        <w:rPr>
          <w:rStyle w:val="Input"/>
          <w:rFonts w:eastAsia="宋体" w:hint="eastAsia"/>
          <w:lang w:eastAsia="zh-CN"/>
        </w:rPr>
        <w:t>E-C</w:t>
      </w:r>
      <w:r w:rsidRPr="00690F1E">
        <w:rPr>
          <w:rStyle w:val="Input"/>
          <w:lang w:eastAsia="zh-CN"/>
        </w:rPr>
        <w:t>','</w:t>
      </w:r>
      <w:r w:rsidRPr="000779A3">
        <w:rPr>
          <w:rStyle w:val="Input"/>
          <w:rFonts w:eastAsia="宋体" w:hint="eastAsia"/>
          <w:lang w:eastAsia="zh-CN"/>
        </w:rPr>
        <w:t>RK23</w:t>
      </w:r>
      <w:r w:rsidRPr="00690F1E">
        <w:rPr>
          <w:rStyle w:val="Input"/>
          <w:lang w:eastAsia="zh-CN"/>
        </w:rPr>
        <w:t>')</w:t>
      </w:r>
      <w:r w:rsidR="005A57BC" w:rsidRPr="005A57BC">
        <w:rPr>
          <w:rStyle w:val="Input"/>
          <w:lang w:eastAsia="zh-CN"/>
        </w:rPr>
        <w:t xml:space="preserve"> </w:t>
      </w:r>
      <w:bookmarkEnd w:id="4"/>
    </w:p>
    <w:p w:rsidR="002F2D4B" w:rsidRPr="005A57BC" w:rsidRDefault="002F2D4B" w:rsidP="005A57BC">
      <w:pPr>
        <w:pStyle w:val="10"/>
      </w:pPr>
    </w:p>
    <w:p w:rsidR="005A57BC" w:rsidRPr="005A57BC" w:rsidRDefault="00F635B7" w:rsidP="005A57BC">
      <w:pPr>
        <w:pStyle w:val="10"/>
        <w:rPr>
          <w:lang w:eastAsia="zh-CN"/>
        </w:rPr>
      </w:pPr>
      <w:bookmarkStart w:id="5" w:name="OUTPUT_2"/>
      <w:r>
        <w:rPr>
          <w:rFonts w:eastAsia="宋体"/>
          <w:lang w:eastAsia="zh-CN"/>
        </w:rPr>
        <w:pict>
          <v:shape id="_x0000_i1026" type="#_x0000_t75" style="width:4in;height:252pt">
            <v:imagedata r:id="rId9" o:title=""/>
            <o:lock v:ext="edit" aspectratio="f"/>
          </v:shape>
        </w:pict>
      </w:r>
      <w:r w:rsidR="005A57BC">
        <w:rPr>
          <w:rFonts w:eastAsia="宋体"/>
          <w:lang w:eastAsia="zh-CN"/>
        </w:rPr>
        <w:t xml:space="preserve"> </w:t>
      </w:r>
      <w:bookmarkEnd w:id="5"/>
      <w:r w:rsidR="005A57BC" w:rsidRPr="005A57BC">
        <w:rPr>
          <w:lang w:eastAsia="zh-CN"/>
        </w:rPr>
        <w:t xml:space="preserve"> </w:t>
      </w:r>
    </w:p>
    <w:p w:rsidR="002F2D4B" w:rsidRPr="000779A3" w:rsidRDefault="0075315A" w:rsidP="005A57BC">
      <w:pPr>
        <w:pStyle w:val="10"/>
        <w:rPr>
          <w:rFonts w:eastAsia="宋体"/>
          <w:lang w:eastAsia="zh-CN"/>
        </w:rPr>
      </w:pPr>
      <w:r w:rsidRPr="000779A3">
        <w:rPr>
          <w:rFonts w:eastAsia="宋体" w:hint="eastAsia"/>
          <w:lang w:eastAsia="zh-CN"/>
        </w:rPr>
        <w:t>可见二阶龙格库塔法很短时间内也会显示出能量增长的趋势。</w:t>
      </w:r>
    </w:p>
    <w:p w:rsidR="0075315A" w:rsidRPr="000779A3" w:rsidRDefault="0075315A" w:rsidP="005A57BC">
      <w:pPr>
        <w:pStyle w:val="10"/>
        <w:rPr>
          <w:rFonts w:eastAsia="宋体"/>
          <w:lang w:eastAsia="zh-CN"/>
        </w:rPr>
      </w:pPr>
    </w:p>
    <w:p w:rsidR="002F2D4B" w:rsidRPr="002F2D4B" w:rsidRDefault="002F2D4B" w:rsidP="00D67807">
      <w:pPr>
        <w:pStyle w:val="2"/>
        <w:rPr>
          <w:rFonts w:eastAsia="宋体"/>
          <w:lang w:eastAsia="zh-CN"/>
        </w:rPr>
      </w:pPr>
      <w:bookmarkStart w:id="6" w:name="_Toc432500472"/>
      <w:r w:rsidRPr="002F2D4B">
        <w:rPr>
          <w:rFonts w:eastAsia="宋体"/>
          <w:lang w:eastAsia="zh-CN"/>
        </w:rPr>
        <w:t>3.3</w:t>
      </w:r>
      <w:bookmarkEnd w:id="6"/>
    </w:p>
    <w:p w:rsidR="00D20783" w:rsidRPr="00D20783" w:rsidRDefault="00D20783" w:rsidP="00D20783">
      <w:pPr>
        <w:rPr>
          <w:rStyle w:val="Input"/>
          <w:lang w:eastAsia="zh-CN"/>
        </w:rPr>
      </w:pPr>
      <w:bookmarkStart w:id="7" w:name="INPUT_3"/>
      <w:r w:rsidRPr="00D20783">
        <w:rPr>
          <w:rStyle w:val="Input"/>
          <w:lang w:eastAsia="zh-CN"/>
        </w:rPr>
        <w:t>clear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p=0;q=10;h=[0.04 0.01 0.001 0.0001];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theta(1:4,1)=0.2;omg(1:4,1)=0;t(1:4,1)=0;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g=9.8;l=1;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 xml:space="preserve">for 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=1:1:4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n(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)=(q-p)/h(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);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for k=1:1:n(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)</w:t>
      </w:r>
    </w:p>
    <w:p w:rsidR="00D20783" w:rsidRPr="00D20783" w:rsidRDefault="00D20783" w:rsidP="00D20783">
      <w:pPr>
        <w:rPr>
          <w:rStyle w:val="Input"/>
          <w:lang w:eastAsia="zh-CN"/>
        </w:rPr>
      </w:pPr>
      <w:proofErr w:type="spellStart"/>
      <w:r w:rsidRPr="00D20783">
        <w:rPr>
          <w:rStyle w:val="Input"/>
          <w:lang w:eastAsia="zh-CN"/>
        </w:rPr>
        <w:t>omg</w:t>
      </w:r>
      <w:proofErr w:type="spellEnd"/>
      <w:r w:rsidRPr="00D20783">
        <w:rPr>
          <w:rStyle w:val="Input"/>
          <w:lang w:eastAsia="zh-CN"/>
        </w:rPr>
        <w:t>(kk,k+1)=</w:t>
      </w:r>
      <w:proofErr w:type="spellStart"/>
      <w:r w:rsidRPr="00D20783">
        <w:rPr>
          <w:rStyle w:val="Input"/>
          <w:lang w:eastAsia="zh-CN"/>
        </w:rPr>
        <w:t>omg</w:t>
      </w:r>
      <w:proofErr w:type="spellEnd"/>
      <w:r w:rsidRPr="00D20783">
        <w:rPr>
          <w:rStyle w:val="Input"/>
          <w:lang w:eastAsia="zh-CN"/>
        </w:rPr>
        <w:t>(</w:t>
      </w:r>
      <w:proofErr w:type="spellStart"/>
      <w:r w:rsidRPr="00D20783">
        <w:rPr>
          <w:rStyle w:val="Input"/>
          <w:lang w:eastAsia="zh-CN"/>
        </w:rPr>
        <w:t>kk,k</w:t>
      </w:r>
      <w:proofErr w:type="spellEnd"/>
      <w:r w:rsidRPr="00D20783">
        <w:rPr>
          <w:rStyle w:val="Input"/>
          <w:lang w:eastAsia="zh-CN"/>
        </w:rPr>
        <w:t>)-(g/l)*theta(</w:t>
      </w:r>
      <w:proofErr w:type="spellStart"/>
      <w:r w:rsidRPr="00D20783">
        <w:rPr>
          <w:rStyle w:val="Input"/>
          <w:lang w:eastAsia="zh-CN"/>
        </w:rPr>
        <w:t>kk,k</w:t>
      </w:r>
      <w:proofErr w:type="spellEnd"/>
      <w:r w:rsidRPr="00D20783">
        <w:rPr>
          <w:rStyle w:val="Input"/>
          <w:lang w:eastAsia="zh-CN"/>
        </w:rPr>
        <w:t>)*h(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);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theta(kk,k+1)=theta(</w:t>
      </w:r>
      <w:proofErr w:type="spellStart"/>
      <w:r w:rsidRPr="00D20783">
        <w:rPr>
          <w:rStyle w:val="Input"/>
          <w:lang w:eastAsia="zh-CN"/>
        </w:rPr>
        <w:t>kk,k</w:t>
      </w:r>
      <w:proofErr w:type="spellEnd"/>
      <w:r w:rsidRPr="00D20783">
        <w:rPr>
          <w:rStyle w:val="Input"/>
          <w:lang w:eastAsia="zh-CN"/>
        </w:rPr>
        <w:t>)+</w:t>
      </w:r>
      <w:proofErr w:type="spellStart"/>
      <w:r w:rsidRPr="00D20783">
        <w:rPr>
          <w:rStyle w:val="Input"/>
          <w:lang w:eastAsia="zh-CN"/>
        </w:rPr>
        <w:t>omg</w:t>
      </w:r>
      <w:proofErr w:type="spellEnd"/>
      <w:r w:rsidRPr="00D20783">
        <w:rPr>
          <w:rStyle w:val="Input"/>
          <w:lang w:eastAsia="zh-CN"/>
        </w:rPr>
        <w:t>(</w:t>
      </w:r>
      <w:proofErr w:type="spellStart"/>
      <w:r w:rsidRPr="00D20783">
        <w:rPr>
          <w:rStyle w:val="Input"/>
          <w:lang w:eastAsia="zh-CN"/>
        </w:rPr>
        <w:t>kk,k</w:t>
      </w:r>
      <w:proofErr w:type="spellEnd"/>
      <w:r w:rsidRPr="00D20783">
        <w:rPr>
          <w:rStyle w:val="Input"/>
          <w:lang w:eastAsia="zh-CN"/>
        </w:rPr>
        <w:t>)*h(</w:t>
      </w:r>
      <w:proofErr w:type="spellStart"/>
      <w:r w:rsidRPr="00D20783">
        <w:rPr>
          <w:rStyle w:val="Input"/>
          <w:lang w:eastAsia="zh-CN"/>
        </w:rPr>
        <w:t>kk</w:t>
      </w:r>
      <w:proofErr w:type="spellEnd"/>
      <w:r w:rsidRPr="00D20783">
        <w:rPr>
          <w:rStyle w:val="Input"/>
          <w:lang w:eastAsia="zh-CN"/>
        </w:rPr>
        <w:t>);</w:t>
      </w:r>
    </w:p>
    <w:p w:rsidR="00D20783" w:rsidRPr="00D20783" w:rsidRDefault="00D20783" w:rsidP="00D20783">
      <w:pPr>
        <w:rPr>
          <w:rStyle w:val="Input"/>
          <w:lang w:val="fr-FR" w:eastAsia="zh-CN"/>
        </w:rPr>
      </w:pPr>
      <w:r w:rsidRPr="00D20783">
        <w:rPr>
          <w:rStyle w:val="Input"/>
          <w:lang w:val="fr-FR" w:eastAsia="zh-CN"/>
        </w:rPr>
        <w:t>t(kk,k+1)=t(kk,k)+h(kk);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end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end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hold on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plot(t(1,1:n(1)),theta(1,1:n(1)),'r')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plot(t(2,1:n(2)),theta(2,1:n(2)),'b')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plot(t(3,1:n(3)),theta(3,1:n(3)),'g')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plot(t(4,1:n(4)),theta(4,1:n(4)),'k')</w:t>
      </w:r>
    </w:p>
    <w:p w:rsidR="00D20783" w:rsidRPr="00D20783" w:rsidRDefault="00D20783" w:rsidP="00D20783">
      <w:pPr>
        <w:rPr>
          <w:rStyle w:val="Input"/>
          <w:lang w:eastAsia="zh-CN"/>
        </w:rPr>
      </w:pPr>
      <w:r w:rsidRPr="00D20783">
        <w:rPr>
          <w:rStyle w:val="Input"/>
          <w:lang w:eastAsia="zh-CN"/>
        </w:rPr>
        <w:t>hold off</w:t>
      </w:r>
    </w:p>
    <w:p w:rsidR="00D20783" w:rsidRPr="00D20783" w:rsidRDefault="00D20783" w:rsidP="00D20783">
      <w:pPr>
        <w:rPr>
          <w:rStyle w:val="Input"/>
          <w:lang w:eastAsia="zh-CN"/>
        </w:rPr>
      </w:pPr>
      <w:proofErr w:type="spellStart"/>
      <w:r w:rsidRPr="00D20783">
        <w:rPr>
          <w:rStyle w:val="Input"/>
          <w:lang w:eastAsia="zh-CN"/>
        </w:rPr>
        <w:t>xlabel</w:t>
      </w:r>
      <w:proofErr w:type="spellEnd"/>
      <w:r w:rsidRPr="00D20783">
        <w:rPr>
          <w:rStyle w:val="Input"/>
          <w:lang w:eastAsia="zh-CN"/>
        </w:rPr>
        <w:t>('time(s)')</w:t>
      </w:r>
    </w:p>
    <w:p w:rsidR="00D20783" w:rsidRPr="00D20783" w:rsidRDefault="00D20783" w:rsidP="00D20783">
      <w:pPr>
        <w:rPr>
          <w:rStyle w:val="Input"/>
          <w:lang w:val="fr-FR" w:eastAsia="zh-CN"/>
        </w:rPr>
      </w:pPr>
      <w:r w:rsidRPr="00D20783">
        <w:rPr>
          <w:rStyle w:val="Input"/>
          <w:lang w:val="fr-FR" w:eastAsia="zh-CN"/>
        </w:rPr>
        <w:t>ylabel('theta (radians)')</w:t>
      </w:r>
    </w:p>
    <w:p w:rsidR="005F7695" w:rsidRPr="000779A3" w:rsidRDefault="00D20783" w:rsidP="00D20783">
      <w:pPr>
        <w:pStyle w:val="10"/>
        <w:rPr>
          <w:rStyle w:val="Input"/>
          <w:rFonts w:eastAsia="宋体"/>
          <w:lang w:val="fr-FR" w:eastAsia="zh-CN"/>
        </w:rPr>
      </w:pPr>
      <w:r w:rsidRPr="00D20783">
        <w:rPr>
          <w:rStyle w:val="Input"/>
          <w:lang w:val="fr-FR" w:eastAsia="zh-CN"/>
        </w:rPr>
        <w:t>legend('t=0.04','t=0.01','t=0.001','t=0.0001')</w:t>
      </w:r>
    </w:p>
    <w:p w:rsidR="00D20783" w:rsidRPr="00D20783" w:rsidRDefault="005F7695" w:rsidP="00D20783">
      <w:pPr>
        <w:pStyle w:val="10"/>
        <w:rPr>
          <w:lang w:val="fr-FR"/>
        </w:rPr>
      </w:pPr>
      <w:r w:rsidRPr="000779A3">
        <w:rPr>
          <w:rStyle w:val="Input"/>
          <w:rFonts w:eastAsia="宋体" w:hint="eastAsia"/>
          <w:lang w:val="fr-FR" w:eastAsia="zh-CN"/>
        </w:rPr>
        <w:t>box on</w:t>
      </w:r>
      <w:r w:rsidR="00D20783" w:rsidRPr="00D20783">
        <w:rPr>
          <w:rStyle w:val="Input"/>
          <w:lang w:val="fr-FR"/>
        </w:rPr>
        <w:t xml:space="preserve"> </w:t>
      </w:r>
      <w:bookmarkEnd w:id="7"/>
      <w:r w:rsidR="00D20783" w:rsidRPr="00D20783">
        <w:rPr>
          <w:lang w:val="fr-FR"/>
        </w:rPr>
        <w:t xml:space="preserve"> </w:t>
      </w:r>
    </w:p>
    <w:p w:rsidR="002F2D4B" w:rsidRPr="00D20783" w:rsidRDefault="002F2D4B" w:rsidP="00D20783">
      <w:pPr>
        <w:pStyle w:val="10"/>
        <w:rPr>
          <w:lang w:val="fr-FR"/>
        </w:rPr>
      </w:pPr>
    </w:p>
    <w:p w:rsidR="00D20783" w:rsidRPr="00F635B7" w:rsidRDefault="00F635B7" w:rsidP="00D20783">
      <w:pPr>
        <w:pStyle w:val="10"/>
        <w:rPr>
          <w:lang w:val="fr-FR"/>
        </w:rPr>
      </w:pPr>
      <w:bookmarkStart w:id="8" w:name="OUTPUT_3"/>
      <w:r>
        <w:rPr>
          <w:rFonts w:eastAsia="宋体"/>
          <w:lang w:val="fr-FR" w:eastAsia="zh-CN"/>
        </w:rPr>
        <w:lastRenderedPageBreak/>
        <w:pict>
          <v:shape id="_x0000_i1027" type="#_x0000_t75" style="width:4in;height:252pt">
            <v:imagedata r:id="rId10" o:title=""/>
            <o:lock v:ext="edit" aspectratio="f"/>
          </v:shape>
        </w:pict>
      </w:r>
      <w:r w:rsidR="00D20783">
        <w:rPr>
          <w:rFonts w:eastAsia="宋体"/>
          <w:lang w:val="fr-FR" w:eastAsia="zh-CN"/>
        </w:rPr>
        <w:t xml:space="preserve"> </w:t>
      </w:r>
      <w:bookmarkEnd w:id="8"/>
      <w:r w:rsidR="00D20783" w:rsidRPr="00F635B7">
        <w:rPr>
          <w:lang w:val="fr-FR"/>
        </w:rPr>
        <w:t xml:space="preserve"> </w:t>
      </w:r>
    </w:p>
    <w:p w:rsidR="002F2D4B" w:rsidRPr="00D20783" w:rsidRDefault="002F2D4B" w:rsidP="00D20783">
      <w:pPr>
        <w:pStyle w:val="10"/>
        <w:rPr>
          <w:lang w:val="fr-FR"/>
        </w:rPr>
      </w:pPr>
    </w:p>
    <w:p w:rsidR="002F2D4B" w:rsidRPr="00F635B7" w:rsidRDefault="002F2D4B" w:rsidP="005F7695">
      <w:pPr>
        <w:pStyle w:val="2"/>
        <w:rPr>
          <w:rFonts w:eastAsia="宋体"/>
          <w:lang w:val="fr-FR" w:eastAsia="zh-CN"/>
        </w:rPr>
      </w:pPr>
      <w:bookmarkStart w:id="9" w:name="_Toc432500473"/>
      <w:r w:rsidRPr="00F635B7">
        <w:rPr>
          <w:rFonts w:eastAsia="宋体"/>
          <w:lang w:val="fr-FR" w:eastAsia="zh-CN"/>
        </w:rPr>
        <w:t>3.4</w:t>
      </w:r>
      <w:bookmarkEnd w:id="9"/>
    </w:p>
    <w:p w:rsidR="00DA06B9" w:rsidRPr="00F635B7" w:rsidRDefault="00DA06B9" w:rsidP="00DA06B9">
      <w:pPr>
        <w:rPr>
          <w:rStyle w:val="Input"/>
          <w:lang w:val="fr-FR" w:eastAsia="zh-CN"/>
        </w:rPr>
      </w:pPr>
      <w:bookmarkStart w:id="10" w:name="INPUT_4"/>
      <w:r w:rsidRPr="00F635B7">
        <w:rPr>
          <w:rStyle w:val="Input"/>
          <w:lang w:val="fr-FR" w:eastAsia="zh-CN"/>
        </w:rPr>
        <w:t>clear</w:t>
      </w:r>
    </w:p>
    <w:p w:rsidR="00DA06B9" w:rsidRPr="00F635B7" w:rsidRDefault="00DA06B9" w:rsidP="00DA06B9">
      <w:pPr>
        <w:rPr>
          <w:rStyle w:val="Input"/>
          <w:lang w:val="fr-FR" w:eastAsia="zh-CN"/>
        </w:rPr>
      </w:pPr>
      <w:r w:rsidRPr="00F635B7">
        <w:rPr>
          <w:rStyle w:val="Input"/>
          <w:lang w:val="fr-FR" w:eastAsia="zh-CN"/>
        </w:rPr>
        <w:t>disp('when alpha=3, amplitude decreases as periode se prolonger ')</w:t>
      </w:r>
    </w:p>
    <w:p w:rsidR="00DA06B9" w:rsidRPr="00F635B7" w:rsidRDefault="00DA06B9" w:rsidP="00DA06B9">
      <w:pPr>
        <w:rPr>
          <w:rStyle w:val="Input"/>
          <w:lang w:val="fr-FR" w:eastAsia="zh-CN"/>
        </w:rPr>
      </w:pPr>
      <w:r w:rsidRPr="00F635B7">
        <w:rPr>
          <w:rStyle w:val="Input"/>
          <w:lang w:val="fr-FR" w:eastAsia="zh-CN"/>
        </w:rPr>
        <w:t>p=0;q=40;h=0.01;n=(q-p)/h;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k=1;alpha=3;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x(1,1:5)=[0.2 0.4 0.6 0.8 1];v(1,1:5)=0;t(1,1:5)=0;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for ii=1:1:5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 xml:space="preserve">for </w:t>
      </w:r>
      <w:proofErr w:type="spellStart"/>
      <w:r w:rsidRPr="00DA06B9">
        <w:rPr>
          <w:rStyle w:val="Input"/>
          <w:lang w:eastAsia="zh-CN"/>
        </w:rPr>
        <w:t>kk</w:t>
      </w:r>
      <w:proofErr w:type="spellEnd"/>
      <w:r w:rsidRPr="00DA06B9">
        <w:rPr>
          <w:rStyle w:val="Input"/>
          <w:lang w:eastAsia="zh-CN"/>
        </w:rPr>
        <w:t>=1:1:n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v(kk+1,ii)=v(</w:t>
      </w:r>
      <w:proofErr w:type="spellStart"/>
      <w:r w:rsidRPr="00DA06B9">
        <w:rPr>
          <w:rStyle w:val="Input"/>
          <w:lang w:eastAsia="zh-CN"/>
        </w:rPr>
        <w:t>kk,ii</w:t>
      </w:r>
      <w:proofErr w:type="spellEnd"/>
      <w:r w:rsidRPr="00DA06B9">
        <w:rPr>
          <w:rStyle w:val="Input"/>
          <w:lang w:eastAsia="zh-CN"/>
        </w:rPr>
        <w:t>)-k*x(</w:t>
      </w:r>
      <w:proofErr w:type="spellStart"/>
      <w:r w:rsidRPr="00DA06B9">
        <w:rPr>
          <w:rStyle w:val="Input"/>
          <w:lang w:eastAsia="zh-CN"/>
        </w:rPr>
        <w:t>kk,ii</w:t>
      </w:r>
      <w:proofErr w:type="spellEnd"/>
      <w:r w:rsidRPr="00DA06B9">
        <w:rPr>
          <w:rStyle w:val="Input"/>
          <w:lang w:eastAsia="zh-CN"/>
        </w:rPr>
        <w:t>)^alpha*h;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x(kk+1,ii)=x(</w:t>
      </w:r>
      <w:proofErr w:type="spellStart"/>
      <w:r w:rsidRPr="00DA06B9">
        <w:rPr>
          <w:rStyle w:val="Input"/>
          <w:lang w:eastAsia="zh-CN"/>
        </w:rPr>
        <w:t>kk,ii</w:t>
      </w:r>
      <w:proofErr w:type="spellEnd"/>
      <w:r w:rsidRPr="00DA06B9">
        <w:rPr>
          <w:rStyle w:val="Input"/>
          <w:lang w:eastAsia="zh-CN"/>
        </w:rPr>
        <w:t>)+v(kk+1,ii)*h;</w:t>
      </w:r>
    </w:p>
    <w:p w:rsidR="00DA06B9" w:rsidRPr="00DA06B9" w:rsidRDefault="00DA06B9" w:rsidP="00DA06B9">
      <w:pPr>
        <w:rPr>
          <w:rStyle w:val="Input"/>
          <w:lang w:val="fr-FR" w:eastAsia="zh-CN"/>
        </w:rPr>
      </w:pPr>
      <w:r w:rsidRPr="00DA06B9">
        <w:rPr>
          <w:rStyle w:val="Input"/>
          <w:lang w:val="fr-FR" w:eastAsia="zh-CN"/>
        </w:rPr>
        <w:t>t(kk+1,ii)=t(kk,ii)+h;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end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end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hold on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plot(t(1:n,1),x(1:n,1),'r')</w:t>
      </w:r>
    </w:p>
    <w:p w:rsidR="00DA06B9" w:rsidRPr="00DA06B9" w:rsidRDefault="00DA06B9" w:rsidP="00DA06B9">
      <w:pPr>
        <w:rPr>
          <w:rStyle w:val="Input"/>
          <w:lang w:val="fr-FR" w:eastAsia="zh-CN"/>
        </w:rPr>
      </w:pPr>
      <w:r w:rsidRPr="00DA06B9">
        <w:rPr>
          <w:rStyle w:val="Input"/>
          <w:lang w:val="fr-FR" w:eastAsia="zh-CN"/>
        </w:rPr>
        <w:t>plot(t(1:n,2),x(1:n,2),'b')</w:t>
      </w:r>
    </w:p>
    <w:p w:rsidR="00DA06B9" w:rsidRPr="00DA06B9" w:rsidRDefault="00DA06B9" w:rsidP="00DA06B9">
      <w:pPr>
        <w:rPr>
          <w:rStyle w:val="Input"/>
          <w:lang w:val="fr-FR" w:eastAsia="zh-CN"/>
        </w:rPr>
      </w:pPr>
      <w:r w:rsidRPr="00DA06B9">
        <w:rPr>
          <w:rStyle w:val="Input"/>
          <w:lang w:val="fr-FR" w:eastAsia="zh-CN"/>
        </w:rPr>
        <w:t>plot(t(1:n,3),x(1:n,3),'k')</w:t>
      </w:r>
    </w:p>
    <w:p w:rsidR="00DA06B9" w:rsidRPr="00DA06B9" w:rsidRDefault="00DA06B9" w:rsidP="00DA06B9">
      <w:pPr>
        <w:rPr>
          <w:rStyle w:val="Input"/>
          <w:lang w:val="fr-FR" w:eastAsia="zh-CN"/>
        </w:rPr>
      </w:pPr>
      <w:r w:rsidRPr="00DA06B9">
        <w:rPr>
          <w:rStyle w:val="Input"/>
          <w:lang w:val="fr-FR" w:eastAsia="zh-CN"/>
        </w:rPr>
        <w:t>plot(t(1:n,4),x(1:n,4),'g')</w:t>
      </w:r>
    </w:p>
    <w:p w:rsidR="00DA06B9" w:rsidRPr="00DA06B9" w:rsidRDefault="00DA06B9" w:rsidP="00DA06B9">
      <w:pPr>
        <w:rPr>
          <w:rStyle w:val="Input"/>
          <w:lang w:val="fr-FR" w:eastAsia="zh-CN"/>
        </w:rPr>
      </w:pPr>
      <w:r w:rsidRPr="00DA06B9">
        <w:rPr>
          <w:rStyle w:val="Input"/>
          <w:lang w:val="fr-FR" w:eastAsia="zh-CN"/>
        </w:rPr>
        <w:t>plot(t(1:n,5),x(1:n,5),'c')</w:t>
      </w:r>
    </w:p>
    <w:p w:rsidR="00DA06B9" w:rsidRPr="00DA06B9" w:rsidRDefault="00DA06B9" w:rsidP="00DA06B9">
      <w:pPr>
        <w:rPr>
          <w:rStyle w:val="Input"/>
          <w:lang w:eastAsia="zh-CN"/>
        </w:rPr>
      </w:pPr>
      <w:r w:rsidRPr="00DA06B9">
        <w:rPr>
          <w:rStyle w:val="Input"/>
          <w:lang w:eastAsia="zh-CN"/>
        </w:rPr>
        <w:t>hold off</w:t>
      </w:r>
    </w:p>
    <w:p w:rsidR="00EE5596" w:rsidRPr="000779A3" w:rsidRDefault="00DA06B9" w:rsidP="00DA06B9">
      <w:pPr>
        <w:pStyle w:val="10"/>
        <w:rPr>
          <w:rStyle w:val="Input"/>
          <w:rFonts w:eastAsia="宋体"/>
          <w:lang w:eastAsia="zh-CN"/>
        </w:rPr>
      </w:pPr>
      <w:r w:rsidRPr="00DA06B9">
        <w:rPr>
          <w:rStyle w:val="Input"/>
          <w:rFonts w:hint="eastAsia"/>
          <w:lang w:eastAsia="zh-CN"/>
        </w:rPr>
        <w:t>legend('</w:t>
      </w:r>
      <w:r w:rsidR="00D22E9A" w:rsidRPr="000779A3">
        <w:rPr>
          <w:rStyle w:val="Input"/>
          <w:rFonts w:eastAsia="宋体" w:hint="eastAsia"/>
          <w:lang w:eastAsia="zh-CN"/>
        </w:rPr>
        <w:t>Amp</w:t>
      </w:r>
      <w:r w:rsidRPr="00DA06B9">
        <w:rPr>
          <w:rStyle w:val="Input"/>
          <w:rFonts w:hint="eastAsia"/>
          <w:lang w:eastAsia="zh-CN"/>
        </w:rPr>
        <w:t>=0.2','</w:t>
      </w:r>
      <w:r w:rsidR="00D22E9A" w:rsidRPr="00D22E9A">
        <w:rPr>
          <w:rStyle w:val="Input"/>
          <w:rFonts w:eastAsia="宋体" w:hint="eastAsia"/>
          <w:lang w:eastAsia="zh-CN"/>
        </w:rPr>
        <w:t>Amp</w:t>
      </w:r>
      <w:r w:rsidRPr="00DA06B9">
        <w:rPr>
          <w:rStyle w:val="Input"/>
          <w:rFonts w:hint="eastAsia"/>
          <w:lang w:eastAsia="zh-CN"/>
        </w:rPr>
        <w:t>=0.4','</w:t>
      </w:r>
      <w:r w:rsidR="00D22E9A" w:rsidRPr="00D22E9A">
        <w:rPr>
          <w:rStyle w:val="Input"/>
          <w:rFonts w:eastAsia="宋体" w:hint="eastAsia"/>
          <w:lang w:eastAsia="zh-CN"/>
        </w:rPr>
        <w:t>Amp</w:t>
      </w:r>
      <w:r w:rsidRPr="00DA06B9">
        <w:rPr>
          <w:rStyle w:val="Input"/>
          <w:rFonts w:hint="eastAsia"/>
          <w:lang w:eastAsia="zh-CN"/>
        </w:rPr>
        <w:t>=0.6','</w:t>
      </w:r>
      <w:r w:rsidR="00D22E9A" w:rsidRPr="00D22E9A">
        <w:rPr>
          <w:rStyle w:val="Input"/>
          <w:rFonts w:eastAsia="宋体" w:hint="eastAsia"/>
          <w:lang w:eastAsia="zh-CN"/>
        </w:rPr>
        <w:t>Amp</w:t>
      </w:r>
      <w:r w:rsidRPr="00DA06B9">
        <w:rPr>
          <w:rStyle w:val="Input"/>
          <w:rFonts w:hint="eastAsia"/>
          <w:lang w:eastAsia="zh-CN"/>
        </w:rPr>
        <w:t>=0.8','</w:t>
      </w:r>
      <w:r w:rsidR="00D22E9A" w:rsidRPr="00D22E9A">
        <w:rPr>
          <w:rStyle w:val="Input"/>
          <w:rFonts w:eastAsia="宋体" w:hint="eastAsia"/>
          <w:lang w:eastAsia="zh-CN"/>
        </w:rPr>
        <w:t>Amp</w:t>
      </w:r>
      <w:r w:rsidRPr="00DA06B9">
        <w:rPr>
          <w:rStyle w:val="Input"/>
          <w:rFonts w:hint="eastAsia"/>
          <w:lang w:eastAsia="zh-CN"/>
        </w:rPr>
        <w:t>=1')</w:t>
      </w:r>
    </w:p>
    <w:p w:rsidR="00DA06B9" w:rsidRDefault="00EE5596" w:rsidP="00DA06B9">
      <w:pPr>
        <w:pStyle w:val="10"/>
      </w:pPr>
      <w:r w:rsidRPr="000779A3">
        <w:rPr>
          <w:rStyle w:val="Input"/>
          <w:rFonts w:eastAsia="宋体" w:hint="eastAsia"/>
          <w:lang w:eastAsia="zh-CN"/>
        </w:rPr>
        <w:t>box on</w:t>
      </w:r>
      <w:r w:rsidR="00DA06B9" w:rsidRPr="00DA06B9">
        <w:rPr>
          <w:rStyle w:val="Input"/>
        </w:rPr>
        <w:t xml:space="preserve"> </w:t>
      </w:r>
      <w:bookmarkEnd w:id="10"/>
      <w:r w:rsidR="00DA06B9" w:rsidRPr="00DA06B9">
        <w:t xml:space="preserve"> </w:t>
      </w:r>
    </w:p>
    <w:p w:rsidR="002F2D4B" w:rsidRPr="00DA06B9" w:rsidRDefault="002F2D4B" w:rsidP="00DA06B9">
      <w:pPr>
        <w:pStyle w:val="10"/>
      </w:pPr>
    </w:p>
    <w:p w:rsidR="00D22E9A" w:rsidRDefault="00D22E9A" w:rsidP="00DA06B9">
      <w:pPr>
        <w:pStyle w:val="10"/>
        <w:rPr>
          <w:rStyle w:val="Output"/>
        </w:rPr>
      </w:pPr>
      <w:bookmarkStart w:id="11" w:name="OUTPUT_4"/>
      <w:r>
        <w:rPr>
          <w:rStyle w:val="Output"/>
        </w:rPr>
        <w:t xml:space="preserve">when alpha=3, amplitude decreases as </w:t>
      </w:r>
      <w:proofErr w:type="spellStart"/>
      <w:r>
        <w:rPr>
          <w:rStyle w:val="Output"/>
        </w:rPr>
        <w:t>periode</w:t>
      </w:r>
      <w:proofErr w:type="spellEnd"/>
      <w:r>
        <w:rPr>
          <w:rStyle w:val="Output"/>
        </w:rPr>
        <w:t xml:space="preserve"> se prolonger </w:t>
      </w:r>
    </w:p>
    <w:p w:rsidR="00D22E9A" w:rsidRDefault="00F635B7" w:rsidP="00DA06B9">
      <w:pPr>
        <w:pStyle w:val="10"/>
      </w:pPr>
      <w:r>
        <w:rPr>
          <w:rFonts w:eastAsia="宋体"/>
          <w:lang w:eastAsia="zh-CN"/>
        </w:rPr>
        <w:lastRenderedPageBreak/>
        <w:pict>
          <v:shape id="_x0000_i1028" type="#_x0000_t75" style="width:4in;height:252pt">
            <v:imagedata r:id="rId11" o:title=""/>
            <o:lock v:ext="edit" aspectratio="f"/>
          </v:shape>
        </w:pict>
      </w:r>
      <w:r w:rsidR="00DA06B9">
        <w:rPr>
          <w:rFonts w:eastAsia="宋体"/>
          <w:lang w:eastAsia="zh-CN"/>
        </w:rPr>
        <w:t xml:space="preserve"> </w:t>
      </w:r>
      <w:bookmarkEnd w:id="11"/>
      <w:r w:rsidR="00DA06B9" w:rsidRPr="00DA06B9">
        <w:t xml:space="preserve"> </w:t>
      </w:r>
    </w:p>
    <w:p w:rsidR="00DA06B9" w:rsidRPr="00DA06B9" w:rsidRDefault="00DA06B9" w:rsidP="00DA06B9">
      <w:pPr>
        <w:pStyle w:val="10"/>
      </w:pPr>
    </w:p>
    <w:p w:rsidR="00EA0F75" w:rsidRPr="00F635B7" w:rsidRDefault="00EA0F75" w:rsidP="00EA0F75">
      <w:pPr>
        <w:widowControl w:val="0"/>
        <w:autoSpaceDE w:val="0"/>
        <w:autoSpaceDN w:val="0"/>
        <w:adjustRightInd w:val="0"/>
        <w:rPr>
          <w:rStyle w:val="Input"/>
        </w:rPr>
      </w:pPr>
      <w:bookmarkStart w:id="12" w:name="INPUT_5"/>
      <w:r w:rsidRPr="00F635B7">
        <w:rPr>
          <w:rStyle w:val="Input"/>
        </w:rPr>
        <w:t>y=</w:t>
      </w:r>
      <w:proofErr w:type="spellStart"/>
      <w:r w:rsidRPr="00F635B7">
        <w:rPr>
          <w:rStyle w:val="Input"/>
        </w:rPr>
        <w:t>dsolve</w:t>
      </w:r>
      <w:proofErr w:type="spellEnd"/>
      <w:r w:rsidRPr="00F635B7">
        <w:rPr>
          <w:rStyle w:val="Input"/>
        </w:rPr>
        <w:t>('D2y+5*y^1=0','y(0)=0.02,Dy(0)=0','t');</w:t>
      </w:r>
    </w:p>
    <w:p w:rsidR="00EA0F75" w:rsidRDefault="00EA0F75" w:rsidP="00EA0F75">
      <w:pPr>
        <w:pStyle w:val="10"/>
      </w:pPr>
      <w:proofErr w:type="spellStart"/>
      <w:r w:rsidRPr="00EA0F75">
        <w:rPr>
          <w:rStyle w:val="Input"/>
        </w:rPr>
        <w:t>ezplot</w:t>
      </w:r>
      <w:proofErr w:type="spellEnd"/>
      <w:r w:rsidRPr="00EA0F75">
        <w:rPr>
          <w:rStyle w:val="Input"/>
        </w:rPr>
        <w:t xml:space="preserve">(y) </w:t>
      </w:r>
      <w:bookmarkEnd w:id="12"/>
      <w:r w:rsidRPr="00EA0F75">
        <w:t xml:space="preserve"> </w:t>
      </w:r>
    </w:p>
    <w:p w:rsidR="00EA0F75" w:rsidRPr="00EA0F75" w:rsidRDefault="00EA0F75" w:rsidP="00EA0F75">
      <w:pPr>
        <w:pStyle w:val="10"/>
      </w:pPr>
    </w:p>
    <w:p w:rsidR="00EA0F75" w:rsidRPr="00EA0F75" w:rsidRDefault="00F635B7" w:rsidP="00EA0F75">
      <w:pPr>
        <w:pStyle w:val="10"/>
      </w:pPr>
      <w:bookmarkStart w:id="13" w:name="OUTPUT_5"/>
      <w:r>
        <w:pict>
          <v:shape id="_x0000_i1029" type="#_x0000_t75" style="width:4in;height:252pt">
            <v:imagedata r:id="rId12" o:title=""/>
            <o:lock v:ext="edit" aspectratio="f"/>
          </v:shape>
        </w:pict>
      </w:r>
      <w:r w:rsidR="00EA0F75">
        <w:t xml:space="preserve"> </w:t>
      </w:r>
      <w:bookmarkEnd w:id="13"/>
      <w:r w:rsidR="00EA0F75" w:rsidRPr="00EA0F75">
        <w:t xml:space="preserve"> </w:t>
      </w:r>
    </w:p>
    <w:p w:rsidR="00EA0F75" w:rsidRPr="00EA0F75" w:rsidRDefault="00EA0F75" w:rsidP="00EA0F75">
      <w:pPr>
        <w:pStyle w:val="10"/>
      </w:pPr>
    </w:p>
    <w:p w:rsidR="002F2D4B" w:rsidRPr="002F2D4B" w:rsidRDefault="002F2D4B" w:rsidP="00E02E30">
      <w:pPr>
        <w:pStyle w:val="2"/>
        <w:rPr>
          <w:rFonts w:eastAsia="宋体"/>
          <w:lang w:eastAsia="zh-CN"/>
        </w:rPr>
      </w:pPr>
      <w:bookmarkStart w:id="14" w:name="_Toc432500474"/>
      <w:r w:rsidRPr="002F2D4B">
        <w:rPr>
          <w:rFonts w:eastAsia="宋体"/>
          <w:lang w:eastAsia="zh-CN"/>
        </w:rPr>
        <w:t>3.5</w:t>
      </w:r>
      <w:bookmarkEnd w:id="14"/>
    </w:p>
    <w:p w:rsidR="001A56C5" w:rsidRPr="001A56C5" w:rsidRDefault="001A56C5" w:rsidP="001A56C5">
      <w:pPr>
        <w:rPr>
          <w:rStyle w:val="Input"/>
          <w:lang w:eastAsia="zh-CN"/>
        </w:rPr>
      </w:pPr>
      <w:bookmarkStart w:id="15" w:name="INPUT_6"/>
      <w:r w:rsidRPr="001A56C5">
        <w:rPr>
          <w:rStyle w:val="Input"/>
          <w:lang w:eastAsia="zh-CN"/>
        </w:rPr>
        <w:t>clear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p=0;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q=60;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h=0.01;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n=(q-p)/h;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lastRenderedPageBreak/>
        <w:t>k=1;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alpha=3;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x(1,1:</w:t>
      </w:r>
      <w:r w:rsidRPr="000779A3">
        <w:rPr>
          <w:rStyle w:val="Input"/>
          <w:rFonts w:eastAsia="宋体" w:hint="eastAsia"/>
          <w:lang w:eastAsia="zh-CN"/>
        </w:rPr>
        <w:t>17</w:t>
      </w:r>
      <w:r w:rsidRPr="001A56C5">
        <w:rPr>
          <w:rStyle w:val="Input"/>
          <w:lang w:eastAsia="zh-CN"/>
        </w:rPr>
        <w:t>)=0.2:0.</w:t>
      </w:r>
      <w:r w:rsidRPr="000779A3">
        <w:rPr>
          <w:rStyle w:val="Input"/>
          <w:rFonts w:eastAsia="宋体" w:hint="eastAsia"/>
          <w:lang w:eastAsia="zh-CN"/>
        </w:rPr>
        <w:t>05</w:t>
      </w:r>
      <w:r w:rsidRPr="001A56C5">
        <w:rPr>
          <w:rStyle w:val="Input"/>
          <w:lang w:eastAsia="zh-CN"/>
        </w:rPr>
        <w:t>:1;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v(1,1:</w:t>
      </w:r>
      <w:r w:rsidRPr="000779A3">
        <w:rPr>
          <w:rStyle w:val="Input"/>
          <w:rFonts w:eastAsia="宋体" w:hint="eastAsia"/>
          <w:lang w:eastAsia="zh-CN"/>
        </w:rPr>
        <w:t>17</w:t>
      </w:r>
      <w:r w:rsidRPr="001A56C5">
        <w:rPr>
          <w:rStyle w:val="Input"/>
          <w:lang w:eastAsia="zh-CN"/>
        </w:rPr>
        <w:t>)=0;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t(1,1:</w:t>
      </w:r>
      <w:r w:rsidRPr="000779A3">
        <w:rPr>
          <w:rStyle w:val="Input"/>
          <w:rFonts w:eastAsia="宋体" w:hint="eastAsia"/>
          <w:lang w:eastAsia="zh-CN"/>
        </w:rPr>
        <w:t>17</w:t>
      </w:r>
      <w:r w:rsidRPr="001A56C5">
        <w:rPr>
          <w:rStyle w:val="Input"/>
          <w:lang w:eastAsia="zh-CN"/>
        </w:rPr>
        <w:t>)=0;</w:t>
      </w:r>
    </w:p>
    <w:p w:rsidR="001A56C5" w:rsidRPr="000779A3" w:rsidRDefault="001A56C5" w:rsidP="001A56C5">
      <w:pPr>
        <w:rPr>
          <w:rStyle w:val="Input"/>
          <w:rFonts w:eastAsia="宋体"/>
          <w:lang w:eastAsia="zh-CN"/>
        </w:rPr>
      </w:pPr>
      <w:r w:rsidRPr="001A56C5">
        <w:rPr>
          <w:rStyle w:val="Input"/>
          <w:lang w:eastAsia="zh-CN"/>
        </w:rPr>
        <w:t>for ii=1:1:</w:t>
      </w:r>
      <w:r w:rsidRPr="000779A3">
        <w:rPr>
          <w:rStyle w:val="Input"/>
          <w:rFonts w:eastAsia="宋体" w:hint="eastAsia"/>
          <w:lang w:eastAsia="zh-CN"/>
        </w:rPr>
        <w:t>17</w:t>
      </w:r>
    </w:p>
    <w:p w:rsidR="001A56C5" w:rsidRPr="001A56C5" w:rsidRDefault="001A56C5" w:rsidP="001A56C5">
      <w:pPr>
        <w:rPr>
          <w:rStyle w:val="Input"/>
          <w:lang w:eastAsia="zh-CN"/>
        </w:rPr>
      </w:pPr>
      <w:proofErr w:type="spellStart"/>
      <w:r w:rsidRPr="001A56C5">
        <w:rPr>
          <w:rStyle w:val="Input"/>
          <w:lang w:eastAsia="zh-CN"/>
        </w:rPr>
        <w:t>jj</w:t>
      </w:r>
      <w:proofErr w:type="spellEnd"/>
      <w:r w:rsidRPr="001A56C5">
        <w:rPr>
          <w:rStyle w:val="Input"/>
          <w:lang w:eastAsia="zh-CN"/>
        </w:rPr>
        <w:t>=1;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 xml:space="preserve">for </w:t>
      </w:r>
      <w:proofErr w:type="spellStart"/>
      <w:r w:rsidRPr="001A56C5">
        <w:rPr>
          <w:rStyle w:val="Input"/>
          <w:lang w:eastAsia="zh-CN"/>
        </w:rPr>
        <w:t>kk</w:t>
      </w:r>
      <w:proofErr w:type="spellEnd"/>
      <w:r w:rsidRPr="001A56C5">
        <w:rPr>
          <w:rStyle w:val="Input"/>
          <w:lang w:eastAsia="zh-CN"/>
        </w:rPr>
        <w:t>=1:1:n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v(kk+1,ii)=v(</w:t>
      </w:r>
      <w:proofErr w:type="spellStart"/>
      <w:r w:rsidRPr="001A56C5">
        <w:rPr>
          <w:rStyle w:val="Input"/>
          <w:lang w:eastAsia="zh-CN"/>
        </w:rPr>
        <w:t>kk,ii</w:t>
      </w:r>
      <w:proofErr w:type="spellEnd"/>
      <w:r w:rsidRPr="001A56C5">
        <w:rPr>
          <w:rStyle w:val="Input"/>
          <w:lang w:eastAsia="zh-CN"/>
        </w:rPr>
        <w:t>)-k*x(</w:t>
      </w:r>
      <w:proofErr w:type="spellStart"/>
      <w:r w:rsidRPr="001A56C5">
        <w:rPr>
          <w:rStyle w:val="Input"/>
          <w:lang w:eastAsia="zh-CN"/>
        </w:rPr>
        <w:t>kk,ii</w:t>
      </w:r>
      <w:proofErr w:type="spellEnd"/>
      <w:r w:rsidRPr="001A56C5">
        <w:rPr>
          <w:rStyle w:val="Input"/>
          <w:lang w:eastAsia="zh-CN"/>
        </w:rPr>
        <w:t>)^alpha*h;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x(kk+1,ii)=x(</w:t>
      </w:r>
      <w:proofErr w:type="spellStart"/>
      <w:r w:rsidRPr="001A56C5">
        <w:rPr>
          <w:rStyle w:val="Input"/>
          <w:lang w:eastAsia="zh-CN"/>
        </w:rPr>
        <w:t>kk,ii</w:t>
      </w:r>
      <w:proofErr w:type="spellEnd"/>
      <w:r w:rsidRPr="001A56C5">
        <w:rPr>
          <w:rStyle w:val="Input"/>
          <w:lang w:eastAsia="zh-CN"/>
        </w:rPr>
        <w:t>)+v(kk+1,ii)*h;</w:t>
      </w:r>
    </w:p>
    <w:p w:rsidR="001A56C5" w:rsidRPr="001A56C5" w:rsidRDefault="001A56C5" w:rsidP="001A56C5">
      <w:pPr>
        <w:rPr>
          <w:rStyle w:val="Input"/>
          <w:lang w:val="fr-FR" w:eastAsia="zh-CN"/>
        </w:rPr>
      </w:pPr>
      <w:r w:rsidRPr="001A56C5">
        <w:rPr>
          <w:rStyle w:val="Input"/>
          <w:lang w:val="fr-FR" w:eastAsia="zh-CN"/>
        </w:rPr>
        <w:t>t(kk+1,ii)=t(kk,ii)+h;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if (</w:t>
      </w:r>
      <w:proofErr w:type="spellStart"/>
      <w:r w:rsidRPr="001A56C5">
        <w:rPr>
          <w:rStyle w:val="Input"/>
          <w:lang w:eastAsia="zh-CN"/>
        </w:rPr>
        <w:t>jj</w:t>
      </w:r>
      <w:proofErr w:type="spellEnd"/>
      <w:r w:rsidRPr="001A56C5">
        <w:rPr>
          <w:rStyle w:val="Input"/>
          <w:lang w:eastAsia="zh-CN"/>
        </w:rPr>
        <w:t>==1)&amp;(v(</w:t>
      </w:r>
      <w:proofErr w:type="spellStart"/>
      <w:r w:rsidRPr="001A56C5">
        <w:rPr>
          <w:rStyle w:val="Input"/>
          <w:lang w:eastAsia="zh-CN"/>
        </w:rPr>
        <w:t>kk,ii</w:t>
      </w:r>
      <w:proofErr w:type="spellEnd"/>
      <w:r w:rsidRPr="001A56C5">
        <w:rPr>
          <w:rStyle w:val="Input"/>
          <w:lang w:eastAsia="zh-CN"/>
        </w:rPr>
        <w:t>)&gt;0&amp;v(kk+1,ii)&lt;0)</w:t>
      </w:r>
    </w:p>
    <w:p w:rsidR="001A56C5" w:rsidRPr="001A56C5" w:rsidRDefault="001A56C5" w:rsidP="001A56C5">
      <w:pPr>
        <w:rPr>
          <w:rStyle w:val="Input"/>
          <w:lang w:val="fr-FR" w:eastAsia="zh-CN"/>
        </w:rPr>
      </w:pPr>
      <w:r w:rsidRPr="001A56C5">
        <w:rPr>
          <w:rStyle w:val="Input"/>
          <w:lang w:val="fr-FR" w:eastAsia="zh-CN"/>
        </w:rPr>
        <w:t>T(ii)=t(kk,ii);</w:t>
      </w:r>
    </w:p>
    <w:p w:rsidR="001A56C5" w:rsidRPr="001A56C5" w:rsidRDefault="001A56C5" w:rsidP="001A56C5">
      <w:pPr>
        <w:rPr>
          <w:rStyle w:val="Input"/>
          <w:lang w:val="fr-FR" w:eastAsia="zh-CN"/>
        </w:rPr>
      </w:pPr>
      <w:r w:rsidRPr="001A56C5">
        <w:rPr>
          <w:rStyle w:val="Input"/>
          <w:lang w:val="fr-FR" w:eastAsia="zh-CN"/>
        </w:rPr>
        <w:t>jj=jj+1;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end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end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end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plot(x(1,1:</w:t>
      </w:r>
      <w:r w:rsidRPr="000779A3">
        <w:rPr>
          <w:rStyle w:val="Input"/>
          <w:rFonts w:eastAsia="宋体" w:hint="eastAsia"/>
          <w:lang w:eastAsia="zh-CN"/>
        </w:rPr>
        <w:t>17</w:t>
      </w:r>
      <w:r w:rsidRPr="001A56C5">
        <w:rPr>
          <w:rStyle w:val="Input"/>
          <w:lang w:eastAsia="zh-CN"/>
        </w:rPr>
        <w:t>),T)</w:t>
      </w:r>
    </w:p>
    <w:p w:rsidR="001A56C5" w:rsidRPr="001A56C5" w:rsidRDefault="001A56C5" w:rsidP="001A56C5">
      <w:pPr>
        <w:rPr>
          <w:rStyle w:val="Input"/>
          <w:lang w:eastAsia="zh-CN"/>
        </w:rPr>
      </w:pPr>
      <w:r w:rsidRPr="001A56C5">
        <w:rPr>
          <w:rStyle w:val="Input"/>
          <w:lang w:eastAsia="zh-CN"/>
        </w:rPr>
        <w:t>box on;</w:t>
      </w:r>
    </w:p>
    <w:p w:rsidR="001A56C5" w:rsidRPr="001A56C5" w:rsidRDefault="001A56C5" w:rsidP="001A56C5">
      <w:pPr>
        <w:rPr>
          <w:rStyle w:val="Input"/>
          <w:lang w:eastAsia="zh-CN"/>
        </w:rPr>
      </w:pPr>
      <w:proofErr w:type="spellStart"/>
      <w:r w:rsidRPr="001A56C5">
        <w:rPr>
          <w:rStyle w:val="Input"/>
          <w:rFonts w:hint="eastAsia"/>
          <w:lang w:eastAsia="zh-CN"/>
        </w:rPr>
        <w:t>xlabel</w:t>
      </w:r>
      <w:proofErr w:type="spellEnd"/>
      <w:r w:rsidRPr="001A56C5">
        <w:rPr>
          <w:rStyle w:val="Input"/>
          <w:rFonts w:hint="eastAsia"/>
          <w:lang w:eastAsia="zh-CN"/>
        </w:rPr>
        <w:t>('</w:t>
      </w:r>
      <w:r w:rsidR="00880AB4" w:rsidRPr="000779A3">
        <w:rPr>
          <w:rStyle w:val="Input"/>
          <w:rFonts w:eastAsia="宋体" w:hint="eastAsia"/>
          <w:lang w:eastAsia="zh-CN"/>
        </w:rPr>
        <w:t>amplitude</w:t>
      </w:r>
      <w:r w:rsidRPr="001A56C5">
        <w:rPr>
          <w:rStyle w:val="Input"/>
          <w:rFonts w:hint="eastAsia"/>
          <w:lang w:eastAsia="zh-CN"/>
        </w:rPr>
        <w:t>')</w:t>
      </w:r>
    </w:p>
    <w:p w:rsidR="001A56C5" w:rsidRDefault="001A56C5" w:rsidP="001A56C5">
      <w:pPr>
        <w:pStyle w:val="10"/>
      </w:pPr>
      <w:proofErr w:type="spellStart"/>
      <w:r w:rsidRPr="001A56C5">
        <w:rPr>
          <w:rStyle w:val="Input"/>
          <w:rFonts w:hint="eastAsia"/>
          <w:lang w:eastAsia="zh-CN"/>
        </w:rPr>
        <w:t>ylabel</w:t>
      </w:r>
      <w:proofErr w:type="spellEnd"/>
      <w:r w:rsidRPr="001A56C5">
        <w:rPr>
          <w:rStyle w:val="Input"/>
          <w:rFonts w:hint="eastAsia"/>
          <w:lang w:eastAsia="zh-CN"/>
        </w:rPr>
        <w:t>('</w:t>
      </w:r>
      <w:r w:rsidR="00880AB4" w:rsidRPr="000779A3">
        <w:rPr>
          <w:rStyle w:val="Input"/>
          <w:rFonts w:eastAsia="宋体" w:hint="eastAsia"/>
          <w:lang w:eastAsia="zh-CN"/>
        </w:rPr>
        <w:t>period</w:t>
      </w:r>
      <w:r w:rsidRPr="001A56C5">
        <w:rPr>
          <w:rStyle w:val="Input"/>
          <w:rFonts w:hint="eastAsia"/>
          <w:lang w:eastAsia="zh-CN"/>
        </w:rPr>
        <w:t>(s)')</w:t>
      </w:r>
      <w:r w:rsidRPr="001A56C5">
        <w:rPr>
          <w:rStyle w:val="Input"/>
        </w:rPr>
        <w:t xml:space="preserve"> </w:t>
      </w:r>
      <w:bookmarkEnd w:id="15"/>
      <w:r w:rsidRPr="001A56C5">
        <w:t xml:space="preserve"> </w:t>
      </w:r>
    </w:p>
    <w:p w:rsidR="002F2D4B" w:rsidRPr="001A56C5" w:rsidRDefault="002F2D4B" w:rsidP="001A56C5">
      <w:pPr>
        <w:pStyle w:val="10"/>
      </w:pPr>
    </w:p>
    <w:p w:rsidR="001A56C5" w:rsidRPr="001A56C5" w:rsidRDefault="00F635B7" w:rsidP="001A56C5">
      <w:pPr>
        <w:pStyle w:val="10"/>
      </w:pPr>
      <w:bookmarkStart w:id="16" w:name="OUTPUT_6"/>
      <w:r>
        <w:rPr>
          <w:rFonts w:eastAsia="宋体"/>
          <w:lang w:eastAsia="zh-CN"/>
        </w:rPr>
        <w:pict>
          <v:shape id="_x0000_i1030" type="#_x0000_t75" style="width:4in;height:252pt">
            <v:imagedata r:id="rId13" o:title=""/>
            <o:lock v:ext="edit" aspectratio="f"/>
          </v:shape>
        </w:pict>
      </w:r>
      <w:r w:rsidR="001A56C5">
        <w:rPr>
          <w:rFonts w:eastAsia="宋体"/>
          <w:lang w:eastAsia="zh-CN"/>
        </w:rPr>
        <w:t xml:space="preserve"> </w:t>
      </w:r>
      <w:bookmarkEnd w:id="16"/>
      <w:r w:rsidR="001A56C5" w:rsidRPr="001A56C5">
        <w:t xml:space="preserve"> </w:t>
      </w:r>
    </w:p>
    <w:p w:rsidR="002F2D4B" w:rsidRPr="001A56C5" w:rsidRDefault="002F2D4B" w:rsidP="001A56C5">
      <w:pPr>
        <w:pStyle w:val="10"/>
      </w:pPr>
    </w:p>
    <w:p w:rsidR="002F2D4B" w:rsidRPr="002F2D4B" w:rsidRDefault="002F2D4B" w:rsidP="004236F3">
      <w:pPr>
        <w:pStyle w:val="2"/>
        <w:rPr>
          <w:rFonts w:eastAsia="宋体"/>
          <w:lang w:eastAsia="zh-CN"/>
        </w:rPr>
      </w:pPr>
      <w:bookmarkStart w:id="17" w:name="_Toc432500475"/>
      <w:r w:rsidRPr="002F2D4B">
        <w:rPr>
          <w:rFonts w:eastAsia="宋体"/>
          <w:lang w:eastAsia="zh-CN"/>
        </w:rPr>
        <w:t>3.6</w:t>
      </w:r>
      <w:bookmarkEnd w:id="17"/>
    </w:p>
    <w:p w:rsidR="00880AB4" w:rsidRPr="00880AB4" w:rsidRDefault="00880AB4" w:rsidP="00880AB4">
      <w:pPr>
        <w:rPr>
          <w:rStyle w:val="Input"/>
          <w:lang w:eastAsia="zh-CN"/>
        </w:rPr>
      </w:pPr>
      <w:bookmarkStart w:id="18" w:name="INPUT_7"/>
      <w:r w:rsidRPr="00880AB4">
        <w:rPr>
          <w:rStyle w:val="Input"/>
          <w:lang w:eastAsia="zh-CN"/>
        </w:rPr>
        <w:t>clear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a=0;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b=10;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h=0.01;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n=(b-a)/h;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l=1;g=9.8;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q0=</w:t>
      </w:r>
      <w:proofErr w:type="spellStart"/>
      <w:r w:rsidRPr="00880AB4">
        <w:rPr>
          <w:rStyle w:val="Input"/>
          <w:lang w:eastAsia="zh-CN"/>
        </w:rPr>
        <w:t>sqrt</w:t>
      </w:r>
      <w:proofErr w:type="spellEnd"/>
      <w:r w:rsidRPr="00880AB4">
        <w:rPr>
          <w:rStyle w:val="Input"/>
          <w:lang w:eastAsia="zh-CN"/>
        </w:rPr>
        <w:t>(4*g/l) %q0</w:t>
      </w:r>
      <w:r w:rsidRPr="00880AB4">
        <w:rPr>
          <w:rStyle w:val="Input"/>
          <w:rFonts w:hint="eastAsia"/>
          <w:lang w:eastAsia="zh-CN"/>
        </w:rPr>
        <w:t>即</w:t>
      </w:r>
      <w:r w:rsidRPr="00880AB4">
        <w:rPr>
          <w:rStyle w:val="Input"/>
          <w:rFonts w:ascii="宋体" w:eastAsia="宋体" w:hAnsi="宋体" w:cs="宋体" w:hint="eastAsia"/>
          <w:lang w:eastAsia="zh-CN"/>
        </w:rPr>
        <w:t>为临</w:t>
      </w:r>
      <w:r w:rsidRPr="00880AB4">
        <w:rPr>
          <w:rStyle w:val="Input"/>
          <w:rFonts w:ascii="MS Mincho" w:hAnsi="MS Mincho" w:cs="MS Mincho" w:hint="eastAsia"/>
          <w:lang w:eastAsia="zh-CN"/>
        </w:rPr>
        <w:t>界阻尼</w:t>
      </w:r>
      <w:r w:rsidRPr="00880AB4">
        <w:rPr>
          <w:rStyle w:val="Input"/>
          <w:rFonts w:ascii="宋体" w:eastAsia="宋体" w:hAnsi="宋体" w:cs="宋体" w:hint="eastAsia"/>
          <w:lang w:eastAsia="zh-CN"/>
        </w:rPr>
        <w:t>值</w:t>
      </w:r>
    </w:p>
    <w:p w:rsidR="00880AB4" w:rsidRPr="0032025E" w:rsidRDefault="00880AB4" w:rsidP="00880AB4">
      <w:pPr>
        <w:rPr>
          <w:rStyle w:val="Input"/>
          <w:lang w:eastAsia="zh-CN"/>
        </w:rPr>
      </w:pPr>
      <w:r w:rsidRPr="0032025E">
        <w:rPr>
          <w:rStyle w:val="Input"/>
          <w:lang w:eastAsia="zh-CN"/>
        </w:rPr>
        <w:t>q=[1 q0 10];</w:t>
      </w:r>
    </w:p>
    <w:p w:rsidR="00880AB4" w:rsidRPr="0032025E" w:rsidRDefault="00880AB4" w:rsidP="00880AB4">
      <w:pPr>
        <w:rPr>
          <w:rStyle w:val="Input"/>
          <w:lang w:eastAsia="zh-CN"/>
        </w:rPr>
      </w:pPr>
      <w:r w:rsidRPr="0032025E">
        <w:rPr>
          <w:rStyle w:val="Input"/>
          <w:lang w:eastAsia="zh-CN"/>
        </w:rPr>
        <w:t>theta(1,1:3)=0.2;</w:t>
      </w:r>
    </w:p>
    <w:p w:rsidR="00880AB4" w:rsidRPr="0032025E" w:rsidRDefault="00880AB4" w:rsidP="00880AB4">
      <w:pPr>
        <w:rPr>
          <w:rStyle w:val="Input"/>
          <w:lang w:eastAsia="zh-CN"/>
        </w:rPr>
      </w:pPr>
      <w:proofErr w:type="spellStart"/>
      <w:r w:rsidRPr="0032025E">
        <w:rPr>
          <w:rStyle w:val="Input"/>
          <w:lang w:eastAsia="zh-CN"/>
        </w:rPr>
        <w:lastRenderedPageBreak/>
        <w:t>omg</w:t>
      </w:r>
      <w:proofErr w:type="spellEnd"/>
      <w:r w:rsidRPr="0032025E">
        <w:rPr>
          <w:rStyle w:val="Input"/>
          <w:lang w:eastAsia="zh-CN"/>
        </w:rPr>
        <w:t>(1,1:3)=0;</w:t>
      </w:r>
    </w:p>
    <w:p w:rsidR="00880AB4" w:rsidRPr="0032025E" w:rsidRDefault="00880AB4" w:rsidP="00880AB4">
      <w:pPr>
        <w:rPr>
          <w:rStyle w:val="Input"/>
          <w:lang w:eastAsia="zh-CN"/>
        </w:rPr>
      </w:pPr>
      <w:r w:rsidRPr="0032025E">
        <w:rPr>
          <w:rStyle w:val="Input"/>
          <w:lang w:eastAsia="zh-CN"/>
        </w:rPr>
        <w:t>t(1,1:3)=0;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for k=1:1:3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 xml:space="preserve">for </w:t>
      </w:r>
      <w:proofErr w:type="spellStart"/>
      <w:r w:rsidRPr="00880AB4">
        <w:rPr>
          <w:rStyle w:val="Input"/>
          <w:lang w:eastAsia="zh-CN"/>
        </w:rPr>
        <w:t>kk</w:t>
      </w:r>
      <w:proofErr w:type="spellEnd"/>
      <w:r w:rsidRPr="00880AB4">
        <w:rPr>
          <w:rStyle w:val="Input"/>
          <w:lang w:eastAsia="zh-CN"/>
        </w:rPr>
        <w:t>=1:1:n</w:t>
      </w:r>
    </w:p>
    <w:p w:rsidR="00880AB4" w:rsidRPr="00880AB4" w:rsidRDefault="00880AB4" w:rsidP="00880AB4">
      <w:pPr>
        <w:rPr>
          <w:rStyle w:val="Input"/>
          <w:lang w:eastAsia="zh-CN"/>
        </w:rPr>
      </w:pPr>
      <w:proofErr w:type="spellStart"/>
      <w:r w:rsidRPr="00880AB4">
        <w:rPr>
          <w:rStyle w:val="Input"/>
          <w:lang w:eastAsia="zh-CN"/>
        </w:rPr>
        <w:t>omg</w:t>
      </w:r>
      <w:proofErr w:type="spellEnd"/>
      <w:r w:rsidRPr="00880AB4">
        <w:rPr>
          <w:rStyle w:val="Input"/>
          <w:lang w:eastAsia="zh-CN"/>
        </w:rPr>
        <w:t>(kk+1,k)=</w:t>
      </w:r>
      <w:proofErr w:type="spellStart"/>
      <w:r w:rsidRPr="00880AB4">
        <w:rPr>
          <w:rStyle w:val="Input"/>
          <w:lang w:eastAsia="zh-CN"/>
        </w:rPr>
        <w:t>omg</w:t>
      </w:r>
      <w:proofErr w:type="spellEnd"/>
      <w:r w:rsidRPr="00880AB4">
        <w:rPr>
          <w:rStyle w:val="Input"/>
          <w:lang w:eastAsia="zh-CN"/>
        </w:rPr>
        <w:t>(</w:t>
      </w:r>
      <w:proofErr w:type="spellStart"/>
      <w:r w:rsidRPr="00880AB4">
        <w:rPr>
          <w:rStyle w:val="Input"/>
          <w:lang w:eastAsia="zh-CN"/>
        </w:rPr>
        <w:t>kk,k</w:t>
      </w:r>
      <w:proofErr w:type="spellEnd"/>
      <w:r w:rsidRPr="00880AB4">
        <w:rPr>
          <w:rStyle w:val="Input"/>
          <w:lang w:eastAsia="zh-CN"/>
        </w:rPr>
        <w:t>)-g/l*theta(</w:t>
      </w:r>
      <w:proofErr w:type="spellStart"/>
      <w:r w:rsidRPr="00880AB4">
        <w:rPr>
          <w:rStyle w:val="Input"/>
          <w:lang w:eastAsia="zh-CN"/>
        </w:rPr>
        <w:t>kk,k</w:t>
      </w:r>
      <w:proofErr w:type="spellEnd"/>
      <w:r w:rsidRPr="00880AB4">
        <w:rPr>
          <w:rStyle w:val="Input"/>
          <w:lang w:eastAsia="zh-CN"/>
        </w:rPr>
        <w:t>)*h-q(k)*</w:t>
      </w:r>
      <w:proofErr w:type="spellStart"/>
      <w:r w:rsidRPr="00880AB4">
        <w:rPr>
          <w:rStyle w:val="Input"/>
          <w:lang w:eastAsia="zh-CN"/>
        </w:rPr>
        <w:t>omg</w:t>
      </w:r>
      <w:proofErr w:type="spellEnd"/>
      <w:r w:rsidRPr="00880AB4">
        <w:rPr>
          <w:rStyle w:val="Input"/>
          <w:lang w:eastAsia="zh-CN"/>
        </w:rPr>
        <w:t>(</w:t>
      </w:r>
      <w:proofErr w:type="spellStart"/>
      <w:r w:rsidRPr="00880AB4">
        <w:rPr>
          <w:rStyle w:val="Input"/>
          <w:lang w:eastAsia="zh-CN"/>
        </w:rPr>
        <w:t>kk,k</w:t>
      </w:r>
      <w:proofErr w:type="spellEnd"/>
      <w:r w:rsidRPr="00880AB4">
        <w:rPr>
          <w:rStyle w:val="Input"/>
          <w:lang w:eastAsia="zh-CN"/>
        </w:rPr>
        <w:t>)*h;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theta(kk+1,k)=theta(</w:t>
      </w:r>
      <w:proofErr w:type="spellStart"/>
      <w:r w:rsidRPr="00880AB4">
        <w:rPr>
          <w:rStyle w:val="Input"/>
          <w:lang w:eastAsia="zh-CN"/>
        </w:rPr>
        <w:t>kk,k</w:t>
      </w:r>
      <w:proofErr w:type="spellEnd"/>
      <w:r w:rsidRPr="00880AB4">
        <w:rPr>
          <w:rStyle w:val="Input"/>
          <w:lang w:eastAsia="zh-CN"/>
        </w:rPr>
        <w:t>)+</w:t>
      </w:r>
      <w:proofErr w:type="spellStart"/>
      <w:r w:rsidRPr="00880AB4">
        <w:rPr>
          <w:rStyle w:val="Input"/>
          <w:lang w:eastAsia="zh-CN"/>
        </w:rPr>
        <w:t>omg</w:t>
      </w:r>
      <w:proofErr w:type="spellEnd"/>
      <w:r w:rsidRPr="00880AB4">
        <w:rPr>
          <w:rStyle w:val="Input"/>
          <w:lang w:eastAsia="zh-CN"/>
        </w:rPr>
        <w:t>(kk+1,k)*h;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t(kk+1,k)=t(</w:t>
      </w:r>
      <w:proofErr w:type="spellStart"/>
      <w:r w:rsidRPr="00880AB4">
        <w:rPr>
          <w:rStyle w:val="Input"/>
          <w:lang w:eastAsia="zh-CN"/>
        </w:rPr>
        <w:t>kk,k</w:t>
      </w:r>
      <w:proofErr w:type="spellEnd"/>
      <w:r w:rsidRPr="00880AB4">
        <w:rPr>
          <w:rStyle w:val="Input"/>
          <w:lang w:eastAsia="zh-CN"/>
        </w:rPr>
        <w:t>)+h;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end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end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hold on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plot(t(1:n,1),theta(1:n,1),'b');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plot(t(1:n,2),theta(1:n,2),'r');</w:t>
      </w:r>
    </w:p>
    <w:p w:rsidR="00880AB4" w:rsidRPr="000779A3" w:rsidRDefault="00880AB4" w:rsidP="00880AB4">
      <w:pPr>
        <w:rPr>
          <w:rStyle w:val="Input"/>
          <w:rFonts w:eastAsia="宋体"/>
          <w:lang w:eastAsia="zh-CN"/>
        </w:rPr>
      </w:pPr>
      <w:r w:rsidRPr="00880AB4">
        <w:rPr>
          <w:rStyle w:val="Input"/>
          <w:lang w:eastAsia="zh-CN"/>
        </w:rPr>
        <w:t>plot(t(1:n,3),theta(1:n,3),'k');</w:t>
      </w:r>
    </w:p>
    <w:p w:rsidR="00D22E9A" w:rsidRPr="000779A3" w:rsidRDefault="00D22E9A" w:rsidP="00880AB4">
      <w:pPr>
        <w:rPr>
          <w:rStyle w:val="Input"/>
          <w:rFonts w:eastAsia="宋体"/>
          <w:lang w:eastAsia="zh-CN"/>
        </w:rPr>
      </w:pPr>
      <w:r w:rsidRPr="000779A3">
        <w:rPr>
          <w:rStyle w:val="Input"/>
          <w:rFonts w:eastAsia="宋体" w:hint="eastAsia"/>
          <w:lang w:eastAsia="zh-CN"/>
        </w:rPr>
        <w:t>box on;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hold off</w:t>
      </w:r>
    </w:p>
    <w:p w:rsidR="00880AB4" w:rsidRPr="00880AB4" w:rsidRDefault="00880AB4" w:rsidP="00880AB4">
      <w:pPr>
        <w:rPr>
          <w:rStyle w:val="Input"/>
          <w:lang w:eastAsia="zh-CN"/>
        </w:rPr>
      </w:pPr>
      <w:proofErr w:type="spellStart"/>
      <w:r w:rsidRPr="00880AB4">
        <w:rPr>
          <w:rStyle w:val="Input"/>
          <w:lang w:eastAsia="zh-CN"/>
        </w:rPr>
        <w:t>xlabel</w:t>
      </w:r>
      <w:proofErr w:type="spellEnd"/>
      <w:r w:rsidRPr="00880AB4">
        <w:rPr>
          <w:rStyle w:val="Input"/>
          <w:lang w:eastAsia="zh-CN"/>
        </w:rPr>
        <w:t>('time (s)')</w:t>
      </w:r>
    </w:p>
    <w:p w:rsidR="00880AB4" w:rsidRPr="00880AB4" w:rsidRDefault="00880AB4" w:rsidP="00880AB4">
      <w:pPr>
        <w:rPr>
          <w:rStyle w:val="Input"/>
          <w:lang w:eastAsia="zh-CN"/>
        </w:rPr>
      </w:pPr>
      <w:proofErr w:type="spellStart"/>
      <w:r w:rsidRPr="00880AB4">
        <w:rPr>
          <w:rStyle w:val="Input"/>
          <w:lang w:eastAsia="zh-CN"/>
        </w:rPr>
        <w:t>ylabel</w:t>
      </w:r>
      <w:proofErr w:type="spellEnd"/>
      <w:r w:rsidRPr="00880AB4">
        <w:rPr>
          <w:rStyle w:val="Input"/>
          <w:lang w:eastAsia="zh-CN"/>
        </w:rPr>
        <w:t>('theta (radians)')</w:t>
      </w:r>
    </w:p>
    <w:p w:rsidR="00880AB4" w:rsidRPr="00880AB4" w:rsidRDefault="00880AB4" w:rsidP="00880AB4">
      <w:pPr>
        <w:rPr>
          <w:rStyle w:val="Input"/>
          <w:lang w:eastAsia="zh-CN"/>
        </w:rPr>
      </w:pPr>
      <w:r w:rsidRPr="00880AB4">
        <w:rPr>
          <w:rStyle w:val="Input"/>
          <w:lang w:eastAsia="zh-CN"/>
        </w:rPr>
        <w:t>legend('</w:t>
      </w:r>
      <w:r w:rsidRPr="00880AB4">
        <w:rPr>
          <w:rStyle w:val="Input"/>
          <w:rFonts w:hint="eastAsia"/>
          <w:lang w:eastAsia="zh-CN"/>
        </w:rPr>
        <w:t>欠阻尼</w:t>
      </w:r>
      <w:r w:rsidRPr="00880AB4">
        <w:rPr>
          <w:rStyle w:val="Input"/>
          <w:lang w:eastAsia="zh-CN"/>
        </w:rPr>
        <w:t>','</w:t>
      </w:r>
      <w:r w:rsidRPr="00880AB4">
        <w:rPr>
          <w:rStyle w:val="Input"/>
          <w:rFonts w:ascii="宋体" w:eastAsia="宋体" w:hAnsi="宋体" w:cs="宋体" w:hint="eastAsia"/>
          <w:lang w:eastAsia="zh-CN"/>
        </w:rPr>
        <w:t>临</w:t>
      </w:r>
      <w:r w:rsidRPr="00880AB4">
        <w:rPr>
          <w:rStyle w:val="Input"/>
          <w:rFonts w:ascii="MS Mincho" w:hAnsi="MS Mincho" w:cs="MS Mincho" w:hint="eastAsia"/>
          <w:lang w:eastAsia="zh-CN"/>
        </w:rPr>
        <w:t>界阻尼</w:t>
      </w:r>
      <w:r w:rsidRPr="00880AB4">
        <w:rPr>
          <w:rStyle w:val="Input"/>
          <w:lang w:eastAsia="zh-CN"/>
        </w:rPr>
        <w:t>','</w:t>
      </w:r>
      <w:r w:rsidRPr="00880AB4">
        <w:rPr>
          <w:rStyle w:val="Input"/>
          <w:rFonts w:ascii="宋体" w:eastAsia="宋体" w:hAnsi="宋体" w:cs="宋体" w:hint="eastAsia"/>
          <w:lang w:eastAsia="zh-CN"/>
        </w:rPr>
        <w:t>过</w:t>
      </w:r>
      <w:r w:rsidRPr="00880AB4">
        <w:rPr>
          <w:rStyle w:val="Input"/>
          <w:rFonts w:ascii="MS Mincho" w:hAnsi="MS Mincho" w:cs="MS Mincho" w:hint="eastAsia"/>
          <w:lang w:eastAsia="zh-CN"/>
        </w:rPr>
        <w:t>阻尼</w:t>
      </w:r>
      <w:r w:rsidRPr="00880AB4">
        <w:rPr>
          <w:rStyle w:val="Input"/>
          <w:lang w:eastAsia="zh-CN"/>
        </w:rPr>
        <w:t>')</w:t>
      </w:r>
    </w:p>
    <w:p w:rsidR="00880AB4" w:rsidRDefault="008B7C9F" w:rsidP="00880AB4">
      <w:pPr>
        <w:pStyle w:val="10"/>
      </w:pPr>
      <w:r>
        <w:rPr>
          <w:rStyle w:val="Input"/>
          <w:lang w:eastAsia="zh-CN"/>
        </w:rPr>
        <w:t>title('dampe</w:t>
      </w:r>
      <w:r w:rsidRPr="000779A3">
        <w:rPr>
          <w:rStyle w:val="Input"/>
          <w:rFonts w:eastAsia="宋体" w:hint="eastAsia"/>
          <w:lang w:eastAsia="zh-CN"/>
        </w:rPr>
        <w:t>d</w:t>
      </w:r>
      <w:r w:rsidR="00880AB4" w:rsidRPr="00880AB4">
        <w:rPr>
          <w:rStyle w:val="Input"/>
          <w:lang w:eastAsia="zh-CN"/>
        </w:rPr>
        <w:t xml:space="preserve"> pendulum')</w:t>
      </w:r>
      <w:r w:rsidR="00880AB4" w:rsidRPr="00880AB4">
        <w:rPr>
          <w:rStyle w:val="Input"/>
        </w:rPr>
        <w:t xml:space="preserve"> </w:t>
      </w:r>
      <w:bookmarkEnd w:id="18"/>
      <w:r w:rsidR="00880AB4" w:rsidRPr="00880AB4">
        <w:t xml:space="preserve"> </w:t>
      </w:r>
    </w:p>
    <w:p w:rsidR="002F2D4B" w:rsidRPr="00880AB4" w:rsidRDefault="002F2D4B" w:rsidP="00880AB4">
      <w:pPr>
        <w:pStyle w:val="10"/>
      </w:pPr>
    </w:p>
    <w:p w:rsidR="008B7C9F" w:rsidRDefault="008B7C9F" w:rsidP="00880AB4">
      <w:pPr>
        <w:pStyle w:val="10"/>
        <w:rPr>
          <w:rStyle w:val="Output"/>
        </w:rPr>
      </w:pPr>
      <w:bookmarkStart w:id="19" w:name="OUTPUT_7"/>
      <w:r>
        <w:rPr>
          <w:rStyle w:val="Output"/>
        </w:rPr>
        <w:t>q0 =</w:t>
      </w:r>
    </w:p>
    <w:p w:rsidR="008B7C9F" w:rsidRDefault="008B7C9F" w:rsidP="00880AB4">
      <w:pPr>
        <w:pStyle w:val="10"/>
        <w:rPr>
          <w:rStyle w:val="Output"/>
        </w:rPr>
      </w:pPr>
      <w:r>
        <w:rPr>
          <w:rStyle w:val="Output"/>
        </w:rPr>
        <w:t xml:space="preserve">    6.2610</w:t>
      </w:r>
    </w:p>
    <w:p w:rsidR="00880AB4" w:rsidRPr="00880AB4" w:rsidRDefault="00F635B7" w:rsidP="00880AB4">
      <w:pPr>
        <w:pStyle w:val="10"/>
      </w:pPr>
      <w:r>
        <w:rPr>
          <w:rFonts w:eastAsia="宋体"/>
          <w:lang w:eastAsia="zh-CN"/>
        </w:rPr>
        <w:pict>
          <v:shape id="_x0000_i1031" type="#_x0000_t75" style="width:4in;height:252pt">
            <v:imagedata r:id="rId14" o:title=""/>
            <o:lock v:ext="edit" aspectratio="f"/>
          </v:shape>
        </w:pict>
      </w:r>
      <w:r w:rsidR="00880AB4">
        <w:rPr>
          <w:rFonts w:eastAsia="宋体"/>
          <w:lang w:eastAsia="zh-CN"/>
        </w:rPr>
        <w:t xml:space="preserve"> </w:t>
      </w:r>
      <w:bookmarkEnd w:id="19"/>
      <w:r w:rsidR="00880AB4" w:rsidRPr="00880AB4">
        <w:t xml:space="preserve"> </w:t>
      </w:r>
    </w:p>
    <w:p w:rsidR="002F2D4B" w:rsidRPr="00880AB4" w:rsidRDefault="002F2D4B" w:rsidP="00880AB4">
      <w:pPr>
        <w:pStyle w:val="10"/>
      </w:pPr>
    </w:p>
    <w:p w:rsidR="002F2D4B" w:rsidRDefault="002F2D4B" w:rsidP="00214D0A">
      <w:pPr>
        <w:pStyle w:val="2"/>
        <w:rPr>
          <w:rFonts w:eastAsia="宋体"/>
          <w:lang w:eastAsia="zh-CN"/>
        </w:rPr>
      </w:pPr>
      <w:bookmarkStart w:id="20" w:name="_Toc432500476"/>
      <w:r w:rsidRPr="002F2D4B">
        <w:rPr>
          <w:rFonts w:eastAsia="宋体"/>
          <w:lang w:eastAsia="zh-CN"/>
        </w:rPr>
        <w:t>3.7</w:t>
      </w:r>
      <w:bookmarkEnd w:id="20"/>
    </w:p>
    <w:p w:rsidR="002F2D4B" w:rsidRDefault="00214D0A" w:rsidP="002F2D4B">
      <w:pPr>
        <w:rPr>
          <w:rFonts w:eastAsia="宋体"/>
          <w:lang w:eastAsia="zh-CN"/>
        </w:rPr>
      </w:pPr>
      <w:r w:rsidRPr="00214D0A">
        <w:rPr>
          <w:rFonts w:eastAsia="宋体" w:hint="eastAsia"/>
          <w:lang w:eastAsia="zh-CN"/>
        </w:rPr>
        <w:t>振幅与</w:t>
      </w:r>
      <w:proofErr w:type="spellStart"/>
      <w:r>
        <w:rPr>
          <w:rFonts w:eastAsia="宋体" w:hint="eastAsia"/>
          <w:lang w:eastAsia="zh-CN"/>
        </w:rPr>
        <w:t>OMd</w:t>
      </w:r>
      <w:proofErr w:type="spellEnd"/>
      <w:r w:rsidRPr="00214D0A">
        <w:rPr>
          <w:rFonts w:eastAsia="宋体" w:hint="eastAsia"/>
          <w:lang w:eastAsia="zh-CN"/>
        </w:rPr>
        <w:t>的关系</w:t>
      </w:r>
    </w:p>
    <w:p w:rsidR="00214D0A" w:rsidRPr="00214D0A" w:rsidRDefault="00214D0A" w:rsidP="00214D0A">
      <w:pPr>
        <w:rPr>
          <w:rStyle w:val="Input"/>
          <w:lang w:eastAsia="zh-CN"/>
        </w:rPr>
      </w:pPr>
      <w:bookmarkStart w:id="21" w:name="INPUT_8"/>
      <w:r w:rsidRPr="00214D0A">
        <w:rPr>
          <w:rStyle w:val="Input"/>
          <w:lang w:eastAsia="zh-CN"/>
        </w:rPr>
        <w:t>clear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a=0;b=10;h=0.01;n=(b-a)/h;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l=1;g=9.8;</w:t>
      </w:r>
    </w:p>
    <w:p w:rsidR="00214D0A" w:rsidRPr="00214D0A" w:rsidRDefault="00214D0A" w:rsidP="00214D0A">
      <w:pPr>
        <w:rPr>
          <w:rStyle w:val="Input"/>
          <w:lang w:eastAsia="zh-CN"/>
        </w:rPr>
      </w:pPr>
      <w:proofErr w:type="spellStart"/>
      <w:r>
        <w:rPr>
          <w:rStyle w:val="Input"/>
          <w:lang w:eastAsia="zh-CN"/>
        </w:rPr>
        <w:t>fd</w:t>
      </w:r>
      <w:proofErr w:type="spellEnd"/>
      <w:r>
        <w:rPr>
          <w:rStyle w:val="Input"/>
          <w:lang w:eastAsia="zh-CN"/>
        </w:rPr>
        <w:t>=0.2;omgd=[0.5</w:t>
      </w:r>
      <w:r w:rsidRPr="00214D0A">
        <w:rPr>
          <w:rStyle w:val="Input"/>
          <w:lang w:eastAsia="zh-CN"/>
        </w:rPr>
        <w:t xml:space="preserve"> 1.5 2.5 3];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q=1;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theta(1,1:</w:t>
      </w:r>
      <w:r w:rsidRPr="000779A3">
        <w:rPr>
          <w:rStyle w:val="Input"/>
          <w:rFonts w:eastAsia="宋体" w:hint="eastAsia"/>
          <w:lang w:eastAsia="zh-CN"/>
        </w:rPr>
        <w:t>4</w:t>
      </w:r>
      <w:r w:rsidRPr="00214D0A">
        <w:rPr>
          <w:rStyle w:val="Input"/>
          <w:lang w:eastAsia="zh-CN"/>
        </w:rPr>
        <w:t>)=0.2;omg(1,1:</w:t>
      </w:r>
      <w:r w:rsidRPr="000779A3">
        <w:rPr>
          <w:rStyle w:val="Input"/>
          <w:rFonts w:eastAsia="宋体" w:hint="eastAsia"/>
          <w:lang w:eastAsia="zh-CN"/>
        </w:rPr>
        <w:t>4</w:t>
      </w:r>
      <w:r w:rsidRPr="00214D0A">
        <w:rPr>
          <w:rStyle w:val="Input"/>
          <w:lang w:eastAsia="zh-CN"/>
        </w:rPr>
        <w:t>)=0;t(1,1:</w:t>
      </w:r>
      <w:r w:rsidRPr="000779A3">
        <w:rPr>
          <w:rStyle w:val="Input"/>
          <w:rFonts w:eastAsia="宋体" w:hint="eastAsia"/>
          <w:lang w:eastAsia="zh-CN"/>
        </w:rPr>
        <w:t>4</w:t>
      </w:r>
      <w:r w:rsidRPr="00214D0A">
        <w:rPr>
          <w:rStyle w:val="Input"/>
          <w:lang w:eastAsia="zh-CN"/>
        </w:rPr>
        <w:t>)=0;</w:t>
      </w:r>
    </w:p>
    <w:p w:rsidR="00214D0A" w:rsidRPr="000779A3" w:rsidRDefault="00214D0A" w:rsidP="00214D0A">
      <w:pPr>
        <w:rPr>
          <w:rStyle w:val="Input"/>
          <w:rFonts w:eastAsia="宋体"/>
          <w:lang w:eastAsia="zh-CN"/>
        </w:rPr>
      </w:pPr>
      <w:r w:rsidRPr="00214D0A">
        <w:rPr>
          <w:rStyle w:val="Input"/>
          <w:lang w:eastAsia="zh-CN"/>
        </w:rPr>
        <w:t>for k=1:1:</w:t>
      </w:r>
      <w:r w:rsidRPr="000779A3">
        <w:rPr>
          <w:rStyle w:val="Input"/>
          <w:rFonts w:eastAsia="宋体" w:hint="eastAsia"/>
          <w:lang w:eastAsia="zh-CN"/>
        </w:rPr>
        <w:t>4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 xml:space="preserve">for </w:t>
      </w:r>
      <w:proofErr w:type="spellStart"/>
      <w:r w:rsidRPr="00214D0A">
        <w:rPr>
          <w:rStyle w:val="Input"/>
          <w:lang w:eastAsia="zh-CN"/>
        </w:rPr>
        <w:t>kk</w:t>
      </w:r>
      <w:proofErr w:type="spellEnd"/>
      <w:r w:rsidRPr="00214D0A">
        <w:rPr>
          <w:rStyle w:val="Input"/>
          <w:lang w:eastAsia="zh-CN"/>
        </w:rPr>
        <w:t>=1:1:n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lastRenderedPageBreak/>
        <w:t>omg(kk+1,k)=omg(kk,k)-g/l*theta(kk,k)*h-q*omg(kk,k)*h+fd*sin(omgd(k)*t(kk,k))*h;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theta(kk+1,k)=theta(</w:t>
      </w:r>
      <w:proofErr w:type="spellStart"/>
      <w:r w:rsidRPr="00214D0A">
        <w:rPr>
          <w:rStyle w:val="Input"/>
          <w:lang w:eastAsia="zh-CN"/>
        </w:rPr>
        <w:t>kk,k</w:t>
      </w:r>
      <w:proofErr w:type="spellEnd"/>
      <w:r w:rsidRPr="00214D0A">
        <w:rPr>
          <w:rStyle w:val="Input"/>
          <w:lang w:eastAsia="zh-CN"/>
        </w:rPr>
        <w:t>)+</w:t>
      </w:r>
      <w:proofErr w:type="spellStart"/>
      <w:r w:rsidRPr="00214D0A">
        <w:rPr>
          <w:rStyle w:val="Input"/>
          <w:lang w:eastAsia="zh-CN"/>
        </w:rPr>
        <w:t>omg</w:t>
      </w:r>
      <w:proofErr w:type="spellEnd"/>
      <w:r w:rsidRPr="00214D0A">
        <w:rPr>
          <w:rStyle w:val="Input"/>
          <w:lang w:eastAsia="zh-CN"/>
        </w:rPr>
        <w:t>(kk+1,k)*h;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t(kk+1,k)=t(</w:t>
      </w:r>
      <w:proofErr w:type="spellStart"/>
      <w:r w:rsidRPr="00214D0A">
        <w:rPr>
          <w:rStyle w:val="Input"/>
          <w:lang w:eastAsia="zh-CN"/>
        </w:rPr>
        <w:t>kk,k</w:t>
      </w:r>
      <w:proofErr w:type="spellEnd"/>
      <w:r w:rsidRPr="00214D0A">
        <w:rPr>
          <w:rStyle w:val="Input"/>
          <w:lang w:eastAsia="zh-CN"/>
        </w:rPr>
        <w:t>)+h;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end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end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plot(</w:t>
      </w:r>
      <w:proofErr w:type="spellStart"/>
      <w:r w:rsidRPr="00214D0A">
        <w:rPr>
          <w:rStyle w:val="Input"/>
          <w:lang w:eastAsia="zh-CN"/>
        </w:rPr>
        <w:t>t,theta</w:t>
      </w:r>
      <w:proofErr w:type="spellEnd"/>
      <w:r w:rsidRPr="00214D0A">
        <w:rPr>
          <w:rStyle w:val="Input"/>
          <w:lang w:eastAsia="zh-CN"/>
        </w:rPr>
        <w:t>)</w:t>
      </w:r>
    </w:p>
    <w:p w:rsidR="00214D0A" w:rsidRPr="00214D0A" w:rsidRDefault="00214D0A" w:rsidP="00214D0A">
      <w:pPr>
        <w:rPr>
          <w:rStyle w:val="Input"/>
          <w:lang w:eastAsia="zh-CN"/>
        </w:rPr>
      </w:pPr>
      <w:proofErr w:type="spellStart"/>
      <w:r w:rsidRPr="00214D0A">
        <w:rPr>
          <w:rStyle w:val="Input"/>
          <w:lang w:eastAsia="zh-CN"/>
        </w:rPr>
        <w:t>xlabel</w:t>
      </w:r>
      <w:proofErr w:type="spellEnd"/>
      <w:r w:rsidRPr="00214D0A">
        <w:rPr>
          <w:rStyle w:val="Input"/>
          <w:lang w:eastAsia="zh-CN"/>
        </w:rPr>
        <w:t>('time (s)')</w:t>
      </w:r>
    </w:p>
    <w:p w:rsidR="00214D0A" w:rsidRPr="00214D0A" w:rsidRDefault="00214D0A" w:rsidP="00214D0A">
      <w:pPr>
        <w:rPr>
          <w:rStyle w:val="Input"/>
          <w:lang w:eastAsia="zh-CN"/>
        </w:rPr>
      </w:pPr>
      <w:proofErr w:type="spellStart"/>
      <w:r w:rsidRPr="00214D0A">
        <w:rPr>
          <w:rStyle w:val="Input"/>
          <w:lang w:eastAsia="zh-CN"/>
        </w:rPr>
        <w:t>ylabel</w:t>
      </w:r>
      <w:proofErr w:type="spellEnd"/>
      <w:r w:rsidRPr="00214D0A">
        <w:rPr>
          <w:rStyle w:val="Input"/>
          <w:lang w:eastAsia="zh-CN"/>
        </w:rPr>
        <w:t>('theta (radians)')</w:t>
      </w:r>
    </w:p>
    <w:p w:rsidR="00214D0A" w:rsidRPr="00214D0A" w:rsidRDefault="00214D0A" w:rsidP="00214D0A">
      <w:pPr>
        <w:rPr>
          <w:rStyle w:val="Input"/>
          <w:lang w:eastAsia="zh-CN"/>
        </w:rPr>
      </w:pPr>
      <w:r w:rsidRPr="00214D0A">
        <w:rPr>
          <w:rStyle w:val="Input"/>
          <w:lang w:eastAsia="zh-CN"/>
        </w:rPr>
        <w:t>title('dampe</w:t>
      </w:r>
      <w:r w:rsidR="00181982" w:rsidRPr="000779A3">
        <w:rPr>
          <w:rStyle w:val="Input"/>
          <w:rFonts w:eastAsia="宋体" w:hint="eastAsia"/>
          <w:lang w:eastAsia="zh-CN"/>
        </w:rPr>
        <w:t>d</w:t>
      </w:r>
      <w:r w:rsidRPr="00214D0A">
        <w:rPr>
          <w:rStyle w:val="Input"/>
          <w:lang w:eastAsia="zh-CN"/>
        </w:rPr>
        <w:t xml:space="preserve"> pendulum')</w:t>
      </w:r>
    </w:p>
    <w:p w:rsidR="00214D0A" w:rsidRDefault="00214D0A" w:rsidP="00214D0A">
      <w:pPr>
        <w:pStyle w:val="10"/>
      </w:pPr>
      <w:r w:rsidRPr="00214D0A">
        <w:rPr>
          <w:rStyle w:val="Input"/>
          <w:lang w:eastAsia="zh-CN"/>
        </w:rPr>
        <w:t>legend('</w:t>
      </w:r>
      <w:proofErr w:type="spellStart"/>
      <w:r w:rsidRPr="000779A3">
        <w:rPr>
          <w:rStyle w:val="Input"/>
          <w:rFonts w:eastAsia="宋体" w:hint="eastAsia"/>
          <w:lang w:eastAsia="zh-CN"/>
        </w:rPr>
        <w:t>OMd</w:t>
      </w:r>
      <w:proofErr w:type="spellEnd"/>
      <w:r w:rsidRPr="00214D0A">
        <w:rPr>
          <w:rStyle w:val="Input"/>
          <w:lang w:eastAsia="zh-CN"/>
        </w:rPr>
        <w:t>=0.5','</w:t>
      </w:r>
      <w:r w:rsidRPr="00214D0A">
        <w:rPr>
          <w:rStyle w:val="Input"/>
          <w:rFonts w:eastAsia="宋体" w:hint="eastAsia"/>
          <w:lang w:eastAsia="zh-CN"/>
        </w:rPr>
        <w:t>OMd</w:t>
      </w:r>
      <w:r w:rsidRPr="00214D0A">
        <w:rPr>
          <w:rStyle w:val="Input"/>
          <w:lang w:eastAsia="zh-CN"/>
        </w:rPr>
        <w:t>=1.5','</w:t>
      </w:r>
      <w:r w:rsidRPr="00214D0A">
        <w:rPr>
          <w:rStyle w:val="Input"/>
          <w:rFonts w:eastAsia="宋体" w:hint="eastAsia"/>
          <w:lang w:eastAsia="zh-CN"/>
        </w:rPr>
        <w:t>OMd</w:t>
      </w:r>
      <w:r w:rsidRPr="00214D0A">
        <w:rPr>
          <w:rStyle w:val="Input"/>
          <w:lang w:eastAsia="zh-CN"/>
        </w:rPr>
        <w:t>=2.5','</w:t>
      </w:r>
      <w:r w:rsidRPr="00214D0A">
        <w:rPr>
          <w:rStyle w:val="Input"/>
          <w:rFonts w:eastAsia="宋体" w:hint="eastAsia"/>
          <w:lang w:eastAsia="zh-CN"/>
        </w:rPr>
        <w:t>OMd</w:t>
      </w:r>
      <w:r w:rsidRPr="00214D0A">
        <w:rPr>
          <w:rStyle w:val="Input"/>
          <w:lang w:eastAsia="zh-CN"/>
        </w:rPr>
        <w:t>=3')</w:t>
      </w:r>
      <w:r w:rsidRPr="00214D0A">
        <w:rPr>
          <w:rStyle w:val="Input"/>
        </w:rPr>
        <w:t xml:space="preserve"> </w:t>
      </w:r>
      <w:bookmarkEnd w:id="21"/>
      <w:r w:rsidRPr="00214D0A">
        <w:t xml:space="preserve"> </w:t>
      </w:r>
    </w:p>
    <w:p w:rsidR="002F2D4B" w:rsidRPr="00214D0A" w:rsidRDefault="002F2D4B" w:rsidP="00214D0A">
      <w:pPr>
        <w:pStyle w:val="10"/>
      </w:pPr>
    </w:p>
    <w:p w:rsidR="00214D0A" w:rsidRPr="00214D0A" w:rsidRDefault="00F635B7" w:rsidP="00214D0A">
      <w:pPr>
        <w:pStyle w:val="10"/>
      </w:pPr>
      <w:bookmarkStart w:id="22" w:name="OUTPUT_8"/>
      <w:r>
        <w:rPr>
          <w:rFonts w:eastAsia="宋体"/>
          <w:lang w:eastAsia="zh-CN"/>
        </w:rPr>
        <w:pict>
          <v:shape id="_x0000_i1032" type="#_x0000_t75" style="width:4in;height:252pt">
            <v:imagedata r:id="rId15" o:title=""/>
            <o:lock v:ext="edit" aspectratio="f"/>
          </v:shape>
        </w:pict>
      </w:r>
      <w:r w:rsidR="00214D0A">
        <w:rPr>
          <w:rFonts w:eastAsia="宋体"/>
          <w:lang w:eastAsia="zh-CN"/>
        </w:rPr>
        <w:t xml:space="preserve"> </w:t>
      </w:r>
      <w:bookmarkEnd w:id="22"/>
      <w:r w:rsidR="00214D0A" w:rsidRPr="00214D0A">
        <w:t xml:space="preserve"> </w:t>
      </w:r>
    </w:p>
    <w:p w:rsidR="00214D0A" w:rsidRPr="00214D0A" w:rsidRDefault="00214D0A" w:rsidP="00214D0A">
      <w:pPr>
        <w:pStyle w:val="10"/>
      </w:pPr>
    </w:p>
    <w:p w:rsidR="00214D0A" w:rsidRDefault="00FE1A71" w:rsidP="002F2D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振幅与</w:t>
      </w:r>
      <w:r>
        <w:rPr>
          <w:rFonts w:eastAsia="宋体" w:hint="eastAsia"/>
          <w:lang w:eastAsia="zh-CN"/>
        </w:rPr>
        <w:t>q</w:t>
      </w:r>
      <w:r>
        <w:rPr>
          <w:rFonts w:eastAsia="宋体" w:hint="eastAsia"/>
          <w:lang w:eastAsia="zh-CN"/>
        </w:rPr>
        <w:t>的关系</w:t>
      </w:r>
    </w:p>
    <w:p w:rsidR="001A58D4" w:rsidRPr="001A58D4" w:rsidRDefault="001A58D4" w:rsidP="001A58D4">
      <w:pPr>
        <w:rPr>
          <w:rStyle w:val="Input"/>
          <w:lang w:eastAsia="zh-CN"/>
        </w:rPr>
      </w:pPr>
      <w:bookmarkStart w:id="23" w:name="INPUT_9"/>
      <w:r w:rsidRPr="001A58D4">
        <w:rPr>
          <w:rStyle w:val="Input"/>
          <w:lang w:eastAsia="zh-CN"/>
        </w:rPr>
        <w:t>clear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a=0;b=10;h=0.01;n=(b-a)/h;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l=1;g=9.8;</w:t>
      </w:r>
    </w:p>
    <w:p w:rsidR="001A58D4" w:rsidRPr="001A58D4" w:rsidRDefault="001A58D4" w:rsidP="001A58D4">
      <w:pPr>
        <w:rPr>
          <w:rStyle w:val="Input"/>
          <w:lang w:eastAsia="zh-CN"/>
        </w:rPr>
      </w:pPr>
      <w:proofErr w:type="spellStart"/>
      <w:r w:rsidRPr="001A58D4">
        <w:rPr>
          <w:rStyle w:val="Input"/>
          <w:lang w:eastAsia="zh-CN"/>
        </w:rPr>
        <w:t>fd</w:t>
      </w:r>
      <w:proofErr w:type="spellEnd"/>
      <w:r w:rsidRPr="001A58D4">
        <w:rPr>
          <w:rStyle w:val="Input"/>
          <w:lang w:eastAsia="zh-CN"/>
        </w:rPr>
        <w:t>=0.4;omgd=1;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q0=</w:t>
      </w:r>
      <w:proofErr w:type="spellStart"/>
      <w:r w:rsidRPr="001A58D4">
        <w:rPr>
          <w:rStyle w:val="Input"/>
          <w:lang w:eastAsia="zh-CN"/>
        </w:rPr>
        <w:t>sqrt</w:t>
      </w:r>
      <w:proofErr w:type="spellEnd"/>
      <w:r w:rsidRPr="001A58D4">
        <w:rPr>
          <w:rStyle w:val="Input"/>
          <w:lang w:eastAsia="zh-CN"/>
        </w:rPr>
        <w:t>(4*g/l);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q=[1 :0.5 :3];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theta(1,1:5)=0.2;</w:t>
      </w:r>
    </w:p>
    <w:p w:rsidR="001A58D4" w:rsidRPr="001A58D4" w:rsidRDefault="001A58D4" w:rsidP="001A58D4">
      <w:pPr>
        <w:rPr>
          <w:rStyle w:val="Input"/>
          <w:lang w:eastAsia="zh-CN"/>
        </w:rPr>
      </w:pPr>
      <w:proofErr w:type="spellStart"/>
      <w:r w:rsidRPr="001A58D4">
        <w:rPr>
          <w:rStyle w:val="Input"/>
          <w:lang w:eastAsia="zh-CN"/>
        </w:rPr>
        <w:t>omg</w:t>
      </w:r>
      <w:proofErr w:type="spellEnd"/>
      <w:r w:rsidRPr="001A58D4">
        <w:rPr>
          <w:rStyle w:val="Input"/>
          <w:lang w:eastAsia="zh-CN"/>
        </w:rPr>
        <w:t>(1,1:5)=0;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t(1,1:5)=0;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for k=1:1:5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 xml:space="preserve">for </w:t>
      </w:r>
      <w:proofErr w:type="spellStart"/>
      <w:r w:rsidRPr="001A58D4">
        <w:rPr>
          <w:rStyle w:val="Input"/>
          <w:lang w:eastAsia="zh-CN"/>
        </w:rPr>
        <w:t>kk</w:t>
      </w:r>
      <w:proofErr w:type="spellEnd"/>
      <w:r w:rsidRPr="001A58D4">
        <w:rPr>
          <w:rStyle w:val="Input"/>
          <w:lang w:eastAsia="zh-CN"/>
        </w:rPr>
        <w:t>=1:1:n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omg(kk+1,k)=omg(kk,k)-g/l*theta(kk,k)*h-q(k)*omg(kk,k)*h+fd*sin(omgd*t(kk,k))*h;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theta(kk+1,k)=theta(</w:t>
      </w:r>
      <w:proofErr w:type="spellStart"/>
      <w:r w:rsidRPr="001A58D4">
        <w:rPr>
          <w:rStyle w:val="Input"/>
          <w:lang w:eastAsia="zh-CN"/>
        </w:rPr>
        <w:t>kk,k</w:t>
      </w:r>
      <w:proofErr w:type="spellEnd"/>
      <w:r w:rsidRPr="001A58D4">
        <w:rPr>
          <w:rStyle w:val="Input"/>
          <w:lang w:eastAsia="zh-CN"/>
        </w:rPr>
        <w:t>)+</w:t>
      </w:r>
      <w:proofErr w:type="spellStart"/>
      <w:r w:rsidRPr="001A58D4">
        <w:rPr>
          <w:rStyle w:val="Input"/>
          <w:lang w:eastAsia="zh-CN"/>
        </w:rPr>
        <w:t>omg</w:t>
      </w:r>
      <w:proofErr w:type="spellEnd"/>
      <w:r w:rsidRPr="001A58D4">
        <w:rPr>
          <w:rStyle w:val="Input"/>
          <w:lang w:eastAsia="zh-CN"/>
        </w:rPr>
        <w:t>(kk+1,k)*h;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t(kk+1,k)=t(</w:t>
      </w:r>
      <w:proofErr w:type="spellStart"/>
      <w:r w:rsidRPr="001A58D4">
        <w:rPr>
          <w:rStyle w:val="Input"/>
          <w:lang w:eastAsia="zh-CN"/>
        </w:rPr>
        <w:t>kk,k</w:t>
      </w:r>
      <w:proofErr w:type="spellEnd"/>
      <w:r w:rsidRPr="001A58D4">
        <w:rPr>
          <w:rStyle w:val="Input"/>
          <w:lang w:eastAsia="zh-CN"/>
        </w:rPr>
        <w:t>)+h;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end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end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t>plot(</w:t>
      </w:r>
      <w:proofErr w:type="spellStart"/>
      <w:r w:rsidRPr="001A58D4">
        <w:rPr>
          <w:rStyle w:val="Input"/>
          <w:lang w:eastAsia="zh-CN"/>
        </w:rPr>
        <w:t>t,theta</w:t>
      </w:r>
      <w:proofErr w:type="spellEnd"/>
      <w:r w:rsidRPr="001A58D4">
        <w:rPr>
          <w:rStyle w:val="Input"/>
          <w:lang w:eastAsia="zh-CN"/>
        </w:rPr>
        <w:t>)</w:t>
      </w:r>
    </w:p>
    <w:p w:rsidR="001A58D4" w:rsidRPr="001A58D4" w:rsidRDefault="001A58D4" w:rsidP="001A58D4">
      <w:pPr>
        <w:rPr>
          <w:rStyle w:val="Input"/>
          <w:lang w:eastAsia="zh-CN"/>
        </w:rPr>
      </w:pPr>
      <w:proofErr w:type="spellStart"/>
      <w:r w:rsidRPr="001A58D4">
        <w:rPr>
          <w:rStyle w:val="Input"/>
          <w:lang w:eastAsia="zh-CN"/>
        </w:rPr>
        <w:t>xlabel</w:t>
      </w:r>
      <w:proofErr w:type="spellEnd"/>
      <w:r w:rsidRPr="001A58D4">
        <w:rPr>
          <w:rStyle w:val="Input"/>
          <w:lang w:eastAsia="zh-CN"/>
        </w:rPr>
        <w:t>('time (s)')</w:t>
      </w:r>
    </w:p>
    <w:p w:rsidR="001A58D4" w:rsidRPr="001A58D4" w:rsidRDefault="001A58D4" w:rsidP="001A58D4">
      <w:pPr>
        <w:rPr>
          <w:rStyle w:val="Input"/>
          <w:lang w:eastAsia="zh-CN"/>
        </w:rPr>
      </w:pPr>
      <w:proofErr w:type="spellStart"/>
      <w:r w:rsidRPr="001A58D4">
        <w:rPr>
          <w:rStyle w:val="Input"/>
          <w:lang w:eastAsia="zh-CN"/>
        </w:rPr>
        <w:t>ylabel</w:t>
      </w:r>
      <w:proofErr w:type="spellEnd"/>
      <w:r w:rsidRPr="001A58D4">
        <w:rPr>
          <w:rStyle w:val="Input"/>
          <w:lang w:eastAsia="zh-CN"/>
        </w:rPr>
        <w:t>('theta (radians)')</w:t>
      </w:r>
    </w:p>
    <w:p w:rsidR="001A58D4" w:rsidRPr="001A58D4" w:rsidRDefault="001A58D4" w:rsidP="001A58D4">
      <w:pPr>
        <w:rPr>
          <w:rStyle w:val="Input"/>
          <w:lang w:eastAsia="zh-CN"/>
        </w:rPr>
      </w:pPr>
      <w:r w:rsidRPr="001A58D4">
        <w:rPr>
          <w:rStyle w:val="Input"/>
          <w:lang w:eastAsia="zh-CN"/>
        </w:rPr>
        <w:lastRenderedPageBreak/>
        <w:t>title('dampe</w:t>
      </w:r>
      <w:r w:rsidR="00250EFB" w:rsidRPr="000779A3">
        <w:rPr>
          <w:rStyle w:val="Input"/>
          <w:rFonts w:eastAsia="宋体" w:hint="eastAsia"/>
          <w:lang w:eastAsia="zh-CN"/>
        </w:rPr>
        <w:t>d</w:t>
      </w:r>
      <w:r w:rsidRPr="001A58D4">
        <w:rPr>
          <w:rStyle w:val="Input"/>
          <w:lang w:eastAsia="zh-CN"/>
        </w:rPr>
        <w:t xml:space="preserve"> pendulum')</w:t>
      </w:r>
    </w:p>
    <w:p w:rsidR="001A58D4" w:rsidRDefault="001A58D4" w:rsidP="001A58D4">
      <w:pPr>
        <w:pStyle w:val="10"/>
      </w:pPr>
      <w:r w:rsidRPr="001A58D4">
        <w:rPr>
          <w:rStyle w:val="Input"/>
          <w:lang w:eastAsia="zh-CN"/>
        </w:rPr>
        <w:t>legend('q=1','q=1.5','q=2','q=2.5','q=3')</w:t>
      </w:r>
      <w:r w:rsidRPr="001A58D4">
        <w:rPr>
          <w:rStyle w:val="Input"/>
        </w:rPr>
        <w:t xml:space="preserve"> </w:t>
      </w:r>
      <w:bookmarkEnd w:id="23"/>
      <w:r w:rsidRPr="001A58D4">
        <w:t xml:space="preserve"> </w:t>
      </w:r>
    </w:p>
    <w:p w:rsidR="00FE1A71" w:rsidRPr="001A58D4" w:rsidRDefault="00FE1A71" w:rsidP="001A58D4">
      <w:pPr>
        <w:pStyle w:val="10"/>
      </w:pPr>
    </w:p>
    <w:p w:rsidR="001A58D4" w:rsidRPr="001A58D4" w:rsidRDefault="00F635B7" w:rsidP="001A58D4">
      <w:pPr>
        <w:pStyle w:val="10"/>
      </w:pPr>
      <w:bookmarkStart w:id="24" w:name="OUTPUT_9"/>
      <w:r>
        <w:rPr>
          <w:rFonts w:eastAsia="宋体"/>
          <w:lang w:eastAsia="zh-CN"/>
        </w:rPr>
        <w:pict>
          <v:shape id="_x0000_i1033" type="#_x0000_t75" style="width:4in;height:252pt">
            <v:imagedata r:id="rId16" o:title=""/>
            <o:lock v:ext="edit" aspectratio="f"/>
          </v:shape>
        </w:pict>
      </w:r>
      <w:r w:rsidR="001A58D4">
        <w:rPr>
          <w:rFonts w:eastAsia="宋体"/>
          <w:lang w:eastAsia="zh-CN"/>
        </w:rPr>
        <w:t xml:space="preserve"> </w:t>
      </w:r>
      <w:bookmarkEnd w:id="24"/>
      <w:r w:rsidR="001A58D4" w:rsidRPr="001A58D4">
        <w:t xml:space="preserve"> </w:t>
      </w:r>
    </w:p>
    <w:p w:rsidR="00FE1A71" w:rsidRPr="001A58D4" w:rsidRDefault="00FE1A71" w:rsidP="001A58D4">
      <w:pPr>
        <w:pStyle w:val="10"/>
      </w:pPr>
    </w:p>
    <w:p w:rsidR="002F2D4B" w:rsidRPr="002F2D4B" w:rsidRDefault="002F2D4B" w:rsidP="001E4CBE">
      <w:pPr>
        <w:pStyle w:val="2"/>
        <w:rPr>
          <w:rFonts w:eastAsia="宋体"/>
          <w:lang w:eastAsia="zh-CN"/>
        </w:rPr>
      </w:pPr>
      <w:bookmarkStart w:id="25" w:name="_Toc432500477"/>
      <w:r w:rsidRPr="002F2D4B">
        <w:rPr>
          <w:rFonts w:eastAsia="宋体"/>
          <w:lang w:eastAsia="zh-CN"/>
        </w:rPr>
        <w:t>3.8</w:t>
      </w:r>
      <w:bookmarkEnd w:id="25"/>
    </w:p>
    <w:p w:rsidR="00865E5E" w:rsidRDefault="00865E5E" w:rsidP="00865E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改变右端系数</w:t>
      </w:r>
    </w:p>
    <w:p w:rsidR="00865E5E" w:rsidRPr="00865E5E" w:rsidRDefault="00865E5E" w:rsidP="00865E5E">
      <w:pPr>
        <w:rPr>
          <w:rStyle w:val="Input"/>
          <w:lang w:eastAsia="zh-CN"/>
        </w:rPr>
      </w:pPr>
      <w:bookmarkStart w:id="26" w:name="INPUT_10"/>
      <w:r w:rsidRPr="00865E5E">
        <w:rPr>
          <w:rStyle w:val="Input"/>
          <w:lang w:eastAsia="zh-CN"/>
        </w:rPr>
        <w:t>clear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a=0;b=10;h=0.01;n=(b-a)/h;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L=[1:4:9];theta(1,1:3)=0.2;omg(1,1:3)=0;t(1,1:3)=0;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 xml:space="preserve">for </w:t>
      </w:r>
      <w:proofErr w:type="spellStart"/>
      <w:r w:rsidRPr="00865E5E">
        <w:rPr>
          <w:rStyle w:val="Input"/>
          <w:lang w:eastAsia="zh-CN"/>
        </w:rPr>
        <w:t>kk</w:t>
      </w:r>
      <w:proofErr w:type="spellEnd"/>
      <w:r w:rsidRPr="00865E5E">
        <w:rPr>
          <w:rStyle w:val="Input"/>
          <w:lang w:eastAsia="zh-CN"/>
        </w:rPr>
        <w:t>=1:1:3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for k=1:1:n</w:t>
      </w:r>
    </w:p>
    <w:p w:rsidR="00865E5E" w:rsidRPr="00865E5E" w:rsidRDefault="00865E5E" w:rsidP="00865E5E">
      <w:pPr>
        <w:rPr>
          <w:rStyle w:val="Input"/>
          <w:lang w:eastAsia="zh-CN"/>
        </w:rPr>
      </w:pPr>
      <w:proofErr w:type="spellStart"/>
      <w:r w:rsidRPr="00865E5E">
        <w:rPr>
          <w:rStyle w:val="Input"/>
          <w:lang w:eastAsia="zh-CN"/>
        </w:rPr>
        <w:t>omg</w:t>
      </w:r>
      <w:proofErr w:type="spellEnd"/>
      <w:r w:rsidRPr="00865E5E">
        <w:rPr>
          <w:rStyle w:val="Input"/>
          <w:lang w:eastAsia="zh-CN"/>
        </w:rPr>
        <w:t>(k+1,kk)=</w:t>
      </w:r>
      <w:proofErr w:type="spellStart"/>
      <w:r w:rsidRPr="00865E5E">
        <w:rPr>
          <w:rStyle w:val="Input"/>
          <w:lang w:eastAsia="zh-CN"/>
        </w:rPr>
        <w:t>omg</w:t>
      </w:r>
      <w:proofErr w:type="spellEnd"/>
      <w:r w:rsidRPr="00865E5E">
        <w:rPr>
          <w:rStyle w:val="Input"/>
          <w:lang w:eastAsia="zh-CN"/>
        </w:rPr>
        <w:t>(</w:t>
      </w:r>
      <w:proofErr w:type="spellStart"/>
      <w:r w:rsidRPr="00865E5E">
        <w:rPr>
          <w:rStyle w:val="Input"/>
          <w:lang w:eastAsia="zh-CN"/>
        </w:rPr>
        <w:t>k,kk</w:t>
      </w:r>
      <w:proofErr w:type="spellEnd"/>
      <w:r w:rsidRPr="00865E5E">
        <w:rPr>
          <w:rStyle w:val="Input"/>
          <w:lang w:eastAsia="zh-CN"/>
        </w:rPr>
        <w:t>)-L(</w:t>
      </w:r>
      <w:proofErr w:type="spellStart"/>
      <w:r w:rsidRPr="00865E5E">
        <w:rPr>
          <w:rStyle w:val="Input"/>
          <w:lang w:eastAsia="zh-CN"/>
        </w:rPr>
        <w:t>kk</w:t>
      </w:r>
      <w:proofErr w:type="spellEnd"/>
      <w:r w:rsidRPr="00865E5E">
        <w:rPr>
          <w:rStyle w:val="Input"/>
          <w:lang w:eastAsia="zh-CN"/>
        </w:rPr>
        <w:t>)*sin(theta(</w:t>
      </w:r>
      <w:proofErr w:type="spellStart"/>
      <w:r w:rsidRPr="00865E5E">
        <w:rPr>
          <w:rStyle w:val="Input"/>
          <w:lang w:eastAsia="zh-CN"/>
        </w:rPr>
        <w:t>k,kk</w:t>
      </w:r>
      <w:proofErr w:type="spellEnd"/>
      <w:r w:rsidRPr="00865E5E">
        <w:rPr>
          <w:rStyle w:val="Input"/>
          <w:lang w:eastAsia="zh-CN"/>
        </w:rPr>
        <w:t>))*h;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theta(k+1,kk)=theta(</w:t>
      </w:r>
      <w:proofErr w:type="spellStart"/>
      <w:r w:rsidRPr="00865E5E">
        <w:rPr>
          <w:rStyle w:val="Input"/>
          <w:lang w:eastAsia="zh-CN"/>
        </w:rPr>
        <w:t>k,kk</w:t>
      </w:r>
      <w:proofErr w:type="spellEnd"/>
      <w:r w:rsidRPr="00865E5E">
        <w:rPr>
          <w:rStyle w:val="Input"/>
          <w:lang w:eastAsia="zh-CN"/>
        </w:rPr>
        <w:t>)+</w:t>
      </w:r>
      <w:proofErr w:type="spellStart"/>
      <w:r w:rsidRPr="00865E5E">
        <w:rPr>
          <w:rStyle w:val="Input"/>
          <w:lang w:eastAsia="zh-CN"/>
        </w:rPr>
        <w:t>omg</w:t>
      </w:r>
      <w:proofErr w:type="spellEnd"/>
      <w:r w:rsidRPr="00865E5E">
        <w:rPr>
          <w:rStyle w:val="Input"/>
          <w:lang w:eastAsia="zh-CN"/>
        </w:rPr>
        <w:t>(k+1,kk)*</w:t>
      </w:r>
      <w:proofErr w:type="spellStart"/>
      <w:r w:rsidRPr="00865E5E">
        <w:rPr>
          <w:rStyle w:val="Input"/>
          <w:lang w:eastAsia="zh-CN"/>
        </w:rPr>
        <w:t>h;t</w:t>
      </w:r>
      <w:proofErr w:type="spellEnd"/>
      <w:r w:rsidRPr="00865E5E">
        <w:rPr>
          <w:rStyle w:val="Input"/>
          <w:lang w:eastAsia="zh-CN"/>
        </w:rPr>
        <w:t>(k+1,kk)=t(</w:t>
      </w:r>
      <w:proofErr w:type="spellStart"/>
      <w:r w:rsidRPr="00865E5E">
        <w:rPr>
          <w:rStyle w:val="Input"/>
          <w:lang w:eastAsia="zh-CN"/>
        </w:rPr>
        <w:t>k,kk</w:t>
      </w:r>
      <w:proofErr w:type="spellEnd"/>
      <w:r w:rsidRPr="00865E5E">
        <w:rPr>
          <w:rStyle w:val="Input"/>
          <w:lang w:eastAsia="zh-CN"/>
        </w:rPr>
        <w:t>)+h;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end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end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plot(</w:t>
      </w:r>
      <w:proofErr w:type="spellStart"/>
      <w:r w:rsidRPr="00865E5E">
        <w:rPr>
          <w:rStyle w:val="Input"/>
          <w:lang w:eastAsia="zh-CN"/>
        </w:rPr>
        <w:t>t,theta</w:t>
      </w:r>
      <w:proofErr w:type="spellEnd"/>
      <w:r w:rsidRPr="00865E5E">
        <w:rPr>
          <w:rStyle w:val="Input"/>
          <w:lang w:eastAsia="zh-CN"/>
        </w:rPr>
        <w:t>)</w:t>
      </w:r>
    </w:p>
    <w:p w:rsidR="00865E5E" w:rsidRPr="00865E5E" w:rsidRDefault="00865E5E" w:rsidP="00865E5E">
      <w:pPr>
        <w:rPr>
          <w:rStyle w:val="Input"/>
          <w:lang w:eastAsia="zh-CN"/>
        </w:rPr>
      </w:pPr>
      <w:proofErr w:type="spellStart"/>
      <w:r w:rsidRPr="00865E5E">
        <w:rPr>
          <w:rStyle w:val="Input"/>
          <w:lang w:eastAsia="zh-CN"/>
        </w:rPr>
        <w:t>xlabel</w:t>
      </w:r>
      <w:proofErr w:type="spellEnd"/>
      <w:r w:rsidRPr="00865E5E">
        <w:rPr>
          <w:rStyle w:val="Input"/>
          <w:lang w:eastAsia="zh-CN"/>
        </w:rPr>
        <w:t>('time(s)')</w:t>
      </w:r>
    </w:p>
    <w:p w:rsidR="00865E5E" w:rsidRPr="00865E5E" w:rsidRDefault="00865E5E" w:rsidP="00865E5E">
      <w:pPr>
        <w:rPr>
          <w:rStyle w:val="Input"/>
          <w:lang w:eastAsia="zh-CN"/>
        </w:rPr>
      </w:pPr>
      <w:proofErr w:type="spellStart"/>
      <w:r w:rsidRPr="00865E5E">
        <w:rPr>
          <w:rStyle w:val="Input"/>
          <w:lang w:eastAsia="zh-CN"/>
        </w:rPr>
        <w:t>ylabel</w:t>
      </w:r>
      <w:proofErr w:type="spellEnd"/>
      <w:r w:rsidRPr="00865E5E">
        <w:rPr>
          <w:rStyle w:val="Input"/>
          <w:lang w:eastAsia="zh-CN"/>
        </w:rPr>
        <w:t>('theta (radians)')</w:t>
      </w:r>
    </w:p>
    <w:p w:rsidR="00865E5E" w:rsidRPr="00865E5E" w:rsidRDefault="00865E5E" w:rsidP="00865E5E">
      <w:pPr>
        <w:rPr>
          <w:rStyle w:val="Input"/>
          <w:lang w:eastAsia="zh-CN"/>
        </w:rPr>
      </w:pPr>
      <w:r w:rsidRPr="00865E5E">
        <w:rPr>
          <w:rStyle w:val="Input"/>
          <w:lang w:eastAsia="zh-CN"/>
        </w:rPr>
        <w:t>box on;</w:t>
      </w:r>
    </w:p>
    <w:p w:rsidR="00865E5E" w:rsidRDefault="00865E5E" w:rsidP="00865E5E">
      <w:pPr>
        <w:pStyle w:val="10"/>
      </w:pPr>
      <w:r>
        <w:rPr>
          <w:rStyle w:val="Input"/>
          <w:lang w:eastAsia="zh-CN"/>
        </w:rPr>
        <w:t>legend('L=1','L=5'</w:t>
      </w:r>
      <w:r w:rsidRPr="00865E5E">
        <w:rPr>
          <w:rStyle w:val="Input"/>
          <w:lang w:eastAsia="zh-CN"/>
        </w:rPr>
        <w:t>,'L=9')</w:t>
      </w:r>
      <w:r w:rsidRPr="00865E5E">
        <w:rPr>
          <w:rStyle w:val="Input"/>
        </w:rPr>
        <w:t xml:space="preserve"> </w:t>
      </w:r>
      <w:bookmarkEnd w:id="26"/>
      <w:r w:rsidRPr="00865E5E">
        <w:t xml:space="preserve"> </w:t>
      </w:r>
    </w:p>
    <w:p w:rsidR="002F2D4B" w:rsidRPr="00865E5E" w:rsidRDefault="002F2D4B" w:rsidP="00865E5E">
      <w:pPr>
        <w:pStyle w:val="10"/>
      </w:pPr>
    </w:p>
    <w:p w:rsidR="00865E5E" w:rsidRPr="00865E5E" w:rsidRDefault="00F635B7" w:rsidP="00865E5E">
      <w:pPr>
        <w:pStyle w:val="10"/>
      </w:pPr>
      <w:bookmarkStart w:id="27" w:name="OUTPUT_10"/>
      <w:r>
        <w:rPr>
          <w:rStyle w:val="Error"/>
        </w:rPr>
        <w:lastRenderedPageBreak/>
        <w:pict>
          <v:shape id="_x0000_i1034" type="#_x0000_t75" style="width:4in;height:252pt">
            <v:imagedata r:id="rId17" o:title=""/>
            <o:lock v:ext="edit" aspectratio="f"/>
          </v:shape>
        </w:pict>
      </w:r>
      <w:r w:rsidR="00865E5E">
        <w:rPr>
          <w:rStyle w:val="Error"/>
        </w:rPr>
        <w:t xml:space="preserve"> </w:t>
      </w:r>
      <w:bookmarkEnd w:id="27"/>
      <w:r w:rsidR="00865E5E" w:rsidRPr="00865E5E">
        <w:t xml:space="preserve"> </w:t>
      </w:r>
    </w:p>
    <w:p w:rsidR="002F2D4B" w:rsidRPr="000779A3" w:rsidRDefault="002F2D4B" w:rsidP="00865E5E">
      <w:pPr>
        <w:pStyle w:val="10"/>
        <w:rPr>
          <w:rFonts w:eastAsia="宋体"/>
          <w:lang w:eastAsia="zh-CN"/>
        </w:rPr>
      </w:pPr>
    </w:p>
    <w:p w:rsidR="00F65F78" w:rsidRPr="000779A3" w:rsidRDefault="00F65F78" w:rsidP="00865E5E">
      <w:pPr>
        <w:pStyle w:val="10"/>
        <w:rPr>
          <w:rFonts w:eastAsia="宋体"/>
          <w:lang w:eastAsia="zh-CN"/>
        </w:rPr>
      </w:pPr>
      <w:r w:rsidRPr="000779A3">
        <w:rPr>
          <w:rFonts w:eastAsia="宋体" w:hint="eastAsia"/>
          <w:lang w:eastAsia="zh-CN"/>
        </w:rPr>
        <w:t>改变</w:t>
      </w:r>
      <w:r w:rsidRPr="000779A3">
        <w:rPr>
          <w:rFonts w:eastAsia="宋体" w:hint="eastAsia"/>
          <w:lang w:eastAsia="zh-CN"/>
        </w:rPr>
        <w:t>theta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bookmarkStart w:id="28" w:name="INPUT_11"/>
      <w:r w:rsidRPr="00F65F78">
        <w:rPr>
          <w:rStyle w:val="Input"/>
          <w:lang w:eastAsia="zh-CN"/>
        </w:rPr>
        <w:t>clear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a=0;b=10;h=0.01;n=(b-a)/h;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L=9.8;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theta(1,1:3)=[0.5:1:2.5];</w:t>
      </w:r>
      <w:proofErr w:type="spellStart"/>
      <w:r w:rsidRPr="00F65F78">
        <w:rPr>
          <w:rStyle w:val="Input"/>
          <w:lang w:eastAsia="zh-CN"/>
        </w:rPr>
        <w:t>omg</w:t>
      </w:r>
      <w:proofErr w:type="spellEnd"/>
      <w:r w:rsidRPr="00F65F78">
        <w:rPr>
          <w:rStyle w:val="Input"/>
          <w:lang w:eastAsia="zh-CN"/>
        </w:rPr>
        <w:t>(1,1:3)=0;t(1,1:3)=0;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 xml:space="preserve">for </w:t>
      </w:r>
      <w:proofErr w:type="spellStart"/>
      <w:r w:rsidRPr="00F65F78">
        <w:rPr>
          <w:rStyle w:val="Input"/>
          <w:lang w:eastAsia="zh-CN"/>
        </w:rPr>
        <w:t>kk</w:t>
      </w:r>
      <w:proofErr w:type="spellEnd"/>
      <w:r w:rsidRPr="00F65F78">
        <w:rPr>
          <w:rStyle w:val="Input"/>
          <w:lang w:eastAsia="zh-CN"/>
        </w:rPr>
        <w:t>=1:1:3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for k=1:1:n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proofErr w:type="spellStart"/>
      <w:r w:rsidRPr="00F65F78">
        <w:rPr>
          <w:rStyle w:val="Input"/>
          <w:lang w:eastAsia="zh-CN"/>
        </w:rPr>
        <w:t>omg</w:t>
      </w:r>
      <w:proofErr w:type="spellEnd"/>
      <w:r w:rsidRPr="00F65F78">
        <w:rPr>
          <w:rStyle w:val="Input"/>
          <w:lang w:eastAsia="zh-CN"/>
        </w:rPr>
        <w:t>(k+1,kk)=</w:t>
      </w:r>
      <w:proofErr w:type="spellStart"/>
      <w:r w:rsidRPr="00F65F78">
        <w:rPr>
          <w:rStyle w:val="Input"/>
          <w:lang w:eastAsia="zh-CN"/>
        </w:rPr>
        <w:t>omg</w:t>
      </w:r>
      <w:proofErr w:type="spellEnd"/>
      <w:r w:rsidRPr="00F65F78">
        <w:rPr>
          <w:rStyle w:val="Input"/>
          <w:lang w:eastAsia="zh-CN"/>
        </w:rPr>
        <w:t>(</w:t>
      </w:r>
      <w:proofErr w:type="spellStart"/>
      <w:r w:rsidRPr="00F65F78">
        <w:rPr>
          <w:rStyle w:val="Input"/>
          <w:lang w:eastAsia="zh-CN"/>
        </w:rPr>
        <w:t>k,kk</w:t>
      </w:r>
      <w:proofErr w:type="spellEnd"/>
      <w:r w:rsidRPr="00F65F78">
        <w:rPr>
          <w:rStyle w:val="Input"/>
          <w:lang w:eastAsia="zh-CN"/>
        </w:rPr>
        <w:t>)-L*sin(theta(</w:t>
      </w:r>
      <w:proofErr w:type="spellStart"/>
      <w:r w:rsidRPr="00F65F78">
        <w:rPr>
          <w:rStyle w:val="Input"/>
          <w:lang w:eastAsia="zh-CN"/>
        </w:rPr>
        <w:t>k,kk</w:t>
      </w:r>
      <w:proofErr w:type="spellEnd"/>
      <w:r w:rsidRPr="00F65F78">
        <w:rPr>
          <w:rStyle w:val="Input"/>
          <w:lang w:eastAsia="zh-CN"/>
        </w:rPr>
        <w:t>))*h;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theta(k+1,kk)=theta(</w:t>
      </w:r>
      <w:proofErr w:type="spellStart"/>
      <w:r w:rsidRPr="00F65F78">
        <w:rPr>
          <w:rStyle w:val="Input"/>
          <w:lang w:eastAsia="zh-CN"/>
        </w:rPr>
        <w:t>k,kk</w:t>
      </w:r>
      <w:proofErr w:type="spellEnd"/>
      <w:r w:rsidRPr="00F65F78">
        <w:rPr>
          <w:rStyle w:val="Input"/>
          <w:lang w:eastAsia="zh-CN"/>
        </w:rPr>
        <w:t>)+</w:t>
      </w:r>
      <w:proofErr w:type="spellStart"/>
      <w:r w:rsidRPr="00F65F78">
        <w:rPr>
          <w:rStyle w:val="Input"/>
          <w:lang w:eastAsia="zh-CN"/>
        </w:rPr>
        <w:t>omg</w:t>
      </w:r>
      <w:proofErr w:type="spellEnd"/>
      <w:r w:rsidRPr="00F65F78">
        <w:rPr>
          <w:rStyle w:val="Input"/>
          <w:lang w:eastAsia="zh-CN"/>
        </w:rPr>
        <w:t>(k+1,kk)*h;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t(k+1,kk)=t(</w:t>
      </w:r>
      <w:proofErr w:type="spellStart"/>
      <w:r w:rsidRPr="00F65F78">
        <w:rPr>
          <w:rStyle w:val="Input"/>
          <w:lang w:eastAsia="zh-CN"/>
        </w:rPr>
        <w:t>k,kk</w:t>
      </w:r>
      <w:proofErr w:type="spellEnd"/>
      <w:r w:rsidRPr="00F65F78">
        <w:rPr>
          <w:rStyle w:val="Input"/>
          <w:lang w:eastAsia="zh-CN"/>
        </w:rPr>
        <w:t>)+h;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end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end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plot(</w:t>
      </w:r>
      <w:proofErr w:type="spellStart"/>
      <w:r w:rsidRPr="00F65F78">
        <w:rPr>
          <w:rStyle w:val="Input"/>
          <w:lang w:eastAsia="zh-CN"/>
        </w:rPr>
        <w:t>t,theta</w:t>
      </w:r>
      <w:proofErr w:type="spellEnd"/>
      <w:r w:rsidRPr="00F65F78">
        <w:rPr>
          <w:rStyle w:val="Input"/>
          <w:lang w:eastAsia="zh-CN"/>
        </w:rPr>
        <w:t>)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proofErr w:type="spellStart"/>
      <w:r w:rsidRPr="00F65F78">
        <w:rPr>
          <w:rStyle w:val="Input"/>
          <w:lang w:eastAsia="zh-CN"/>
        </w:rPr>
        <w:t>xlabel</w:t>
      </w:r>
      <w:proofErr w:type="spellEnd"/>
      <w:r w:rsidRPr="00F65F78">
        <w:rPr>
          <w:rStyle w:val="Input"/>
          <w:lang w:eastAsia="zh-CN"/>
        </w:rPr>
        <w:t>('time(s)')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proofErr w:type="spellStart"/>
      <w:r w:rsidRPr="00F65F78">
        <w:rPr>
          <w:rStyle w:val="Input"/>
          <w:lang w:eastAsia="zh-CN"/>
        </w:rPr>
        <w:t>ylabel</w:t>
      </w:r>
      <w:proofErr w:type="spellEnd"/>
      <w:r w:rsidRPr="00F65F78">
        <w:rPr>
          <w:rStyle w:val="Input"/>
          <w:lang w:eastAsia="zh-CN"/>
        </w:rPr>
        <w:t>('theta (radians)')</w:t>
      </w:r>
    </w:p>
    <w:p w:rsidR="00F65F78" w:rsidRPr="00F65F78" w:rsidRDefault="00F65F78" w:rsidP="00F65F78">
      <w:pPr>
        <w:pStyle w:val="10"/>
        <w:rPr>
          <w:rStyle w:val="Input"/>
          <w:lang w:eastAsia="zh-CN"/>
        </w:rPr>
      </w:pPr>
      <w:r w:rsidRPr="00F65F78">
        <w:rPr>
          <w:rStyle w:val="Input"/>
          <w:lang w:eastAsia="zh-CN"/>
        </w:rPr>
        <w:t>box on;</w:t>
      </w:r>
    </w:p>
    <w:p w:rsidR="00F65F78" w:rsidRDefault="00F65F78" w:rsidP="00F65F78">
      <w:pPr>
        <w:pStyle w:val="10"/>
      </w:pPr>
      <w:r w:rsidRPr="00F65F78">
        <w:rPr>
          <w:rStyle w:val="Input"/>
          <w:lang w:eastAsia="zh-CN"/>
        </w:rPr>
        <w:t>legend('theta=0.5','theta=1.5','theta=2.5')</w:t>
      </w:r>
      <w:r w:rsidRPr="00F65F78">
        <w:rPr>
          <w:rStyle w:val="Input"/>
        </w:rPr>
        <w:t xml:space="preserve"> </w:t>
      </w:r>
      <w:bookmarkEnd w:id="28"/>
      <w:r w:rsidRPr="00F65F78">
        <w:t xml:space="preserve"> </w:t>
      </w:r>
    </w:p>
    <w:p w:rsidR="00F65F78" w:rsidRPr="00F65F78" w:rsidRDefault="00F65F78" w:rsidP="00F65F78">
      <w:pPr>
        <w:pStyle w:val="10"/>
      </w:pPr>
    </w:p>
    <w:p w:rsidR="00F65F78" w:rsidRPr="00F65F78" w:rsidRDefault="00F635B7" w:rsidP="00F65F78">
      <w:pPr>
        <w:pStyle w:val="10"/>
      </w:pPr>
      <w:bookmarkStart w:id="29" w:name="OUTPUT_11"/>
      <w:r>
        <w:rPr>
          <w:rFonts w:eastAsia="宋体"/>
          <w:lang w:eastAsia="zh-CN"/>
        </w:rPr>
        <w:lastRenderedPageBreak/>
        <w:pict>
          <v:shape id="_x0000_i1035" type="#_x0000_t75" style="width:4in;height:252pt">
            <v:imagedata r:id="rId18" o:title=""/>
            <o:lock v:ext="edit" aspectratio="f"/>
          </v:shape>
        </w:pict>
      </w:r>
      <w:r w:rsidR="00F65F78">
        <w:rPr>
          <w:rFonts w:eastAsia="宋体"/>
          <w:lang w:eastAsia="zh-CN"/>
        </w:rPr>
        <w:t xml:space="preserve"> </w:t>
      </w:r>
      <w:bookmarkEnd w:id="29"/>
      <w:r w:rsidR="00F65F78" w:rsidRPr="00F65F78">
        <w:t xml:space="preserve"> </w:t>
      </w:r>
    </w:p>
    <w:p w:rsidR="00F65F78" w:rsidRPr="00F65F78" w:rsidRDefault="00F65F78" w:rsidP="00F65F78">
      <w:pPr>
        <w:pStyle w:val="10"/>
        <w:rPr>
          <w:lang w:eastAsia="zh-CN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30" w:name="_Toc432500478"/>
      <w:r w:rsidRPr="002F2D4B">
        <w:rPr>
          <w:rFonts w:eastAsia="宋体"/>
          <w:lang w:eastAsia="zh-CN"/>
        </w:rPr>
        <w:t>3.9</w:t>
      </w:r>
      <w:bookmarkEnd w:id="30"/>
    </w:p>
    <w:p w:rsidR="00A61077" w:rsidRPr="00F635B7" w:rsidRDefault="00A61077" w:rsidP="00A61077">
      <w:pPr>
        <w:rPr>
          <w:rStyle w:val="Input"/>
        </w:rPr>
      </w:pPr>
      <w:bookmarkStart w:id="31" w:name="INPUT_12"/>
      <w:r w:rsidRPr="00F635B7">
        <w:rPr>
          <w:rStyle w:val="Input"/>
        </w:rPr>
        <w:t>clear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a=0;b=60;h=0.01;n=(b-a)/h;</w:t>
      </w:r>
    </w:p>
    <w:p w:rsidR="00A61077" w:rsidRPr="00F635B7" w:rsidRDefault="00A61077" w:rsidP="00A61077">
      <w:pPr>
        <w:rPr>
          <w:rStyle w:val="Input"/>
          <w:lang w:val="fr-FR"/>
        </w:rPr>
      </w:pPr>
      <w:r w:rsidRPr="00F635B7">
        <w:rPr>
          <w:rStyle w:val="Input"/>
          <w:lang w:val="fr-FR"/>
        </w:rPr>
        <w:t>l=9.8;g=9.8;q=0.1;</w:t>
      </w:r>
    </w:p>
    <w:p w:rsidR="00A61077" w:rsidRPr="00F635B7" w:rsidRDefault="00A61077" w:rsidP="00A61077">
      <w:pPr>
        <w:rPr>
          <w:rStyle w:val="Input"/>
          <w:lang w:val="fr-FR"/>
        </w:rPr>
      </w:pPr>
      <w:r w:rsidRPr="00F635B7">
        <w:rPr>
          <w:rStyle w:val="Input"/>
          <w:lang w:val="fr-FR"/>
        </w:rPr>
        <w:t>theta(1)=0.5;omg(1)=0;t(1)=0;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for k=1:1:n</w:t>
      </w:r>
    </w:p>
    <w:p w:rsidR="00A61077" w:rsidRPr="00F635B7" w:rsidRDefault="00A61077" w:rsidP="00A61077">
      <w:pPr>
        <w:rPr>
          <w:rStyle w:val="Input"/>
        </w:rPr>
      </w:pPr>
      <w:proofErr w:type="spellStart"/>
      <w:r w:rsidRPr="00F635B7">
        <w:rPr>
          <w:rStyle w:val="Input"/>
        </w:rPr>
        <w:t>omg</w:t>
      </w:r>
      <w:proofErr w:type="spellEnd"/>
      <w:r w:rsidRPr="00F635B7">
        <w:rPr>
          <w:rStyle w:val="Input"/>
        </w:rPr>
        <w:t>(k+1)=</w:t>
      </w:r>
      <w:proofErr w:type="spellStart"/>
      <w:r w:rsidRPr="00F635B7">
        <w:rPr>
          <w:rStyle w:val="Input"/>
        </w:rPr>
        <w:t>omg</w:t>
      </w:r>
      <w:proofErr w:type="spellEnd"/>
      <w:r w:rsidRPr="00F635B7">
        <w:rPr>
          <w:rStyle w:val="Input"/>
        </w:rPr>
        <w:t>(k)-l/g*sin(theta(k))*h-q*</w:t>
      </w:r>
      <w:proofErr w:type="spellStart"/>
      <w:r w:rsidRPr="00F635B7">
        <w:rPr>
          <w:rStyle w:val="Input"/>
        </w:rPr>
        <w:t>omg</w:t>
      </w:r>
      <w:proofErr w:type="spellEnd"/>
      <w:r w:rsidRPr="00F635B7">
        <w:rPr>
          <w:rStyle w:val="Input"/>
        </w:rPr>
        <w:t>(k)*h;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theta(k+1)=theta(k)+</w:t>
      </w:r>
      <w:proofErr w:type="spellStart"/>
      <w:r w:rsidRPr="00F635B7">
        <w:rPr>
          <w:rStyle w:val="Input"/>
        </w:rPr>
        <w:t>omg</w:t>
      </w:r>
      <w:proofErr w:type="spellEnd"/>
      <w:r w:rsidRPr="00F635B7">
        <w:rPr>
          <w:rStyle w:val="Input"/>
        </w:rPr>
        <w:t>(k+1)*h;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t(k+1)=t(k)+h;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end</w:t>
      </w:r>
    </w:p>
    <w:p w:rsidR="00A61077" w:rsidRPr="00F635B7" w:rsidRDefault="00A61077" w:rsidP="00A61077">
      <w:pPr>
        <w:rPr>
          <w:rStyle w:val="Input"/>
        </w:rPr>
      </w:pPr>
      <w:r w:rsidRPr="00F635B7">
        <w:rPr>
          <w:rStyle w:val="Input"/>
        </w:rPr>
        <w:t>plot(</w:t>
      </w:r>
      <w:proofErr w:type="spellStart"/>
      <w:r w:rsidRPr="00F635B7">
        <w:rPr>
          <w:rStyle w:val="Input"/>
        </w:rPr>
        <w:t>t,theta</w:t>
      </w:r>
      <w:proofErr w:type="spellEnd"/>
      <w:r w:rsidRPr="00F635B7">
        <w:rPr>
          <w:rStyle w:val="Input"/>
        </w:rPr>
        <w:t>)</w:t>
      </w:r>
    </w:p>
    <w:p w:rsidR="00A61077" w:rsidRPr="00F635B7" w:rsidRDefault="00A61077" w:rsidP="00A61077">
      <w:pPr>
        <w:rPr>
          <w:rStyle w:val="Input"/>
        </w:rPr>
      </w:pPr>
      <w:proofErr w:type="spellStart"/>
      <w:r w:rsidRPr="00F635B7">
        <w:rPr>
          <w:rStyle w:val="Input"/>
        </w:rPr>
        <w:t>xlabel</w:t>
      </w:r>
      <w:proofErr w:type="spellEnd"/>
      <w:r w:rsidRPr="00F635B7">
        <w:rPr>
          <w:rStyle w:val="Input"/>
        </w:rPr>
        <w:t>('time(s)')</w:t>
      </w:r>
    </w:p>
    <w:p w:rsidR="00A61077" w:rsidRPr="00F635B7" w:rsidRDefault="00A61077" w:rsidP="00A61077">
      <w:pPr>
        <w:rPr>
          <w:rStyle w:val="Input"/>
        </w:rPr>
      </w:pPr>
      <w:proofErr w:type="spellStart"/>
      <w:r w:rsidRPr="00F635B7">
        <w:rPr>
          <w:rStyle w:val="Input"/>
        </w:rPr>
        <w:t>ylabel</w:t>
      </w:r>
      <w:proofErr w:type="spellEnd"/>
      <w:r w:rsidRPr="00F635B7">
        <w:rPr>
          <w:rStyle w:val="Input"/>
        </w:rPr>
        <w:t>('theta (radians)')</w:t>
      </w:r>
    </w:p>
    <w:p w:rsidR="00F635B7" w:rsidRDefault="00A61077" w:rsidP="00F635B7">
      <w:pPr>
        <w:pStyle w:val="Normal"/>
      </w:pPr>
      <w:r w:rsidRPr="00F635B7">
        <w:rPr>
          <w:rStyle w:val="Input"/>
        </w:rPr>
        <w:t>box on</w:t>
      </w:r>
      <w:r w:rsidR="00F635B7" w:rsidRPr="00F635B7">
        <w:rPr>
          <w:rStyle w:val="Input"/>
        </w:rPr>
        <w:t xml:space="preserve"> </w:t>
      </w:r>
      <w:bookmarkEnd w:id="31"/>
      <w:r w:rsidR="00F635B7" w:rsidRPr="00F635B7">
        <w:t xml:space="preserve"> </w:t>
      </w:r>
    </w:p>
    <w:p w:rsidR="002F2D4B" w:rsidRPr="00F635B7" w:rsidRDefault="002F2D4B" w:rsidP="00F635B7">
      <w:pPr>
        <w:pStyle w:val="Normal"/>
      </w:pPr>
    </w:p>
    <w:p w:rsidR="00F635B7" w:rsidRPr="00F635B7" w:rsidRDefault="00F635B7" w:rsidP="00F635B7">
      <w:pPr>
        <w:pStyle w:val="Normal"/>
      </w:pPr>
      <w:bookmarkStart w:id="32" w:name="OUTPUT_12"/>
      <w:r w:rsidRPr="00F635B7">
        <w:rPr>
          <w:rFonts w:eastAsia="宋体"/>
          <w:lang w:eastAsia="zh-CN"/>
        </w:rPr>
        <w:lastRenderedPageBreak/>
        <w:pict>
          <v:shape id="_x0000_i1036" type="#_x0000_t75" style="width:4in;height:252pt">
            <v:imagedata r:id="rId19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2"/>
      <w:r w:rsidRPr="00F635B7">
        <w:t xml:space="preserve"> </w:t>
      </w:r>
    </w:p>
    <w:p w:rsidR="00A61077" w:rsidRPr="00F635B7" w:rsidRDefault="00A61077" w:rsidP="00F635B7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33" w:name="_Toc432500479"/>
      <w:r w:rsidRPr="002F2D4B">
        <w:rPr>
          <w:rFonts w:eastAsia="宋体"/>
          <w:lang w:eastAsia="zh-CN"/>
        </w:rPr>
        <w:t>3.10</w:t>
      </w:r>
      <w:bookmarkEnd w:id="33"/>
    </w:p>
    <w:p w:rsidR="00F635B7" w:rsidRPr="00F635B7" w:rsidRDefault="00F635B7" w:rsidP="00F635B7">
      <w:pPr>
        <w:rPr>
          <w:rStyle w:val="Input"/>
          <w:lang w:eastAsia="zh-CN"/>
        </w:rPr>
      </w:pPr>
      <w:bookmarkStart w:id="34" w:name="INPUT_13"/>
      <w:r w:rsidRPr="00F635B7">
        <w:rPr>
          <w:rStyle w:val="Input"/>
          <w:lang w:eastAsia="zh-CN"/>
        </w:rPr>
        <w:t>clear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a=0;b=60;h=0.04;n=(b-a)/h;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l=9.8;g=9.8;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fd</w:t>
      </w:r>
      <w:proofErr w:type="spellEnd"/>
      <w:r w:rsidRPr="00F635B7">
        <w:rPr>
          <w:rStyle w:val="Input"/>
          <w:lang w:eastAsia="zh-CN"/>
        </w:rPr>
        <w:t>=[0.1 0.5 0.99];</w:t>
      </w:r>
      <w:proofErr w:type="spellStart"/>
      <w:r w:rsidRPr="00F635B7">
        <w:rPr>
          <w:rStyle w:val="Input"/>
          <w:lang w:eastAsia="zh-CN"/>
        </w:rPr>
        <w:t>omgd</w:t>
      </w:r>
      <w:proofErr w:type="spellEnd"/>
      <w:r w:rsidRPr="00F635B7">
        <w:rPr>
          <w:rStyle w:val="Input"/>
          <w:lang w:eastAsia="zh-CN"/>
        </w:rPr>
        <w:t>=2/3;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q=0.5;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theta(1,1:3)=0.2;omg(1,1:3)=0;t(1,1:3)=0;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for k=1:1:3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 xml:space="preserve">for </w:t>
      </w:r>
      <w:proofErr w:type="spellStart"/>
      <w:r w:rsidRPr="00F635B7">
        <w:rPr>
          <w:rStyle w:val="Input"/>
          <w:lang w:eastAsia="zh-CN"/>
        </w:rPr>
        <w:t>kk</w:t>
      </w:r>
      <w:proofErr w:type="spellEnd"/>
      <w:r w:rsidRPr="00F635B7">
        <w:rPr>
          <w:rStyle w:val="Input"/>
          <w:lang w:eastAsia="zh-CN"/>
        </w:rPr>
        <w:t>=1:1:n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omg(kk+1,k)=omg(kk,k)-g/l*sin(theta(kk,k))*h-q*omg(kk,k)*h+fd(k)*sin(omgd*t(kk,k))*h;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theta(kk+1,k)=theta(</w:t>
      </w:r>
      <w:proofErr w:type="spellStart"/>
      <w:r w:rsidRPr="00F635B7">
        <w:rPr>
          <w:rStyle w:val="Input"/>
          <w:lang w:eastAsia="zh-CN"/>
        </w:rPr>
        <w:t>kk,k</w:t>
      </w:r>
      <w:proofErr w:type="spellEnd"/>
      <w:r w:rsidRPr="00F635B7">
        <w:rPr>
          <w:rStyle w:val="Input"/>
          <w:lang w:eastAsia="zh-CN"/>
        </w:rPr>
        <w:t>)+</w:t>
      </w:r>
      <w:proofErr w:type="spellStart"/>
      <w:r w:rsidRPr="00F635B7">
        <w:rPr>
          <w:rStyle w:val="Input"/>
          <w:lang w:eastAsia="zh-CN"/>
        </w:rPr>
        <w:t>omg</w:t>
      </w:r>
      <w:proofErr w:type="spellEnd"/>
      <w:r w:rsidRPr="00F635B7">
        <w:rPr>
          <w:rStyle w:val="Input"/>
          <w:lang w:eastAsia="zh-CN"/>
        </w:rPr>
        <w:t>(kk+1,k)*h;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t(kk+1,k)=t(</w:t>
      </w:r>
      <w:proofErr w:type="spellStart"/>
      <w:r w:rsidRPr="00F635B7">
        <w:rPr>
          <w:rStyle w:val="Input"/>
          <w:lang w:eastAsia="zh-CN"/>
        </w:rPr>
        <w:t>kk,k</w:t>
      </w:r>
      <w:proofErr w:type="spellEnd"/>
      <w:r w:rsidRPr="00F635B7">
        <w:rPr>
          <w:rStyle w:val="Input"/>
          <w:lang w:eastAsia="zh-CN"/>
        </w:rPr>
        <w:t>)+h;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if theta(kk+1,k)&lt;-pi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theta(kk+1,k)=theta(kk+1,k)+2*pi;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if theta(kk+1,k)&gt;pi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theta(kk+1,k)=theta(kk+1,k)-2*pi;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subplot(3,1,1)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plot(t(1:n,1),theta(1:n,1))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xlabel</w:t>
      </w:r>
      <w:proofErr w:type="spellEnd"/>
      <w:r w:rsidRPr="00F635B7">
        <w:rPr>
          <w:rStyle w:val="Input"/>
          <w:lang w:eastAsia="zh-CN"/>
        </w:rPr>
        <w:t>('time(s)')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ylabel</w:t>
      </w:r>
      <w:proofErr w:type="spellEnd"/>
      <w:r w:rsidRPr="00F635B7">
        <w:rPr>
          <w:rStyle w:val="Input"/>
          <w:lang w:eastAsia="zh-CN"/>
        </w:rPr>
        <w:t>('theta(radians)')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title('theta versus time')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subplot(3,1,2)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plot(t(1:n,2),theta(1:n,2))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xlabel</w:t>
      </w:r>
      <w:proofErr w:type="spellEnd"/>
      <w:r w:rsidRPr="00F635B7">
        <w:rPr>
          <w:rStyle w:val="Input"/>
          <w:lang w:eastAsia="zh-CN"/>
        </w:rPr>
        <w:t>('time(s)')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ylabel</w:t>
      </w:r>
      <w:proofErr w:type="spellEnd"/>
      <w:r w:rsidRPr="00F635B7">
        <w:rPr>
          <w:rStyle w:val="Input"/>
          <w:lang w:eastAsia="zh-CN"/>
        </w:rPr>
        <w:t>('theta(radians)')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title('theta versus time')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subplot(3,1,3)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plot(t(1:n,3),theta(1:n,3))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lastRenderedPageBreak/>
        <w:t>xlabel</w:t>
      </w:r>
      <w:proofErr w:type="spellEnd"/>
      <w:r w:rsidRPr="00F635B7">
        <w:rPr>
          <w:rStyle w:val="Input"/>
          <w:lang w:eastAsia="zh-CN"/>
        </w:rPr>
        <w:t>('time(s)')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ylabel</w:t>
      </w:r>
      <w:proofErr w:type="spellEnd"/>
      <w:r w:rsidRPr="00F635B7">
        <w:rPr>
          <w:rStyle w:val="Input"/>
          <w:lang w:eastAsia="zh-CN"/>
        </w:rPr>
        <w:t>('theta(radians)')</w:t>
      </w:r>
    </w:p>
    <w:p w:rsidR="00F635B7" w:rsidRDefault="00F635B7" w:rsidP="00F635B7">
      <w:pPr>
        <w:pStyle w:val="Normal"/>
      </w:pPr>
      <w:r w:rsidRPr="00F635B7">
        <w:rPr>
          <w:rStyle w:val="Input"/>
          <w:lang w:eastAsia="zh-CN"/>
        </w:rPr>
        <w:t>title('theta versus time')</w:t>
      </w:r>
      <w:r w:rsidRPr="00F635B7">
        <w:rPr>
          <w:rStyle w:val="Input"/>
        </w:rPr>
        <w:t xml:space="preserve"> </w:t>
      </w:r>
      <w:bookmarkEnd w:id="34"/>
      <w:r w:rsidRPr="00F635B7">
        <w:t xml:space="preserve"> </w:t>
      </w:r>
    </w:p>
    <w:p w:rsidR="002F2D4B" w:rsidRPr="00F635B7" w:rsidRDefault="002F2D4B" w:rsidP="00F635B7">
      <w:pPr>
        <w:pStyle w:val="Normal"/>
      </w:pPr>
    </w:p>
    <w:p w:rsidR="00F635B7" w:rsidRPr="00F635B7" w:rsidRDefault="00F635B7" w:rsidP="00F635B7">
      <w:pPr>
        <w:pStyle w:val="Normal"/>
      </w:pPr>
      <w:bookmarkStart w:id="35" w:name="OUTPUT_13"/>
      <w:r w:rsidRPr="00F635B7">
        <w:rPr>
          <w:rFonts w:eastAsia="宋体"/>
          <w:lang w:eastAsia="zh-CN"/>
        </w:rPr>
        <w:pict>
          <v:shape id="_x0000_i1037" type="#_x0000_t75" style="width:4in;height:252pt">
            <v:imagedata r:id="rId2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5"/>
      <w:r w:rsidRPr="00F635B7">
        <w:t xml:space="preserve"> </w:t>
      </w:r>
    </w:p>
    <w:p w:rsidR="002F2D4B" w:rsidRPr="00F635B7" w:rsidRDefault="002F2D4B" w:rsidP="00F635B7">
      <w:pPr>
        <w:pStyle w:val="Normal"/>
      </w:pPr>
    </w:p>
    <w:p w:rsidR="002F2D4B" w:rsidRDefault="002F2D4B" w:rsidP="000779A3">
      <w:pPr>
        <w:pStyle w:val="2"/>
        <w:rPr>
          <w:rFonts w:eastAsia="宋体" w:hint="eastAsia"/>
          <w:lang w:eastAsia="zh-CN"/>
        </w:rPr>
      </w:pPr>
      <w:bookmarkStart w:id="36" w:name="_Toc432500480"/>
      <w:r w:rsidRPr="002F2D4B">
        <w:rPr>
          <w:rFonts w:eastAsia="宋体"/>
          <w:lang w:eastAsia="zh-CN"/>
        </w:rPr>
        <w:t>3.11</w:t>
      </w:r>
      <w:bookmarkEnd w:id="36"/>
    </w:p>
    <w:p w:rsidR="001F6971" w:rsidRPr="00864DC1" w:rsidRDefault="001F6971" w:rsidP="001F6971">
      <w:pPr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F=0</w:t>
      </w:r>
    </w:p>
    <w:p w:rsidR="00F635B7" w:rsidRPr="00F635B7" w:rsidRDefault="00F635B7" w:rsidP="00F635B7">
      <w:pPr>
        <w:rPr>
          <w:rStyle w:val="Input"/>
          <w:lang w:eastAsia="zh-CN"/>
        </w:rPr>
      </w:pPr>
      <w:bookmarkStart w:id="37" w:name="INPUT_14"/>
      <w:r w:rsidRPr="00F635B7">
        <w:rPr>
          <w:rStyle w:val="Input"/>
          <w:lang w:eastAsia="zh-CN"/>
        </w:rPr>
        <w:t>clear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a=0;b=</w:t>
      </w:r>
      <w:r w:rsidRPr="00864DC1">
        <w:rPr>
          <w:rStyle w:val="Input"/>
          <w:rFonts w:eastAsia="宋体" w:hint="eastAsia"/>
          <w:lang w:eastAsia="zh-CN"/>
        </w:rPr>
        <w:t>20</w:t>
      </w:r>
      <w:r w:rsidRPr="00F635B7">
        <w:rPr>
          <w:rStyle w:val="Input"/>
          <w:lang w:eastAsia="zh-CN"/>
        </w:rPr>
        <w:t>;h=0.001;n=(b-a)/h;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l=9.8;g=9.8;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fd</w:t>
      </w:r>
      <w:proofErr w:type="spellEnd"/>
      <w:r w:rsidRPr="00F635B7">
        <w:rPr>
          <w:rStyle w:val="Input"/>
          <w:lang w:eastAsia="zh-CN"/>
        </w:rPr>
        <w:t>=[0 0.5 1.2];</w:t>
      </w:r>
      <w:proofErr w:type="spellStart"/>
      <w:r w:rsidRPr="00F635B7">
        <w:rPr>
          <w:rStyle w:val="Input"/>
          <w:lang w:eastAsia="zh-CN"/>
        </w:rPr>
        <w:t>omgd</w:t>
      </w:r>
      <w:proofErr w:type="spellEnd"/>
      <w:r w:rsidRPr="00F635B7">
        <w:rPr>
          <w:rStyle w:val="Input"/>
          <w:lang w:eastAsia="zh-CN"/>
        </w:rPr>
        <w:t>=2/3;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q=0.5;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theta(1,1:3)=0.2;omg(1,1:3)=0;t(1,1:3)=0;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for k=1:1:3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 xml:space="preserve">for </w:t>
      </w:r>
      <w:proofErr w:type="spellStart"/>
      <w:r w:rsidRPr="00F635B7">
        <w:rPr>
          <w:rStyle w:val="Input"/>
          <w:lang w:eastAsia="zh-CN"/>
        </w:rPr>
        <w:t>kk</w:t>
      </w:r>
      <w:proofErr w:type="spellEnd"/>
      <w:r w:rsidRPr="00F635B7">
        <w:rPr>
          <w:rStyle w:val="Input"/>
          <w:lang w:eastAsia="zh-CN"/>
        </w:rPr>
        <w:t>=1:1:n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omg(kk+1,k)=omg(kk,k)-g/l*sin(theta(kk,k))*h-q*omg(kk,k)*h+fd(k)*sin(omgd*t(kk,k))*h;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theta(kk+1,k)=theta(</w:t>
      </w:r>
      <w:proofErr w:type="spellStart"/>
      <w:r w:rsidRPr="00F635B7">
        <w:rPr>
          <w:rStyle w:val="Input"/>
          <w:lang w:eastAsia="zh-CN"/>
        </w:rPr>
        <w:t>kk,k</w:t>
      </w:r>
      <w:proofErr w:type="spellEnd"/>
      <w:r w:rsidRPr="00F635B7">
        <w:rPr>
          <w:rStyle w:val="Input"/>
          <w:lang w:eastAsia="zh-CN"/>
        </w:rPr>
        <w:t>)+</w:t>
      </w:r>
      <w:proofErr w:type="spellStart"/>
      <w:r w:rsidRPr="00F635B7">
        <w:rPr>
          <w:rStyle w:val="Input"/>
          <w:lang w:eastAsia="zh-CN"/>
        </w:rPr>
        <w:t>omg</w:t>
      </w:r>
      <w:proofErr w:type="spellEnd"/>
      <w:r w:rsidRPr="00F635B7">
        <w:rPr>
          <w:rStyle w:val="Input"/>
          <w:lang w:eastAsia="zh-CN"/>
        </w:rPr>
        <w:t>(kk+1,k)*h;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t(kk+1,k)=t(</w:t>
      </w:r>
      <w:proofErr w:type="spellStart"/>
      <w:r w:rsidRPr="00F635B7">
        <w:rPr>
          <w:rStyle w:val="Input"/>
          <w:lang w:eastAsia="zh-CN"/>
        </w:rPr>
        <w:t>kk,k</w:t>
      </w:r>
      <w:proofErr w:type="spellEnd"/>
      <w:r w:rsidRPr="00F635B7">
        <w:rPr>
          <w:rStyle w:val="Input"/>
          <w:lang w:eastAsia="zh-CN"/>
        </w:rPr>
        <w:t>)+h;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end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Ek</w:t>
      </w:r>
      <w:proofErr w:type="spellEnd"/>
      <w:r w:rsidRPr="00F635B7">
        <w:rPr>
          <w:rStyle w:val="Input"/>
          <w:lang w:eastAsia="zh-CN"/>
        </w:rPr>
        <w:t>=0.5*(</w:t>
      </w:r>
      <w:proofErr w:type="spellStart"/>
      <w:r w:rsidRPr="00F635B7">
        <w:rPr>
          <w:rStyle w:val="Input"/>
          <w:lang w:eastAsia="zh-CN"/>
        </w:rPr>
        <w:t>omg</w:t>
      </w:r>
      <w:proofErr w:type="spellEnd"/>
      <w:r w:rsidRPr="00F635B7">
        <w:rPr>
          <w:rStyle w:val="Input"/>
          <w:lang w:eastAsia="zh-CN"/>
        </w:rPr>
        <w:t>.*l).^2;</w:t>
      </w:r>
    </w:p>
    <w:p w:rsidR="00F635B7" w:rsidRPr="00F635B7" w:rsidRDefault="00F635B7" w:rsidP="00F635B7">
      <w:pPr>
        <w:rPr>
          <w:rStyle w:val="Input"/>
          <w:lang w:eastAsia="zh-CN"/>
        </w:rPr>
      </w:pPr>
      <w:proofErr w:type="spellStart"/>
      <w:r w:rsidRPr="00F635B7">
        <w:rPr>
          <w:rStyle w:val="Input"/>
          <w:lang w:eastAsia="zh-CN"/>
        </w:rPr>
        <w:t>Ep</w:t>
      </w:r>
      <w:proofErr w:type="spellEnd"/>
      <w:r w:rsidRPr="00F635B7">
        <w:rPr>
          <w:rStyle w:val="Input"/>
          <w:lang w:eastAsia="zh-CN"/>
        </w:rPr>
        <w:t>=g.*(1-cos(theta));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E=</w:t>
      </w:r>
      <w:proofErr w:type="spellStart"/>
      <w:r w:rsidRPr="00F635B7">
        <w:rPr>
          <w:rStyle w:val="Input"/>
          <w:lang w:eastAsia="zh-CN"/>
        </w:rPr>
        <w:t>Ep+Ek</w:t>
      </w:r>
      <w:proofErr w:type="spellEnd"/>
      <w:r w:rsidRPr="00F635B7">
        <w:rPr>
          <w:rStyle w:val="Input"/>
          <w:lang w:eastAsia="zh-CN"/>
        </w:rPr>
        <w:t>;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hold on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plot(t(1:n,1),</w:t>
      </w:r>
      <w:proofErr w:type="spellStart"/>
      <w:r w:rsidRPr="00F635B7">
        <w:rPr>
          <w:rStyle w:val="Input"/>
          <w:lang w:eastAsia="zh-CN"/>
        </w:rPr>
        <w:t>Ek</w:t>
      </w:r>
      <w:proofErr w:type="spellEnd"/>
      <w:r w:rsidRPr="00F635B7">
        <w:rPr>
          <w:rStyle w:val="Input"/>
          <w:lang w:eastAsia="zh-CN"/>
        </w:rPr>
        <w:t>(1:n,1),'b')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plot(t(1:n,1),</w:t>
      </w:r>
      <w:proofErr w:type="spellStart"/>
      <w:r w:rsidRPr="00F635B7">
        <w:rPr>
          <w:rStyle w:val="Input"/>
          <w:lang w:eastAsia="zh-CN"/>
        </w:rPr>
        <w:t>Ep</w:t>
      </w:r>
      <w:proofErr w:type="spellEnd"/>
      <w:r w:rsidRPr="00F635B7">
        <w:rPr>
          <w:rStyle w:val="Input"/>
          <w:lang w:eastAsia="zh-CN"/>
        </w:rPr>
        <w:t>(1:n,1),'r')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plot(t(1:n,1),E(1:n,1),'k')</w:t>
      </w:r>
    </w:p>
    <w:p w:rsidR="00F635B7" w:rsidRPr="00F635B7" w:rsidRDefault="00F635B7" w:rsidP="00F635B7">
      <w:pPr>
        <w:rPr>
          <w:rStyle w:val="Input"/>
          <w:lang w:eastAsia="zh-CN"/>
        </w:rPr>
      </w:pPr>
      <w:r w:rsidRPr="00F635B7">
        <w:rPr>
          <w:rStyle w:val="Input"/>
          <w:lang w:eastAsia="zh-CN"/>
        </w:rPr>
        <w:t>hold off</w:t>
      </w:r>
    </w:p>
    <w:p w:rsidR="00F635B7" w:rsidRDefault="00F635B7" w:rsidP="00F635B7">
      <w:pPr>
        <w:pStyle w:val="Normal"/>
      </w:pPr>
      <w:r w:rsidRPr="00F635B7">
        <w:rPr>
          <w:rStyle w:val="Input"/>
          <w:lang w:eastAsia="zh-CN"/>
        </w:rPr>
        <w:t>legend('</w:t>
      </w:r>
      <w:proofErr w:type="spellStart"/>
      <w:r w:rsidRPr="00F635B7">
        <w:rPr>
          <w:rStyle w:val="Input"/>
          <w:lang w:eastAsia="zh-CN"/>
        </w:rPr>
        <w:t>Ek</w:t>
      </w:r>
      <w:proofErr w:type="spellEnd"/>
      <w:r w:rsidRPr="00F635B7">
        <w:rPr>
          <w:rStyle w:val="Input"/>
          <w:lang w:eastAsia="zh-CN"/>
        </w:rPr>
        <w:t>','</w:t>
      </w:r>
      <w:proofErr w:type="spellStart"/>
      <w:r w:rsidRPr="00F635B7">
        <w:rPr>
          <w:rStyle w:val="Input"/>
          <w:lang w:eastAsia="zh-CN"/>
        </w:rPr>
        <w:t>Ep</w:t>
      </w:r>
      <w:proofErr w:type="spellEnd"/>
      <w:r w:rsidRPr="00F635B7">
        <w:rPr>
          <w:rStyle w:val="Input"/>
          <w:lang w:eastAsia="zh-CN"/>
        </w:rPr>
        <w:t>','E')</w:t>
      </w:r>
      <w:r w:rsidRPr="00F635B7">
        <w:rPr>
          <w:rStyle w:val="Input"/>
        </w:rPr>
        <w:t xml:space="preserve"> </w:t>
      </w:r>
      <w:bookmarkEnd w:id="37"/>
      <w:r w:rsidRPr="00F635B7">
        <w:t xml:space="preserve"> </w:t>
      </w:r>
    </w:p>
    <w:p w:rsidR="002F2D4B" w:rsidRPr="00F635B7" w:rsidRDefault="002F2D4B" w:rsidP="00F635B7">
      <w:pPr>
        <w:pStyle w:val="Normal"/>
      </w:pPr>
    </w:p>
    <w:p w:rsidR="00F635B7" w:rsidRPr="00F635B7" w:rsidRDefault="00F635B7" w:rsidP="00F635B7">
      <w:pPr>
        <w:pStyle w:val="Normal"/>
      </w:pPr>
      <w:bookmarkStart w:id="38" w:name="OUTPUT_14"/>
      <w:r w:rsidRPr="00F635B7">
        <w:rPr>
          <w:rFonts w:eastAsia="宋体"/>
          <w:lang w:eastAsia="zh-CN"/>
        </w:rPr>
        <w:lastRenderedPageBreak/>
        <w:pict>
          <v:shape id="_x0000_i1038" type="#_x0000_t75" style="width:4in;height:252pt">
            <v:imagedata r:id="rId21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8"/>
      <w:r w:rsidRPr="00F635B7">
        <w:t xml:space="preserve"> </w:t>
      </w:r>
    </w:p>
    <w:p w:rsidR="002F2D4B" w:rsidRPr="00864DC1" w:rsidRDefault="002F2D4B" w:rsidP="00F635B7">
      <w:pPr>
        <w:pStyle w:val="Normal"/>
        <w:rPr>
          <w:rFonts w:eastAsia="宋体" w:hint="eastAsia"/>
          <w:lang w:eastAsia="zh-CN"/>
        </w:rPr>
      </w:pPr>
    </w:p>
    <w:p w:rsidR="001F6971" w:rsidRPr="00864DC1" w:rsidRDefault="001F6971" w:rsidP="00F635B7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F=0.5</w:t>
      </w:r>
    </w:p>
    <w:p w:rsidR="00F635B7" w:rsidRPr="00F635B7" w:rsidRDefault="00F635B7" w:rsidP="00F635B7">
      <w:pPr>
        <w:rPr>
          <w:rStyle w:val="Input"/>
          <w:rFonts w:hint="eastAsia"/>
        </w:rPr>
      </w:pPr>
      <w:bookmarkStart w:id="39" w:name="INPUT_15"/>
      <w:r w:rsidRPr="00F635B7">
        <w:rPr>
          <w:rStyle w:val="Input"/>
          <w:rFonts w:hint="eastAsia"/>
        </w:rPr>
        <w:t>hold on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plot(t(1:n,2),</w:t>
      </w:r>
      <w:proofErr w:type="spellStart"/>
      <w:r w:rsidRPr="00F635B7">
        <w:rPr>
          <w:rStyle w:val="Input"/>
          <w:rFonts w:hint="eastAsia"/>
        </w:rPr>
        <w:t>Ek</w:t>
      </w:r>
      <w:proofErr w:type="spellEnd"/>
      <w:r w:rsidRPr="00F635B7">
        <w:rPr>
          <w:rStyle w:val="Input"/>
          <w:rFonts w:hint="eastAsia"/>
        </w:rPr>
        <w:t>(1:n,2),'b')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plot(t(1:n,2),</w:t>
      </w:r>
      <w:proofErr w:type="spellStart"/>
      <w:r w:rsidRPr="00F635B7">
        <w:rPr>
          <w:rStyle w:val="Input"/>
          <w:rFonts w:hint="eastAsia"/>
        </w:rPr>
        <w:t>Ep</w:t>
      </w:r>
      <w:proofErr w:type="spellEnd"/>
      <w:r w:rsidRPr="00F635B7">
        <w:rPr>
          <w:rStyle w:val="Input"/>
          <w:rFonts w:hint="eastAsia"/>
        </w:rPr>
        <w:t>(1:n,2),'r')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plot(t(1:n,2),E(1:n,2),'k')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hold off</w:t>
      </w:r>
    </w:p>
    <w:p w:rsidR="00F635B7" w:rsidRDefault="00F635B7" w:rsidP="00F635B7">
      <w:pPr>
        <w:pStyle w:val="Normal"/>
        <w:rPr>
          <w:rStyle w:val="Input"/>
        </w:rPr>
      </w:pPr>
      <w:r w:rsidRPr="00F635B7">
        <w:rPr>
          <w:rStyle w:val="Input"/>
          <w:rFonts w:hint="eastAsia"/>
        </w:rPr>
        <w:t>legend('</w:t>
      </w:r>
      <w:proofErr w:type="spellStart"/>
      <w:r w:rsidRPr="00F635B7">
        <w:rPr>
          <w:rStyle w:val="Input"/>
          <w:rFonts w:hint="eastAsia"/>
        </w:rPr>
        <w:t>Ek</w:t>
      </w:r>
      <w:proofErr w:type="spellEnd"/>
      <w:r w:rsidRPr="00F635B7">
        <w:rPr>
          <w:rStyle w:val="Input"/>
          <w:rFonts w:hint="eastAsia"/>
        </w:rPr>
        <w:t>','</w:t>
      </w:r>
      <w:proofErr w:type="spellStart"/>
      <w:r w:rsidRPr="00F635B7">
        <w:rPr>
          <w:rStyle w:val="Input"/>
          <w:rFonts w:hint="eastAsia"/>
        </w:rPr>
        <w:t>Ep</w:t>
      </w:r>
      <w:proofErr w:type="spellEnd"/>
      <w:r w:rsidRPr="00F635B7">
        <w:rPr>
          <w:rStyle w:val="Input"/>
          <w:rFonts w:hint="eastAsia"/>
        </w:rPr>
        <w:t>','E')</w:t>
      </w:r>
      <w:r w:rsidRPr="00F635B7">
        <w:rPr>
          <w:rStyle w:val="Input"/>
        </w:rPr>
        <w:t xml:space="preserve"> </w:t>
      </w:r>
      <w:bookmarkEnd w:id="39"/>
      <w:r w:rsidRPr="00F635B7">
        <w:rPr>
          <w:rStyle w:val="Input"/>
        </w:rPr>
        <w:t xml:space="preserve"> </w:t>
      </w:r>
    </w:p>
    <w:p w:rsidR="00F635B7" w:rsidRPr="00F635B7" w:rsidRDefault="00F635B7" w:rsidP="00F635B7">
      <w:pPr>
        <w:pStyle w:val="Normal"/>
        <w:rPr>
          <w:rFonts w:hint="eastAsia"/>
        </w:rPr>
      </w:pPr>
    </w:p>
    <w:p w:rsidR="00F635B7" w:rsidRPr="00F635B7" w:rsidRDefault="00F635B7" w:rsidP="00F635B7">
      <w:pPr>
        <w:pStyle w:val="Normal"/>
      </w:pPr>
      <w:bookmarkStart w:id="40" w:name="OUTPUT_15"/>
      <w:r w:rsidRPr="00F635B7">
        <w:rPr>
          <w:rFonts w:eastAsia="宋体"/>
          <w:lang w:eastAsia="zh-CN"/>
        </w:rPr>
        <w:pict>
          <v:shape id="_x0000_i1039" type="#_x0000_t75" style="width:4in;height:252pt">
            <v:imagedata r:id="rId22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40"/>
      <w:r w:rsidRPr="00F635B7">
        <w:t xml:space="preserve"> </w:t>
      </w:r>
    </w:p>
    <w:p w:rsidR="00F635B7" w:rsidRPr="00864DC1" w:rsidRDefault="00F635B7" w:rsidP="00F635B7">
      <w:pPr>
        <w:pStyle w:val="Normal"/>
        <w:rPr>
          <w:rFonts w:eastAsia="宋体" w:hint="eastAsia"/>
          <w:lang w:eastAsia="zh-CN"/>
        </w:rPr>
      </w:pPr>
    </w:p>
    <w:p w:rsidR="001F6971" w:rsidRPr="00864DC1" w:rsidRDefault="001F6971" w:rsidP="00F635B7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F=1.2</w:t>
      </w:r>
    </w:p>
    <w:p w:rsidR="00F635B7" w:rsidRPr="00F635B7" w:rsidRDefault="00F635B7" w:rsidP="00F635B7">
      <w:pPr>
        <w:rPr>
          <w:rStyle w:val="Input"/>
          <w:rFonts w:hint="eastAsia"/>
        </w:rPr>
      </w:pPr>
      <w:bookmarkStart w:id="41" w:name="INPUT_16"/>
      <w:r w:rsidRPr="00F635B7">
        <w:rPr>
          <w:rStyle w:val="Input"/>
          <w:rFonts w:hint="eastAsia"/>
        </w:rPr>
        <w:t>hold on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lastRenderedPageBreak/>
        <w:t>plot(t(1:n,3),</w:t>
      </w:r>
      <w:proofErr w:type="spellStart"/>
      <w:r w:rsidRPr="00F635B7">
        <w:rPr>
          <w:rStyle w:val="Input"/>
          <w:rFonts w:hint="eastAsia"/>
        </w:rPr>
        <w:t>Ek</w:t>
      </w:r>
      <w:proofErr w:type="spellEnd"/>
      <w:r w:rsidRPr="00F635B7">
        <w:rPr>
          <w:rStyle w:val="Input"/>
          <w:rFonts w:hint="eastAsia"/>
        </w:rPr>
        <w:t>(1:n,3),'b')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plot(t(1:n,3),</w:t>
      </w:r>
      <w:proofErr w:type="spellStart"/>
      <w:r w:rsidRPr="00F635B7">
        <w:rPr>
          <w:rStyle w:val="Input"/>
          <w:rFonts w:hint="eastAsia"/>
        </w:rPr>
        <w:t>Ep</w:t>
      </w:r>
      <w:proofErr w:type="spellEnd"/>
      <w:r w:rsidRPr="00F635B7">
        <w:rPr>
          <w:rStyle w:val="Input"/>
          <w:rFonts w:hint="eastAsia"/>
        </w:rPr>
        <w:t>(1:n,3),'r')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plot(t(1:n,3),E(1:n,3),'k')</w:t>
      </w:r>
    </w:p>
    <w:p w:rsidR="00F635B7" w:rsidRPr="00F635B7" w:rsidRDefault="00F635B7" w:rsidP="00F635B7">
      <w:pPr>
        <w:rPr>
          <w:rStyle w:val="Input"/>
          <w:rFonts w:hint="eastAsia"/>
        </w:rPr>
      </w:pPr>
      <w:r w:rsidRPr="00F635B7">
        <w:rPr>
          <w:rStyle w:val="Input"/>
          <w:rFonts w:hint="eastAsia"/>
        </w:rPr>
        <w:t>hold off</w:t>
      </w:r>
    </w:p>
    <w:p w:rsidR="00F635B7" w:rsidRDefault="00F635B7" w:rsidP="00F635B7">
      <w:pPr>
        <w:pStyle w:val="Normal"/>
      </w:pPr>
      <w:r w:rsidRPr="00F635B7">
        <w:rPr>
          <w:rStyle w:val="Input"/>
          <w:rFonts w:hint="eastAsia"/>
        </w:rPr>
        <w:t>legend('</w:t>
      </w:r>
      <w:proofErr w:type="spellStart"/>
      <w:r w:rsidRPr="00F635B7">
        <w:rPr>
          <w:rStyle w:val="Input"/>
          <w:rFonts w:hint="eastAsia"/>
        </w:rPr>
        <w:t>Ek</w:t>
      </w:r>
      <w:proofErr w:type="spellEnd"/>
      <w:r w:rsidRPr="00F635B7">
        <w:rPr>
          <w:rStyle w:val="Input"/>
          <w:rFonts w:hint="eastAsia"/>
        </w:rPr>
        <w:t>','</w:t>
      </w:r>
      <w:proofErr w:type="spellStart"/>
      <w:r w:rsidRPr="00F635B7">
        <w:rPr>
          <w:rStyle w:val="Input"/>
          <w:rFonts w:hint="eastAsia"/>
        </w:rPr>
        <w:t>Ep</w:t>
      </w:r>
      <w:proofErr w:type="spellEnd"/>
      <w:r w:rsidRPr="00F635B7">
        <w:rPr>
          <w:rStyle w:val="Input"/>
          <w:rFonts w:hint="eastAsia"/>
        </w:rPr>
        <w:t>','E')</w:t>
      </w:r>
      <w:r w:rsidRPr="00F635B7">
        <w:rPr>
          <w:rStyle w:val="Input"/>
        </w:rPr>
        <w:t xml:space="preserve"> </w:t>
      </w:r>
      <w:bookmarkEnd w:id="41"/>
      <w:r w:rsidRPr="00F635B7">
        <w:t xml:space="preserve"> </w:t>
      </w:r>
    </w:p>
    <w:p w:rsidR="00F635B7" w:rsidRPr="00F635B7" w:rsidRDefault="00F635B7" w:rsidP="00F635B7">
      <w:pPr>
        <w:pStyle w:val="Normal"/>
      </w:pPr>
    </w:p>
    <w:p w:rsidR="00F635B7" w:rsidRPr="00F635B7" w:rsidRDefault="00F635B7" w:rsidP="00F635B7">
      <w:pPr>
        <w:pStyle w:val="Normal"/>
      </w:pPr>
      <w:bookmarkStart w:id="42" w:name="OUTPUT_16"/>
      <w:r w:rsidRPr="00F635B7">
        <w:rPr>
          <w:rFonts w:hint="eastAsia"/>
        </w:rPr>
        <w:pict>
          <v:shape id="_x0000_i1040" type="#_x0000_t75" style="width:4in;height:252pt">
            <v:imagedata r:id="rId23" o:title=""/>
            <o:lock v:ext="edit" aspectratio="f"/>
          </v:shape>
        </w:pict>
      </w:r>
      <w:r>
        <w:t xml:space="preserve"> </w:t>
      </w:r>
      <w:bookmarkEnd w:id="42"/>
      <w:r w:rsidRPr="00F635B7">
        <w:t xml:space="preserve"> </w:t>
      </w:r>
    </w:p>
    <w:p w:rsidR="00F635B7" w:rsidRPr="00F635B7" w:rsidRDefault="00F635B7" w:rsidP="00F635B7">
      <w:pPr>
        <w:pStyle w:val="Normal"/>
        <w:rPr>
          <w:rFonts w:hint="eastAsia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43" w:name="_Toc432500481"/>
      <w:r w:rsidRPr="002F2D4B">
        <w:rPr>
          <w:rFonts w:eastAsia="宋体"/>
          <w:lang w:eastAsia="zh-CN"/>
        </w:rPr>
        <w:t>3.12</w:t>
      </w:r>
      <w:bookmarkEnd w:id="43"/>
    </w:p>
    <w:p w:rsidR="00676BB7" w:rsidRPr="00676BB7" w:rsidRDefault="00676BB7" w:rsidP="00676BB7">
      <w:pPr>
        <w:rPr>
          <w:rStyle w:val="Input"/>
          <w:lang w:eastAsia="zh-CN"/>
        </w:rPr>
      </w:pPr>
      <w:bookmarkStart w:id="44" w:name="INPUT_17"/>
      <w:r w:rsidRPr="00676BB7">
        <w:rPr>
          <w:rStyle w:val="Input"/>
          <w:lang w:eastAsia="zh-CN"/>
        </w:rPr>
        <w:t>clear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a=0;b=1000;h=0.01*</w:t>
      </w:r>
      <w:proofErr w:type="spellStart"/>
      <w:r w:rsidRPr="00676BB7">
        <w:rPr>
          <w:rStyle w:val="Input"/>
          <w:lang w:eastAsia="zh-CN"/>
        </w:rPr>
        <w:t>pi;n</w:t>
      </w:r>
      <w:proofErr w:type="spellEnd"/>
      <w:r w:rsidRPr="00676BB7">
        <w:rPr>
          <w:rStyle w:val="Input"/>
          <w:lang w:eastAsia="zh-CN"/>
        </w:rPr>
        <w:t>=(b-a)/h;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l=9.8;g=9.8;q=0.5;fd=1.2;omgd=2/3;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theta(1)=0.2;omg(1)=0;t(1)=0;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for k=1:1:n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omg(k+1)=omg(k)-l/g*sin(theta(k))*h-q*omg(k)*h+fd*sin(omgd*t(k))*h;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theta(k+1)=theta(k)+</w:t>
      </w:r>
      <w:proofErr w:type="spellStart"/>
      <w:r w:rsidRPr="00676BB7">
        <w:rPr>
          <w:rStyle w:val="Input"/>
          <w:lang w:eastAsia="zh-CN"/>
        </w:rPr>
        <w:t>omg</w:t>
      </w:r>
      <w:proofErr w:type="spellEnd"/>
      <w:r w:rsidRPr="00676BB7">
        <w:rPr>
          <w:rStyle w:val="Input"/>
          <w:lang w:eastAsia="zh-CN"/>
        </w:rPr>
        <w:t>(k+1)*h;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t(k+1)=t(k)+h;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if theta(k+1)&gt;pi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theta(k+1)=theta(k+1)-2*pi;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end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if theta(k+1)&lt;-pi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theta(k+1)=theta(k+1)+2*pi;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end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end</w:t>
      </w:r>
    </w:p>
    <w:p w:rsidR="00676BB7" w:rsidRPr="00676BB7" w:rsidRDefault="00676BB7" w:rsidP="00676BB7">
      <w:pPr>
        <w:rPr>
          <w:rStyle w:val="Input"/>
          <w:lang w:eastAsia="zh-CN"/>
        </w:rPr>
      </w:pPr>
      <w:r w:rsidRPr="00676BB7">
        <w:rPr>
          <w:rStyle w:val="Input"/>
          <w:lang w:eastAsia="zh-CN"/>
        </w:rPr>
        <w:t>plot(theta,omg,'b.</w:t>
      </w:r>
      <w:r w:rsidRPr="00676BB7">
        <w:rPr>
          <w:rStyle w:val="Input"/>
          <w:rFonts w:hint="eastAsia"/>
        </w:rPr>
        <w:t>'</w:t>
      </w:r>
      <w:r w:rsidRPr="00864DC1">
        <w:rPr>
          <w:rStyle w:val="Input"/>
          <w:rFonts w:eastAsia="宋体" w:hint="eastAsia"/>
          <w:lang w:eastAsia="zh-CN"/>
        </w:rPr>
        <w:t>,'markersize',2</w:t>
      </w:r>
      <w:r w:rsidRPr="00676BB7">
        <w:rPr>
          <w:rStyle w:val="Input"/>
          <w:lang w:eastAsia="zh-CN"/>
        </w:rPr>
        <w:t>)</w:t>
      </w:r>
    </w:p>
    <w:p w:rsidR="00676BB7" w:rsidRPr="00676BB7" w:rsidRDefault="00676BB7" w:rsidP="00676BB7">
      <w:pPr>
        <w:rPr>
          <w:rStyle w:val="Input"/>
          <w:lang w:eastAsia="zh-CN"/>
        </w:rPr>
      </w:pPr>
      <w:proofErr w:type="spellStart"/>
      <w:r w:rsidRPr="00676BB7">
        <w:rPr>
          <w:rStyle w:val="Input"/>
          <w:lang w:eastAsia="zh-CN"/>
        </w:rPr>
        <w:t>xlabel</w:t>
      </w:r>
      <w:proofErr w:type="spellEnd"/>
      <w:r w:rsidRPr="00676BB7">
        <w:rPr>
          <w:rStyle w:val="Input"/>
          <w:lang w:eastAsia="zh-CN"/>
        </w:rPr>
        <w:t>('</w:t>
      </w:r>
      <w:r w:rsidR="00C502C3" w:rsidRPr="00864DC1">
        <w:rPr>
          <w:rStyle w:val="Input"/>
          <w:rFonts w:eastAsia="宋体" w:hint="eastAsia"/>
          <w:lang w:eastAsia="zh-CN"/>
        </w:rPr>
        <w:t>\</w:t>
      </w:r>
      <w:r w:rsidRPr="00676BB7">
        <w:rPr>
          <w:rStyle w:val="Input"/>
          <w:lang w:eastAsia="zh-CN"/>
        </w:rPr>
        <w:t>theta')</w:t>
      </w:r>
    </w:p>
    <w:p w:rsidR="00676BB7" w:rsidRPr="00676BB7" w:rsidRDefault="00676BB7" w:rsidP="00676BB7">
      <w:pPr>
        <w:rPr>
          <w:rStyle w:val="Input"/>
          <w:lang w:eastAsia="zh-CN"/>
        </w:rPr>
      </w:pPr>
      <w:proofErr w:type="spellStart"/>
      <w:r w:rsidRPr="00676BB7">
        <w:rPr>
          <w:rStyle w:val="Input"/>
          <w:lang w:eastAsia="zh-CN"/>
        </w:rPr>
        <w:t>ylabel</w:t>
      </w:r>
      <w:proofErr w:type="spellEnd"/>
      <w:r w:rsidRPr="00676BB7">
        <w:rPr>
          <w:rStyle w:val="Input"/>
          <w:lang w:eastAsia="zh-CN"/>
        </w:rPr>
        <w:t>('</w:t>
      </w:r>
      <w:r w:rsidR="00C502C3" w:rsidRPr="00864DC1">
        <w:rPr>
          <w:rStyle w:val="Input"/>
          <w:rFonts w:eastAsia="宋体" w:hint="eastAsia"/>
          <w:lang w:eastAsia="zh-CN"/>
        </w:rPr>
        <w:t>\</w:t>
      </w:r>
      <w:r w:rsidRPr="00676BB7">
        <w:rPr>
          <w:rStyle w:val="Input"/>
          <w:lang w:eastAsia="zh-CN"/>
        </w:rPr>
        <w:t>om</w:t>
      </w:r>
      <w:r w:rsidR="00C502C3" w:rsidRPr="00864DC1">
        <w:rPr>
          <w:rStyle w:val="Input"/>
          <w:rFonts w:eastAsia="宋体" w:hint="eastAsia"/>
          <w:lang w:eastAsia="zh-CN"/>
        </w:rPr>
        <w:t>e</w:t>
      </w:r>
      <w:r w:rsidRPr="00676BB7">
        <w:rPr>
          <w:rStyle w:val="Input"/>
          <w:lang w:eastAsia="zh-CN"/>
        </w:rPr>
        <w:t>g</w:t>
      </w:r>
      <w:r w:rsidR="00C502C3" w:rsidRPr="00864DC1">
        <w:rPr>
          <w:rStyle w:val="Input"/>
          <w:rFonts w:eastAsia="宋体" w:hint="eastAsia"/>
          <w:lang w:eastAsia="zh-CN"/>
        </w:rPr>
        <w:t>a</w:t>
      </w:r>
      <w:r w:rsidRPr="00676BB7">
        <w:rPr>
          <w:rStyle w:val="Input"/>
          <w:lang w:eastAsia="zh-CN"/>
        </w:rPr>
        <w:t>')</w:t>
      </w:r>
    </w:p>
    <w:p w:rsidR="00676BB7" w:rsidRDefault="00676BB7" w:rsidP="00676BB7">
      <w:pPr>
        <w:pStyle w:val="Normal"/>
      </w:pPr>
      <w:r w:rsidRPr="00676BB7">
        <w:rPr>
          <w:rStyle w:val="Input"/>
          <w:lang w:eastAsia="zh-CN"/>
        </w:rPr>
        <w:t>axis tight ,box on</w:t>
      </w:r>
      <w:r w:rsidRPr="00676BB7">
        <w:rPr>
          <w:rStyle w:val="Input"/>
        </w:rPr>
        <w:t xml:space="preserve"> </w:t>
      </w:r>
      <w:bookmarkEnd w:id="44"/>
      <w:r w:rsidRPr="00676BB7">
        <w:t xml:space="preserve"> </w:t>
      </w:r>
    </w:p>
    <w:p w:rsidR="002F2D4B" w:rsidRPr="00676BB7" w:rsidRDefault="002F2D4B" w:rsidP="00676BB7">
      <w:pPr>
        <w:pStyle w:val="Normal"/>
      </w:pPr>
    </w:p>
    <w:p w:rsidR="00676BB7" w:rsidRPr="00676BB7" w:rsidRDefault="00C502C3" w:rsidP="00676BB7">
      <w:pPr>
        <w:pStyle w:val="Normal"/>
      </w:pPr>
      <w:bookmarkStart w:id="45" w:name="OUTPUT_17"/>
      <w:r w:rsidRPr="00C502C3">
        <w:rPr>
          <w:rFonts w:eastAsia="宋体"/>
          <w:lang w:eastAsia="zh-CN"/>
        </w:rPr>
        <w:lastRenderedPageBreak/>
        <w:pict>
          <v:shape id="_x0000_i1041" type="#_x0000_t75" style="width:4in;height:252pt">
            <v:imagedata r:id="rId24" o:title=""/>
            <o:lock v:ext="edit" aspectratio="f"/>
          </v:shape>
        </w:pict>
      </w:r>
      <w:r w:rsidR="00676BB7">
        <w:rPr>
          <w:rFonts w:eastAsia="宋体"/>
          <w:lang w:eastAsia="zh-CN"/>
        </w:rPr>
        <w:t xml:space="preserve"> </w:t>
      </w:r>
      <w:bookmarkEnd w:id="45"/>
      <w:r w:rsidR="00676BB7" w:rsidRPr="00676BB7">
        <w:t xml:space="preserve"> </w:t>
      </w:r>
    </w:p>
    <w:p w:rsidR="002F2D4B" w:rsidRPr="00864DC1" w:rsidRDefault="002F2D4B" w:rsidP="00676BB7">
      <w:pPr>
        <w:pStyle w:val="Normal"/>
        <w:rPr>
          <w:rFonts w:eastAsia="宋体" w:hint="eastAsia"/>
          <w:lang w:eastAsia="zh-CN"/>
        </w:rPr>
      </w:pPr>
    </w:p>
    <w:p w:rsidR="00CA1C97" w:rsidRPr="00864DC1" w:rsidRDefault="00CA1C97" w:rsidP="00676BB7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庞加莱截面</w:t>
      </w:r>
      <w:r w:rsidRPr="00864DC1">
        <w:rPr>
          <w:rFonts w:eastAsia="宋体" w:hint="eastAsia"/>
          <w:lang w:eastAsia="zh-CN"/>
        </w:rPr>
        <w:t>1</w:t>
      </w:r>
    </w:p>
    <w:p w:rsidR="00166266" w:rsidRPr="00166266" w:rsidRDefault="00166266" w:rsidP="00166266">
      <w:pPr>
        <w:pStyle w:val="Normal"/>
        <w:rPr>
          <w:rStyle w:val="Input"/>
          <w:lang w:eastAsia="zh-CN"/>
        </w:rPr>
      </w:pPr>
      <w:bookmarkStart w:id="46" w:name="INPUT_18"/>
      <w:r w:rsidRPr="00166266">
        <w:rPr>
          <w:rStyle w:val="Input"/>
          <w:lang w:eastAsia="zh-CN"/>
        </w:rPr>
        <w:t>I=find(abs(rem(t,2*pi/</w:t>
      </w:r>
      <w:proofErr w:type="spellStart"/>
      <w:r w:rsidRPr="00166266">
        <w:rPr>
          <w:rStyle w:val="Input"/>
          <w:lang w:eastAsia="zh-CN"/>
        </w:rPr>
        <w:t>omgd</w:t>
      </w:r>
      <w:proofErr w:type="spellEnd"/>
      <w:r w:rsidRPr="00166266">
        <w:rPr>
          <w:rStyle w:val="Input"/>
          <w:lang w:eastAsia="zh-CN"/>
        </w:rPr>
        <w:t>)) &gt; 0.017);</w:t>
      </w:r>
    </w:p>
    <w:p w:rsidR="00166266" w:rsidRPr="00166266" w:rsidRDefault="00166266" w:rsidP="00166266">
      <w:pPr>
        <w:pStyle w:val="Normal"/>
        <w:rPr>
          <w:rStyle w:val="Input"/>
          <w:lang w:eastAsia="zh-CN"/>
        </w:rPr>
      </w:pPr>
      <w:proofErr w:type="spellStart"/>
      <w:r w:rsidRPr="00166266">
        <w:rPr>
          <w:rStyle w:val="Input"/>
          <w:lang w:eastAsia="zh-CN"/>
        </w:rPr>
        <w:t>omg</w:t>
      </w:r>
      <w:proofErr w:type="spellEnd"/>
      <w:r w:rsidRPr="00166266">
        <w:rPr>
          <w:rStyle w:val="Input"/>
          <w:lang w:eastAsia="zh-CN"/>
        </w:rPr>
        <w:t>(I)=</w:t>
      </w:r>
      <w:proofErr w:type="spellStart"/>
      <w:r w:rsidRPr="00166266">
        <w:rPr>
          <w:rStyle w:val="Input"/>
          <w:lang w:eastAsia="zh-CN"/>
        </w:rPr>
        <w:t>NaN</w:t>
      </w:r>
      <w:proofErr w:type="spellEnd"/>
      <w:r w:rsidRPr="00166266">
        <w:rPr>
          <w:rStyle w:val="Input"/>
          <w:lang w:eastAsia="zh-CN"/>
        </w:rPr>
        <w:t>;</w:t>
      </w:r>
    </w:p>
    <w:p w:rsidR="00166266" w:rsidRPr="00166266" w:rsidRDefault="00166266" w:rsidP="00166266">
      <w:pPr>
        <w:pStyle w:val="Normal"/>
        <w:rPr>
          <w:rStyle w:val="Input"/>
          <w:lang w:eastAsia="zh-CN"/>
        </w:rPr>
      </w:pPr>
      <w:r w:rsidRPr="00166266">
        <w:rPr>
          <w:rStyle w:val="Input"/>
          <w:lang w:eastAsia="zh-CN"/>
        </w:rPr>
        <w:t>theta(I)=</w:t>
      </w:r>
      <w:proofErr w:type="spellStart"/>
      <w:r w:rsidRPr="00166266">
        <w:rPr>
          <w:rStyle w:val="Input"/>
          <w:lang w:eastAsia="zh-CN"/>
        </w:rPr>
        <w:t>NaN</w:t>
      </w:r>
      <w:proofErr w:type="spellEnd"/>
      <w:r w:rsidRPr="00166266">
        <w:rPr>
          <w:rStyle w:val="Input"/>
          <w:lang w:eastAsia="zh-CN"/>
        </w:rPr>
        <w:t>;</w:t>
      </w:r>
    </w:p>
    <w:p w:rsidR="00807627" w:rsidRPr="00864DC1" w:rsidRDefault="00166266" w:rsidP="00166266">
      <w:pPr>
        <w:pStyle w:val="Normal"/>
        <w:rPr>
          <w:rStyle w:val="Input"/>
          <w:rFonts w:eastAsia="宋体" w:hint="eastAsia"/>
          <w:lang w:eastAsia="zh-CN"/>
        </w:rPr>
      </w:pPr>
      <w:r w:rsidRPr="00166266">
        <w:rPr>
          <w:rStyle w:val="Input"/>
          <w:lang w:eastAsia="zh-CN"/>
        </w:rPr>
        <w:t>plot(theta,</w:t>
      </w:r>
      <w:proofErr w:type="spellStart"/>
      <w:r w:rsidRPr="00166266">
        <w:rPr>
          <w:rStyle w:val="Input"/>
          <w:lang w:eastAsia="zh-CN"/>
        </w:rPr>
        <w:t>om</w:t>
      </w:r>
      <w:r w:rsidRPr="00864DC1">
        <w:rPr>
          <w:rStyle w:val="Input"/>
          <w:rFonts w:eastAsia="宋体" w:hint="eastAsia"/>
          <w:lang w:eastAsia="zh-CN"/>
        </w:rPr>
        <w:t>g</w:t>
      </w:r>
      <w:proofErr w:type="spellEnd"/>
      <w:r w:rsidRPr="00166266">
        <w:rPr>
          <w:rStyle w:val="Input"/>
          <w:lang w:eastAsia="zh-CN"/>
        </w:rPr>
        <w:t>,'.k');</w:t>
      </w:r>
    </w:p>
    <w:p w:rsidR="00CA1C97" w:rsidRDefault="00807627" w:rsidP="00166266">
      <w:pPr>
        <w:pStyle w:val="Normal"/>
      </w:pPr>
      <w:r w:rsidRPr="00864DC1">
        <w:rPr>
          <w:rStyle w:val="Input"/>
          <w:rFonts w:eastAsia="宋体" w:hint="eastAsia"/>
          <w:lang w:eastAsia="zh-CN"/>
        </w:rPr>
        <w:t>axis tight</w:t>
      </w:r>
      <w:r w:rsidR="00CA1C97" w:rsidRPr="00CA1C97">
        <w:rPr>
          <w:rStyle w:val="Input"/>
        </w:rPr>
        <w:t xml:space="preserve"> </w:t>
      </w:r>
      <w:bookmarkEnd w:id="46"/>
      <w:r w:rsidR="00CA1C97" w:rsidRPr="00CA1C97">
        <w:t xml:space="preserve"> </w:t>
      </w:r>
    </w:p>
    <w:p w:rsidR="00CA1C97" w:rsidRPr="00CA1C97" w:rsidRDefault="00CA1C97" w:rsidP="00CA1C97">
      <w:pPr>
        <w:pStyle w:val="Normal"/>
      </w:pPr>
    </w:p>
    <w:p w:rsidR="00CA1C97" w:rsidRPr="00CA1C97" w:rsidRDefault="00807627" w:rsidP="00CA1C97">
      <w:pPr>
        <w:pStyle w:val="Normal"/>
      </w:pPr>
      <w:bookmarkStart w:id="47" w:name="OUTPUT_18"/>
      <w:r w:rsidRPr="00807627">
        <w:pict>
          <v:shape id="_x0000_i1042" type="#_x0000_t75" style="width:4in;height:252pt">
            <v:imagedata r:id="rId25" o:title=""/>
            <o:lock v:ext="edit" aspectratio="f"/>
          </v:shape>
        </w:pict>
      </w:r>
      <w:r w:rsidR="00CA1C97">
        <w:t xml:space="preserve"> </w:t>
      </w:r>
      <w:bookmarkEnd w:id="47"/>
      <w:r w:rsidR="00CA1C97" w:rsidRPr="00CA1C97">
        <w:t xml:space="preserve"> </w:t>
      </w:r>
    </w:p>
    <w:p w:rsidR="00CA1C97" w:rsidRPr="00864DC1" w:rsidRDefault="00CA1C97" w:rsidP="00CA1C97">
      <w:pPr>
        <w:pStyle w:val="Normal"/>
        <w:rPr>
          <w:rFonts w:eastAsia="宋体" w:hint="eastAsia"/>
          <w:lang w:eastAsia="zh-CN"/>
        </w:rPr>
      </w:pPr>
    </w:p>
    <w:p w:rsidR="00BC31AA" w:rsidRPr="00864DC1" w:rsidRDefault="00BC31AA" w:rsidP="00CA1C97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庞加莱截面</w:t>
      </w:r>
      <w:r w:rsidRPr="00864DC1">
        <w:rPr>
          <w:rFonts w:eastAsia="宋体" w:hint="eastAsia"/>
          <w:lang w:eastAsia="zh-CN"/>
        </w:rPr>
        <w:t>2:90</w:t>
      </w:r>
      <w:r w:rsidRPr="00864DC1">
        <w:rPr>
          <w:rFonts w:eastAsia="宋体" w:hint="eastAsia"/>
          <w:lang w:eastAsia="zh-CN"/>
        </w:rPr>
        <w:t>°相位差</w:t>
      </w:r>
    </w:p>
    <w:p w:rsidR="00BC31AA" w:rsidRPr="00BC31AA" w:rsidRDefault="00BC31AA" w:rsidP="00BC31AA">
      <w:pPr>
        <w:pStyle w:val="Normal"/>
        <w:rPr>
          <w:rStyle w:val="Input"/>
          <w:lang w:eastAsia="zh-CN"/>
        </w:rPr>
      </w:pPr>
      <w:bookmarkStart w:id="48" w:name="INPUT_19"/>
      <w:r w:rsidRPr="00BC31AA">
        <w:rPr>
          <w:rStyle w:val="Input"/>
          <w:lang w:eastAsia="zh-CN"/>
        </w:rPr>
        <w:t>I=find(abs(rem(</w:t>
      </w:r>
      <w:r w:rsidRPr="00864DC1">
        <w:rPr>
          <w:rStyle w:val="Input"/>
          <w:rFonts w:eastAsia="宋体" w:hint="eastAsia"/>
          <w:lang w:eastAsia="zh-CN"/>
        </w:rPr>
        <w:t>(</w:t>
      </w:r>
      <w:r w:rsidRPr="00BC31AA">
        <w:rPr>
          <w:rStyle w:val="Input"/>
          <w:lang w:eastAsia="zh-CN"/>
        </w:rPr>
        <w:t>t-pi/2</w:t>
      </w:r>
      <w:r w:rsidRPr="00864DC1">
        <w:rPr>
          <w:rStyle w:val="Input"/>
          <w:rFonts w:eastAsia="宋体" w:hint="eastAsia"/>
          <w:lang w:eastAsia="zh-CN"/>
        </w:rPr>
        <w:t>)</w:t>
      </w:r>
      <w:r w:rsidRPr="00BC31AA">
        <w:rPr>
          <w:rStyle w:val="Input"/>
          <w:lang w:eastAsia="zh-CN"/>
        </w:rPr>
        <w:t>,2*pi/</w:t>
      </w:r>
      <w:proofErr w:type="spellStart"/>
      <w:r w:rsidRPr="00BC31AA">
        <w:rPr>
          <w:rStyle w:val="Input"/>
          <w:lang w:eastAsia="zh-CN"/>
        </w:rPr>
        <w:t>omgd</w:t>
      </w:r>
      <w:proofErr w:type="spellEnd"/>
      <w:r w:rsidRPr="00BC31AA">
        <w:rPr>
          <w:rStyle w:val="Input"/>
          <w:lang w:eastAsia="zh-CN"/>
        </w:rPr>
        <w:t>)) &gt; 0.017);</w:t>
      </w:r>
    </w:p>
    <w:p w:rsidR="00BC31AA" w:rsidRPr="00BC31AA" w:rsidRDefault="00BC31AA" w:rsidP="00BC31AA">
      <w:pPr>
        <w:pStyle w:val="Normal"/>
        <w:rPr>
          <w:rStyle w:val="Input"/>
          <w:lang w:eastAsia="zh-CN"/>
        </w:rPr>
      </w:pPr>
      <w:proofErr w:type="spellStart"/>
      <w:r w:rsidRPr="00BC31AA">
        <w:rPr>
          <w:rStyle w:val="Input"/>
          <w:lang w:eastAsia="zh-CN"/>
        </w:rPr>
        <w:t>omg</w:t>
      </w:r>
      <w:proofErr w:type="spellEnd"/>
      <w:r w:rsidRPr="00BC31AA">
        <w:rPr>
          <w:rStyle w:val="Input"/>
          <w:lang w:eastAsia="zh-CN"/>
        </w:rPr>
        <w:t>(I)=</w:t>
      </w:r>
      <w:proofErr w:type="spellStart"/>
      <w:r w:rsidRPr="00BC31AA">
        <w:rPr>
          <w:rStyle w:val="Input"/>
          <w:lang w:eastAsia="zh-CN"/>
        </w:rPr>
        <w:t>NaN</w:t>
      </w:r>
      <w:proofErr w:type="spellEnd"/>
      <w:r w:rsidRPr="00BC31AA">
        <w:rPr>
          <w:rStyle w:val="Input"/>
          <w:lang w:eastAsia="zh-CN"/>
        </w:rPr>
        <w:t>;</w:t>
      </w:r>
    </w:p>
    <w:p w:rsidR="00BC31AA" w:rsidRPr="00BC31AA" w:rsidRDefault="00BC31AA" w:rsidP="00BC31AA">
      <w:pPr>
        <w:pStyle w:val="Normal"/>
        <w:rPr>
          <w:rStyle w:val="Input"/>
          <w:lang w:eastAsia="zh-CN"/>
        </w:rPr>
      </w:pPr>
      <w:r w:rsidRPr="00BC31AA">
        <w:rPr>
          <w:rStyle w:val="Input"/>
          <w:lang w:eastAsia="zh-CN"/>
        </w:rPr>
        <w:lastRenderedPageBreak/>
        <w:t>theta(I)=</w:t>
      </w:r>
      <w:proofErr w:type="spellStart"/>
      <w:r w:rsidRPr="00BC31AA">
        <w:rPr>
          <w:rStyle w:val="Input"/>
          <w:lang w:eastAsia="zh-CN"/>
        </w:rPr>
        <w:t>NaN</w:t>
      </w:r>
      <w:proofErr w:type="spellEnd"/>
      <w:r w:rsidRPr="00BC31AA">
        <w:rPr>
          <w:rStyle w:val="Input"/>
          <w:lang w:eastAsia="zh-CN"/>
        </w:rPr>
        <w:t>;</w:t>
      </w:r>
    </w:p>
    <w:p w:rsidR="00BC31AA" w:rsidRPr="00BC31AA" w:rsidRDefault="00BC31AA" w:rsidP="00BC31AA">
      <w:pPr>
        <w:pStyle w:val="Normal"/>
        <w:rPr>
          <w:rStyle w:val="Input"/>
          <w:lang w:eastAsia="zh-CN"/>
        </w:rPr>
      </w:pPr>
      <w:r w:rsidRPr="00BC31AA">
        <w:rPr>
          <w:rStyle w:val="Input"/>
          <w:lang w:eastAsia="zh-CN"/>
        </w:rPr>
        <w:t>plot(theta,</w:t>
      </w:r>
      <w:proofErr w:type="spellStart"/>
      <w:r w:rsidRPr="00BC31AA">
        <w:rPr>
          <w:rStyle w:val="Input"/>
          <w:lang w:eastAsia="zh-CN"/>
        </w:rPr>
        <w:t>omg</w:t>
      </w:r>
      <w:proofErr w:type="spellEnd"/>
      <w:r w:rsidRPr="00BC31AA">
        <w:rPr>
          <w:rStyle w:val="Input"/>
          <w:lang w:eastAsia="zh-CN"/>
        </w:rPr>
        <w:t>,'.k');</w:t>
      </w:r>
    </w:p>
    <w:p w:rsidR="00BC31AA" w:rsidRDefault="00BC31AA" w:rsidP="00BC31AA">
      <w:pPr>
        <w:pStyle w:val="Normal"/>
      </w:pPr>
      <w:r w:rsidRPr="00BC31AA">
        <w:rPr>
          <w:rStyle w:val="Input"/>
          <w:lang w:eastAsia="zh-CN"/>
        </w:rPr>
        <w:t xml:space="preserve">axis tight </w:t>
      </w:r>
      <w:bookmarkEnd w:id="48"/>
      <w:r w:rsidRPr="00BC31AA">
        <w:t xml:space="preserve"> </w:t>
      </w:r>
    </w:p>
    <w:p w:rsidR="00BC31AA" w:rsidRPr="00BC31AA" w:rsidRDefault="00BC31AA" w:rsidP="00BC31AA">
      <w:pPr>
        <w:pStyle w:val="Normal"/>
      </w:pPr>
    </w:p>
    <w:p w:rsidR="00BC31AA" w:rsidRPr="00BC31AA" w:rsidRDefault="00BC31AA" w:rsidP="00BC31AA">
      <w:pPr>
        <w:pStyle w:val="Normal"/>
      </w:pPr>
      <w:bookmarkStart w:id="49" w:name="OUTPUT_19"/>
      <w:r w:rsidRPr="00BC31AA">
        <w:pict>
          <v:shape id="_x0000_i1043" type="#_x0000_t75" style="width:4in;height:252pt">
            <v:imagedata r:id="rId26" o:title=""/>
            <o:lock v:ext="edit" aspectratio="f"/>
          </v:shape>
        </w:pict>
      </w:r>
      <w:r>
        <w:t xml:space="preserve"> </w:t>
      </w:r>
      <w:bookmarkEnd w:id="49"/>
      <w:r w:rsidRPr="00BC31AA">
        <w:t xml:space="preserve"> </w:t>
      </w:r>
    </w:p>
    <w:p w:rsidR="00BC31AA" w:rsidRPr="00864DC1" w:rsidRDefault="00BC31AA" w:rsidP="00BC31AA">
      <w:pPr>
        <w:pStyle w:val="Normal"/>
        <w:rPr>
          <w:rFonts w:eastAsia="宋体" w:hint="eastAsia"/>
          <w:lang w:eastAsia="zh-CN"/>
        </w:rPr>
      </w:pPr>
    </w:p>
    <w:p w:rsidR="000C0DB6" w:rsidRPr="00864DC1" w:rsidRDefault="000C0DB6" w:rsidP="00BC31AA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庞加莱截面</w:t>
      </w:r>
      <w:r w:rsidRPr="00864DC1">
        <w:rPr>
          <w:rFonts w:eastAsia="宋体" w:hint="eastAsia"/>
          <w:lang w:eastAsia="zh-CN"/>
        </w:rPr>
        <w:t>3</w:t>
      </w:r>
      <w:r w:rsidRPr="00864DC1">
        <w:rPr>
          <w:rFonts w:eastAsia="宋体" w:hint="eastAsia"/>
          <w:lang w:eastAsia="zh-CN"/>
        </w:rPr>
        <w:t>：</w:t>
      </w:r>
      <w:r w:rsidRPr="00864DC1">
        <w:rPr>
          <w:rFonts w:eastAsia="宋体" w:hint="eastAsia"/>
          <w:lang w:eastAsia="zh-CN"/>
        </w:rPr>
        <w:t>45</w:t>
      </w:r>
      <w:r w:rsidRPr="00864DC1">
        <w:rPr>
          <w:rFonts w:eastAsia="宋体" w:hint="eastAsia"/>
          <w:lang w:eastAsia="zh-CN"/>
        </w:rPr>
        <w:t>°相位差</w:t>
      </w:r>
    </w:p>
    <w:p w:rsidR="000C0DB6" w:rsidRPr="000C0DB6" w:rsidRDefault="000C0DB6" w:rsidP="000C0DB6">
      <w:pPr>
        <w:pStyle w:val="Normal"/>
        <w:rPr>
          <w:rStyle w:val="Input"/>
          <w:lang w:eastAsia="zh-CN"/>
        </w:rPr>
      </w:pPr>
      <w:bookmarkStart w:id="50" w:name="INPUT_20"/>
      <w:r w:rsidRPr="000C0DB6">
        <w:rPr>
          <w:rStyle w:val="Input"/>
          <w:lang w:eastAsia="zh-CN"/>
        </w:rPr>
        <w:t>I=find(abs(rem((t-pi/4),2*pi/</w:t>
      </w:r>
      <w:proofErr w:type="spellStart"/>
      <w:r w:rsidRPr="000C0DB6">
        <w:rPr>
          <w:rStyle w:val="Input"/>
          <w:lang w:eastAsia="zh-CN"/>
        </w:rPr>
        <w:t>omgd</w:t>
      </w:r>
      <w:proofErr w:type="spellEnd"/>
      <w:r w:rsidRPr="000C0DB6">
        <w:rPr>
          <w:rStyle w:val="Input"/>
          <w:lang w:eastAsia="zh-CN"/>
        </w:rPr>
        <w:t>)) &gt; 0.017);</w:t>
      </w:r>
    </w:p>
    <w:p w:rsidR="000C0DB6" w:rsidRPr="000C0DB6" w:rsidRDefault="000C0DB6" w:rsidP="000C0DB6">
      <w:pPr>
        <w:pStyle w:val="Normal"/>
        <w:rPr>
          <w:rStyle w:val="Input"/>
          <w:lang w:eastAsia="zh-CN"/>
        </w:rPr>
      </w:pPr>
      <w:proofErr w:type="spellStart"/>
      <w:r w:rsidRPr="000C0DB6">
        <w:rPr>
          <w:rStyle w:val="Input"/>
          <w:lang w:eastAsia="zh-CN"/>
        </w:rPr>
        <w:t>omg</w:t>
      </w:r>
      <w:proofErr w:type="spellEnd"/>
      <w:r w:rsidRPr="000C0DB6">
        <w:rPr>
          <w:rStyle w:val="Input"/>
          <w:lang w:eastAsia="zh-CN"/>
        </w:rPr>
        <w:t>(I)=</w:t>
      </w:r>
      <w:proofErr w:type="spellStart"/>
      <w:r w:rsidRPr="000C0DB6">
        <w:rPr>
          <w:rStyle w:val="Input"/>
          <w:lang w:eastAsia="zh-CN"/>
        </w:rPr>
        <w:t>NaN</w:t>
      </w:r>
      <w:proofErr w:type="spellEnd"/>
      <w:r w:rsidRPr="000C0DB6">
        <w:rPr>
          <w:rStyle w:val="Input"/>
          <w:lang w:eastAsia="zh-CN"/>
        </w:rPr>
        <w:t>;</w:t>
      </w:r>
    </w:p>
    <w:p w:rsidR="000C0DB6" w:rsidRPr="000C0DB6" w:rsidRDefault="000C0DB6" w:rsidP="000C0DB6">
      <w:pPr>
        <w:pStyle w:val="Normal"/>
        <w:rPr>
          <w:rStyle w:val="Input"/>
          <w:lang w:eastAsia="zh-CN"/>
        </w:rPr>
      </w:pPr>
      <w:r w:rsidRPr="000C0DB6">
        <w:rPr>
          <w:rStyle w:val="Input"/>
          <w:lang w:eastAsia="zh-CN"/>
        </w:rPr>
        <w:t>theta(I)=</w:t>
      </w:r>
      <w:proofErr w:type="spellStart"/>
      <w:r w:rsidRPr="000C0DB6">
        <w:rPr>
          <w:rStyle w:val="Input"/>
          <w:lang w:eastAsia="zh-CN"/>
        </w:rPr>
        <w:t>NaN</w:t>
      </w:r>
      <w:proofErr w:type="spellEnd"/>
      <w:r w:rsidRPr="000C0DB6">
        <w:rPr>
          <w:rStyle w:val="Input"/>
          <w:lang w:eastAsia="zh-CN"/>
        </w:rPr>
        <w:t>;</w:t>
      </w:r>
    </w:p>
    <w:p w:rsidR="000C0DB6" w:rsidRPr="000C0DB6" w:rsidRDefault="000C0DB6" w:rsidP="000C0DB6">
      <w:pPr>
        <w:pStyle w:val="Normal"/>
        <w:rPr>
          <w:rStyle w:val="Input"/>
          <w:lang w:eastAsia="zh-CN"/>
        </w:rPr>
      </w:pPr>
      <w:r w:rsidRPr="000C0DB6">
        <w:rPr>
          <w:rStyle w:val="Input"/>
          <w:lang w:eastAsia="zh-CN"/>
        </w:rPr>
        <w:t>plot(theta,</w:t>
      </w:r>
      <w:proofErr w:type="spellStart"/>
      <w:r w:rsidRPr="000C0DB6">
        <w:rPr>
          <w:rStyle w:val="Input"/>
          <w:lang w:eastAsia="zh-CN"/>
        </w:rPr>
        <w:t>omg</w:t>
      </w:r>
      <w:proofErr w:type="spellEnd"/>
      <w:r w:rsidRPr="000C0DB6">
        <w:rPr>
          <w:rStyle w:val="Input"/>
          <w:lang w:eastAsia="zh-CN"/>
        </w:rPr>
        <w:t>,'.k');</w:t>
      </w:r>
    </w:p>
    <w:p w:rsidR="000C0DB6" w:rsidRDefault="000C0DB6" w:rsidP="000C0DB6">
      <w:pPr>
        <w:pStyle w:val="Normal"/>
      </w:pPr>
      <w:r w:rsidRPr="000C0DB6">
        <w:rPr>
          <w:rStyle w:val="Input"/>
          <w:lang w:eastAsia="zh-CN"/>
        </w:rPr>
        <w:t>axis tight</w:t>
      </w:r>
      <w:r w:rsidRPr="000C0DB6">
        <w:rPr>
          <w:rStyle w:val="Input"/>
        </w:rPr>
        <w:t xml:space="preserve"> </w:t>
      </w:r>
      <w:bookmarkEnd w:id="50"/>
      <w:r w:rsidRPr="000C0DB6">
        <w:t xml:space="preserve"> </w:t>
      </w:r>
    </w:p>
    <w:p w:rsidR="000C0DB6" w:rsidRPr="000C0DB6" w:rsidRDefault="000C0DB6" w:rsidP="000C0DB6">
      <w:pPr>
        <w:pStyle w:val="Normal"/>
      </w:pPr>
    </w:p>
    <w:p w:rsidR="000C0DB6" w:rsidRPr="000C0DB6" w:rsidRDefault="000C0DB6" w:rsidP="000C0DB6">
      <w:pPr>
        <w:pStyle w:val="Normal"/>
      </w:pPr>
      <w:bookmarkStart w:id="51" w:name="OUTPUT_20"/>
      <w:r w:rsidRPr="000C0DB6">
        <w:rPr>
          <w:rFonts w:hint="eastAsia"/>
        </w:rPr>
        <w:pict>
          <v:shape id="_x0000_i1044" type="#_x0000_t75" style="width:4in;height:252pt">
            <v:imagedata r:id="rId27" o:title=""/>
            <o:lock v:ext="edit" aspectratio="f"/>
          </v:shape>
        </w:pict>
      </w:r>
      <w:r>
        <w:t xml:space="preserve"> </w:t>
      </w:r>
      <w:bookmarkEnd w:id="51"/>
      <w:r w:rsidRPr="000C0DB6">
        <w:t xml:space="preserve"> </w:t>
      </w:r>
    </w:p>
    <w:p w:rsidR="000C0DB6" w:rsidRPr="00864DC1" w:rsidRDefault="008966CA" w:rsidP="000C0DB6">
      <w:pPr>
        <w:pStyle w:val="Normal"/>
        <w:rPr>
          <w:rFonts w:eastAsia="宋体" w:hint="eastAsia"/>
          <w:sz w:val="24"/>
          <w:lang w:eastAsia="zh-CN"/>
        </w:rPr>
      </w:pPr>
      <w:r w:rsidRPr="00864DC1">
        <w:rPr>
          <w:rFonts w:eastAsia="宋体" w:hint="eastAsia"/>
          <w:sz w:val="24"/>
          <w:lang w:eastAsia="zh-CN"/>
        </w:rPr>
        <w:lastRenderedPageBreak/>
        <w:t>个中差距并未看破……</w:t>
      </w: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52" w:name="_Toc432500482"/>
      <w:r w:rsidRPr="002F2D4B">
        <w:rPr>
          <w:rFonts w:eastAsia="宋体"/>
          <w:lang w:eastAsia="zh-CN"/>
        </w:rPr>
        <w:t>3.13</w:t>
      </w:r>
      <w:bookmarkEnd w:id="52"/>
    </w:p>
    <w:p w:rsidR="00E33713" w:rsidRPr="00E33713" w:rsidRDefault="00E33713" w:rsidP="00E33713">
      <w:pPr>
        <w:rPr>
          <w:rStyle w:val="Input"/>
          <w:lang w:eastAsia="zh-CN"/>
        </w:rPr>
      </w:pPr>
      <w:bookmarkStart w:id="53" w:name="INPUT_21"/>
      <w:r w:rsidRPr="00E33713">
        <w:rPr>
          <w:rStyle w:val="Input"/>
          <w:lang w:eastAsia="zh-CN"/>
        </w:rPr>
        <w:t>clear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a=0;b=100;h=0.04;n=(b-a)/h;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l=9.8;g=9.8;q=0.5;fd=1.2;omgd=2/3;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theta1(1)=0.2;omg1(1)=0;t(1)=0;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theta2(1)=theta1(1)+1e-4;omg2(1)=0;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for k=1:1:n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omg1(k+1)=omg1(k)-l/g*sin(theta1(k))*h-q*omg1(k)*h+fd*sin(omgd*t(k))*h;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theta1(k+1)=theta1(k)+omg1(k+1)*h;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omg2(k+1)=omg2(k)-l/g*sin(theta2(k))*h-q*omg2(k)*h+fd*sin(omgd*t(k))*h;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theta2(k+1)=theta2(k)+omg2(k+1)*h;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t(k+1)=t(k)+h;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if theta1(k+1)&gt;pi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theta1(k+1)=theta1(k+1)-2*pi;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end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if theta1(k+1)&lt;-pi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theta1(k+1)=theta1(k+1)+2*pi;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end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if theta2(k+1)&gt;pi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theta2(k+1)=theta2(k+1)-2*pi;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end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if theta2(k+1)&lt;-pi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theta2(k+1)=theta2(k+1)+2*pi;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end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end</w:t>
      </w:r>
    </w:p>
    <w:p w:rsidR="00E33713" w:rsidRPr="00864DC1" w:rsidRDefault="00E33713" w:rsidP="00E33713">
      <w:pPr>
        <w:rPr>
          <w:rStyle w:val="Input"/>
          <w:rFonts w:eastAsia="宋体" w:hint="eastAsia"/>
          <w:lang w:eastAsia="zh-CN"/>
        </w:rPr>
      </w:pPr>
      <w:r w:rsidRPr="00E33713">
        <w:rPr>
          <w:rStyle w:val="Input"/>
          <w:lang w:eastAsia="zh-CN"/>
        </w:rPr>
        <w:t>delta=abs(theta2-theta1);</w:t>
      </w:r>
    </w:p>
    <w:p w:rsidR="00B14C08" w:rsidRPr="00864DC1" w:rsidRDefault="00B14C08" w:rsidP="00E33713">
      <w:pPr>
        <w:rPr>
          <w:rStyle w:val="Input"/>
          <w:rFonts w:eastAsia="宋体" w:hint="eastAsia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subplot(211)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hold on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plot(t,theta1,'r');</w:t>
      </w:r>
    </w:p>
    <w:p w:rsidR="00E33713" w:rsidRPr="00864DC1" w:rsidRDefault="00E33713" w:rsidP="00E33713">
      <w:pPr>
        <w:rPr>
          <w:rStyle w:val="Input"/>
          <w:rFonts w:eastAsia="宋体" w:hint="eastAsia"/>
          <w:lang w:eastAsia="zh-CN"/>
        </w:rPr>
      </w:pPr>
      <w:r w:rsidRPr="00E33713">
        <w:rPr>
          <w:rStyle w:val="Input"/>
          <w:lang w:eastAsia="zh-CN"/>
        </w:rPr>
        <w:t>plot(t,theta2,'b');</w:t>
      </w:r>
    </w:p>
    <w:p w:rsidR="00E33713" w:rsidRPr="00E33713" w:rsidRDefault="00E33713" w:rsidP="00E33713">
      <w:pPr>
        <w:rPr>
          <w:rStyle w:val="Input"/>
          <w:lang w:eastAsia="zh-CN"/>
        </w:rPr>
      </w:pPr>
      <w:r w:rsidRPr="00E33713">
        <w:rPr>
          <w:rStyle w:val="Input"/>
          <w:lang w:eastAsia="zh-CN"/>
        </w:rPr>
        <w:t>hold off</w:t>
      </w:r>
    </w:p>
    <w:p w:rsidR="00E33713" w:rsidRPr="00E33713" w:rsidRDefault="00E33713" w:rsidP="00E33713">
      <w:pPr>
        <w:rPr>
          <w:rStyle w:val="Input"/>
          <w:lang w:eastAsia="zh-CN"/>
        </w:rPr>
      </w:pPr>
      <w:proofErr w:type="spellStart"/>
      <w:r w:rsidRPr="00E33713">
        <w:rPr>
          <w:rStyle w:val="Input"/>
          <w:lang w:eastAsia="zh-CN"/>
        </w:rPr>
        <w:t>xlabel</w:t>
      </w:r>
      <w:proofErr w:type="spellEnd"/>
      <w:r w:rsidRPr="00E33713">
        <w:rPr>
          <w:rStyle w:val="Input"/>
          <w:lang w:eastAsia="zh-CN"/>
        </w:rPr>
        <w:t>('\theta')</w:t>
      </w:r>
    </w:p>
    <w:p w:rsidR="00E33713" w:rsidRPr="00864DC1" w:rsidRDefault="00E33713" w:rsidP="00E33713">
      <w:pPr>
        <w:pStyle w:val="Normal"/>
        <w:rPr>
          <w:rStyle w:val="Input"/>
          <w:rFonts w:eastAsia="宋体" w:hint="eastAsia"/>
          <w:lang w:eastAsia="zh-CN"/>
        </w:rPr>
      </w:pPr>
      <w:proofErr w:type="spellStart"/>
      <w:r w:rsidRPr="00E33713">
        <w:rPr>
          <w:rStyle w:val="Input"/>
          <w:lang w:eastAsia="zh-CN"/>
        </w:rPr>
        <w:t>ylabel</w:t>
      </w:r>
      <w:proofErr w:type="spellEnd"/>
      <w:r w:rsidRPr="00E33713">
        <w:rPr>
          <w:rStyle w:val="Input"/>
          <w:lang w:eastAsia="zh-CN"/>
        </w:rPr>
        <w:t>('\omega')</w:t>
      </w:r>
    </w:p>
    <w:p w:rsidR="00B14C08" w:rsidRPr="00864DC1" w:rsidRDefault="00E33713" w:rsidP="00E33713">
      <w:pPr>
        <w:pStyle w:val="Normal"/>
        <w:rPr>
          <w:rStyle w:val="Input"/>
          <w:rFonts w:eastAsia="宋体" w:hint="eastAsia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axis tight</w:t>
      </w:r>
    </w:p>
    <w:p w:rsidR="00B14C08" w:rsidRPr="00864DC1" w:rsidRDefault="00B14C08" w:rsidP="00E33713">
      <w:pPr>
        <w:pStyle w:val="Normal"/>
        <w:rPr>
          <w:rStyle w:val="Input"/>
          <w:rFonts w:eastAsia="宋体" w:hint="eastAsia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subplot(212)</w:t>
      </w:r>
    </w:p>
    <w:p w:rsidR="00B14C08" w:rsidRDefault="00B14C08" w:rsidP="00E33713">
      <w:pPr>
        <w:pStyle w:val="Normal"/>
        <w:rPr>
          <w:rStyle w:val="Input"/>
          <w:rFonts w:eastAsia="宋体" w:hint="eastAsia"/>
          <w:lang w:eastAsia="zh-CN"/>
        </w:rPr>
      </w:pPr>
      <w:proofErr w:type="spellStart"/>
      <w:r w:rsidRPr="00B14C08">
        <w:rPr>
          <w:rStyle w:val="Input"/>
          <w:rFonts w:eastAsia="宋体"/>
          <w:lang w:eastAsia="zh-CN"/>
        </w:rPr>
        <w:t>semilogy</w:t>
      </w:r>
      <w:proofErr w:type="spellEnd"/>
      <w:r w:rsidRPr="00B14C08">
        <w:rPr>
          <w:rStyle w:val="Input"/>
          <w:rFonts w:eastAsia="宋体"/>
          <w:lang w:eastAsia="zh-CN"/>
        </w:rPr>
        <w:t>(</w:t>
      </w:r>
      <w:proofErr w:type="spellStart"/>
      <w:r w:rsidRPr="00B14C08">
        <w:rPr>
          <w:rStyle w:val="Input"/>
          <w:rFonts w:eastAsia="宋体"/>
          <w:lang w:eastAsia="zh-CN"/>
        </w:rPr>
        <w:t>t,</w:t>
      </w:r>
      <w:r>
        <w:rPr>
          <w:rStyle w:val="Input"/>
          <w:rFonts w:eastAsia="宋体" w:hint="eastAsia"/>
          <w:lang w:eastAsia="zh-CN"/>
        </w:rPr>
        <w:t>delta</w:t>
      </w:r>
      <w:proofErr w:type="spellEnd"/>
      <w:r w:rsidRPr="00B14C08">
        <w:rPr>
          <w:rStyle w:val="Input"/>
          <w:rFonts w:eastAsia="宋体"/>
          <w:lang w:eastAsia="zh-CN"/>
        </w:rPr>
        <w:t>);</w:t>
      </w:r>
    </w:p>
    <w:p w:rsidR="00E33713" w:rsidRDefault="00B14C08" w:rsidP="00E33713">
      <w:pPr>
        <w:pStyle w:val="Normal"/>
      </w:pPr>
      <w:r>
        <w:rPr>
          <w:rStyle w:val="Input"/>
          <w:rFonts w:eastAsia="宋体" w:hint="eastAsia"/>
          <w:lang w:eastAsia="zh-CN"/>
        </w:rPr>
        <w:t>axis tight</w:t>
      </w:r>
      <w:r w:rsidR="00E33713" w:rsidRPr="00E33713">
        <w:rPr>
          <w:rStyle w:val="Input"/>
        </w:rPr>
        <w:t xml:space="preserve"> </w:t>
      </w:r>
      <w:bookmarkEnd w:id="53"/>
      <w:r w:rsidR="00E33713" w:rsidRPr="00E33713">
        <w:t xml:space="preserve"> </w:t>
      </w:r>
    </w:p>
    <w:p w:rsidR="002F2D4B" w:rsidRPr="00E33713" w:rsidRDefault="002F2D4B" w:rsidP="00E33713">
      <w:pPr>
        <w:pStyle w:val="Normal"/>
      </w:pPr>
    </w:p>
    <w:p w:rsidR="00E33713" w:rsidRPr="00E33713" w:rsidRDefault="00B14C08" w:rsidP="00E33713">
      <w:pPr>
        <w:pStyle w:val="Normal"/>
      </w:pPr>
      <w:bookmarkStart w:id="54" w:name="OUTPUT_21"/>
      <w:r w:rsidRPr="00B14C08">
        <w:rPr>
          <w:rFonts w:eastAsia="宋体"/>
          <w:lang w:eastAsia="zh-CN"/>
        </w:rPr>
        <w:lastRenderedPageBreak/>
        <w:pict>
          <v:shape id="_x0000_i1045" type="#_x0000_t75" style="width:4in;height:252pt">
            <v:imagedata r:id="rId28" o:title=""/>
            <o:lock v:ext="edit" aspectratio="f"/>
          </v:shape>
        </w:pict>
      </w:r>
      <w:r w:rsidR="00E33713">
        <w:rPr>
          <w:rFonts w:eastAsia="宋体"/>
          <w:lang w:eastAsia="zh-CN"/>
        </w:rPr>
        <w:t xml:space="preserve"> </w:t>
      </w:r>
      <w:bookmarkEnd w:id="54"/>
      <w:r w:rsidR="00E33713" w:rsidRPr="00E33713">
        <w:t xml:space="preserve"> </w:t>
      </w:r>
    </w:p>
    <w:p w:rsidR="0097452E" w:rsidRPr="00864DC1" w:rsidRDefault="0097452E" w:rsidP="00E33713">
      <w:pPr>
        <w:pStyle w:val="Normal"/>
        <w:rPr>
          <w:rFonts w:eastAsia="宋体" w:hint="eastAsia"/>
          <w:lang w:eastAsia="zh-CN"/>
        </w:rPr>
      </w:pPr>
    </w:p>
    <w:p w:rsidR="002F2D4B" w:rsidRPr="00864DC1" w:rsidRDefault="0097452E" w:rsidP="00E33713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进行拟合后的曲线</w:t>
      </w:r>
    </w:p>
    <w:p w:rsidR="0097452E" w:rsidRPr="00864DC1" w:rsidRDefault="0097452E" w:rsidP="0097452E">
      <w:pPr>
        <w:pStyle w:val="Normal"/>
        <w:rPr>
          <w:rStyle w:val="Input"/>
          <w:rFonts w:eastAsia="宋体" w:hint="eastAsia"/>
          <w:lang w:eastAsia="zh-CN"/>
        </w:rPr>
      </w:pPr>
      <w:bookmarkStart w:id="55" w:name="INPUT_22"/>
      <w:proofErr w:type="spellStart"/>
      <w:r w:rsidRPr="0097452E">
        <w:rPr>
          <w:rStyle w:val="Input"/>
          <w:lang w:eastAsia="zh-CN"/>
        </w:rPr>
        <w:t>kk</w:t>
      </w:r>
      <w:proofErr w:type="spellEnd"/>
      <w:r w:rsidRPr="0097452E">
        <w:rPr>
          <w:rStyle w:val="Input"/>
          <w:lang w:eastAsia="zh-CN"/>
        </w:rPr>
        <w:t>=1;</w:t>
      </w:r>
    </w:p>
    <w:p w:rsidR="0097452E" w:rsidRPr="0097452E" w:rsidRDefault="0097452E" w:rsidP="0097452E">
      <w:pPr>
        <w:rPr>
          <w:rStyle w:val="Input"/>
          <w:rFonts w:eastAsia="宋体" w:hint="eastAsia"/>
          <w:lang w:eastAsia="zh-CN"/>
        </w:rPr>
      </w:pPr>
      <w:proofErr w:type="spellStart"/>
      <w:r w:rsidRPr="001B5991">
        <w:rPr>
          <w:rStyle w:val="Input"/>
          <w:rFonts w:eastAsia="宋体" w:hint="eastAsia"/>
          <w:lang w:eastAsia="zh-CN"/>
        </w:rPr>
        <w:t>logdelta</w:t>
      </w:r>
      <w:proofErr w:type="spellEnd"/>
      <w:r w:rsidRPr="001B5991">
        <w:rPr>
          <w:rStyle w:val="Input"/>
          <w:rFonts w:eastAsia="宋体" w:hint="eastAsia"/>
          <w:lang w:eastAsia="zh-CN"/>
        </w:rPr>
        <w:t>=log(delta)/log(10);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for k=2:1:n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if (</w:t>
      </w:r>
      <w:proofErr w:type="spellStart"/>
      <w:r w:rsidRPr="0097452E">
        <w:rPr>
          <w:rStyle w:val="Input"/>
          <w:lang w:eastAsia="zh-CN"/>
        </w:rPr>
        <w:t>logdelta</w:t>
      </w:r>
      <w:proofErr w:type="spellEnd"/>
      <w:r w:rsidRPr="0097452E">
        <w:rPr>
          <w:rStyle w:val="Input"/>
          <w:lang w:eastAsia="zh-CN"/>
        </w:rPr>
        <w:t>(k)&gt;</w:t>
      </w:r>
      <w:proofErr w:type="spellStart"/>
      <w:r w:rsidRPr="0097452E">
        <w:rPr>
          <w:rStyle w:val="Input"/>
          <w:lang w:eastAsia="zh-CN"/>
        </w:rPr>
        <w:t>logdelta</w:t>
      </w:r>
      <w:proofErr w:type="spellEnd"/>
      <w:r w:rsidRPr="0097452E">
        <w:rPr>
          <w:rStyle w:val="Input"/>
          <w:lang w:eastAsia="zh-CN"/>
        </w:rPr>
        <w:t>(k-1))&amp;&amp;(</w:t>
      </w:r>
      <w:proofErr w:type="spellStart"/>
      <w:r w:rsidRPr="0097452E">
        <w:rPr>
          <w:rStyle w:val="Input"/>
          <w:lang w:eastAsia="zh-CN"/>
        </w:rPr>
        <w:t>logdelta</w:t>
      </w:r>
      <w:proofErr w:type="spellEnd"/>
      <w:r w:rsidRPr="0097452E">
        <w:rPr>
          <w:rStyle w:val="Input"/>
          <w:lang w:eastAsia="zh-CN"/>
        </w:rPr>
        <w:t>(k)&gt;</w:t>
      </w:r>
      <w:proofErr w:type="spellStart"/>
      <w:r w:rsidRPr="0097452E">
        <w:rPr>
          <w:rStyle w:val="Input"/>
          <w:lang w:eastAsia="zh-CN"/>
        </w:rPr>
        <w:t>logdelta</w:t>
      </w:r>
      <w:proofErr w:type="spellEnd"/>
      <w:r w:rsidRPr="0097452E">
        <w:rPr>
          <w:rStyle w:val="Input"/>
          <w:lang w:eastAsia="zh-CN"/>
        </w:rPr>
        <w:t>(k+1))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xx(</w:t>
      </w:r>
      <w:proofErr w:type="spellStart"/>
      <w:r w:rsidRPr="0097452E">
        <w:rPr>
          <w:rStyle w:val="Input"/>
          <w:lang w:eastAsia="zh-CN"/>
        </w:rPr>
        <w:t>kk</w:t>
      </w:r>
      <w:proofErr w:type="spellEnd"/>
      <w:r w:rsidRPr="0097452E">
        <w:rPr>
          <w:rStyle w:val="Input"/>
          <w:lang w:eastAsia="zh-CN"/>
        </w:rPr>
        <w:t>)=t(k);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proofErr w:type="spellStart"/>
      <w:r w:rsidRPr="0097452E">
        <w:rPr>
          <w:rStyle w:val="Input"/>
          <w:lang w:eastAsia="zh-CN"/>
        </w:rPr>
        <w:t>yy</w:t>
      </w:r>
      <w:proofErr w:type="spellEnd"/>
      <w:r w:rsidRPr="0097452E">
        <w:rPr>
          <w:rStyle w:val="Input"/>
          <w:lang w:eastAsia="zh-CN"/>
        </w:rPr>
        <w:t>(</w:t>
      </w:r>
      <w:proofErr w:type="spellStart"/>
      <w:r w:rsidRPr="0097452E">
        <w:rPr>
          <w:rStyle w:val="Input"/>
          <w:lang w:eastAsia="zh-CN"/>
        </w:rPr>
        <w:t>kk</w:t>
      </w:r>
      <w:proofErr w:type="spellEnd"/>
      <w:r w:rsidRPr="0097452E">
        <w:rPr>
          <w:rStyle w:val="Input"/>
          <w:lang w:eastAsia="zh-CN"/>
        </w:rPr>
        <w:t>)=</w:t>
      </w:r>
      <w:proofErr w:type="spellStart"/>
      <w:r w:rsidRPr="0097452E">
        <w:rPr>
          <w:rStyle w:val="Input"/>
          <w:lang w:eastAsia="zh-CN"/>
        </w:rPr>
        <w:t>logdelta</w:t>
      </w:r>
      <w:proofErr w:type="spellEnd"/>
      <w:r w:rsidRPr="0097452E">
        <w:rPr>
          <w:rStyle w:val="Input"/>
          <w:lang w:eastAsia="zh-CN"/>
        </w:rPr>
        <w:t>(k);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proofErr w:type="spellStart"/>
      <w:r w:rsidRPr="0097452E">
        <w:rPr>
          <w:rStyle w:val="Input"/>
          <w:lang w:eastAsia="zh-CN"/>
        </w:rPr>
        <w:t>kk</w:t>
      </w:r>
      <w:proofErr w:type="spellEnd"/>
      <w:r w:rsidRPr="0097452E">
        <w:rPr>
          <w:rStyle w:val="Input"/>
          <w:lang w:eastAsia="zh-CN"/>
        </w:rPr>
        <w:t>=kk+1;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end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end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w=</w:t>
      </w:r>
      <w:proofErr w:type="spellStart"/>
      <w:r w:rsidRPr="0097452E">
        <w:rPr>
          <w:rStyle w:val="Input"/>
          <w:lang w:eastAsia="zh-CN"/>
        </w:rPr>
        <w:t>polyfit</w:t>
      </w:r>
      <w:proofErr w:type="spellEnd"/>
      <w:r w:rsidRPr="0097452E">
        <w:rPr>
          <w:rStyle w:val="Input"/>
          <w:lang w:eastAsia="zh-CN"/>
        </w:rPr>
        <w:t>(xx,yy,1);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xi=0:0.01:100;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proofErr w:type="spellStart"/>
      <w:r w:rsidRPr="0097452E">
        <w:rPr>
          <w:rStyle w:val="Input"/>
          <w:lang w:eastAsia="zh-CN"/>
        </w:rPr>
        <w:t>yi</w:t>
      </w:r>
      <w:proofErr w:type="spellEnd"/>
      <w:r w:rsidRPr="0097452E">
        <w:rPr>
          <w:rStyle w:val="Input"/>
          <w:lang w:eastAsia="zh-CN"/>
        </w:rPr>
        <w:t>=</w:t>
      </w:r>
      <w:proofErr w:type="spellStart"/>
      <w:r w:rsidRPr="0097452E">
        <w:rPr>
          <w:rStyle w:val="Input"/>
          <w:lang w:eastAsia="zh-CN"/>
        </w:rPr>
        <w:t>polyval</w:t>
      </w:r>
      <w:proofErr w:type="spellEnd"/>
      <w:r w:rsidRPr="0097452E">
        <w:rPr>
          <w:rStyle w:val="Input"/>
          <w:lang w:eastAsia="zh-CN"/>
        </w:rPr>
        <w:t>(</w:t>
      </w:r>
      <w:proofErr w:type="spellStart"/>
      <w:r w:rsidRPr="0097452E">
        <w:rPr>
          <w:rStyle w:val="Input"/>
          <w:lang w:eastAsia="zh-CN"/>
        </w:rPr>
        <w:t>w,xi</w:t>
      </w:r>
      <w:proofErr w:type="spellEnd"/>
      <w:r w:rsidRPr="0097452E">
        <w:rPr>
          <w:rStyle w:val="Input"/>
          <w:lang w:eastAsia="zh-CN"/>
        </w:rPr>
        <w:t>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hold on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plot</w:t>
      </w:r>
      <w:r w:rsidRPr="0097452E">
        <w:rPr>
          <w:rStyle w:val="Input"/>
          <w:rFonts w:hint="eastAsia"/>
        </w:rPr>
        <w:t>(</w:t>
      </w:r>
      <w:proofErr w:type="spellStart"/>
      <w:r w:rsidRPr="0097452E">
        <w:rPr>
          <w:rStyle w:val="Input"/>
          <w:rFonts w:hint="eastAsia"/>
        </w:rPr>
        <w:t>t,</w:t>
      </w:r>
      <w:r w:rsidRPr="00864DC1">
        <w:rPr>
          <w:rStyle w:val="Input"/>
          <w:rFonts w:eastAsia="宋体" w:hint="eastAsia"/>
          <w:lang w:eastAsia="zh-CN"/>
        </w:rPr>
        <w:t>log</w:t>
      </w:r>
      <w:r w:rsidRPr="0097452E">
        <w:rPr>
          <w:rStyle w:val="Input"/>
          <w:rFonts w:hint="eastAsia"/>
        </w:rPr>
        <w:t>delta</w:t>
      </w:r>
      <w:proofErr w:type="spellEnd"/>
      <w:r w:rsidRPr="0097452E">
        <w:rPr>
          <w:rStyle w:val="Input"/>
          <w:rFonts w:hint="eastAsia"/>
        </w:rPr>
        <w:t>);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plot(xx,yy,'r.','markersize',10)</w:t>
      </w:r>
    </w:p>
    <w:p w:rsidR="0097452E" w:rsidRPr="00864DC1" w:rsidRDefault="0097452E" w:rsidP="0097452E">
      <w:pPr>
        <w:pStyle w:val="Normal"/>
        <w:rPr>
          <w:rStyle w:val="Input"/>
          <w:rFonts w:eastAsia="宋体" w:hint="eastAsia"/>
          <w:lang w:eastAsia="zh-CN"/>
        </w:rPr>
      </w:pPr>
      <w:r w:rsidRPr="0097452E">
        <w:rPr>
          <w:rStyle w:val="Input"/>
          <w:lang w:eastAsia="zh-CN"/>
        </w:rPr>
        <w:t>plot(xi,</w:t>
      </w:r>
      <w:proofErr w:type="spellStart"/>
      <w:r w:rsidRPr="0097452E">
        <w:rPr>
          <w:rStyle w:val="Input"/>
          <w:lang w:eastAsia="zh-CN"/>
        </w:rPr>
        <w:t>yi</w:t>
      </w:r>
      <w:proofErr w:type="spellEnd"/>
      <w:r w:rsidRPr="0097452E">
        <w:rPr>
          <w:rStyle w:val="Input"/>
          <w:lang w:eastAsia="zh-CN"/>
        </w:rPr>
        <w:t>,'k--')</w:t>
      </w:r>
    </w:p>
    <w:p w:rsidR="0097452E" w:rsidRPr="00864DC1" w:rsidRDefault="0097452E" w:rsidP="0097452E">
      <w:pPr>
        <w:pStyle w:val="Normal"/>
        <w:rPr>
          <w:rStyle w:val="Input"/>
          <w:rFonts w:eastAsia="宋体" w:hint="eastAsia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box on</w:t>
      </w:r>
    </w:p>
    <w:p w:rsidR="0097452E" w:rsidRPr="00864DC1" w:rsidRDefault="0097452E" w:rsidP="0097452E">
      <w:pPr>
        <w:pStyle w:val="Normal"/>
        <w:rPr>
          <w:rStyle w:val="Input"/>
          <w:rFonts w:eastAsia="宋体" w:hint="eastAsia"/>
          <w:lang w:eastAsia="zh-CN"/>
        </w:rPr>
      </w:pPr>
      <w:r w:rsidRPr="00864DC1">
        <w:rPr>
          <w:rStyle w:val="Input"/>
          <w:rFonts w:eastAsia="宋体" w:hint="eastAsia"/>
          <w:lang w:eastAsia="zh-CN"/>
        </w:rPr>
        <w:t>axis tight</w:t>
      </w:r>
    </w:p>
    <w:p w:rsidR="0097452E" w:rsidRPr="0097452E" w:rsidRDefault="0097452E" w:rsidP="0097452E">
      <w:pPr>
        <w:pStyle w:val="Normal"/>
        <w:rPr>
          <w:rStyle w:val="Input"/>
          <w:lang w:eastAsia="zh-CN"/>
        </w:rPr>
      </w:pPr>
      <w:r w:rsidRPr="0097452E">
        <w:rPr>
          <w:rStyle w:val="Input"/>
          <w:lang w:eastAsia="zh-CN"/>
        </w:rPr>
        <w:t>hold off</w:t>
      </w:r>
    </w:p>
    <w:p w:rsidR="0097452E" w:rsidRDefault="0097452E" w:rsidP="0097452E">
      <w:pPr>
        <w:pStyle w:val="Normal"/>
      </w:pPr>
      <w:r w:rsidRPr="0097452E">
        <w:rPr>
          <w:rStyle w:val="Input"/>
          <w:lang w:eastAsia="zh-CN"/>
        </w:rPr>
        <w:t xml:space="preserve">lambda=w(1) </w:t>
      </w:r>
      <w:bookmarkEnd w:id="55"/>
      <w:r w:rsidRPr="0097452E">
        <w:t xml:space="preserve"> </w:t>
      </w:r>
    </w:p>
    <w:p w:rsidR="0097452E" w:rsidRPr="0097452E" w:rsidRDefault="0097452E" w:rsidP="0097452E">
      <w:pPr>
        <w:pStyle w:val="Normal"/>
      </w:pPr>
    </w:p>
    <w:p w:rsidR="0097452E" w:rsidRDefault="0097452E" w:rsidP="0097452E">
      <w:pPr>
        <w:pStyle w:val="Normal"/>
        <w:rPr>
          <w:rStyle w:val="Output"/>
        </w:rPr>
      </w:pPr>
      <w:bookmarkStart w:id="56" w:name="OUTPUT_22"/>
      <w:r>
        <w:rPr>
          <w:rStyle w:val="Output"/>
        </w:rPr>
        <w:t>lambda =</w:t>
      </w:r>
    </w:p>
    <w:p w:rsidR="0097452E" w:rsidRDefault="0097452E" w:rsidP="0097452E">
      <w:pPr>
        <w:pStyle w:val="Normal"/>
        <w:rPr>
          <w:rStyle w:val="Output"/>
        </w:rPr>
      </w:pPr>
      <w:r>
        <w:rPr>
          <w:rStyle w:val="Output"/>
        </w:rPr>
        <w:t xml:space="preserve">    0.0565</w:t>
      </w:r>
    </w:p>
    <w:p w:rsidR="0097452E" w:rsidRPr="0097452E" w:rsidRDefault="0097452E" w:rsidP="0097452E">
      <w:pPr>
        <w:pStyle w:val="Normal"/>
      </w:pPr>
      <w:r w:rsidRPr="0097452E">
        <w:rPr>
          <w:rStyle w:val="Error"/>
        </w:rPr>
        <w:lastRenderedPageBreak/>
        <w:pict>
          <v:shape id="_x0000_i1046" type="#_x0000_t75" style="width:4in;height:252pt">
            <v:imagedata r:id="rId29" o:title=""/>
            <o:lock v:ext="edit" aspectratio="f"/>
          </v:shape>
        </w:pict>
      </w:r>
      <w:r>
        <w:rPr>
          <w:rStyle w:val="Error"/>
        </w:rPr>
        <w:t xml:space="preserve"> </w:t>
      </w:r>
      <w:bookmarkEnd w:id="56"/>
      <w:r w:rsidRPr="0097452E">
        <w:t xml:space="preserve"> </w:t>
      </w:r>
    </w:p>
    <w:p w:rsidR="0097452E" w:rsidRPr="0097452E" w:rsidRDefault="0097452E" w:rsidP="0097452E">
      <w:pPr>
        <w:pStyle w:val="Normal"/>
        <w:rPr>
          <w:rFonts w:hint="eastAsia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57" w:name="_Toc432500483"/>
      <w:r w:rsidRPr="002F2D4B">
        <w:rPr>
          <w:rFonts w:eastAsia="宋体"/>
          <w:lang w:eastAsia="zh-CN"/>
        </w:rPr>
        <w:t>3.14</w:t>
      </w:r>
      <w:bookmarkEnd w:id="57"/>
    </w:p>
    <w:p w:rsidR="00FD0083" w:rsidRPr="00FD0083" w:rsidRDefault="00FD0083" w:rsidP="00FD0083">
      <w:pPr>
        <w:rPr>
          <w:rStyle w:val="Input"/>
          <w:lang w:eastAsia="zh-CN"/>
        </w:rPr>
      </w:pPr>
      <w:bookmarkStart w:id="58" w:name="INPUT_23"/>
      <w:r w:rsidRPr="00FD0083">
        <w:rPr>
          <w:rStyle w:val="Input"/>
          <w:lang w:eastAsia="zh-CN"/>
        </w:rPr>
        <w:t>clear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a=0;b=100;h=0.01;n=(b-a)/h;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l=9.8;g=9.8;q=0.5;fd=1.2;omgd=2/3;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theta1(1)=0.2;omg1(1)=0;t(1)=0;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theta2(1)=theta1(1)+1e-4;omg2(1)=0;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for k=1:1:n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omg1(k+1)=omg1(k)-l/g*sin(theta1(k))*h-q*omg1(k)*h+fd*sin(omgd*t(k))*h;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theta1(k+1)=theta1(k)+omg1(k+1)*h;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omg2(k+1)=omg2(k)-l/g*sin(theta2(k))*h-(q+0.001)*omg2(k)*h+fd*sin(omgd*t(k))*h;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theta2(k+1)=theta2(k)+omg2(k+1)*h;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t(k+1)=t(k)+h;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if theta1(k+1)&gt;pi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theta1(k+1)=theta1(k+1)-2*pi;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end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if theta1(k+1)&lt;-pi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theta1(k+1)=theta1(k+1)+2*pi;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end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if theta2(k+1)&gt;pi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theta2(k+1)=theta2(k+1)-2*pi;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end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if theta2(k+1)&lt;-pi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theta2(k+1)=theta2(k+1)+2*pi;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end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end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delta=abs(theta2-theta1);</w:t>
      </w:r>
    </w:p>
    <w:p w:rsidR="00FD0083" w:rsidRPr="00FD0083" w:rsidRDefault="00FD0083" w:rsidP="00FD0083">
      <w:pPr>
        <w:rPr>
          <w:rStyle w:val="Input"/>
          <w:lang w:eastAsia="zh-CN"/>
        </w:rPr>
      </w:pPr>
      <w:proofErr w:type="spellStart"/>
      <w:r w:rsidRPr="00FD0083">
        <w:rPr>
          <w:rStyle w:val="Input"/>
          <w:lang w:eastAsia="zh-CN"/>
        </w:rPr>
        <w:t>logdelta</w:t>
      </w:r>
      <w:proofErr w:type="spellEnd"/>
      <w:r w:rsidRPr="00FD0083">
        <w:rPr>
          <w:rStyle w:val="Input"/>
          <w:lang w:eastAsia="zh-CN"/>
        </w:rPr>
        <w:t>=log(delta)/log(10);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hold on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plot(t,theta1,'r');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plot(t,theta2,'b');</w:t>
      </w:r>
    </w:p>
    <w:p w:rsidR="00FD0083" w:rsidRPr="00FD0083" w:rsidRDefault="00FD0083" w:rsidP="00FD0083">
      <w:pPr>
        <w:rPr>
          <w:rStyle w:val="Input"/>
          <w:lang w:eastAsia="zh-CN"/>
        </w:rPr>
      </w:pPr>
      <w:r w:rsidRPr="00FD0083">
        <w:rPr>
          <w:rStyle w:val="Input"/>
          <w:lang w:eastAsia="zh-CN"/>
        </w:rPr>
        <w:t>hold off</w:t>
      </w:r>
    </w:p>
    <w:p w:rsidR="00FD0083" w:rsidRPr="00FD0083" w:rsidRDefault="00FD0083" w:rsidP="00FD0083">
      <w:pPr>
        <w:rPr>
          <w:rStyle w:val="Input"/>
          <w:lang w:eastAsia="zh-CN"/>
        </w:rPr>
      </w:pPr>
      <w:proofErr w:type="spellStart"/>
      <w:r w:rsidRPr="00FD0083">
        <w:rPr>
          <w:rStyle w:val="Input"/>
          <w:lang w:eastAsia="zh-CN"/>
        </w:rPr>
        <w:t>xlabel</w:t>
      </w:r>
      <w:proofErr w:type="spellEnd"/>
      <w:r w:rsidRPr="00FD0083">
        <w:rPr>
          <w:rStyle w:val="Input"/>
          <w:lang w:eastAsia="zh-CN"/>
        </w:rPr>
        <w:t>('theta')</w:t>
      </w:r>
    </w:p>
    <w:p w:rsidR="00FD0083" w:rsidRDefault="00FD0083" w:rsidP="00FD0083">
      <w:pPr>
        <w:rPr>
          <w:rStyle w:val="Input"/>
          <w:lang w:eastAsia="zh-CN"/>
        </w:rPr>
      </w:pPr>
      <w:proofErr w:type="spellStart"/>
      <w:r w:rsidRPr="00FD0083">
        <w:rPr>
          <w:rStyle w:val="Input"/>
          <w:lang w:eastAsia="zh-CN"/>
        </w:rPr>
        <w:lastRenderedPageBreak/>
        <w:t>ylabel</w:t>
      </w:r>
      <w:proofErr w:type="spellEnd"/>
      <w:r w:rsidRPr="00FD0083">
        <w:rPr>
          <w:rStyle w:val="Input"/>
          <w:lang w:eastAsia="zh-CN"/>
        </w:rPr>
        <w:t>('</w:t>
      </w:r>
      <w:proofErr w:type="spellStart"/>
      <w:r w:rsidRPr="00FD0083">
        <w:rPr>
          <w:rStyle w:val="Input"/>
          <w:lang w:eastAsia="zh-CN"/>
        </w:rPr>
        <w:t>omg</w:t>
      </w:r>
      <w:proofErr w:type="spellEnd"/>
      <w:r w:rsidRPr="00FD0083">
        <w:rPr>
          <w:rStyle w:val="Input"/>
          <w:lang w:eastAsia="zh-CN"/>
        </w:rPr>
        <w:t xml:space="preserve">')  </w:t>
      </w:r>
      <w:bookmarkEnd w:id="58"/>
    </w:p>
    <w:p w:rsidR="002F2D4B" w:rsidRPr="00FD0083" w:rsidRDefault="002F2D4B" w:rsidP="00FD0083">
      <w:pPr>
        <w:pStyle w:val="Normal"/>
      </w:pPr>
    </w:p>
    <w:p w:rsidR="00FD0083" w:rsidRPr="00FD0083" w:rsidRDefault="00FD0083" w:rsidP="00FD0083">
      <w:pPr>
        <w:pStyle w:val="Normal"/>
      </w:pPr>
      <w:bookmarkStart w:id="59" w:name="OUTPUT_23"/>
      <w:r w:rsidRPr="00FD0083">
        <w:rPr>
          <w:rFonts w:eastAsia="宋体"/>
          <w:lang w:eastAsia="zh-CN"/>
        </w:rPr>
        <w:pict>
          <v:shape id="_x0000_i1047" type="#_x0000_t75" style="width:4in;height:252pt">
            <v:imagedata r:id="rId3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59"/>
      <w:r w:rsidRPr="00FD0083">
        <w:t xml:space="preserve"> </w:t>
      </w:r>
    </w:p>
    <w:p w:rsidR="002F2D4B" w:rsidRPr="00864DC1" w:rsidRDefault="002F2D4B" w:rsidP="00FD0083">
      <w:pPr>
        <w:pStyle w:val="Normal"/>
        <w:rPr>
          <w:rFonts w:eastAsia="宋体" w:hint="eastAsia"/>
          <w:lang w:eastAsia="zh-CN"/>
        </w:rPr>
      </w:pPr>
    </w:p>
    <w:p w:rsidR="00FD0083" w:rsidRPr="00FD0083" w:rsidRDefault="00FD0083" w:rsidP="00FD0083">
      <w:pPr>
        <w:rPr>
          <w:rStyle w:val="Input"/>
          <w:rFonts w:hint="eastAsia"/>
        </w:rPr>
      </w:pPr>
      <w:bookmarkStart w:id="60" w:name="INPUT_24"/>
      <w:proofErr w:type="spellStart"/>
      <w:r w:rsidRPr="00FD0083">
        <w:rPr>
          <w:rStyle w:val="Input"/>
          <w:rFonts w:hint="eastAsia"/>
        </w:rPr>
        <w:t>kk</w:t>
      </w:r>
      <w:proofErr w:type="spellEnd"/>
      <w:r w:rsidRPr="00FD0083">
        <w:rPr>
          <w:rStyle w:val="Input"/>
          <w:rFonts w:hint="eastAsia"/>
        </w:rPr>
        <w:t>=1;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for k=2:1:n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if (</w:t>
      </w:r>
      <w:proofErr w:type="spellStart"/>
      <w:r w:rsidRPr="00FD0083">
        <w:rPr>
          <w:rStyle w:val="Input"/>
          <w:rFonts w:hint="eastAsia"/>
        </w:rPr>
        <w:t>logdelta</w:t>
      </w:r>
      <w:proofErr w:type="spellEnd"/>
      <w:r w:rsidRPr="00FD0083">
        <w:rPr>
          <w:rStyle w:val="Input"/>
          <w:rFonts w:hint="eastAsia"/>
        </w:rPr>
        <w:t>(k)&gt;</w:t>
      </w:r>
      <w:proofErr w:type="spellStart"/>
      <w:r w:rsidRPr="00FD0083">
        <w:rPr>
          <w:rStyle w:val="Input"/>
          <w:rFonts w:hint="eastAsia"/>
        </w:rPr>
        <w:t>logdelta</w:t>
      </w:r>
      <w:proofErr w:type="spellEnd"/>
      <w:r w:rsidRPr="00FD0083">
        <w:rPr>
          <w:rStyle w:val="Input"/>
          <w:rFonts w:hint="eastAsia"/>
        </w:rPr>
        <w:t>(k-1))&amp;&amp;(</w:t>
      </w:r>
      <w:proofErr w:type="spellStart"/>
      <w:r w:rsidRPr="00FD0083">
        <w:rPr>
          <w:rStyle w:val="Input"/>
          <w:rFonts w:hint="eastAsia"/>
        </w:rPr>
        <w:t>logdelta</w:t>
      </w:r>
      <w:proofErr w:type="spellEnd"/>
      <w:r w:rsidRPr="00FD0083">
        <w:rPr>
          <w:rStyle w:val="Input"/>
          <w:rFonts w:hint="eastAsia"/>
        </w:rPr>
        <w:t>(k)&gt;</w:t>
      </w:r>
      <w:proofErr w:type="spellStart"/>
      <w:r w:rsidRPr="00FD0083">
        <w:rPr>
          <w:rStyle w:val="Input"/>
          <w:rFonts w:hint="eastAsia"/>
        </w:rPr>
        <w:t>logdelta</w:t>
      </w:r>
      <w:proofErr w:type="spellEnd"/>
      <w:r w:rsidRPr="00FD0083">
        <w:rPr>
          <w:rStyle w:val="Input"/>
          <w:rFonts w:hint="eastAsia"/>
        </w:rPr>
        <w:t>(k+1))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xx(</w:t>
      </w:r>
      <w:proofErr w:type="spellStart"/>
      <w:r w:rsidRPr="00FD0083">
        <w:rPr>
          <w:rStyle w:val="Input"/>
          <w:rFonts w:hint="eastAsia"/>
        </w:rPr>
        <w:t>kk</w:t>
      </w:r>
      <w:proofErr w:type="spellEnd"/>
      <w:r w:rsidRPr="00FD0083">
        <w:rPr>
          <w:rStyle w:val="Input"/>
          <w:rFonts w:hint="eastAsia"/>
        </w:rPr>
        <w:t>)=t(k);</w:t>
      </w:r>
    </w:p>
    <w:p w:rsidR="00FD0083" w:rsidRPr="00FD0083" w:rsidRDefault="00FD0083" w:rsidP="00FD0083">
      <w:pPr>
        <w:rPr>
          <w:rStyle w:val="Input"/>
          <w:rFonts w:hint="eastAsia"/>
        </w:rPr>
      </w:pPr>
      <w:proofErr w:type="spellStart"/>
      <w:r w:rsidRPr="00FD0083">
        <w:rPr>
          <w:rStyle w:val="Input"/>
          <w:rFonts w:hint="eastAsia"/>
        </w:rPr>
        <w:t>yy</w:t>
      </w:r>
      <w:proofErr w:type="spellEnd"/>
      <w:r w:rsidRPr="00FD0083">
        <w:rPr>
          <w:rStyle w:val="Input"/>
          <w:rFonts w:hint="eastAsia"/>
        </w:rPr>
        <w:t>(</w:t>
      </w:r>
      <w:proofErr w:type="spellStart"/>
      <w:r w:rsidRPr="00FD0083">
        <w:rPr>
          <w:rStyle w:val="Input"/>
          <w:rFonts w:hint="eastAsia"/>
        </w:rPr>
        <w:t>kk</w:t>
      </w:r>
      <w:proofErr w:type="spellEnd"/>
      <w:r w:rsidRPr="00FD0083">
        <w:rPr>
          <w:rStyle w:val="Input"/>
          <w:rFonts w:hint="eastAsia"/>
        </w:rPr>
        <w:t>)=</w:t>
      </w:r>
      <w:proofErr w:type="spellStart"/>
      <w:r w:rsidRPr="00FD0083">
        <w:rPr>
          <w:rStyle w:val="Input"/>
          <w:rFonts w:hint="eastAsia"/>
        </w:rPr>
        <w:t>logdelta</w:t>
      </w:r>
      <w:proofErr w:type="spellEnd"/>
      <w:r w:rsidRPr="00FD0083">
        <w:rPr>
          <w:rStyle w:val="Input"/>
          <w:rFonts w:hint="eastAsia"/>
        </w:rPr>
        <w:t>(k);</w:t>
      </w:r>
    </w:p>
    <w:p w:rsidR="00FD0083" w:rsidRPr="00FD0083" w:rsidRDefault="00FD0083" w:rsidP="00FD0083">
      <w:pPr>
        <w:rPr>
          <w:rStyle w:val="Input"/>
          <w:rFonts w:hint="eastAsia"/>
        </w:rPr>
      </w:pPr>
      <w:proofErr w:type="spellStart"/>
      <w:r w:rsidRPr="00FD0083">
        <w:rPr>
          <w:rStyle w:val="Input"/>
          <w:rFonts w:hint="eastAsia"/>
        </w:rPr>
        <w:t>kk</w:t>
      </w:r>
      <w:proofErr w:type="spellEnd"/>
      <w:r w:rsidRPr="00FD0083">
        <w:rPr>
          <w:rStyle w:val="Input"/>
          <w:rFonts w:hint="eastAsia"/>
        </w:rPr>
        <w:t>=kk+1;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end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end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w=</w:t>
      </w:r>
      <w:proofErr w:type="spellStart"/>
      <w:r w:rsidRPr="00FD0083">
        <w:rPr>
          <w:rStyle w:val="Input"/>
          <w:rFonts w:hint="eastAsia"/>
        </w:rPr>
        <w:t>polyfit</w:t>
      </w:r>
      <w:proofErr w:type="spellEnd"/>
      <w:r w:rsidRPr="00FD0083">
        <w:rPr>
          <w:rStyle w:val="Input"/>
          <w:rFonts w:hint="eastAsia"/>
        </w:rPr>
        <w:t>(xx(1:15),</w:t>
      </w:r>
      <w:proofErr w:type="spellStart"/>
      <w:r w:rsidRPr="00FD0083">
        <w:rPr>
          <w:rStyle w:val="Input"/>
          <w:rFonts w:hint="eastAsia"/>
        </w:rPr>
        <w:t>yy</w:t>
      </w:r>
      <w:proofErr w:type="spellEnd"/>
      <w:r w:rsidRPr="00FD0083">
        <w:rPr>
          <w:rStyle w:val="Input"/>
          <w:rFonts w:hint="eastAsia"/>
        </w:rPr>
        <w:t>(1:15),1);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xi=0:0.01:100;</w:t>
      </w:r>
    </w:p>
    <w:p w:rsidR="00FD0083" w:rsidRPr="00FD0083" w:rsidRDefault="00FD0083" w:rsidP="00FD0083">
      <w:pPr>
        <w:rPr>
          <w:rStyle w:val="Input"/>
          <w:rFonts w:hint="eastAsia"/>
        </w:rPr>
      </w:pPr>
      <w:proofErr w:type="spellStart"/>
      <w:r w:rsidRPr="00FD0083">
        <w:rPr>
          <w:rStyle w:val="Input"/>
          <w:rFonts w:hint="eastAsia"/>
        </w:rPr>
        <w:t>yi</w:t>
      </w:r>
      <w:proofErr w:type="spellEnd"/>
      <w:r w:rsidRPr="00FD0083">
        <w:rPr>
          <w:rStyle w:val="Input"/>
          <w:rFonts w:hint="eastAsia"/>
        </w:rPr>
        <w:t>=</w:t>
      </w:r>
      <w:proofErr w:type="spellStart"/>
      <w:r w:rsidRPr="00FD0083">
        <w:rPr>
          <w:rStyle w:val="Input"/>
          <w:rFonts w:hint="eastAsia"/>
        </w:rPr>
        <w:t>polyval</w:t>
      </w:r>
      <w:proofErr w:type="spellEnd"/>
      <w:r w:rsidRPr="00FD0083">
        <w:rPr>
          <w:rStyle w:val="Input"/>
          <w:rFonts w:hint="eastAsia"/>
        </w:rPr>
        <w:t>(</w:t>
      </w:r>
      <w:proofErr w:type="spellStart"/>
      <w:r w:rsidRPr="00FD0083">
        <w:rPr>
          <w:rStyle w:val="Input"/>
          <w:rFonts w:hint="eastAsia"/>
        </w:rPr>
        <w:t>w,xi</w:t>
      </w:r>
      <w:proofErr w:type="spellEnd"/>
      <w:r w:rsidRPr="00FD0083">
        <w:rPr>
          <w:rStyle w:val="Input"/>
          <w:rFonts w:hint="eastAsia"/>
        </w:rPr>
        <w:t>);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hold on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plot(</w:t>
      </w:r>
      <w:proofErr w:type="spellStart"/>
      <w:r w:rsidRPr="00FD0083">
        <w:rPr>
          <w:rStyle w:val="Input"/>
          <w:rFonts w:hint="eastAsia"/>
        </w:rPr>
        <w:t>t,logdelta</w:t>
      </w:r>
      <w:proofErr w:type="spellEnd"/>
      <w:r w:rsidRPr="00FD0083">
        <w:rPr>
          <w:rStyle w:val="Input"/>
          <w:rFonts w:hint="eastAsia"/>
        </w:rPr>
        <w:t>)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plot(xx,yy,'r.','markersize',10)</w:t>
      </w:r>
    </w:p>
    <w:p w:rsidR="00FD0083" w:rsidRPr="00FD0083" w:rsidRDefault="00FD0083" w:rsidP="00FD0083">
      <w:pPr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plot(xi,</w:t>
      </w:r>
      <w:proofErr w:type="spellStart"/>
      <w:r w:rsidRPr="00FD0083">
        <w:rPr>
          <w:rStyle w:val="Input"/>
          <w:rFonts w:hint="eastAsia"/>
        </w:rPr>
        <w:t>yi</w:t>
      </w:r>
      <w:proofErr w:type="spellEnd"/>
      <w:r w:rsidRPr="00FD0083">
        <w:rPr>
          <w:rStyle w:val="Input"/>
          <w:rFonts w:hint="eastAsia"/>
        </w:rPr>
        <w:t>,'k--')</w:t>
      </w:r>
    </w:p>
    <w:p w:rsidR="00FD0083" w:rsidRPr="00FD0083" w:rsidRDefault="00FD0083" w:rsidP="00FD0083">
      <w:pPr>
        <w:pStyle w:val="Normal"/>
        <w:rPr>
          <w:rStyle w:val="Input"/>
          <w:rFonts w:hint="eastAsia"/>
        </w:rPr>
      </w:pPr>
      <w:r w:rsidRPr="00FD0083">
        <w:rPr>
          <w:rStyle w:val="Input"/>
          <w:rFonts w:hint="eastAsia"/>
        </w:rPr>
        <w:t>hold off</w:t>
      </w:r>
    </w:p>
    <w:p w:rsidR="00FD0083" w:rsidRDefault="00FD0083" w:rsidP="00FD0083">
      <w:pPr>
        <w:pStyle w:val="Normal"/>
      </w:pPr>
      <w:r w:rsidRPr="00FD0083">
        <w:rPr>
          <w:rStyle w:val="Input"/>
          <w:rFonts w:hint="eastAsia"/>
        </w:rPr>
        <w:t>lambda=w(1)</w:t>
      </w:r>
      <w:r w:rsidRPr="00FD0083">
        <w:rPr>
          <w:rStyle w:val="Input"/>
        </w:rPr>
        <w:t xml:space="preserve"> </w:t>
      </w:r>
      <w:bookmarkEnd w:id="60"/>
      <w:r w:rsidRPr="00FD0083">
        <w:t xml:space="preserve"> </w:t>
      </w:r>
    </w:p>
    <w:p w:rsidR="00FD0083" w:rsidRPr="00FD0083" w:rsidRDefault="00FD0083" w:rsidP="00FD0083">
      <w:pPr>
        <w:pStyle w:val="Normal"/>
      </w:pPr>
    </w:p>
    <w:p w:rsidR="00FD0083" w:rsidRDefault="00FD0083" w:rsidP="00FD0083">
      <w:pPr>
        <w:pStyle w:val="Normal"/>
        <w:rPr>
          <w:rStyle w:val="Output"/>
        </w:rPr>
      </w:pPr>
      <w:bookmarkStart w:id="61" w:name="OUTPUT_24"/>
      <w:r>
        <w:rPr>
          <w:rStyle w:val="Output"/>
        </w:rPr>
        <w:t>lambda =</w:t>
      </w:r>
    </w:p>
    <w:p w:rsidR="00FD0083" w:rsidRDefault="00FD0083" w:rsidP="00FD0083">
      <w:pPr>
        <w:pStyle w:val="Normal"/>
        <w:rPr>
          <w:rStyle w:val="Output"/>
        </w:rPr>
      </w:pPr>
      <w:r>
        <w:rPr>
          <w:rStyle w:val="Output"/>
        </w:rPr>
        <w:t xml:space="preserve">    0.0439</w:t>
      </w:r>
    </w:p>
    <w:p w:rsidR="00FD0083" w:rsidRPr="00FD0083" w:rsidRDefault="00FD0083" w:rsidP="00FD0083">
      <w:pPr>
        <w:pStyle w:val="Normal"/>
      </w:pPr>
      <w:r w:rsidRPr="00FD0083">
        <w:lastRenderedPageBreak/>
        <w:pict>
          <v:shape id="_x0000_i1048" type="#_x0000_t75" style="width:4in;height:252pt">
            <v:imagedata r:id="rId31" o:title=""/>
            <o:lock v:ext="edit" aspectratio="f"/>
          </v:shape>
        </w:pict>
      </w:r>
      <w:r>
        <w:t xml:space="preserve"> </w:t>
      </w:r>
      <w:bookmarkEnd w:id="61"/>
      <w:r w:rsidRPr="00FD0083">
        <w:t xml:space="preserve"> </w:t>
      </w:r>
    </w:p>
    <w:p w:rsidR="00FD0083" w:rsidRPr="00FD0083" w:rsidRDefault="00FD0083" w:rsidP="00FD0083">
      <w:pPr>
        <w:pStyle w:val="Normal"/>
        <w:rPr>
          <w:rFonts w:hint="eastAsia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62" w:name="_Toc432500484"/>
      <w:r w:rsidRPr="002F2D4B">
        <w:rPr>
          <w:rFonts w:eastAsia="宋体"/>
          <w:lang w:eastAsia="zh-CN"/>
        </w:rPr>
        <w:t>3.15</w:t>
      </w:r>
      <w:bookmarkEnd w:id="62"/>
    </w:p>
    <w:p w:rsidR="008026CE" w:rsidRPr="008026CE" w:rsidRDefault="008026CE" w:rsidP="008026CE">
      <w:pPr>
        <w:rPr>
          <w:rStyle w:val="Input"/>
          <w:lang w:eastAsia="zh-CN"/>
        </w:rPr>
      </w:pPr>
      <w:bookmarkStart w:id="63" w:name="INPUT_25"/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hold on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theta(1)=0.2;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=0.06;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subplot(2,3,1)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 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theta(1)=0.2;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=0.04;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lastRenderedPageBreak/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subplot(2,3,2)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 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theta(1)=0.2;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subplot(2,3,3)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 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theta(1)=0.25;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=0.06;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lastRenderedPageBreak/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subplot(2,3,4)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 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theta(1)=0.3;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=0.06;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subplot(2,3,5)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 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clear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w=zeros(1,10001);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t=zeros(1,10001);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theta(1)=0.15;</w:t>
      </w:r>
    </w:p>
    <w:p w:rsidR="008026CE" w:rsidRPr="008026CE" w:rsidRDefault="008026CE" w:rsidP="008026CE">
      <w:pPr>
        <w:rPr>
          <w:rStyle w:val="Input"/>
          <w:lang w:eastAsia="zh-CN"/>
        </w:rPr>
      </w:pP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=0.06;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g=9.8;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l=9.8;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q=0.5;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F=1.2;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m=0.05;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for i=1:10000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w(i+1)=w(i)-g/l*sin(theta(i))*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-q*w(i)*</w:t>
      </w:r>
      <w:proofErr w:type="spellStart"/>
      <w:r w:rsidRPr="008026CE">
        <w:rPr>
          <w:rStyle w:val="Input"/>
          <w:lang w:eastAsia="zh-CN"/>
        </w:rPr>
        <w:t>dt+F</w:t>
      </w:r>
      <w:proofErr w:type="spellEnd"/>
      <w:r w:rsidRPr="008026CE">
        <w:rPr>
          <w:rStyle w:val="Input"/>
          <w:lang w:eastAsia="zh-CN"/>
        </w:rPr>
        <w:t>*sin(2/3*t(i))*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theta(i+1)=theta(i)+w(i+1)*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theta(i+1)&gt;pi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theta(i+1)=theta(i+1)-2*pi;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if theta(i+1)&lt;-pi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theta(i+1)=theta(i+1)+2*pi;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 xml:space="preserve">  t(i+1)=t(i)+</w:t>
      </w:r>
      <w:proofErr w:type="spellStart"/>
      <w:r w:rsidRPr="008026CE">
        <w:rPr>
          <w:rStyle w:val="Input"/>
          <w:lang w:eastAsia="zh-CN"/>
        </w:rPr>
        <w:t>dt</w:t>
      </w:r>
      <w:proofErr w:type="spellEnd"/>
      <w:r w:rsidRPr="008026CE">
        <w:rPr>
          <w:rStyle w:val="Input"/>
          <w:lang w:eastAsia="zh-CN"/>
        </w:rPr>
        <w:t>;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end</w:t>
      </w:r>
    </w:p>
    <w:p w:rsidR="008026CE" w:rsidRPr="008026CE" w:rsidRDefault="008026CE" w:rsidP="008026CE">
      <w:pPr>
        <w:rPr>
          <w:rStyle w:val="Input"/>
          <w:lang w:eastAsia="zh-CN"/>
        </w:rPr>
      </w:pPr>
      <w:r w:rsidRPr="008026CE">
        <w:rPr>
          <w:rStyle w:val="Input"/>
          <w:lang w:eastAsia="zh-CN"/>
        </w:rPr>
        <w:t>subplot(2,3,6)</w:t>
      </w:r>
    </w:p>
    <w:p w:rsidR="008026CE" w:rsidRDefault="008026CE" w:rsidP="008026CE">
      <w:pPr>
        <w:pStyle w:val="Normal"/>
      </w:pPr>
      <w:r w:rsidRPr="008026CE">
        <w:rPr>
          <w:rStyle w:val="Input"/>
          <w:lang w:eastAsia="zh-CN"/>
        </w:rPr>
        <w:t>plot(</w:t>
      </w:r>
      <w:proofErr w:type="spellStart"/>
      <w:r w:rsidRPr="008026CE">
        <w:rPr>
          <w:rStyle w:val="Input"/>
          <w:lang w:eastAsia="zh-CN"/>
        </w:rPr>
        <w:t>theta,w</w:t>
      </w:r>
      <w:proofErr w:type="spellEnd"/>
      <w:r w:rsidRPr="008026CE">
        <w:rPr>
          <w:rStyle w:val="Input"/>
          <w:lang w:eastAsia="zh-CN"/>
        </w:rPr>
        <w:t xml:space="preserve">) </w:t>
      </w:r>
      <w:bookmarkEnd w:id="63"/>
      <w:r w:rsidRPr="008026CE">
        <w:t xml:space="preserve"> </w:t>
      </w:r>
    </w:p>
    <w:p w:rsidR="002F2D4B" w:rsidRPr="008026CE" w:rsidRDefault="002F2D4B" w:rsidP="008026CE">
      <w:pPr>
        <w:pStyle w:val="Normal"/>
      </w:pPr>
    </w:p>
    <w:p w:rsidR="008026CE" w:rsidRPr="008026CE" w:rsidRDefault="008026CE" w:rsidP="008026CE">
      <w:pPr>
        <w:pStyle w:val="Normal"/>
      </w:pPr>
      <w:bookmarkStart w:id="64" w:name="OUTPUT_25"/>
      <w:r w:rsidRPr="008026CE">
        <w:rPr>
          <w:rFonts w:eastAsia="宋体"/>
          <w:lang w:eastAsia="zh-CN"/>
        </w:rPr>
        <w:lastRenderedPageBreak/>
        <w:pict>
          <v:shape id="_x0000_i1049" type="#_x0000_t75" style="width:4in;height:252pt">
            <v:imagedata r:id="rId32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64"/>
      <w:r w:rsidRPr="008026CE">
        <w:t xml:space="preserve"> </w:t>
      </w:r>
    </w:p>
    <w:p w:rsidR="002F2D4B" w:rsidRPr="008026CE" w:rsidRDefault="002F2D4B" w:rsidP="008026CE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65" w:name="_Toc432500485"/>
      <w:r w:rsidRPr="002F2D4B">
        <w:rPr>
          <w:rFonts w:eastAsia="宋体"/>
          <w:lang w:eastAsia="zh-CN"/>
        </w:rPr>
        <w:t>3.16</w:t>
      </w:r>
      <w:bookmarkEnd w:id="65"/>
    </w:p>
    <w:p w:rsidR="00D36F66" w:rsidRPr="00D36F66" w:rsidRDefault="00D36F66" w:rsidP="00D36F66">
      <w:pPr>
        <w:rPr>
          <w:rStyle w:val="Input"/>
          <w:lang w:eastAsia="zh-CN"/>
        </w:rPr>
      </w:pPr>
      <w:bookmarkStart w:id="66" w:name="INPUT_26"/>
      <w:r w:rsidRPr="00D36F66">
        <w:rPr>
          <w:rStyle w:val="Input"/>
          <w:lang w:eastAsia="zh-CN"/>
        </w:rPr>
        <w:t>clear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a=0;b=50000;h=0.01*</w:t>
      </w:r>
      <w:proofErr w:type="spellStart"/>
      <w:r w:rsidRPr="00D36F66">
        <w:rPr>
          <w:rStyle w:val="Input"/>
          <w:lang w:eastAsia="zh-CN"/>
        </w:rPr>
        <w:t>pi;n</w:t>
      </w:r>
      <w:proofErr w:type="spellEnd"/>
      <w:r w:rsidRPr="00D36F66">
        <w:rPr>
          <w:rStyle w:val="Input"/>
          <w:lang w:eastAsia="zh-CN"/>
        </w:rPr>
        <w:t>=(b-a)/h;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l=9.8;g=9.8;q=0.5;fd=1.2;omgd=2/3;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theta(1)=0.2;omg(1)=0;t(1)=0;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for k=1:1:n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omg(k+1)=omg(k)-l/g*sin(theta(k))*h-q*omg(k)*h+fd*sin(omgd*t(k))*h;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theta(k+1)=theta(k)+</w:t>
      </w:r>
      <w:proofErr w:type="spellStart"/>
      <w:r w:rsidRPr="00D36F66">
        <w:rPr>
          <w:rStyle w:val="Input"/>
          <w:lang w:eastAsia="zh-CN"/>
        </w:rPr>
        <w:t>omg</w:t>
      </w:r>
      <w:proofErr w:type="spellEnd"/>
      <w:r w:rsidRPr="00D36F66">
        <w:rPr>
          <w:rStyle w:val="Input"/>
          <w:lang w:eastAsia="zh-CN"/>
        </w:rPr>
        <w:t>(k+1)*h;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t(k+1)=t(k)+h;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theta(k+1)&gt;pi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theta(k+1)=theta(k+1)-2*pi;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theta(k+1)&lt;-pi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theta(k+1)=theta(k+1)+2*pi;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=1;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for k=1:1:n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abs(t(k)/3/pi-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)&lt;1e-3</w:t>
      </w:r>
    </w:p>
    <w:p w:rsidR="00D36F66" w:rsidRPr="00D36F66" w:rsidRDefault="00D36F66" w:rsidP="00D36F66">
      <w:pPr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tt</w:t>
      </w:r>
      <w:proofErr w:type="spellEnd"/>
      <w:r w:rsidRPr="00D36F66">
        <w:rPr>
          <w:rStyle w:val="Input"/>
          <w:lang w:eastAsia="zh-CN"/>
        </w:rPr>
        <w:t>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)=t(k);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theta1(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)=theta(k);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omg1(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</w:t>
      </w:r>
      <w:proofErr w:type="spellStart"/>
      <w:r w:rsidRPr="00D36F66">
        <w:rPr>
          <w:rStyle w:val="Input"/>
          <w:lang w:eastAsia="zh-CN"/>
        </w:rPr>
        <w:t>omg</w:t>
      </w:r>
      <w:proofErr w:type="spellEnd"/>
      <w:r w:rsidRPr="00D36F66">
        <w:rPr>
          <w:rStyle w:val="Input"/>
          <w:lang w:eastAsia="zh-CN"/>
        </w:rPr>
        <w:t>(k);</w:t>
      </w:r>
    </w:p>
    <w:p w:rsidR="00D36F66" w:rsidRPr="00D36F66" w:rsidRDefault="00D36F66" w:rsidP="00D36F66">
      <w:pPr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=kk+1;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Default="00D36F66" w:rsidP="00D36F66">
      <w:pPr>
        <w:pStyle w:val="Normal"/>
      </w:pPr>
      <w:r w:rsidRPr="00D36F66">
        <w:rPr>
          <w:rStyle w:val="Input"/>
          <w:lang w:eastAsia="zh-CN"/>
        </w:rPr>
        <w:t>plot(theta1,omg1,'b.','markersize',</w:t>
      </w:r>
      <w:r w:rsidRPr="00D36F66">
        <w:rPr>
          <w:rStyle w:val="Input"/>
          <w:rFonts w:hint="eastAsia"/>
        </w:rPr>
        <w:t>2</w:t>
      </w:r>
      <w:r w:rsidRPr="00D36F66">
        <w:rPr>
          <w:rStyle w:val="Input"/>
          <w:lang w:eastAsia="zh-CN"/>
        </w:rPr>
        <w:t>)</w:t>
      </w:r>
      <w:r w:rsidRPr="00D36F66">
        <w:rPr>
          <w:rStyle w:val="Input"/>
        </w:rPr>
        <w:t xml:space="preserve"> </w:t>
      </w:r>
      <w:bookmarkEnd w:id="66"/>
      <w:r w:rsidRPr="00D36F66">
        <w:t xml:space="preserve"> </w:t>
      </w:r>
    </w:p>
    <w:p w:rsidR="002F2D4B" w:rsidRPr="00D36F66" w:rsidRDefault="002F2D4B" w:rsidP="00D36F66">
      <w:pPr>
        <w:pStyle w:val="Normal"/>
      </w:pPr>
    </w:p>
    <w:p w:rsidR="00D36F66" w:rsidRPr="00D36F66" w:rsidRDefault="00D36F66" w:rsidP="00D36F66">
      <w:pPr>
        <w:pStyle w:val="Normal"/>
      </w:pPr>
      <w:bookmarkStart w:id="67" w:name="OUTPUT_26"/>
      <w:r w:rsidRPr="00D36F66">
        <w:rPr>
          <w:rFonts w:eastAsia="宋体"/>
          <w:lang w:eastAsia="zh-CN"/>
        </w:rPr>
        <w:lastRenderedPageBreak/>
        <w:pict>
          <v:shape id="_x0000_i1050" type="#_x0000_t75" style="width:4in;height:252pt">
            <v:imagedata r:id="rId33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67"/>
      <w:r w:rsidRPr="00D36F66">
        <w:t xml:space="preserve"> </w:t>
      </w:r>
    </w:p>
    <w:p w:rsidR="002F2D4B" w:rsidRPr="00864DC1" w:rsidRDefault="002F2D4B" w:rsidP="00D36F66">
      <w:pPr>
        <w:pStyle w:val="Normal"/>
        <w:rPr>
          <w:rFonts w:eastAsia="宋体" w:hint="eastAsia"/>
          <w:lang w:eastAsia="zh-CN"/>
        </w:rPr>
      </w:pPr>
    </w:p>
    <w:p w:rsidR="00D36F66" w:rsidRPr="00864DC1" w:rsidRDefault="00D36F66" w:rsidP="00D36F66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改变摆长</w:t>
      </w:r>
      <w:r w:rsidRPr="00864DC1">
        <w:rPr>
          <w:rFonts w:eastAsia="宋体" w:hint="eastAsia"/>
          <w:lang w:eastAsia="zh-CN"/>
        </w:rPr>
        <w:t>l</w:t>
      </w:r>
      <w:r w:rsidRPr="00864DC1">
        <w:rPr>
          <w:rFonts w:eastAsia="宋体" w:hint="eastAsia"/>
          <w:lang w:eastAsia="zh-CN"/>
        </w:rPr>
        <w:t>：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bookmarkStart w:id="68" w:name="INPUT_27"/>
      <w:r w:rsidRPr="00D36F66">
        <w:rPr>
          <w:rStyle w:val="Input"/>
          <w:lang w:eastAsia="zh-CN"/>
        </w:rPr>
        <w:t>clear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a=0;b=5000;h=0.01*</w:t>
      </w:r>
      <w:proofErr w:type="spellStart"/>
      <w:r w:rsidRPr="00D36F66">
        <w:rPr>
          <w:rStyle w:val="Input"/>
          <w:lang w:eastAsia="zh-CN"/>
        </w:rPr>
        <w:t>pi;n</w:t>
      </w:r>
      <w:proofErr w:type="spellEnd"/>
      <w:r w:rsidRPr="00D36F66">
        <w:rPr>
          <w:rStyle w:val="Input"/>
          <w:lang w:eastAsia="zh-CN"/>
        </w:rPr>
        <w:t>=(b-a)/h;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l=7;g=9.8;q=0.5;fd=1.2;omgd=2/3;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theta(1)=0.2;omg(1)=0;t(1)=0;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for k=1:1:n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omg(k+1)=omg(k)-l/g*sin(theta(k))*h-q*omg(k)*h+fd*sin(omgd*t(k))*h;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theta(k+1)=theta(k)+</w:t>
      </w:r>
      <w:proofErr w:type="spellStart"/>
      <w:r w:rsidRPr="00D36F66">
        <w:rPr>
          <w:rStyle w:val="Input"/>
          <w:lang w:eastAsia="zh-CN"/>
        </w:rPr>
        <w:t>omg</w:t>
      </w:r>
      <w:proofErr w:type="spellEnd"/>
      <w:r w:rsidRPr="00D36F66">
        <w:rPr>
          <w:rStyle w:val="Input"/>
          <w:lang w:eastAsia="zh-CN"/>
        </w:rPr>
        <w:t>(k+1)*h;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t(k+1)=t(k)+h;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theta(k+1)&gt;pi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theta(k+1)=theta(k+1)-2*pi;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theta(k+1)&lt;-pi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theta(k+1)=theta(k+1)+2*pi;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=1;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for k=1:1:n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if abs(t(k)/3/pi-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)&lt;1e-3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tt</w:t>
      </w:r>
      <w:proofErr w:type="spellEnd"/>
      <w:r w:rsidRPr="00D36F66">
        <w:rPr>
          <w:rStyle w:val="Input"/>
          <w:lang w:eastAsia="zh-CN"/>
        </w:rPr>
        <w:t>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)=t(k);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theta1(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)=theta(k);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omg1(</w:t>
      </w: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)=</w:t>
      </w:r>
      <w:proofErr w:type="spellStart"/>
      <w:r w:rsidRPr="00D36F66">
        <w:rPr>
          <w:rStyle w:val="Input"/>
          <w:lang w:eastAsia="zh-CN"/>
        </w:rPr>
        <w:t>omg</w:t>
      </w:r>
      <w:proofErr w:type="spellEnd"/>
      <w:r w:rsidRPr="00D36F66">
        <w:rPr>
          <w:rStyle w:val="Input"/>
          <w:lang w:eastAsia="zh-CN"/>
        </w:rPr>
        <w:t>(k);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proofErr w:type="spellStart"/>
      <w:r w:rsidRPr="00D36F66">
        <w:rPr>
          <w:rStyle w:val="Input"/>
          <w:lang w:eastAsia="zh-CN"/>
        </w:rPr>
        <w:t>kk</w:t>
      </w:r>
      <w:proofErr w:type="spellEnd"/>
      <w:r w:rsidRPr="00D36F66">
        <w:rPr>
          <w:rStyle w:val="Input"/>
          <w:lang w:eastAsia="zh-CN"/>
        </w:rPr>
        <w:t>=kk+1;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end</w:t>
      </w:r>
    </w:p>
    <w:p w:rsidR="00D36F66" w:rsidRPr="00D36F66" w:rsidRDefault="00D36F66" w:rsidP="00D36F66">
      <w:pPr>
        <w:pStyle w:val="Normal"/>
        <w:rPr>
          <w:rStyle w:val="Input"/>
          <w:lang w:eastAsia="zh-CN"/>
        </w:rPr>
      </w:pPr>
      <w:r w:rsidRPr="00D36F66">
        <w:rPr>
          <w:rStyle w:val="Input"/>
          <w:lang w:eastAsia="zh-CN"/>
        </w:rPr>
        <w:t>plot(theta1,omg1,'b.','markersize',2)</w:t>
      </w:r>
    </w:p>
    <w:p w:rsidR="00D36F66" w:rsidRDefault="00D36F66" w:rsidP="00D36F66">
      <w:pPr>
        <w:pStyle w:val="Normal"/>
      </w:pPr>
      <w:r w:rsidRPr="00D36F66">
        <w:rPr>
          <w:rStyle w:val="Input"/>
          <w:lang w:eastAsia="zh-CN"/>
        </w:rPr>
        <w:t xml:space="preserve">box </w:t>
      </w:r>
      <w:proofErr w:type="spellStart"/>
      <w:r w:rsidRPr="00D36F66">
        <w:rPr>
          <w:rStyle w:val="Input"/>
          <w:lang w:eastAsia="zh-CN"/>
        </w:rPr>
        <w:t>on,axis</w:t>
      </w:r>
      <w:proofErr w:type="spellEnd"/>
      <w:r w:rsidRPr="00D36F66">
        <w:rPr>
          <w:rStyle w:val="Input"/>
          <w:lang w:eastAsia="zh-CN"/>
        </w:rPr>
        <w:t xml:space="preserve"> tight</w:t>
      </w:r>
      <w:r w:rsidRPr="00D36F66">
        <w:rPr>
          <w:rStyle w:val="Input"/>
        </w:rPr>
        <w:t xml:space="preserve"> </w:t>
      </w:r>
      <w:bookmarkEnd w:id="68"/>
      <w:r w:rsidRPr="00D36F66">
        <w:t xml:space="preserve"> </w:t>
      </w:r>
    </w:p>
    <w:p w:rsidR="00D36F66" w:rsidRPr="00D36F66" w:rsidRDefault="00D36F66" w:rsidP="00D36F66">
      <w:pPr>
        <w:pStyle w:val="Normal"/>
      </w:pPr>
    </w:p>
    <w:p w:rsidR="00D36F66" w:rsidRPr="00D36F66" w:rsidRDefault="00D36F66" w:rsidP="00D36F66">
      <w:pPr>
        <w:pStyle w:val="Normal"/>
      </w:pPr>
      <w:bookmarkStart w:id="69" w:name="OUTPUT_27"/>
      <w:r w:rsidRPr="00D36F66">
        <w:rPr>
          <w:rFonts w:hint="eastAsia"/>
        </w:rPr>
        <w:lastRenderedPageBreak/>
        <w:pict>
          <v:shape id="_x0000_i1051" type="#_x0000_t75" style="width:4in;height:252pt">
            <v:imagedata r:id="rId34" o:title=""/>
            <o:lock v:ext="edit" aspectratio="f"/>
          </v:shape>
        </w:pict>
      </w:r>
      <w:r>
        <w:t xml:space="preserve"> </w:t>
      </w:r>
      <w:bookmarkEnd w:id="69"/>
      <w:r w:rsidRPr="00D36F66">
        <w:t xml:space="preserve"> </w:t>
      </w:r>
    </w:p>
    <w:p w:rsidR="00D36F66" w:rsidRPr="00D36F66" w:rsidRDefault="00D36F66" w:rsidP="00D36F66">
      <w:pPr>
        <w:pStyle w:val="Normal"/>
        <w:rPr>
          <w:rFonts w:hint="eastAsia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70" w:name="_Toc432500486"/>
      <w:r w:rsidRPr="002F2D4B">
        <w:rPr>
          <w:rFonts w:eastAsia="宋体"/>
          <w:lang w:eastAsia="zh-CN"/>
        </w:rPr>
        <w:t>3.17</w:t>
      </w:r>
      <w:bookmarkEnd w:id="70"/>
    </w:p>
    <w:p w:rsidR="000162DC" w:rsidRPr="000162DC" w:rsidRDefault="000162DC" w:rsidP="000162DC">
      <w:pPr>
        <w:rPr>
          <w:rStyle w:val="Input"/>
          <w:lang w:eastAsia="zh-CN"/>
        </w:rPr>
      </w:pPr>
      <w:bookmarkStart w:id="71" w:name="INPUT_28"/>
      <w:r w:rsidRPr="000162DC">
        <w:rPr>
          <w:rStyle w:val="Input"/>
          <w:lang w:eastAsia="zh-CN"/>
        </w:rPr>
        <w:t>clear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w=zeros(1,400001);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theta=zeros(1,400001);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t=zeros(1,400001);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theta(1)=0.2;</w:t>
      </w:r>
    </w:p>
    <w:p w:rsidR="000162DC" w:rsidRPr="000162DC" w:rsidRDefault="000162DC" w:rsidP="000162DC">
      <w:pPr>
        <w:rPr>
          <w:rStyle w:val="Input"/>
          <w:lang w:eastAsia="zh-CN"/>
        </w:rPr>
      </w:pPr>
      <w:proofErr w:type="spellStart"/>
      <w:r w:rsidRPr="000162DC">
        <w:rPr>
          <w:rStyle w:val="Input"/>
          <w:lang w:eastAsia="zh-CN"/>
        </w:rPr>
        <w:t>dt</w:t>
      </w:r>
      <w:proofErr w:type="spellEnd"/>
      <w:r w:rsidRPr="000162DC">
        <w:rPr>
          <w:rStyle w:val="Input"/>
          <w:lang w:eastAsia="zh-CN"/>
        </w:rPr>
        <w:t>=0.04;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g=9.8;</w:t>
      </w:r>
      <w:r w:rsidRPr="000162DC">
        <w:rPr>
          <w:rStyle w:val="Input"/>
          <w:lang w:eastAsia="zh-CN"/>
        </w:rPr>
        <w:tab/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l=9.8;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q=0.5;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F=1.2;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m=0.05;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n=1;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W=2/3;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hold on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for i=1:400000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w(i+1)=w(i)-g/l*sin(theta(i))*</w:t>
      </w:r>
      <w:proofErr w:type="spellStart"/>
      <w:r w:rsidRPr="000162DC">
        <w:rPr>
          <w:rStyle w:val="Input"/>
          <w:lang w:eastAsia="zh-CN"/>
        </w:rPr>
        <w:t>dt</w:t>
      </w:r>
      <w:proofErr w:type="spellEnd"/>
      <w:r w:rsidRPr="000162DC">
        <w:rPr>
          <w:rStyle w:val="Input"/>
          <w:lang w:eastAsia="zh-CN"/>
        </w:rPr>
        <w:t>-q*w(i)*</w:t>
      </w:r>
      <w:proofErr w:type="spellStart"/>
      <w:r w:rsidRPr="000162DC">
        <w:rPr>
          <w:rStyle w:val="Input"/>
          <w:lang w:eastAsia="zh-CN"/>
        </w:rPr>
        <w:t>dt+F</w:t>
      </w:r>
      <w:proofErr w:type="spellEnd"/>
      <w:r w:rsidRPr="000162DC">
        <w:rPr>
          <w:rStyle w:val="Input"/>
          <w:lang w:eastAsia="zh-CN"/>
        </w:rPr>
        <w:t>*sin(W*t(i))*</w:t>
      </w:r>
      <w:proofErr w:type="spellStart"/>
      <w:r w:rsidRPr="000162DC">
        <w:rPr>
          <w:rStyle w:val="Input"/>
          <w:lang w:eastAsia="zh-CN"/>
        </w:rPr>
        <w:t>dt</w:t>
      </w:r>
      <w:proofErr w:type="spellEnd"/>
      <w:r w:rsidRPr="000162DC">
        <w:rPr>
          <w:rStyle w:val="Input"/>
          <w:lang w:eastAsia="zh-CN"/>
        </w:rPr>
        <w:t>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theta(i+1)=theta(i)+w(i+1)*</w:t>
      </w:r>
      <w:proofErr w:type="spellStart"/>
      <w:r w:rsidRPr="000162DC">
        <w:rPr>
          <w:rStyle w:val="Input"/>
          <w:lang w:eastAsia="zh-CN"/>
        </w:rPr>
        <w:t>dt</w:t>
      </w:r>
      <w:proofErr w:type="spellEnd"/>
      <w:r w:rsidRPr="000162DC">
        <w:rPr>
          <w:rStyle w:val="Input"/>
          <w:lang w:eastAsia="zh-CN"/>
        </w:rPr>
        <w:t>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if theta(i+1)&gt;pi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theta(i+1)=theta(i+1)-2*pi;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end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if theta(i+1)&lt;-pi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theta(i+1)=theta(i+1)+2*pi;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end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t(i+1)=t(i)+</w:t>
      </w:r>
      <w:proofErr w:type="spellStart"/>
      <w:r w:rsidRPr="000162DC">
        <w:rPr>
          <w:rStyle w:val="Input"/>
          <w:lang w:eastAsia="zh-CN"/>
        </w:rPr>
        <w:t>dt</w:t>
      </w:r>
      <w:proofErr w:type="spellEnd"/>
      <w:r w:rsidRPr="000162DC">
        <w:rPr>
          <w:rStyle w:val="Input"/>
          <w:lang w:eastAsia="zh-CN"/>
        </w:rPr>
        <w:t>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if t(i)&gt;=2*n*pi/W &amp;&amp; t(i)&lt;=2*n*pi/W+0.04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   plot(theta(i),w(i),'b.')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n=n+1;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end  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>end</w:t>
      </w:r>
    </w:p>
    <w:p w:rsidR="000162DC" w:rsidRPr="000162DC" w:rsidRDefault="000162DC" w:rsidP="000162DC">
      <w:pPr>
        <w:rPr>
          <w:rStyle w:val="Input"/>
          <w:lang w:eastAsia="zh-CN"/>
        </w:rPr>
      </w:pPr>
      <w:r w:rsidRPr="000162DC">
        <w:rPr>
          <w:rStyle w:val="Input"/>
          <w:lang w:eastAsia="zh-CN"/>
        </w:rPr>
        <w:t xml:space="preserve">axis </w:t>
      </w:r>
      <w:r>
        <w:rPr>
          <w:rStyle w:val="Input"/>
        </w:rPr>
        <w:t>([2,</w:t>
      </w:r>
      <w:r>
        <w:rPr>
          <w:rStyle w:val="Input"/>
          <w:rFonts w:eastAsia="宋体"/>
          <w:lang w:eastAsia="zh-CN"/>
        </w:rPr>
        <w:t>3.</w:t>
      </w:r>
      <w:r>
        <w:rPr>
          <w:rStyle w:val="Input"/>
          <w:rFonts w:eastAsia="宋体" w:hint="eastAsia"/>
          <w:lang w:eastAsia="zh-CN"/>
        </w:rPr>
        <w:t>2</w:t>
      </w:r>
      <w:r>
        <w:rPr>
          <w:rStyle w:val="Input"/>
        </w:rPr>
        <w:t>,-</w:t>
      </w:r>
      <w:r>
        <w:rPr>
          <w:rStyle w:val="Input"/>
          <w:rFonts w:eastAsia="宋体"/>
          <w:lang w:eastAsia="zh-CN"/>
        </w:rPr>
        <w:t>1.</w:t>
      </w:r>
      <w:r>
        <w:rPr>
          <w:rStyle w:val="Input"/>
          <w:rFonts w:eastAsia="宋体" w:hint="eastAsia"/>
          <w:lang w:eastAsia="zh-CN"/>
        </w:rPr>
        <w:t>5</w:t>
      </w:r>
      <w:r>
        <w:rPr>
          <w:rStyle w:val="Input"/>
        </w:rPr>
        <w:t>,</w:t>
      </w:r>
      <w:r>
        <w:rPr>
          <w:rStyle w:val="Input"/>
          <w:rFonts w:eastAsia="宋体"/>
          <w:lang w:eastAsia="zh-CN"/>
        </w:rPr>
        <w:t>-0.</w:t>
      </w:r>
      <w:r>
        <w:rPr>
          <w:rStyle w:val="Input"/>
          <w:rFonts w:eastAsia="宋体" w:hint="eastAsia"/>
          <w:lang w:eastAsia="zh-CN"/>
        </w:rPr>
        <w:t>3</w:t>
      </w:r>
      <w:r>
        <w:rPr>
          <w:rStyle w:val="Input"/>
        </w:rPr>
        <w:t>])</w:t>
      </w:r>
    </w:p>
    <w:p w:rsidR="000162DC" w:rsidRDefault="000162DC" w:rsidP="000162DC">
      <w:pPr>
        <w:pStyle w:val="Normal"/>
      </w:pPr>
      <w:r w:rsidRPr="000162DC">
        <w:rPr>
          <w:rStyle w:val="Input"/>
          <w:lang w:eastAsia="zh-CN"/>
        </w:rPr>
        <w:t>box on;</w:t>
      </w:r>
      <w:r w:rsidRPr="000162DC">
        <w:rPr>
          <w:rStyle w:val="Input"/>
        </w:rPr>
        <w:t xml:space="preserve"> </w:t>
      </w:r>
      <w:bookmarkEnd w:id="71"/>
      <w:r w:rsidRPr="000162DC">
        <w:t xml:space="preserve"> </w:t>
      </w:r>
    </w:p>
    <w:p w:rsidR="002F2D4B" w:rsidRPr="000162DC" w:rsidRDefault="002F2D4B" w:rsidP="000162DC">
      <w:pPr>
        <w:pStyle w:val="Normal"/>
      </w:pPr>
    </w:p>
    <w:p w:rsidR="000162DC" w:rsidRPr="000162DC" w:rsidRDefault="000162DC" w:rsidP="000162DC">
      <w:pPr>
        <w:pStyle w:val="Normal"/>
      </w:pPr>
      <w:bookmarkStart w:id="72" w:name="OUTPUT_28"/>
      <w:r w:rsidRPr="000162DC">
        <w:rPr>
          <w:rFonts w:eastAsia="宋体"/>
          <w:lang w:eastAsia="zh-CN"/>
        </w:rPr>
        <w:lastRenderedPageBreak/>
        <w:pict>
          <v:shape id="_x0000_i1052" type="#_x0000_t75" style="width:4in;height:252pt">
            <v:imagedata r:id="rId35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72"/>
      <w:r w:rsidRPr="000162DC">
        <w:t xml:space="preserve"> </w:t>
      </w:r>
    </w:p>
    <w:p w:rsidR="002F2D4B" w:rsidRPr="000162DC" w:rsidRDefault="002F2D4B" w:rsidP="000162DC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73" w:name="_Toc432500487"/>
      <w:r w:rsidRPr="002F2D4B">
        <w:rPr>
          <w:rFonts w:eastAsia="宋体"/>
          <w:lang w:eastAsia="zh-CN"/>
        </w:rPr>
        <w:t>3.18</w:t>
      </w:r>
      <w:bookmarkEnd w:id="73"/>
    </w:p>
    <w:p w:rsidR="00944182" w:rsidRPr="00944182" w:rsidRDefault="00944182" w:rsidP="00944182">
      <w:pPr>
        <w:rPr>
          <w:rStyle w:val="Input"/>
          <w:lang w:eastAsia="zh-CN"/>
        </w:rPr>
      </w:pPr>
      <w:bookmarkStart w:id="74" w:name="INPUT_29"/>
      <w:r w:rsidRPr="00944182">
        <w:rPr>
          <w:rStyle w:val="Input"/>
          <w:lang w:eastAsia="zh-CN"/>
        </w:rPr>
        <w:t>clear all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l=9.8;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g=9.8;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omega(1)=0;</w:t>
      </w:r>
    </w:p>
    <w:p w:rsidR="00944182" w:rsidRPr="00944182" w:rsidRDefault="00944182" w:rsidP="00944182">
      <w:pPr>
        <w:rPr>
          <w:rStyle w:val="Input"/>
          <w:lang w:val="fr-FR" w:eastAsia="zh-CN"/>
        </w:rPr>
      </w:pPr>
      <w:r w:rsidRPr="00944182">
        <w:rPr>
          <w:rStyle w:val="Input"/>
          <w:lang w:val="fr-FR" w:eastAsia="zh-CN"/>
        </w:rPr>
        <w:t>theta(1)=0.2;</w:t>
      </w:r>
    </w:p>
    <w:p w:rsidR="00944182" w:rsidRPr="00944182" w:rsidRDefault="00944182" w:rsidP="00944182">
      <w:pPr>
        <w:rPr>
          <w:rStyle w:val="Input"/>
          <w:lang w:val="fr-FR" w:eastAsia="zh-CN"/>
        </w:rPr>
      </w:pPr>
      <w:r w:rsidRPr="00944182">
        <w:rPr>
          <w:rStyle w:val="Input"/>
          <w:lang w:val="fr-FR" w:eastAsia="zh-CN"/>
        </w:rPr>
        <w:t>t(1)=0;</w:t>
      </w:r>
    </w:p>
    <w:p w:rsidR="00944182" w:rsidRPr="00944182" w:rsidRDefault="00944182" w:rsidP="00944182">
      <w:pPr>
        <w:rPr>
          <w:rStyle w:val="Input"/>
          <w:lang w:val="fr-FR" w:eastAsia="zh-CN"/>
        </w:rPr>
      </w:pPr>
      <w:r w:rsidRPr="00944182">
        <w:rPr>
          <w:rStyle w:val="Input"/>
          <w:lang w:val="fr-FR" w:eastAsia="zh-CN"/>
        </w:rPr>
        <w:t>q=1/2;</w:t>
      </w:r>
    </w:p>
    <w:p w:rsidR="00944182" w:rsidRPr="00944182" w:rsidRDefault="00944182" w:rsidP="00944182">
      <w:pPr>
        <w:rPr>
          <w:rStyle w:val="Input"/>
          <w:lang w:val="fr-FR" w:eastAsia="zh-CN"/>
        </w:rPr>
      </w:pPr>
      <w:r w:rsidRPr="00944182">
        <w:rPr>
          <w:rStyle w:val="Input"/>
          <w:lang w:val="fr-FR" w:eastAsia="zh-CN"/>
        </w:rPr>
        <w:t>Omega=2/3;</w:t>
      </w:r>
    </w:p>
    <w:p w:rsidR="00944182" w:rsidRPr="00944182" w:rsidRDefault="00944182" w:rsidP="00944182">
      <w:pPr>
        <w:rPr>
          <w:rStyle w:val="Input"/>
          <w:lang w:val="fr-FR" w:eastAsia="zh-CN"/>
        </w:rPr>
      </w:pPr>
      <w:r w:rsidRPr="00944182">
        <w:rPr>
          <w:rStyle w:val="Input"/>
          <w:lang w:val="fr-FR" w:eastAsia="zh-CN"/>
        </w:rPr>
        <w:t>dt=0.01;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hold on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box on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F=1.4;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n=1;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for i=1:2000/</w:t>
      </w:r>
      <w:proofErr w:type="spellStart"/>
      <w:r w:rsidRPr="00944182">
        <w:rPr>
          <w:rStyle w:val="Input"/>
          <w:lang w:eastAsia="zh-CN"/>
        </w:rPr>
        <w:t>dt</w:t>
      </w:r>
      <w:proofErr w:type="spellEnd"/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omega(i+1)=omega(i)-g/l*sin(theta(i))*dt-q*omega(i)*dt+F*sin(Omega*t(i))*dt;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theta(i+1)=theta(i)+omega(i+1)*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t(i+1)=t(i)+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theta(i+1)&gt;pi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theta(i+1)=theta(i+1)-2*pi;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theta(i+1)&lt;-pi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theta(i+1)=theta(i+1)+2*pi;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t(i)&lt;n*2*pi/Omega+0.01 &amp;&amp; t(i)&gt;n*2*pi/Omega-0.01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plot(theta(i),omega(i),'bo','MarkerSize',6)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lastRenderedPageBreak/>
        <w:t xml:space="preserve">    n=n+1;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 </w:t>
      </w:r>
    </w:p>
    <w:p w:rsidR="00944182" w:rsidRPr="00864DC1" w:rsidRDefault="00944182" w:rsidP="00944182">
      <w:pPr>
        <w:rPr>
          <w:rStyle w:val="Input"/>
          <w:rFonts w:eastAsia="宋体" w:hint="eastAsia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864DC1" w:rsidRDefault="00944182" w:rsidP="00944182">
      <w:pPr>
        <w:rPr>
          <w:rStyle w:val="Input"/>
          <w:rFonts w:eastAsia="宋体" w:hint="eastAsia"/>
          <w:lang w:eastAsia="zh-CN"/>
        </w:rPr>
      </w:pPr>
      <w:r w:rsidRPr="00944182">
        <w:rPr>
          <w:rStyle w:val="Input"/>
          <w:lang w:eastAsia="zh-CN"/>
        </w:rPr>
        <w:t>legend('1.4')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F=1.44;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n=1;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for i=1:2000/</w:t>
      </w:r>
      <w:proofErr w:type="spellStart"/>
      <w:r w:rsidRPr="00944182">
        <w:rPr>
          <w:rStyle w:val="Input"/>
          <w:lang w:eastAsia="zh-CN"/>
        </w:rPr>
        <w:t>dt</w:t>
      </w:r>
      <w:proofErr w:type="spellEnd"/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omega(i+1)=omega(i)-g/l*sin(theta(i))*dt-q*omega(i)*dt+F*sin(Omega*t(i))*dt;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theta(i+1)=theta(i)+omega(i+1)*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t(i+1)=t(i)+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theta(i+1)&gt;pi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theta(i+1)=theta(i+1)-2*pi;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theta(i+1)&lt;-pi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theta(i+1)=theta(i+1)+2*pi;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t(i)&lt;n*2*pi/Omega+0.01 &amp;&amp; t(i)&gt;n*2*pi/Omega-0.01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plot(theta(i),omega(i),'g.','MarkerSize',5)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n=n+1;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 </w:t>
      </w:r>
    </w:p>
    <w:p w:rsidR="00944182" w:rsidRPr="00864DC1" w:rsidRDefault="00944182" w:rsidP="00944182">
      <w:pPr>
        <w:rPr>
          <w:rStyle w:val="Input"/>
          <w:rFonts w:eastAsia="宋体" w:hint="eastAsia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864DC1" w:rsidRDefault="00944182" w:rsidP="00944182">
      <w:pPr>
        <w:rPr>
          <w:rStyle w:val="Input"/>
          <w:rFonts w:eastAsia="宋体" w:hint="eastAsia"/>
          <w:lang w:eastAsia="zh-CN"/>
        </w:rPr>
      </w:pPr>
      <w:r w:rsidRPr="00944182">
        <w:rPr>
          <w:rStyle w:val="Input"/>
          <w:lang w:eastAsia="zh-CN"/>
        </w:rPr>
        <w:t>legend('1.4</w:t>
      </w:r>
      <w:r w:rsidRPr="00864DC1">
        <w:rPr>
          <w:rStyle w:val="Input"/>
          <w:rFonts w:eastAsia="宋体" w:hint="eastAsia"/>
          <w:lang w:eastAsia="zh-CN"/>
        </w:rPr>
        <w:t>4</w:t>
      </w:r>
      <w:r w:rsidRPr="00944182">
        <w:rPr>
          <w:rStyle w:val="Input"/>
          <w:lang w:eastAsia="zh-CN"/>
        </w:rPr>
        <w:t>')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F=1.465;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n=1;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for i=1:2000/</w:t>
      </w:r>
      <w:proofErr w:type="spellStart"/>
      <w:r w:rsidRPr="00944182">
        <w:rPr>
          <w:rStyle w:val="Input"/>
          <w:lang w:eastAsia="zh-CN"/>
        </w:rPr>
        <w:t>dt</w:t>
      </w:r>
      <w:proofErr w:type="spellEnd"/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omega(i+1)=omega(i)-g/l*sin(theta(i))*dt-q*omega(i)*dt+F*sin(Omega*t(i))*dt;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theta(i+1)=theta(i)+omega(i+1)*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t(i+1)=t(i)+</w:t>
      </w:r>
      <w:proofErr w:type="spellStart"/>
      <w:r w:rsidRPr="00944182">
        <w:rPr>
          <w:rStyle w:val="Input"/>
          <w:lang w:eastAsia="zh-CN"/>
        </w:rPr>
        <w:t>dt</w:t>
      </w:r>
      <w:proofErr w:type="spellEnd"/>
      <w:r w:rsidRPr="00944182">
        <w:rPr>
          <w:rStyle w:val="Input"/>
          <w:lang w:eastAsia="zh-CN"/>
        </w:rPr>
        <w:t>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theta(i+1)&gt;pi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theta(i+1)=theta(i+1)-2*pi;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theta(i+1)&lt;-pi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   theta(i+1)=theta(i+1)+2*pi;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if t(i)&lt;n*2*pi/Omega+0.01 &amp;&amp; t(i)&gt;n*2*pi/Omega-0.01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plot(theta(i),omega(i),'r.','MarkerSize',5)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 n=n+1;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  end 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 xml:space="preserve"> 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ylabel</w:t>
      </w:r>
      <w:proofErr w:type="spellEnd"/>
      <w:r w:rsidRPr="00944182">
        <w:rPr>
          <w:rStyle w:val="Input"/>
          <w:lang w:eastAsia="zh-CN"/>
        </w:rPr>
        <w:t>('\omega(radians/s)')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xlabel</w:t>
      </w:r>
      <w:proofErr w:type="spellEnd"/>
      <w:r w:rsidRPr="00944182">
        <w:rPr>
          <w:rStyle w:val="Input"/>
          <w:lang w:eastAsia="zh-CN"/>
        </w:rPr>
        <w:t>('\theta(radians)')</w:t>
      </w:r>
    </w:p>
    <w:p w:rsidR="00944182" w:rsidRDefault="00944182" w:rsidP="00944182">
      <w:pPr>
        <w:pStyle w:val="Normal"/>
      </w:pPr>
      <w:r w:rsidRPr="00944182">
        <w:rPr>
          <w:rStyle w:val="Input"/>
          <w:lang w:eastAsia="zh-CN"/>
        </w:rPr>
        <w:t>legend('1.465')</w:t>
      </w:r>
      <w:r w:rsidRPr="00944182">
        <w:rPr>
          <w:rStyle w:val="Input"/>
        </w:rPr>
        <w:t xml:space="preserve"> </w:t>
      </w:r>
      <w:bookmarkEnd w:id="74"/>
      <w:r w:rsidRPr="00944182">
        <w:t xml:space="preserve"> </w:t>
      </w:r>
    </w:p>
    <w:p w:rsidR="00944182" w:rsidRPr="00944182" w:rsidRDefault="00944182" w:rsidP="00944182">
      <w:pPr>
        <w:pStyle w:val="Normal"/>
      </w:pPr>
    </w:p>
    <w:p w:rsidR="00944182" w:rsidRPr="00944182" w:rsidRDefault="00944182" w:rsidP="00944182">
      <w:pPr>
        <w:pStyle w:val="Normal"/>
      </w:pPr>
      <w:bookmarkStart w:id="75" w:name="OUTPUT_29"/>
      <w:r w:rsidRPr="00944182">
        <w:lastRenderedPageBreak/>
        <w:pict>
          <v:shape id="_x0000_i1053" type="#_x0000_t75" style="width:4in;height:252pt">
            <v:imagedata r:id="rId36" o:title=""/>
            <o:lock v:ext="edit" aspectratio="f"/>
          </v:shape>
        </w:pict>
      </w:r>
      <w:r>
        <w:t xml:space="preserve"> </w:t>
      </w:r>
      <w:bookmarkEnd w:id="75"/>
      <w:r w:rsidRPr="00944182">
        <w:t xml:space="preserve"> </w:t>
      </w:r>
    </w:p>
    <w:p w:rsidR="002F2D4B" w:rsidRPr="00944182" w:rsidRDefault="002F2D4B" w:rsidP="00944182">
      <w:pPr>
        <w:pStyle w:val="Normal"/>
      </w:pPr>
    </w:p>
    <w:p w:rsidR="002F2D4B" w:rsidRPr="00864DC1" w:rsidRDefault="002F2D4B" w:rsidP="00944182">
      <w:pPr>
        <w:pStyle w:val="Normal"/>
        <w:rPr>
          <w:rFonts w:eastAsia="宋体" w:hint="eastAsia"/>
          <w:lang w:eastAsia="zh-CN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76" w:name="_Toc432500488"/>
      <w:r w:rsidRPr="002F2D4B">
        <w:rPr>
          <w:rFonts w:eastAsia="宋体"/>
          <w:lang w:eastAsia="zh-CN"/>
        </w:rPr>
        <w:t>3.19</w:t>
      </w:r>
      <w:bookmarkEnd w:id="76"/>
    </w:p>
    <w:p w:rsidR="00944182" w:rsidRPr="00944182" w:rsidRDefault="00944182" w:rsidP="00944182">
      <w:pPr>
        <w:rPr>
          <w:rStyle w:val="Input"/>
          <w:lang w:eastAsia="zh-CN"/>
        </w:rPr>
      </w:pPr>
      <w:bookmarkStart w:id="77" w:name="INPUT_31"/>
      <w:r w:rsidRPr="00944182">
        <w:rPr>
          <w:rStyle w:val="Input"/>
          <w:lang w:eastAsia="zh-CN"/>
        </w:rPr>
        <w:t>clear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a=0;b=5000;h=0.01*</w:t>
      </w:r>
      <w:proofErr w:type="spellStart"/>
      <w:r w:rsidRPr="00944182">
        <w:rPr>
          <w:rStyle w:val="Input"/>
          <w:lang w:eastAsia="zh-CN"/>
        </w:rPr>
        <w:t>pi;n</w:t>
      </w:r>
      <w:proofErr w:type="spellEnd"/>
      <w:r w:rsidRPr="00944182">
        <w:rPr>
          <w:rStyle w:val="Input"/>
          <w:lang w:eastAsia="zh-CN"/>
        </w:rPr>
        <w:t>=(b-a)/h;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l=9.8;g=9.8;q=0.5;fd=1.4;omgd=2/3;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theta(1)=0.2;omg(1)=0;t(1)=0;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for k=1:1:n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omg(k+1)=omg(k)-l/g*sin(theta(k))*h-q*omg(k)*h+fd*sin(omgd*t(k))*h;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theta(k+1)=theta(k)+</w:t>
      </w:r>
      <w:proofErr w:type="spellStart"/>
      <w:r w:rsidRPr="00944182">
        <w:rPr>
          <w:rStyle w:val="Input"/>
          <w:lang w:eastAsia="zh-CN"/>
        </w:rPr>
        <w:t>omg</w:t>
      </w:r>
      <w:proofErr w:type="spellEnd"/>
      <w:r w:rsidRPr="00944182">
        <w:rPr>
          <w:rStyle w:val="Input"/>
          <w:lang w:eastAsia="zh-CN"/>
        </w:rPr>
        <w:t>(k+1)*h;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t(k+1)=t(k)+h;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if theta(k+1)&gt;pi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theta(k+1)=theta(k+1)-2*pi;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if theta(k+1)&lt;-pi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theta(k+1)=theta(k+1)+2*pi;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=1;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for k=1:1:n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if abs(t(k)/0.01/pi-</w:t>
      </w: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)&lt;1e-3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tt</w:t>
      </w:r>
      <w:proofErr w:type="spellEnd"/>
      <w:r w:rsidRPr="00944182">
        <w:rPr>
          <w:rStyle w:val="Input"/>
          <w:lang w:eastAsia="zh-CN"/>
        </w:rPr>
        <w:t>(</w:t>
      </w: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)=t(k);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theta1(</w:t>
      </w: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)=theta(k);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omg1(</w:t>
      </w: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)=</w:t>
      </w:r>
      <w:proofErr w:type="spellStart"/>
      <w:r w:rsidRPr="00944182">
        <w:rPr>
          <w:rStyle w:val="Input"/>
          <w:lang w:eastAsia="zh-CN"/>
        </w:rPr>
        <w:t>omg</w:t>
      </w:r>
      <w:proofErr w:type="spellEnd"/>
      <w:r w:rsidRPr="00944182">
        <w:rPr>
          <w:rStyle w:val="Input"/>
          <w:lang w:eastAsia="zh-CN"/>
        </w:rPr>
        <w:t>(k);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kk</w:t>
      </w:r>
      <w:proofErr w:type="spellEnd"/>
      <w:r w:rsidRPr="00944182">
        <w:rPr>
          <w:rStyle w:val="Input"/>
          <w:lang w:eastAsia="zh-CN"/>
        </w:rPr>
        <w:t>=kk+1;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end</w:t>
      </w:r>
    </w:p>
    <w:p w:rsidR="00944182" w:rsidRPr="00944182" w:rsidRDefault="00944182" w:rsidP="00944182">
      <w:pPr>
        <w:rPr>
          <w:rStyle w:val="Input"/>
          <w:lang w:eastAsia="zh-CN"/>
        </w:rPr>
      </w:pPr>
      <w:r w:rsidRPr="00944182">
        <w:rPr>
          <w:rStyle w:val="Input"/>
          <w:lang w:eastAsia="zh-CN"/>
        </w:rPr>
        <w:t>plot(theta1,omg1,'b.','markersize',2)</w:t>
      </w:r>
    </w:p>
    <w:p w:rsidR="00944182" w:rsidRPr="00944182" w:rsidRDefault="00944182" w:rsidP="00944182">
      <w:pPr>
        <w:rPr>
          <w:rStyle w:val="Input"/>
          <w:lang w:eastAsia="zh-CN"/>
        </w:rPr>
      </w:pPr>
      <w:proofErr w:type="spellStart"/>
      <w:r w:rsidRPr="00944182">
        <w:rPr>
          <w:rStyle w:val="Input"/>
          <w:lang w:eastAsia="zh-CN"/>
        </w:rPr>
        <w:t>xlabel</w:t>
      </w:r>
      <w:proofErr w:type="spellEnd"/>
      <w:r w:rsidRPr="00944182">
        <w:rPr>
          <w:rStyle w:val="Input"/>
          <w:lang w:eastAsia="zh-CN"/>
        </w:rPr>
        <w:t>('</w:t>
      </w:r>
      <w:r w:rsidRPr="00944182">
        <w:rPr>
          <w:rStyle w:val="Input"/>
        </w:rPr>
        <w:t>\</w:t>
      </w:r>
      <w:r w:rsidRPr="00944182">
        <w:rPr>
          <w:rStyle w:val="Input"/>
          <w:lang w:eastAsia="zh-CN"/>
        </w:rPr>
        <w:t>theta')</w:t>
      </w:r>
    </w:p>
    <w:p w:rsidR="00944182" w:rsidRDefault="00944182" w:rsidP="00944182">
      <w:bookmarkStart w:id="78" w:name="INPUT_30"/>
      <w:proofErr w:type="spellStart"/>
      <w:r w:rsidRPr="00944182">
        <w:rPr>
          <w:rStyle w:val="Input"/>
        </w:rPr>
        <w:t>ylabel</w:t>
      </w:r>
      <w:proofErr w:type="spellEnd"/>
      <w:r w:rsidRPr="00944182">
        <w:rPr>
          <w:rStyle w:val="Input"/>
        </w:rPr>
        <w:t>('</w:t>
      </w:r>
      <w:r w:rsidRPr="00944182">
        <w:rPr>
          <w:rStyle w:val="Input"/>
          <w:rFonts w:hint="eastAsia"/>
        </w:rPr>
        <w:t>\omega</w:t>
      </w:r>
      <w:r w:rsidRPr="00944182">
        <w:rPr>
          <w:rStyle w:val="Input"/>
        </w:rPr>
        <w:t xml:space="preserve">') </w:t>
      </w:r>
      <w:bookmarkEnd w:id="77"/>
      <w:bookmarkEnd w:id="78"/>
      <w:r w:rsidRPr="00944182">
        <w:t xml:space="preserve">  </w:t>
      </w:r>
    </w:p>
    <w:p w:rsidR="00944182" w:rsidRPr="00944182" w:rsidRDefault="00944182" w:rsidP="00944182">
      <w:pPr>
        <w:pStyle w:val="Normal"/>
      </w:pPr>
    </w:p>
    <w:p w:rsidR="00944182" w:rsidRPr="00944182" w:rsidRDefault="00944182" w:rsidP="00944182">
      <w:pPr>
        <w:pStyle w:val="Normal"/>
      </w:pPr>
      <w:bookmarkStart w:id="79" w:name="OUTPUT_31"/>
      <w:r w:rsidRPr="00944182">
        <w:lastRenderedPageBreak/>
        <w:pict>
          <v:shape id="_x0000_i1054" type="#_x0000_t75" style="width:4in;height:252pt">
            <v:imagedata r:id="rId37" o:title=""/>
            <o:lock v:ext="edit" aspectratio="f"/>
          </v:shape>
        </w:pict>
      </w:r>
      <w:r>
        <w:t xml:space="preserve"> </w:t>
      </w:r>
      <w:bookmarkEnd w:id="79"/>
      <w:r w:rsidRPr="00944182">
        <w:t xml:space="preserve"> </w:t>
      </w:r>
    </w:p>
    <w:p w:rsidR="002F2D4B" w:rsidRPr="00944182" w:rsidRDefault="002F2D4B" w:rsidP="00944182">
      <w:pPr>
        <w:pStyle w:val="Normal"/>
      </w:pPr>
    </w:p>
    <w:p w:rsidR="002F2D4B" w:rsidRPr="00944182" w:rsidRDefault="002F2D4B" w:rsidP="00944182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80" w:name="_Toc432500489"/>
      <w:r w:rsidRPr="002F2D4B">
        <w:rPr>
          <w:rFonts w:eastAsia="宋体"/>
          <w:lang w:eastAsia="zh-CN"/>
        </w:rPr>
        <w:t>3.20</w:t>
      </w:r>
      <w:bookmarkEnd w:id="80"/>
    </w:p>
    <w:p w:rsidR="00A1403D" w:rsidRPr="00A1403D" w:rsidRDefault="00A1403D" w:rsidP="00A1403D">
      <w:pPr>
        <w:rPr>
          <w:rStyle w:val="Input"/>
          <w:lang w:eastAsia="zh-CN"/>
        </w:rPr>
      </w:pPr>
      <w:bookmarkStart w:id="81" w:name="INPUT_32"/>
      <w:r w:rsidRPr="00A1403D">
        <w:rPr>
          <w:rStyle w:val="Input"/>
          <w:lang w:eastAsia="zh-CN"/>
        </w:rPr>
        <w:t>clear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a=0;b=1300*</w:t>
      </w:r>
      <w:proofErr w:type="spellStart"/>
      <w:r w:rsidRPr="00A1403D">
        <w:rPr>
          <w:rStyle w:val="Input"/>
          <w:lang w:eastAsia="zh-CN"/>
        </w:rPr>
        <w:t>pi;h</w:t>
      </w:r>
      <w:proofErr w:type="spellEnd"/>
      <w:r w:rsidRPr="00A1403D">
        <w:rPr>
          <w:rStyle w:val="Input"/>
          <w:lang w:eastAsia="zh-CN"/>
        </w:rPr>
        <w:t>=0.01*</w:t>
      </w:r>
      <w:proofErr w:type="spellStart"/>
      <w:r w:rsidRPr="00A1403D">
        <w:rPr>
          <w:rStyle w:val="Input"/>
          <w:lang w:eastAsia="zh-CN"/>
        </w:rPr>
        <w:t>pi;n</w:t>
      </w:r>
      <w:proofErr w:type="spellEnd"/>
      <w:r w:rsidRPr="00A1403D">
        <w:rPr>
          <w:rStyle w:val="Input"/>
          <w:lang w:eastAsia="zh-CN"/>
        </w:rPr>
        <w:t>=(b-a)/h;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l=9.8;g=9.8;q=0.5;fd=[1.35:0.001:1.5];</w:t>
      </w:r>
      <w:proofErr w:type="spellStart"/>
      <w:r w:rsidRPr="00A1403D">
        <w:rPr>
          <w:rStyle w:val="Input"/>
          <w:lang w:eastAsia="zh-CN"/>
        </w:rPr>
        <w:t>omgd</w:t>
      </w:r>
      <w:proofErr w:type="spellEnd"/>
      <w:r w:rsidRPr="00A1403D">
        <w:rPr>
          <w:rStyle w:val="Input"/>
          <w:lang w:eastAsia="zh-CN"/>
        </w:rPr>
        <w:t>=2/3;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p=length(</w:t>
      </w:r>
      <w:proofErr w:type="spellStart"/>
      <w:r w:rsidRPr="00A1403D">
        <w:rPr>
          <w:rStyle w:val="Input"/>
          <w:lang w:eastAsia="zh-CN"/>
        </w:rPr>
        <w:t>fd</w:t>
      </w:r>
      <w:proofErr w:type="spellEnd"/>
      <w:r w:rsidRPr="00A1403D">
        <w:rPr>
          <w:rStyle w:val="Input"/>
          <w:lang w:eastAsia="zh-CN"/>
        </w:rPr>
        <w:t>);</w:t>
      </w:r>
    </w:p>
    <w:p w:rsidR="00A1403D" w:rsidRPr="00A1403D" w:rsidRDefault="00A1403D" w:rsidP="00A1403D">
      <w:pPr>
        <w:rPr>
          <w:rStyle w:val="Input"/>
          <w:lang w:val="fr-FR" w:eastAsia="zh-CN"/>
        </w:rPr>
      </w:pPr>
      <w:r w:rsidRPr="00A1403D">
        <w:rPr>
          <w:rStyle w:val="Input"/>
          <w:lang w:val="fr-FR" w:eastAsia="zh-CN"/>
        </w:rPr>
        <w:t>mm=1;</w:t>
      </w:r>
    </w:p>
    <w:p w:rsidR="00A1403D" w:rsidRPr="00A1403D" w:rsidRDefault="00A1403D" w:rsidP="00A1403D">
      <w:pPr>
        <w:rPr>
          <w:rStyle w:val="Input"/>
          <w:lang w:val="fr-FR" w:eastAsia="zh-CN"/>
        </w:rPr>
      </w:pPr>
      <w:r w:rsidRPr="00A1403D">
        <w:rPr>
          <w:rStyle w:val="Input"/>
          <w:lang w:val="fr-FR" w:eastAsia="zh-CN"/>
        </w:rPr>
        <w:t>theta(1,1:p)=0.2;omg(1,1:p)=0;t(1,1:p)=0;</w:t>
      </w:r>
    </w:p>
    <w:p w:rsidR="00A1403D" w:rsidRPr="00A1403D" w:rsidRDefault="00A1403D" w:rsidP="00A1403D">
      <w:pPr>
        <w:rPr>
          <w:rStyle w:val="Input"/>
          <w:lang w:val="fr-FR" w:eastAsia="zh-CN"/>
        </w:rPr>
      </w:pPr>
      <w:r w:rsidRPr="00A1403D">
        <w:rPr>
          <w:rStyle w:val="Input"/>
          <w:lang w:val="fr-FR" w:eastAsia="zh-CN"/>
        </w:rPr>
        <w:t>for k=1:1:n</w:t>
      </w:r>
    </w:p>
    <w:p w:rsidR="00A1403D" w:rsidRPr="00A1403D" w:rsidRDefault="00A1403D" w:rsidP="00A1403D">
      <w:pPr>
        <w:rPr>
          <w:rStyle w:val="Input"/>
          <w:lang w:val="fr-FR" w:eastAsia="zh-CN"/>
        </w:rPr>
      </w:pPr>
      <w:r w:rsidRPr="00A1403D">
        <w:rPr>
          <w:rStyle w:val="Input"/>
          <w:lang w:val="fr-FR" w:eastAsia="zh-CN"/>
        </w:rPr>
        <w:t>omg(k+1,1:p)=omg(k,1:p)-l/g*sin(theta(k,1:p))*h-q*omg(k,1:p)*h+fd.*sin(omgd*t(k,1:p))*h;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theta(k+1,1:p)=theta(k,1:p)+</w:t>
      </w:r>
      <w:proofErr w:type="spellStart"/>
      <w:r w:rsidRPr="00A1403D">
        <w:rPr>
          <w:rStyle w:val="Input"/>
          <w:lang w:eastAsia="zh-CN"/>
        </w:rPr>
        <w:t>omg</w:t>
      </w:r>
      <w:proofErr w:type="spellEnd"/>
      <w:r w:rsidRPr="00A1403D">
        <w:rPr>
          <w:rStyle w:val="Input"/>
          <w:lang w:eastAsia="zh-CN"/>
        </w:rPr>
        <w:t>(k+1,1:p)*h;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t(k+1,1:p)=t(k,1:p)+h;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% theta(theta&gt;pi)=theta(theta&gt;pi)-2*pi;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% theta(theta&lt;-pi)=theta(theta&lt;-pi)+2*pi;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if rem(k,30)==0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theta1(mm,1:p)=theta(k,1:p);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mm=mm+1;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end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end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for ii=1:1:mm-1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for </w:t>
      </w:r>
      <w:proofErr w:type="spellStart"/>
      <w:r w:rsidRPr="00A1403D">
        <w:rPr>
          <w:rStyle w:val="Input"/>
          <w:lang w:eastAsia="zh-CN"/>
        </w:rPr>
        <w:t>jj</w:t>
      </w:r>
      <w:proofErr w:type="spellEnd"/>
      <w:r w:rsidRPr="00A1403D">
        <w:rPr>
          <w:rStyle w:val="Input"/>
          <w:lang w:eastAsia="zh-CN"/>
        </w:rPr>
        <w:t>=1:1:p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while 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)&lt;-pi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    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)=theta1(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)+2*pi;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end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while 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)&gt;pi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    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)=theta1(</w:t>
      </w:r>
      <w:proofErr w:type="spellStart"/>
      <w:r w:rsidRPr="00A1403D">
        <w:rPr>
          <w:rStyle w:val="Input"/>
          <w:lang w:eastAsia="zh-CN"/>
        </w:rPr>
        <w:t>ii,jj</w:t>
      </w:r>
      <w:proofErr w:type="spellEnd"/>
      <w:r w:rsidRPr="00A1403D">
        <w:rPr>
          <w:rStyle w:val="Input"/>
          <w:lang w:eastAsia="zh-CN"/>
        </w:rPr>
        <w:t>)-2*pi;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    end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 xml:space="preserve">    end</w:t>
      </w:r>
    </w:p>
    <w:p w:rsidR="00A1403D" w:rsidRPr="00A1403D" w:rsidRDefault="00A1403D" w:rsidP="00A1403D">
      <w:pPr>
        <w:rPr>
          <w:rStyle w:val="Input"/>
          <w:lang w:eastAsia="zh-CN"/>
        </w:rPr>
      </w:pPr>
      <w:r w:rsidRPr="00A1403D">
        <w:rPr>
          <w:rStyle w:val="Input"/>
          <w:lang w:eastAsia="zh-CN"/>
        </w:rPr>
        <w:t>end</w:t>
      </w:r>
    </w:p>
    <w:p w:rsidR="002F2D4B" w:rsidRPr="00A1403D" w:rsidRDefault="00A1403D" w:rsidP="00A1403D">
      <w:pPr>
        <w:rPr>
          <w:rFonts w:eastAsia="宋体"/>
          <w:lang w:eastAsia="zh-CN"/>
        </w:rPr>
      </w:pPr>
      <w:r w:rsidRPr="00A1403D">
        <w:rPr>
          <w:rStyle w:val="Input"/>
          <w:lang w:eastAsia="zh-CN"/>
        </w:rPr>
        <w:t>plot(fd,theta1(300:400,1:p),'r.','markersize',4)</w:t>
      </w:r>
      <w:r w:rsidRPr="00A1403D">
        <w:rPr>
          <w:rStyle w:val="Input"/>
        </w:rPr>
        <w:t xml:space="preserve"> </w:t>
      </w:r>
      <w:bookmarkEnd w:id="81"/>
      <w:r w:rsidRPr="00A1403D">
        <w:t xml:space="preserve"> </w:t>
      </w:r>
    </w:p>
    <w:p w:rsidR="002F2D4B" w:rsidRDefault="002F2D4B" w:rsidP="002F2D4B">
      <w:pPr>
        <w:rPr>
          <w:rFonts w:eastAsia="宋体" w:hint="eastAsia"/>
          <w:lang w:eastAsia="zh-CN"/>
        </w:rPr>
      </w:pPr>
    </w:p>
    <w:p w:rsidR="00EB16BD" w:rsidRDefault="00EB16BD" w:rsidP="002F2D4B">
      <w:pPr>
        <w:rPr>
          <w:rFonts w:eastAsia="宋体"/>
          <w:lang w:eastAsia="zh-CN"/>
        </w:rPr>
      </w:pPr>
      <w:r>
        <w:lastRenderedPageBreak/>
        <w:pict>
          <v:shape id="_x0000_i1056" type="#_x0000_t75" style="width:4in;height:252pt">
            <v:imagedata r:id="rId38" o:title=""/>
            <o:lock v:ext="edit" aspectratio="f"/>
          </v:shape>
        </w:pict>
      </w: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82" w:name="_Toc432500490"/>
      <w:r w:rsidRPr="002F2D4B">
        <w:rPr>
          <w:rFonts w:eastAsia="宋体"/>
          <w:lang w:eastAsia="zh-CN"/>
        </w:rPr>
        <w:t>3.21</w:t>
      </w:r>
      <w:bookmarkEnd w:id="82"/>
    </w:p>
    <w:p w:rsidR="000B7D89" w:rsidRDefault="000B7D89" w:rsidP="000B7D89">
      <w:pPr>
        <w:pStyle w:val="Normal"/>
      </w:pP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bookmarkStart w:id="83" w:name="INPUT_56"/>
      <w:r>
        <w:rPr>
          <w:rStyle w:val="Input"/>
        </w:rPr>
        <w:t>clear all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l=9.8;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>g=9.8;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>dt=0.01;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 xml:space="preserve"> 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>omega(1)=0;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>theta(1)=0.2;</w:t>
      </w:r>
    </w:p>
    <w:p w:rsidR="000B7D89" w:rsidRPr="000B7D89" w:rsidRDefault="000B7D89" w:rsidP="000B7D89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0B7D89">
        <w:rPr>
          <w:rStyle w:val="Input"/>
          <w:lang w:val="fr-FR"/>
        </w:rPr>
        <w:t>t(1)=0;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q=1/3;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Omega=2/3;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subplot(3,1,1)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hold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box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F=1.35:0.0005:1.5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n=20;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i=1:1000/</w:t>
      </w:r>
      <w:proofErr w:type="spellStart"/>
      <w:r>
        <w:rPr>
          <w:rStyle w:val="Input"/>
        </w:rPr>
        <w:t>dt</w:t>
      </w:r>
      <w:proofErr w:type="spellEnd"/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omega(i+1)=omega(i)-g/l*sin(theta(i))*dt-q*omega(i)*dt+F*sin(Omega*t(i))*dt;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theta(i+1)=theta(i)+omega(i+1)*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t(i+1)=t(i)+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theta(i+1)&gt;pi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   theta(i+1)=theta(i+1)-2*pi;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theta(i+1)&lt;-pi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   theta(i+1)=theta(i+1)+2*pi;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t(i)&lt;n*2*pi/Omega+0.02 &amp;&amp; t(i)&gt;n*2*pi/Omega-0.02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lastRenderedPageBreak/>
        <w:t xml:space="preserve">    plot(</w:t>
      </w:r>
      <w:proofErr w:type="spellStart"/>
      <w:r>
        <w:rPr>
          <w:rStyle w:val="Input"/>
        </w:rPr>
        <w:t>F,omega</w:t>
      </w:r>
      <w:proofErr w:type="spellEnd"/>
      <w:r>
        <w:rPr>
          <w:rStyle w:val="Input"/>
        </w:rPr>
        <w:t>(i),'b.','MarkerSize',4)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n=n+1;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ylabel</w:t>
      </w:r>
      <w:proofErr w:type="spellEnd"/>
      <w:r>
        <w:rPr>
          <w:rStyle w:val="Input"/>
        </w:rPr>
        <w:t>('\omega(radians/s)')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xlabel</w:t>
      </w:r>
      <w:proofErr w:type="spellEnd"/>
      <w:r>
        <w:rPr>
          <w:rStyle w:val="Input"/>
        </w:rPr>
        <w:t>('F_D')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title('q=1/3')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subplot(3,1,2)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hold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box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q=1/2;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Omega=3/5;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F=1.35:0.0005:1.5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n=20;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i=1:1000/</w:t>
      </w:r>
      <w:proofErr w:type="spellStart"/>
      <w:r>
        <w:rPr>
          <w:rStyle w:val="Input"/>
        </w:rPr>
        <w:t>dt</w:t>
      </w:r>
      <w:proofErr w:type="spellEnd"/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omega(i+1)=omega(i)-g/l*sin(theta(i))*dt-q*omega(i)*dt+F*sin(Omega*t(i))*dt;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theta(i+1)=theta(i)+omega(i+1)*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t(i+1)=t(i)+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theta(i+1)&gt;pi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   theta(i+1)=theta(i+1)-2*pi;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theta(i+1)&lt;-pi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   theta(i+1)=theta(i+1)+2*pi;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t(i)&lt;n*2*pi/Omega+0.02 &amp;&amp; t(i)&gt;n*2*pi/Omega-0.02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plot(</w:t>
      </w:r>
      <w:proofErr w:type="spellStart"/>
      <w:r>
        <w:rPr>
          <w:rStyle w:val="Input"/>
        </w:rPr>
        <w:t>F,omega</w:t>
      </w:r>
      <w:proofErr w:type="spellEnd"/>
      <w:r>
        <w:rPr>
          <w:rStyle w:val="Input"/>
        </w:rPr>
        <w:t>(i),'b.','MarkerSize',4)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n=n+1;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ylabel</w:t>
      </w:r>
      <w:proofErr w:type="spellEnd"/>
      <w:r>
        <w:rPr>
          <w:rStyle w:val="Input"/>
        </w:rPr>
        <w:t>('\omega(radians/s)')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xlabel</w:t>
      </w:r>
      <w:proofErr w:type="spellEnd"/>
      <w:r>
        <w:rPr>
          <w:rStyle w:val="Input"/>
        </w:rPr>
        <w:t>('F_D')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title('\Omega=3/5')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subplot(3,1,3)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hold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box on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q=1/2;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Omega=2/3;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F=1.35:0.0005:1.5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n=20;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for i=1:1000/</w:t>
      </w:r>
      <w:proofErr w:type="spellStart"/>
      <w:r>
        <w:rPr>
          <w:rStyle w:val="Input"/>
        </w:rPr>
        <w:t>dt</w:t>
      </w:r>
      <w:proofErr w:type="spellEnd"/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omega(i+1)=omega(i)-g/l*sin(theta(i))*dt-q*omega(i)*dt+F*sin(Omega*t(i))*dt;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theta(i+1)=theta(i)+omega(i+1)*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t(i+1)=t(i)+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theta(i+1)&gt;pi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lastRenderedPageBreak/>
        <w:t xml:space="preserve">       theta(i+1)=theta(i+1)-2*pi;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theta(i+1)&lt;-pi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   theta(i+1)=theta(i+1)+2*pi;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if t(i)&lt;n*2*pi/Omega+0.02 &amp;&amp; t(i)&gt;n*2*pi/Omega-0.02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plot(</w:t>
      </w:r>
      <w:proofErr w:type="spellStart"/>
      <w:r>
        <w:rPr>
          <w:rStyle w:val="Input"/>
        </w:rPr>
        <w:t>F,omega</w:t>
      </w:r>
      <w:proofErr w:type="spellEnd"/>
      <w:r>
        <w:rPr>
          <w:rStyle w:val="Input"/>
        </w:rPr>
        <w:t>(i),'b.','MarkerSize',4)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n=n+1;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end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>end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ylabel</w:t>
      </w:r>
      <w:proofErr w:type="spellEnd"/>
      <w:r>
        <w:rPr>
          <w:rStyle w:val="Input"/>
        </w:rPr>
        <w:t>('\omega(radians/s)')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>
        <w:rPr>
          <w:rStyle w:val="Input"/>
        </w:rPr>
        <w:t>xlabel</w:t>
      </w:r>
      <w:proofErr w:type="spellEnd"/>
      <w:r>
        <w:rPr>
          <w:rStyle w:val="Input"/>
        </w:rPr>
        <w:t>('F_D')</w:t>
      </w:r>
    </w:p>
    <w:p w:rsidR="000B7D89" w:rsidRDefault="000B7D89" w:rsidP="000B7D89">
      <w:pPr>
        <w:pStyle w:val="Normal"/>
        <w:rPr>
          <w:rFonts w:cs="Courier New"/>
          <w:sz w:val="24"/>
          <w:szCs w:val="24"/>
          <w:lang w:eastAsia="zh-CN"/>
        </w:rPr>
      </w:pPr>
      <w:r>
        <w:rPr>
          <w:rStyle w:val="Input"/>
        </w:rPr>
        <w:t xml:space="preserve">title('Fig 3.11') </w:t>
      </w:r>
      <w:bookmarkEnd w:id="83"/>
      <w:r>
        <w:t xml:space="preserve"> </w:t>
      </w:r>
    </w:p>
    <w:p w:rsidR="000B7D89" w:rsidRDefault="000B7D89" w:rsidP="000B7D8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</w:p>
    <w:p w:rsidR="000B7D89" w:rsidRDefault="000B7D89" w:rsidP="000B7D8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sz w:val="24"/>
          <w:szCs w:val="24"/>
          <w:lang w:eastAsia="zh-CN"/>
        </w:rPr>
        <w:pict>
          <v:shape id="_x0000_i1055" type="#_x0000_t75" style="width:420pt;height:315pt">
            <v:imagedata r:id="rId39" o:title="64AC"/>
          </v:shape>
        </w:pict>
      </w:r>
    </w:p>
    <w:p w:rsidR="002F2D4B" w:rsidRDefault="002F2D4B" w:rsidP="002F2D4B">
      <w:pPr>
        <w:rPr>
          <w:rFonts w:eastAsia="宋体"/>
          <w:lang w:eastAsia="zh-CN"/>
        </w:rPr>
      </w:pPr>
    </w:p>
    <w:p w:rsidR="002F2D4B" w:rsidRDefault="002F2D4B" w:rsidP="002F2D4B">
      <w:pPr>
        <w:rPr>
          <w:rFonts w:eastAsia="宋体"/>
          <w:lang w:eastAsia="zh-CN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84" w:name="_Toc432500491"/>
      <w:r w:rsidRPr="002F2D4B">
        <w:rPr>
          <w:rFonts w:eastAsia="宋体"/>
          <w:lang w:eastAsia="zh-CN"/>
        </w:rPr>
        <w:t>3.22</w:t>
      </w:r>
      <w:bookmarkEnd w:id="84"/>
    </w:p>
    <w:p w:rsidR="00D95D0A" w:rsidRPr="00D95D0A" w:rsidRDefault="00D95D0A" w:rsidP="00D95D0A">
      <w:pPr>
        <w:rPr>
          <w:rStyle w:val="Input"/>
          <w:lang w:eastAsia="zh-CN"/>
        </w:rPr>
      </w:pPr>
      <w:bookmarkStart w:id="85" w:name="INPUT_34"/>
      <w:r w:rsidRPr="00D95D0A">
        <w:rPr>
          <w:rStyle w:val="Input"/>
          <w:lang w:eastAsia="zh-CN"/>
        </w:rPr>
        <w:t>u=2.5:0.001:4;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>X=ones(250,1</w:t>
      </w:r>
      <w:r w:rsidRPr="00864DC1">
        <w:rPr>
          <w:rStyle w:val="Input"/>
          <w:rFonts w:eastAsia="宋体" w:hint="eastAsia"/>
          <w:lang w:eastAsia="zh-CN"/>
        </w:rPr>
        <w:t>5</w:t>
      </w:r>
      <w:r w:rsidRPr="00D95D0A">
        <w:rPr>
          <w:rStyle w:val="Input"/>
          <w:lang w:eastAsia="zh-CN"/>
        </w:rPr>
        <w:t>01);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>X(1,:)=0.6*X(1,:);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>tic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>for j=1:250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 xml:space="preserve">    X(j+1,:)=u.*(X(j,:)-X(j,:).^2);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t>end</w:t>
      </w:r>
    </w:p>
    <w:p w:rsidR="00D95D0A" w:rsidRPr="00D95D0A" w:rsidRDefault="00D95D0A" w:rsidP="00D95D0A">
      <w:pPr>
        <w:rPr>
          <w:rStyle w:val="Input"/>
          <w:lang w:eastAsia="zh-CN"/>
        </w:rPr>
      </w:pPr>
      <w:r w:rsidRPr="00D95D0A">
        <w:rPr>
          <w:rStyle w:val="Input"/>
          <w:lang w:eastAsia="zh-CN"/>
        </w:rPr>
        <w:lastRenderedPageBreak/>
        <w:t>plot(</w:t>
      </w:r>
      <w:proofErr w:type="spellStart"/>
      <w:r w:rsidRPr="00D95D0A">
        <w:rPr>
          <w:rStyle w:val="Input"/>
          <w:lang w:eastAsia="zh-CN"/>
        </w:rPr>
        <w:t>u,X</w:t>
      </w:r>
      <w:proofErr w:type="spellEnd"/>
      <w:r w:rsidRPr="00D95D0A">
        <w:rPr>
          <w:rStyle w:val="Input"/>
          <w:lang w:eastAsia="zh-CN"/>
        </w:rPr>
        <w:t>(150:end,:),'r.'</w:t>
      </w:r>
      <w:r w:rsidRPr="00864DC1">
        <w:rPr>
          <w:rStyle w:val="Input"/>
          <w:rFonts w:eastAsia="宋体" w:hint="eastAsia"/>
          <w:lang w:eastAsia="zh-CN"/>
        </w:rPr>
        <w:t>,'markersize',2</w:t>
      </w:r>
      <w:r w:rsidRPr="00D95D0A">
        <w:rPr>
          <w:rStyle w:val="Input"/>
          <w:lang w:eastAsia="zh-CN"/>
        </w:rPr>
        <w:t>)</w:t>
      </w:r>
    </w:p>
    <w:p w:rsidR="00D95D0A" w:rsidRPr="00D95D0A" w:rsidRDefault="00D95D0A" w:rsidP="00D95D0A">
      <w:pPr>
        <w:rPr>
          <w:rStyle w:val="Input"/>
          <w:lang w:eastAsia="zh-CN"/>
        </w:rPr>
      </w:pPr>
      <w:proofErr w:type="spellStart"/>
      <w:r w:rsidRPr="00D95D0A">
        <w:rPr>
          <w:rStyle w:val="Input"/>
          <w:lang w:eastAsia="zh-CN"/>
        </w:rPr>
        <w:t>toc</w:t>
      </w:r>
      <w:proofErr w:type="spellEnd"/>
    </w:p>
    <w:p w:rsidR="00D95D0A" w:rsidRDefault="00D95D0A" w:rsidP="00D95D0A">
      <w:pPr>
        <w:pStyle w:val="Normal"/>
      </w:pPr>
      <w:r w:rsidRPr="00D95D0A">
        <w:rPr>
          <w:rStyle w:val="Input"/>
          <w:lang w:eastAsia="zh-CN"/>
        </w:rPr>
        <w:t>title('</w:t>
      </w:r>
      <w:r w:rsidRPr="00D95D0A">
        <w:rPr>
          <w:rStyle w:val="Input"/>
          <w:rFonts w:ascii="宋体" w:eastAsia="宋体" w:hAnsi="宋体" w:cs="宋体" w:hint="eastAsia"/>
          <w:lang w:eastAsia="zh-CN"/>
        </w:rPr>
        <w:t>优</w:t>
      </w:r>
      <w:r w:rsidRPr="00D95D0A">
        <w:rPr>
          <w:rStyle w:val="Input"/>
          <w:rFonts w:ascii="MS Mincho" w:hAnsi="MS Mincho" w:cs="MS Mincho" w:hint="eastAsia"/>
          <w:lang w:eastAsia="zh-CN"/>
        </w:rPr>
        <w:t>化后的</w:t>
      </w:r>
      <w:r w:rsidRPr="00D95D0A">
        <w:rPr>
          <w:rStyle w:val="Input"/>
          <w:rFonts w:hint="eastAsia"/>
          <w:lang w:eastAsia="zh-CN"/>
        </w:rPr>
        <w:t>程序</w:t>
      </w:r>
      <w:r w:rsidRPr="00D95D0A">
        <w:rPr>
          <w:rStyle w:val="Input"/>
          <w:lang w:eastAsia="zh-CN"/>
        </w:rPr>
        <w:t>')</w:t>
      </w:r>
      <w:r w:rsidRPr="00D95D0A">
        <w:rPr>
          <w:rStyle w:val="Input"/>
        </w:rPr>
        <w:t xml:space="preserve"> </w:t>
      </w:r>
      <w:bookmarkEnd w:id="85"/>
      <w:r w:rsidRPr="00D95D0A">
        <w:t xml:space="preserve"> </w:t>
      </w:r>
    </w:p>
    <w:p w:rsidR="002F2D4B" w:rsidRPr="00D95D0A" w:rsidRDefault="002F2D4B" w:rsidP="00D95D0A">
      <w:pPr>
        <w:pStyle w:val="Normal"/>
        <w:rPr>
          <w:rFonts w:hint="eastAsia"/>
        </w:rPr>
      </w:pPr>
    </w:p>
    <w:p w:rsidR="00D95D0A" w:rsidRDefault="00D95D0A" w:rsidP="00D95D0A">
      <w:pPr>
        <w:pStyle w:val="Normal"/>
        <w:rPr>
          <w:rStyle w:val="Output"/>
        </w:rPr>
      </w:pPr>
      <w:bookmarkStart w:id="86" w:name="OUTPUT_34"/>
      <w:r>
        <w:rPr>
          <w:rStyle w:val="Output"/>
        </w:rPr>
        <w:t>Elapsed time is 0.037843 seconds.</w:t>
      </w:r>
    </w:p>
    <w:p w:rsidR="00D95D0A" w:rsidRPr="00D95D0A" w:rsidRDefault="00D95D0A" w:rsidP="00D95D0A">
      <w:pPr>
        <w:pStyle w:val="Normal"/>
      </w:pPr>
      <w:r w:rsidRPr="00D95D0A">
        <w:rPr>
          <w:rStyle w:val="Error"/>
        </w:rPr>
        <w:pict>
          <v:shape id="_x0000_i1057" type="#_x0000_t75" style="width:4in;height:252pt">
            <v:imagedata r:id="rId40" o:title=""/>
            <o:lock v:ext="edit" aspectratio="f"/>
          </v:shape>
        </w:pict>
      </w:r>
      <w:r>
        <w:rPr>
          <w:rStyle w:val="Error"/>
        </w:rPr>
        <w:t xml:space="preserve"> </w:t>
      </w:r>
      <w:bookmarkEnd w:id="86"/>
      <w:r w:rsidRPr="00D95D0A">
        <w:t xml:space="preserve"> </w:t>
      </w:r>
    </w:p>
    <w:p w:rsidR="00D95D0A" w:rsidRPr="00864DC1" w:rsidRDefault="00E30624" w:rsidP="00D95D0A">
      <w:pPr>
        <w:pStyle w:val="Norma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费根鲍姆常数为</w:t>
      </w:r>
      <w:r>
        <w:rPr>
          <w:rFonts w:eastAsia="宋体" w:hint="eastAsia"/>
          <w:lang w:eastAsia="zh-CN"/>
        </w:rPr>
        <w:t>4.2/0.9=4.6667</w:t>
      </w:r>
    </w:p>
    <w:p w:rsidR="00FC1B02" w:rsidRPr="00864DC1" w:rsidRDefault="00FC1B02" w:rsidP="00D95D0A">
      <w:pPr>
        <w:pStyle w:val="Normal"/>
        <w:rPr>
          <w:rFonts w:eastAsia="宋体" w:hint="eastAsia"/>
          <w:lang w:eastAsia="zh-CN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87" w:name="_Toc432500492"/>
      <w:r w:rsidRPr="002F2D4B">
        <w:rPr>
          <w:rFonts w:eastAsia="宋体"/>
          <w:lang w:eastAsia="zh-CN"/>
        </w:rPr>
        <w:t>3.23</w:t>
      </w:r>
      <w:bookmarkEnd w:id="87"/>
    </w:p>
    <w:p w:rsidR="001C475E" w:rsidRPr="001C475E" w:rsidRDefault="001C475E" w:rsidP="001C475E">
      <w:pPr>
        <w:pStyle w:val="Normal"/>
        <w:rPr>
          <w:rStyle w:val="Input"/>
        </w:rPr>
      </w:pPr>
      <w:bookmarkStart w:id="88" w:name="INPUT_36"/>
      <w:r w:rsidRPr="001C475E">
        <w:rPr>
          <w:rStyle w:val="Input"/>
        </w:rPr>
        <w:t>clear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figure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box on</w:t>
      </w:r>
    </w:p>
    <w:p w:rsidR="001C475E" w:rsidRPr="001C475E" w:rsidRDefault="001C475E" w:rsidP="001C475E">
      <w:pPr>
        <w:pStyle w:val="Normal"/>
        <w:rPr>
          <w:rStyle w:val="Input"/>
        </w:rPr>
      </w:pP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for mu=1.5:0.1:4</w:t>
      </w:r>
    </w:p>
    <w:p w:rsidR="001C475E" w:rsidRPr="001C475E" w:rsidRDefault="001C475E" w:rsidP="001C475E">
      <w:pPr>
        <w:pStyle w:val="Normal"/>
        <w:rPr>
          <w:rStyle w:val="Input"/>
          <w:lang w:val="fr-FR"/>
        </w:rPr>
      </w:pPr>
      <w:r w:rsidRPr="001C475E">
        <w:rPr>
          <w:rStyle w:val="Input"/>
          <w:lang w:val="fr-FR"/>
        </w:rPr>
        <w:t>x=0:0.001:1;</w:t>
      </w:r>
    </w:p>
    <w:p w:rsidR="001C475E" w:rsidRPr="001C475E" w:rsidRDefault="001C475E" w:rsidP="001C475E">
      <w:pPr>
        <w:pStyle w:val="Normal"/>
        <w:rPr>
          <w:rStyle w:val="Input"/>
          <w:lang w:val="fr-FR"/>
        </w:rPr>
      </w:pPr>
      <w:r w:rsidRPr="001C475E">
        <w:rPr>
          <w:rStyle w:val="Input"/>
          <w:lang w:val="fr-FR"/>
        </w:rPr>
        <w:t>y=mu.*x.*(1-x);</w:t>
      </w:r>
    </w:p>
    <w:p w:rsidR="001C475E" w:rsidRPr="001C475E" w:rsidRDefault="001C475E" w:rsidP="001C475E">
      <w:pPr>
        <w:pStyle w:val="Normal"/>
        <w:rPr>
          <w:rStyle w:val="Input"/>
          <w:lang w:val="fr-FR"/>
        </w:rPr>
      </w:pPr>
      <w:r w:rsidRPr="001C475E">
        <w:rPr>
          <w:rStyle w:val="Input"/>
          <w:lang w:val="fr-FR"/>
        </w:rPr>
        <w:t>xx(1)=0.2;yy(1)=0;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for k=1:1:100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if rem(k,2)==0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xx(k+1)=</w:t>
      </w:r>
      <w:proofErr w:type="spellStart"/>
      <w:r w:rsidRPr="001C475E">
        <w:rPr>
          <w:rStyle w:val="Input"/>
        </w:rPr>
        <w:t>yy</w:t>
      </w:r>
      <w:proofErr w:type="spellEnd"/>
      <w:r w:rsidRPr="001C475E">
        <w:rPr>
          <w:rStyle w:val="Input"/>
        </w:rPr>
        <w:t>(k);</w:t>
      </w:r>
    </w:p>
    <w:p w:rsidR="001C475E" w:rsidRPr="001C475E" w:rsidRDefault="001C475E" w:rsidP="001C475E">
      <w:pPr>
        <w:pStyle w:val="Normal"/>
        <w:rPr>
          <w:rStyle w:val="Input"/>
        </w:rPr>
      </w:pPr>
      <w:proofErr w:type="spellStart"/>
      <w:r w:rsidRPr="001C475E">
        <w:rPr>
          <w:rStyle w:val="Input"/>
        </w:rPr>
        <w:t>yy</w:t>
      </w:r>
      <w:proofErr w:type="spellEnd"/>
      <w:r w:rsidRPr="001C475E">
        <w:rPr>
          <w:rStyle w:val="Input"/>
        </w:rPr>
        <w:t>(k+1)=</w:t>
      </w:r>
      <w:proofErr w:type="spellStart"/>
      <w:r w:rsidRPr="001C475E">
        <w:rPr>
          <w:rStyle w:val="Input"/>
        </w:rPr>
        <w:t>yy</w:t>
      </w:r>
      <w:proofErr w:type="spellEnd"/>
      <w:r w:rsidRPr="001C475E">
        <w:rPr>
          <w:rStyle w:val="Input"/>
        </w:rPr>
        <w:t>(k);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 xml:space="preserve">else 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xx(k+1)=xx(k);</w:t>
      </w:r>
    </w:p>
    <w:p w:rsidR="001C475E" w:rsidRPr="001C475E" w:rsidRDefault="001C475E" w:rsidP="001C475E">
      <w:pPr>
        <w:pStyle w:val="Normal"/>
        <w:rPr>
          <w:rStyle w:val="Input"/>
        </w:rPr>
      </w:pPr>
      <w:proofErr w:type="spellStart"/>
      <w:r w:rsidRPr="001C475E">
        <w:rPr>
          <w:rStyle w:val="Input"/>
        </w:rPr>
        <w:t>yy</w:t>
      </w:r>
      <w:proofErr w:type="spellEnd"/>
      <w:r w:rsidRPr="001C475E">
        <w:rPr>
          <w:rStyle w:val="Input"/>
        </w:rPr>
        <w:t>(k+1)=xx(k+1)*mu*(1-xx(k+1));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end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end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plot(</w:t>
      </w:r>
      <w:proofErr w:type="spellStart"/>
      <w:r w:rsidRPr="001C475E">
        <w:rPr>
          <w:rStyle w:val="Input"/>
        </w:rPr>
        <w:t>x,y</w:t>
      </w:r>
      <w:proofErr w:type="spellEnd"/>
      <w:r w:rsidRPr="001C475E">
        <w:rPr>
          <w:rStyle w:val="Input"/>
        </w:rPr>
        <w:t>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hold on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plot(</w:t>
      </w:r>
      <w:proofErr w:type="spellStart"/>
      <w:r w:rsidRPr="001C475E">
        <w:rPr>
          <w:rStyle w:val="Input"/>
        </w:rPr>
        <w:t>x,x</w:t>
      </w:r>
      <w:proofErr w:type="spellEnd"/>
      <w:r w:rsidRPr="001C475E">
        <w:rPr>
          <w:rStyle w:val="Input"/>
        </w:rPr>
        <w:t>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>plot(xx,</w:t>
      </w:r>
      <w:proofErr w:type="spellStart"/>
      <w:r w:rsidRPr="001C475E">
        <w:rPr>
          <w:rStyle w:val="Input"/>
        </w:rPr>
        <w:t>yy</w:t>
      </w:r>
      <w:proofErr w:type="spellEnd"/>
      <w:r w:rsidRPr="001C475E">
        <w:rPr>
          <w:rStyle w:val="Input"/>
        </w:rPr>
        <w:t>,'r')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 xml:space="preserve">    </w:t>
      </w:r>
      <w:proofErr w:type="spellStart"/>
      <w:r w:rsidRPr="001C475E">
        <w:rPr>
          <w:rStyle w:val="Input"/>
        </w:rPr>
        <w:t>xlabel</w:t>
      </w:r>
      <w:proofErr w:type="spellEnd"/>
      <w:r w:rsidRPr="001C475E">
        <w:rPr>
          <w:rStyle w:val="Input"/>
        </w:rPr>
        <w:t>('</w:t>
      </w:r>
      <w:proofErr w:type="spellStart"/>
      <w:r w:rsidRPr="001C475E">
        <w:rPr>
          <w:rStyle w:val="Input"/>
        </w:rPr>
        <w:t>xn</w:t>
      </w:r>
      <w:proofErr w:type="spellEnd"/>
      <w:r w:rsidRPr="001C475E">
        <w:rPr>
          <w:rStyle w:val="Input"/>
        </w:rPr>
        <w:t>')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 xml:space="preserve">    </w:t>
      </w:r>
      <w:proofErr w:type="spellStart"/>
      <w:r w:rsidRPr="001C475E">
        <w:rPr>
          <w:rStyle w:val="Input"/>
        </w:rPr>
        <w:t>ylabel</w:t>
      </w:r>
      <w:proofErr w:type="spellEnd"/>
      <w:r w:rsidRPr="001C475E">
        <w:rPr>
          <w:rStyle w:val="Input"/>
        </w:rPr>
        <w:t>('x(n+1)')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 xml:space="preserve">    text(0.1,0.9,['\mu=' num2str(mu)])</w:t>
      </w:r>
    </w:p>
    <w:p w:rsidR="001C475E" w:rsidRPr="001C475E" w:rsidRDefault="001C475E" w:rsidP="001C475E">
      <w:pPr>
        <w:pStyle w:val="Normal"/>
        <w:rPr>
          <w:rStyle w:val="Input"/>
        </w:rPr>
      </w:pPr>
      <w:r w:rsidRPr="001C475E">
        <w:rPr>
          <w:rStyle w:val="Input"/>
        </w:rPr>
        <w:t xml:space="preserve">    hold off</w:t>
      </w:r>
    </w:p>
    <w:p w:rsidR="00676C6E" w:rsidRDefault="001C475E" w:rsidP="001C475E">
      <w:pPr>
        <w:pStyle w:val="Normal"/>
      </w:pPr>
      <w:r w:rsidRPr="001C475E">
        <w:rPr>
          <w:rStyle w:val="Input"/>
        </w:rPr>
        <w:lastRenderedPageBreak/>
        <w:t xml:space="preserve">end </w:t>
      </w:r>
      <w:bookmarkEnd w:id="88"/>
      <w:r w:rsidRPr="001C475E">
        <w:t xml:space="preserve"> </w:t>
      </w:r>
    </w:p>
    <w:p w:rsidR="002F2D4B" w:rsidRPr="00676C6E" w:rsidRDefault="002F2D4B" w:rsidP="00676C6E">
      <w:pPr>
        <w:pStyle w:val="Normal"/>
        <w:rPr>
          <w:rFonts w:hint="eastAsia"/>
        </w:rPr>
      </w:pPr>
    </w:p>
    <w:p w:rsidR="00676C6E" w:rsidRPr="00676C6E" w:rsidRDefault="00676C6E" w:rsidP="00676C6E">
      <w:pPr>
        <w:pStyle w:val="Normal"/>
      </w:pPr>
      <w:bookmarkStart w:id="89" w:name="OUTPUT_36"/>
      <w:r w:rsidRPr="00676C6E">
        <w:rPr>
          <w:rFonts w:eastAsia="宋体" w:hint="eastAsia"/>
          <w:lang w:eastAsia="zh-CN"/>
        </w:rPr>
        <w:pict>
          <v:shape id="_x0000_i1059" type="#_x0000_t75" style="width:4in;height:252pt">
            <v:imagedata r:id="rId41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89"/>
      <w:r w:rsidRPr="00676C6E">
        <w:t xml:space="preserve"> </w:t>
      </w:r>
    </w:p>
    <w:p w:rsidR="001C475E" w:rsidRPr="00676C6E" w:rsidRDefault="001C475E" w:rsidP="00676C6E">
      <w:pPr>
        <w:pStyle w:val="Normal"/>
        <w:rPr>
          <w:rFonts w:hint="eastAsia"/>
        </w:rPr>
      </w:pPr>
    </w:p>
    <w:p w:rsidR="001C475E" w:rsidRDefault="001C475E" w:rsidP="002F2D4B">
      <w:pPr>
        <w:rPr>
          <w:rFonts w:eastAsia="宋体"/>
          <w:lang w:eastAsia="zh-CN"/>
        </w:rPr>
      </w:pPr>
    </w:p>
    <w:p w:rsidR="001C475E" w:rsidRPr="001C475E" w:rsidRDefault="001C475E" w:rsidP="001C475E">
      <w:pPr>
        <w:rPr>
          <w:rStyle w:val="Input"/>
          <w:lang w:eastAsia="zh-CN"/>
        </w:rPr>
      </w:pPr>
      <w:bookmarkStart w:id="90" w:name="INPUT_35"/>
      <w:r w:rsidRPr="001C475E">
        <w:rPr>
          <w:rStyle w:val="Input"/>
          <w:lang w:eastAsia="zh-CN"/>
        </w:rPr>
        <w:t>clear all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x(1)=0.5;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n(1)=1;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subplot(2,2,1)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hold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box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mu=3.2;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for i=1:50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x(i+1)=mu*x(i)*(1-x(i));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n(i+1)=i+1;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plot(n(i),x(i),'bo','MarkerSize',4)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end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plot(</w:t>
      </w:r>
      <w:proofErr w:type="spellStart"/>
      <w:r w:rsidRPr="001C475E">
        <w:rPr>
          <w:rStyle w:val="Input"/>
          <w:lang w:eastAsia="zh-CN"/>
        </w:rPr>
        <w:t>n,x</w:t>
      </w:r>
      <w:proofErr w:type="spellEnd"/>
      <w:r w:rsidRPr="001C475E">
        <w:rPr>
          <w:rStyle w:val="Input"/>
          <w:lang w:eastAsia="zh-CN"/>
        </w:rPr>
        <w:t>,'-b')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xlabel</w:t>
      </w:r>
      <w:proofErr w:type="spellEnd"/>
      <w:r w:rsidRPr="001C475E">
        <w:rPr>
          <w:rStyle w:val="Input"/>
          <w:lang w:eastAsia="zh-CN"/>
        </w:rPr>
        <w:t>('n')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ylabel</w:t>
      </w:r>
      <w:proofErr w:type="spellEnd"/>
      <w:r w:rsidRPr="001C475E">
        <w:rPr>
          <w:rStyle w:val="Input"/>
          <w:lang w:eastAsia="zh-CN"/>
        </w:rPr>
        <w:t>('x')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title('logistic map x </w:t>
      </w:r>
      <w:proofErr w:type="spellStart"/>
      <w:r w:rsidRPr="001C475E">
        <w:rPr>
          <w:rStyle w:val="Input"/>
          <w:lang w:eastAsia="zh-CN"/>
        </w:rPr>
        <w:t>vs</w:t>
      </w:r>
      <w:proofErr w:type="spellEnd"/>
      <w:r w:rsidRPr="001C475E">
        <w:rPr>
          <w:rStyle w:val="Input"/>
          <w:lang w:eastAsia="zh-CN"/>
        </w:rPr>
        <w:t xml:space="preserve"> n,\mu=3.2')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subplot(2,2,2)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hold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box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mu=3.5;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for i=1:50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x(i+1)=mu*x(i)*(1-x(i));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n(i+1)=i+1;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plot(n(i),x(i),'ko','MarkerSize',4)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end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plot(</w:t>
      </w:r>
      <w:proofErr w:type="spellStart"/>
      <w:r w:rsidRPr="001C475E">
        <w:rPr>
          <w:rStyle w:val="Input"/>
          <w:lang w:eastAsia="zh-CN"/>
        </w:rPr>
        <w:t>n,x</w:t>
      </w:r>
      <w:proofErr w:type="spellEnd"/>
      <w:r w:rsidRPr="001C475E">
        <w:rPr>
          <w:rStyle w:val="Input"/>
          <w:lang w:eastAsia="zh-CN"/>
        </w:rPr>
        <w:t>,'-k')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xlabel</w:t>
      </w:r>
      <w:proofErr w:type="spellEnd"/>
      <w:r w:rsidRPr="001C475E">
        <w:rPr>
          <w:rStyle w:val="Input"/>
          <w:lang w:eastAsia="zh-CN"/>
        </w:rPr>
        <w:t>('n')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ylabel</w:t>
      </w:r>
      <w:proofErr w:type="spellEnd"/>
      <w:r w:rsidRPr="001C475E">
        <w:rPr>
          <w:rStyle w:val="Input"/>
          <w:lang w:eastAsia="zh-CN"/>
        </w:rPr>
        <w:t>('x')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lastRenderedPageBreak/>
        <w:t xml:space="preserve">title('logistic map x </w:t>
      </w:r>
      <w:proofErr w:type="spellStart"/>
      <w:r w:rsidRPr="001C475E">
        <w:rPr>
          <w:rStyle w:val="Input"/>
          <w:lang w:eastAsia="zh-CN"/>
        </w:rPr>
        <w:t>vs</w:t>
      </w:r>
      <w:proofErr w:type="spellEnd"/>
      <w:r w:rsidRPr="001C475E">
        <w:rPr>
          <w:rStyle w:val="Input"/>
          <w:lang w:eastAsia="zh-CN"/>
        </w:rPr>
        <w:t xml:space="preserve"> n,\mu=3.5')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subplot(2,2,3)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hold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box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mu=3.55;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for i=1:50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x(i+1)=mu*x(i)*(1-x(i));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n(i+1)=i+1;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plot(n(i),x(i),'go','MarkerSize',4)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end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plot(</w:t>
      </w:r>
      <w:proofErr w:type="spellStart"/>
      <w:r w:rsidRPr="001C475E">
        <w:rPr>
          <w:rStyle w:val="Input"/>
          <w:lang w:eastAsia="zh-CN"/>
        </w:rPr>
        <w:t>n,x</w:t>
      </w:r>
      <w:proofErr w:type="spellEnd"/>
      <w:r w:rsidRPr="001C475E">
        <w:rPr>
          <w:rStyle w:val="Input"/>
          <w:lang w:eastAsia="zh-CN"/>
        </w:rPr>
        <w:t>,'-g')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xlabel</w:t>
      </w:r>
      <w:proofErr w:type="spellEnd"/>
      <w:r w:rsidRPr="001C475E">
        <w:rPr>
          <w:rStyle w:val="Input"/>
          <w:lang w:eastAsia="zh-CN"/>
        </w:rPr>
        <w:t>('n')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ylabel</w:t>
      </w:r>
      <w:proofErr w:type="spellEnd"/>
      <w:r w:rsidRPr="001C475E">
        <w:rPr>
          <w:rStyle w:val="Input"/>
          <w:lang w:eastAsia="zh-CN"/>
        </w:rPr>
        <w:t>('x')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title('logistic map x </w:t>
      </w:r>
      <w:proofErr w:type="spellStart"/>
      <w:r w:rsidRPr="001C475E">
        <w:rPr>
          <w:rStyle w:val="Input"/>
          <w:lang w:eastAsia="zh-CN"/>
        </w:rPr>
        <w:t>vs</w:t>
      </w:r>
      <w:proofErr w:type="spellEnd"/>
      <w:r w:rsidRPr="001C475E">
        <w:rPr>
          <w:rStyle w:val="Input"/>
          <w:lang w:eastAsia="zh-CN"/>
        </w:rPr>
        <w:t xml:space="preserve"> n,\mu=3.55')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subplot(2,2,4)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hold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box on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mu=3.7;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for i=1:50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x(i+1)=mu*x(i)*(1-x(i));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n(i+1)=i+1;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    plot(n(i),x(i),'ro','MarkerSize',4)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   end</w:t>
      </w:r>
    </w:p>
    <w:p w:rsidR="001C475E" w:rsidRP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>plot(</w:t>
      </w:r>
      <w:proofErr w:type="spellStart"/>
      <w:r w:rsidRPr="001C475E">
        <w:rPr>
          <w:rStyle w:val="Input"/>
          <w:lang w:eastAsia="zh-CN"/>
        </w:rPr>
        <w:t>n,x</w:t>
      </w:r>
      <w:proofErr w:type="spellEnd"/>
      <w:r w:rsidRPr="001C475E">
        <w:rPr>
          <w:rStyle w:val="Input"/>
          <w:lang w:eastAsia="zh-CN"/>
        </w:rPr>
        <w:t>,'-r')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xlabel</w:t>
      </w:r>
      <w:proofErr w:type="spellEnd"/>
      <w:r w:rsidRPr="001C475E">
        <w:rPr>
          <w:rStyle w:val="Input"/>
          <w:lang w:eastAsia="zh-CN"/>
        </w:rPr>
        <w:t>('n')</w:t>
      </w:r>
    </w:p>
    <w:p w:rsidR="001C475E" w:rsidRPr="001C475E" w:rsidRDefault="001C475E" w:rsidP="001C475E">
      <w:pPr>
        <w:rPr>
          <w:rStyle w:val="Input"/>
          <w:lang w:eastAsia="zh-CN"/>
        </w:rPr>
      </w:pPr>
      <w:proofErr w:type="spellStart"/>
      <w:r w:rsidRPr="001C475E">
        <w:rPr>
          <w:rStyle w:val="Input"/>
          <w:lang w:eastAsia="zh-CN"/>
        </w:rPr>
        <w:t>ylabel</w:t>
      </w:r>
      <w:proofErr w:type="spellEnd"/>
      <w:r w:rsidRPr="001C475E">
        <w:rPr>
          <w:rStyle w:val="Input"/>
          <w:lang w:eastAsia="zh-CN"/>
        </w:rPr>
        <w:t>('x')</w:t>
      </w:r>
    </w:p>
    <w:p w:rsidR="001C475E" w:rsidRDefault="001C475E" w:rsidP="001C475E">
      <w:pPr>
        <w:rPr>
          <w:rStyle w:val="Input"/>
          <w:lang w:eastAsia="zh-CN"/>
        </w:rPr>
      </w:pPr>
      <w:r w:rsidRPr="001C475E">
        <w:rPr>
          <w:rStyle w:val="Input"/>
          <w:lang w:eastAsia="zh-CN"/>
        </w:rPr>
        <w:t xml:space="preserve">title('logistic map x </w:t>
      </w:r>
      <w:proofErr w:type="spellStart"/>
      <w:r w:rsidRPr="001C475E">
        <w:rPr>
          <w:rStyle w:val="Input"/>
          <w:lang w:eastAsia="zh-CN"/>
        </w:rPr>
        <w:t>vs</w:t>
      </w:r>
      <w:proofErr w:type="spellEnd"/>
      <w:r w:rsidRPr="001C475E">
        <w:rPr>
          <w:rStyle w:val="Input"/>
          <w:lang w:eastAsia="zh-CN"/>
        </w:rPr>
        <w:t xml:space="preserve"> n,\mu=3.7')  </w:t>
      </w:r>
      <w:bookmarkEnd w:id="90"/>
    </w:p>
    <w:p w:rsidR="001C475E" w:rsidRPr="001C475E" w:rsidRDefault="001C475E" w:rsidP="001C475E">
      <w:pPr>
        <w:pStyle w:val="Normal"/>
      </w:pPr>
    </w:p>
    <w:p w:rsidR="001C475E" w:rsidRPr="001C475E" w:rsidRDefault="001C475E" w:rsidP="001C475E">
      <w:pPr>
        <w:pStyle w:val="Normal"/>
      </w:pPr>
      <w:bookmarkStart w:id="91" w:name="OUTPUT_35"/>
      <w:r w:rsidRPr="001C475E">
        <w:pict>
          <v:shape id="_x0000_i1058" type="#_x0000_t75" style="width:4in;height:252pt">
            <v:imagedata r:id="rId42" o:title=""/>
            <o:lock v:ext="edit" aspectratio="f"/>
          </v:shape>
        </w:pict>
      </w:r>
      <w:r>
        <w:t xml:space="preserve"> </w:t>
      </w:r>
      <w:bookmarkEnd w:id="91"/>
      <w:r w:rsidRPr="001C475E">
        <w:t xml:space="preserve"> </w:t>
      </w:r>
    </w:p>
    <w:p w:rsidR="002F2D4B" w:rsidRPr="001C475E" w:rsidRDefault="002F2D4B" w:rsidP="001C475E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92" w:name="_Toc432500493"/>
      <w:r w:rsidRPr="002F2D4B">
        <w:rPr>
          <w:rFonts w:eastAsia="宋体"/>
          <w:lang w:eastAsia="zh-CN"/>
        </w:rPr>
        <w:t>3.24</w:t>
      </w:r>
      <w:r w:rsidR="00C430A5">
        <w:rPr>
          <w:rFonts w:eastAsia="宋体" w:hint="eastAsia"/>
          <w:lang w:eastAsia="zh-CN"/>
        </w:rPr>
        <w:t xml:space="preserve"> </w:t>
      </w:r>
      <w:r w:rsidR="00C430A5">
        <w:rPr>
          <w:rFonts w:eastAsia="宋体" w:hint="eastAsia"/>
          <w:lang w:eastAsia="zh-CN"/>
        </w:rPr>
        <w:t>伪随机序列</w:t>
      </w:r>
      <w:bookmarkEnd w:id="92"/>
    </w:p>
    <w:p w:rsidR="002F2D4B" w:rsidRDefault="006E5371" w:rsidP="002F2D4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</w:t>
      </w:r>
    </w:p>
    <w:p w:rsidR="006E5371" w:rsidRPr="006E5371" w:rsidRDefault="006E5371" w:rsidP="006E5371">
      <w:pPr>
        <w:rPr>
          <w:rStyle w:val="Input"/>
          <w:lang w:eastAsia="zh-CN"/>
        </w:rPr>
      </w:pPr>
      <w:bookmarkStart w:id="93" w:name="INPUT_37"/>
      <w:r w:rsidRPr="006E5371">
        <w:rPr>
          <w:rStyle w:val="Input"/>
          <w:lang w:eastAsia="zh-CN"/>
        </w:rPr>
        <w:t>clear all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lastRenderedPageBreak/>
        <w:t>x(1)=0.5;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n=8;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subplot(2,1,1)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hold on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box on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b=0;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for a=0:0.1:10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for i=1:20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x(i+1)=mod((a*x(i)*2^(n)+b),2^n)/(2^n);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if mod(i,8)==0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 plot(</w:t>
      </w:r>
      <w:proofErr w:type="spellStart"/>
      <w:r w:rsidRPr="006E5371">
        <w:rPr>
          <w:rStyle w:val="Input"/>
          <w:lang w:eastAsia="zh-CN"/>
        </w:rPr>
        <w:t>a,x</w:t>
      </w:r>
      <w:proofErr w:type="spellEnd"/>
      <w:r w:rsidRPr="006E5371">
        <w:rPr>
          <w:rStyle w:val="Input"/>
          <w:lang w:eastAsia="zh-CN"/>
        </w:rPr>
        <w:t>(i),'bo','MarkerSize',4)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end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end   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end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</w:t>
      </w:r>
    </w:p>
    <w:p w:rsidR="006E5371" w:rsidRPr="006E5371" w:rsidRDefault="006E5371" w:rsidP="006E5371">
      <w:pPr>
        <w:rPr>
          <w:rStyle w:val="Input"/>
          <w:lang w:eastAsia="zh-CN"/>
        </w:rPr>
      </w:pPr>
      <w:proofErr w:type="spellStart"/>
      <w:r w:rsidRPr="006E5371">
        <w:rPr>
          <w:rStyle w:val="Input"/>
          <w:lang w:eastAsia="zh-CN"/>
        </w:rPr>
        <w:t>xlabel</w:t>
      </w:r>
      <w:proofErr w:type="spellEnd"/>
      <w:r w:rsidRPr="006E5371">
        <w:rPr>
          <w:rStyle w:val="Input"/>
          <w:lang w:eastAsia="zh-CN"/>
        </w:rPr>
        <w:t>('\alpha')</w:t>
      </w:r>
    </w:p>
    <w:p w:rsidR="006E5371" w:rsidRPr="006E5371" w:rsidRDefault="006E5371" w:rsidP="006E5371">
      <w:pPr>
        <w:rPr>
          <w:rStyle w:val="Input"/>
          <w:lang w:eastAsia="zh-CN"/>
        </w:rPr>
      </w:pPr>
      <w:proofErr w:type="spellStart"/>
      <w:r w:rsidRPr="006E5371">
        <w:rPr>
          <w:rStyle w:val="Input"/>
          <w:lang w:eastAsia="zh-CN"/>
        </w:rPr>
        <w:t>ylabel</w:t>
      </w:r>
      <w:proofErr w:type="spellEnd"/>
      <w:r w:rsidRPr="006E5371">
        <w:rPr>
          <w:rStyle w:val="Input"/>
          <w:lang w:eastAsia="zh-CN"/>
        </w:rPr>
        <w:t>('x')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title('\beta=0')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subplot(2,1,2)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hold on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box on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b=1;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for a=0:0.1:10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for i=1:20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x(i+1)=mod((a*x(i)*2^(n)+b),2^n)/(2^n);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if mod(i,8)==0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 plot(</w:t>
      </w:r>
      <w:proofErr w:type="spellStart"/>
      <w:r w:rsidRPr="006E5371">
        <w:rPr>
          <w:rStyle w:val="Input"/>
          <w:lang w:eastAsia="zh-CN"/>
        </w:rPr>
        <w:t>a,x</w:t>
      </w:r>
      <w:proofErr w:type="spellEnd"/>
      <w:r w:rsidRPr="006E5371">
        <w:rPr>
          <w:rStyle w:val="Input"/>
          <w:lang w:eastAsia="zh-CN"/>
        </w:rPr>
        <w:t>(i),'bo','MarkerSize',4)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    end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  end    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>end</w:t>
      </w:r>
    </w:p>
    <w:p w:rsidR="006E5371" w:rsidRPr="006E5371" w:rsidRDefault="006E5371" w:rsidP="006E5371">
      <w:pPr>
        <w:rPr>
          <w:rStyle w:val="Input"/>
          <w:lang w:eastAsia="zh-CN"/>
        </w:rPr>
      </w:pPr>
      <w:r w:rsidRPr="006E5371">
        <w:rPr>
          <w:rStyle w:val="Input"/>
          <w:lang w:eastAsia="zh-CN"/>
        </w:rPr>
        <w:t xml:space="preserve"> </w:t>
      </w:r>
    </w:p>
    <w:p w:rsidR="006E5371" w:rsidRPr="006E5371" w:rsidRDefault="006E5371" w:rsidP="006E5371">
      <w:pPr>
        <w:rPr>
          <w:rStyle w:val="Input"/>
          <w:lang w:eastAsia="zh-CN"/>
        </w:rPr>
      </w:pPr>
      <w:proofErr w:type="spellStart"/>
      <w:r w:rsidRPr="006E5371">
        <w:rPr>
          <w:rStyle w:val="Input"/>
          <w:lang w:eastAsia="zh-CN"/>
        </w:rPr>
        <w:t>xlabel</w:t>
      </w:r>
      <w:proofErr w:type="spellEnd"/>
      <w:r w:rsidRPr="006E5371">
        <w:rPr>
          <w:rStyle w:val="Input"/>
          <w:lang w:eastAsia="zh-CN"/>
        </w:rPr>
        <w:t>('\alpha')</w:t>
      </w:r>
    </w:p>
    <w:p w:rsidR="006E5371" w:rsidRPr="006E5371" w:rsidRDefault="006E5371" w:rsidP="006E5371">
      <w:pPr>
        <w:rPr>
          <w:rStyle w:val="Input"/>
          <w:lang w:eastAsia="zh-CN"/>
        </w:rPr>
      </w:pPr>
      <w:proofErr w:type="spellStart"/>
      <w:r w:rsidRPr="006E5371">
        <w:rPr>
          <w:rStyle w:val="Input"/>
          <w:lang w:eastAsia="zh-CN"/>
        </w:rPr>
        <w:t>ylabel</w:t>
      </w:r>
      <w:proofErr w:type="spellEnd"/>
      <w:r w:rsidRPr="006E5371">
        <w:rPr>
          <w:rStyle w:val="Input"/>
          <w:lang w:eastAsia="zh-CN"/>
        </w:rPr>
        <w:t>('x')</w:t>
      </w:r>
    </w:p>
    <w:p w:rsidR="006E5371" w:rsidRDefault="006E5371" w:rsidP="006E5371">
      <w:pPr>
        <w:pStyle w:val="Normal"/>
      </w:pPr>
      <w:r w:rsidRPr="006E5371">
        <w:rPr>
          <w:rStyle w:val="Input"/>
          <w:lang w:eastAsia="zh-CN"/>
        </w:rPr>
        <w:t>title('\beta=1')</w:t>
      </w:r>
      <w:r w:rsidRPr="006E5371">
        <w:rPr>
          <w:rStyle w:val="Input"/>
        </w:rPr>
        <w:t xml:space="preserve"> </w:t>
      </w:r>
      <w:bookmarkEnd w:id="93"/>
      <w:r w:rsidRPr="006E5371">
        <w:t xml:space="preserve"> </w:t>
      </w:r>
    </w:p>
    <w:p w:rsidR="006E5371" w:rsidRPr="006E5371" w:rsidRDefault="006E5371" w:rsidP="006E5371">
      <w:pPr>
        <w:pStyle w:val="Normal"/>
      </w:pPr>
    </w:p>
    <w:p w:rsidR="006E5371" w:rsidRPr="006E5371" w:rsidRDefault="006E5371" w:rsidP="006E5371">
      <w:pPr>
        <w:pStyle w:val="Normal"/>
      </w:pPr>
      <w:bookmarkStart w:id="94" w:name="OUTPUT_37"/>
      <w:r w:rsidRPr="006E5371">
        <w:rPr>
          <w:rFonts w:eastAsia="宋体"/>
          <w:lang w:eastAsia="zh-CN"/>
        </w:rPr>
        <w:lastRenderedPageBreak/>
        <w:pict>
          <v:shape id="_x0000_i1060" type="#_x0000_t75" style="width:4in;height:252pt">
            <v:imagedata r:id="rId43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94"/>
      <w:r w:rsidRPr="006E5371">
        <w:t xml:space="preserve"> </w:t>
      </w:r>
    </w:p>
    <w:p w:rsidR="002F2D4B" w:rsidRPr="00864DC1" w:rsidRDefault="002F2D4B" w:rsidP="006E5371">
      <w:pPr>
        <w:pStyle w:val="Normal"/>
        <w:rPr>
          <w:rFonts w:eastAsia="宋体" w:hint="eastAsia"/>
          <w:lang w:eastAsia="zh-CN"/>
        </w:rPr>
      </w:pPr>
    </w:p>
    <w:p w:rsidR="00C430A5" w:rsidRPr="00864DC1" w:rsidRDefault="00C430A5" w:rsidP="006E5371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B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bookmarkStart w:id="95" w:name="INPUT_38"/>
      <w:r w:rsidRPr="00C430A5">
        <w:rPr>
          <w:rStyle w:val="Input"/>
          <w:lang w:eastAsia="zh-CN"/>
        </w:rPr>
        <w:t>clear all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x(1)=0.5;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n=8;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subplot(2,1,1)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hold on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box on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b=0;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for a=0:0.1:10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for i=1:20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x(i+1)=mod((a*(x(i)*2^(n)-mod(x(i)*2^(n),1))+b),2^n)/(2^n);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if mod(i,8)==0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 plot(</w:t>
      </w:r>
      <w:proofErr w:type="spellStart"/>
      <w:r w:rsidRPr="00C430A5">
        <w:rPr>
          <w:rStyle w:val="Input"/>
          <w:lang w:eastAsia="zh-CN"/>
        </w:rPr>
        <w:t>a,x</w:t>
      </w:r>
      <w:proofErr w:type="spellEnd"/>
      <w:r w:rsidRPr="00C430A5">
        <w:rPr>
          <w:rStyle w:val="Input"/>
          <w:lang w:eastAsia="zh-CN"/>
        </w:rPr>
        <w:t>(i),'bo','MarkerSize',4)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end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end   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end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proofErr w:type="spellStart"/>
      <w:r w:rsidRPr="00C430A5">
        <w:rPr>
          <w:rStyle w:val="Input"/>
          <w:lang w:eastAsia="zh-CN"/>
        </w:rPr>
        <w:t>xlabel</w:t>
      </w:r>
      <w:proofErr w:type="spellEnd"/>
      <w:r w:rsidRPr="00C430A5">
        <w:rPr>
          <w:rStyle w:val="Input"/>
          <w:lang w:eastAsia="zh-CN"/>
        </w:rPr>
        <w:t>('\alpha')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proofErr w:type="spellStart"/>
      <w:r w:rsidRPr="00C430A5">
        <w:rPr>
          <w:rStyle w:val="Input"/>
          <w:lang w:eastAsia="zh-CN"/>
        </w:rPr>
        <w:t>ylabel</w:t>
      </w:r>
      <w:proofErr w:type="spellEnd"/>
      <w:r w:rsidRPr="00C430A5">
        <w:rPr>
          <w:rStyle w:val="Input"/>
          <w:lang w:eastAsia="zh-CN"/>
        </w:rPr>
        <w:t>('x')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title('\beta=0')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subplot(2,1,2)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hold on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box on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b=1;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for a=0:0.1:10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for i=1:20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x(i+1)=mod((a*(x(i)*2^(n)-mod(x(i)*2^(n),1))+b),2^n)/(2^n);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if mod(i,8)==0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 plot(</w:t>
      </w:r>
      <w:proofErr w:type="spellStart"/>
      <w:r w:rsidRPr="00C430A5">
        <w:rPr>
          <w:rStyle w:val="Input"/>
          <w:lang w:eastAsia="zh-CN"/>
        </w:rPr>
        <w:t>a,x</w:t>
      </w:r>
      <w:proofErr w:type="spellEnd"/>
      <w:r w:rsidRPr="00C430A5">
        <w:rPr>
          <w:rStyle w:val="Input"/>
          <w:lang w:eastAsia="zh-CN"/>
        </w:rPr>
        <w:t>(i),'bo','MarkerSize',4)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    end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 xml:space="preserve">   end   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t>end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r w:rsidRPr="00C430A5">
        <w:rPr>
          <w:rStyle w:val="Input"/>
          <w:lang w:eastAsia="zh-CN"/>
        </w:rPr>
        <w:lastRenderedPageBreak/>
        <w:t xml:space="preserve"> 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proofErr w:type="spellStart"/>
      <w:r w:rsidRPr="00C430A5">
        <w:rPr>
          <w:rStyle w:val="Input"/>
          <w:lang w:eastAsia="zh-CN"/>
        </w:rPr>
        <w:t>xlabel</w:t>
      </w:r>
      <w:proofErr w:type="spellEnd"/>
      <w:r w:rsidRPr="00C430A5">
        <w:rPr>
          <w:rStyle w:val="Input"/>
          <w:lang w:eastAsia="zh-CN"/>
        </w:rPr>
        <w:t>('\alpha')</w:t>
      </w:r>
    </w:p>
    <w:p w:rsidR="00C430A5" w:rsidRPr="00C430A5" w:rsidRDefault="00C430A5" w:rsidP="00C430A5">
      <w:pPr>
        <w:pStyle w:val="Normal"/>
        <w:rPr>
          <w:rStyle w:val="Input"/>
          <w:lang w:eastAsia="zh-CN"/>
        </w:rPr>
      </w:pPr>
      <w:proofErr w:type="spellStart"/>
      <w:r w:rsidRPr="00C430A5">
        <w:rPr>
          <w:rStyle w:val="Input"/>
          <w:lang w:eastAsia="zh-CN"/>
        </w:rPr>
        <w:t>ylabel</w:t>
      </w:r>
      <w:proofErr w:type="spellEnd"/>
      <w:r w:rsidRPr="00C430A5">
        <w:rPr>
          <w:rStyle w:val="Input"/>
          <w:lang w:eastAsia="zh-CN"/>
        </w:rPr>
        <w:t>('x')</w:t>
      </w:r>
    </w:p>
    <w:p w:rsidR="00C430A5" w:rsidRDefault="00C430A5" w:rsidP="00C430A5">
      <w:pPr>
        <w:pStyle w:val="Normal"/>
      </w:pPr>
      <w:r w:rsidRPr="00C430A5">
        <w:rPr>
          <w:rStyle w:val="Input"/>
          <w:lang w:eastAsia="zh-CN"/>
        </w:rPr>
        <w:t>title('\beta=1')</w:t>
      </w:r>
      <w:r w:rsidRPr="00C430A5">
        <w:rPr>
          <w:rStyle w:val="Input"/>
        </w:rPr>
        <w:t xml:space="preserve"> </w:t>
      </w:r>
      <w:bookmarkEnd w:id="95"/>
      <w:r w:rsidRPr="00C430A5">
        <w:t xml:space="preserve"> </w:t>
      </w:r>
    </w:p>
    <w:p w:rsidR="00C430A5" w:rsidRPr="00C430A5" w:rsidRDefault="00C430A5" w:rsidP="00C430A5">
      <w:pPr>
        <w:pStyle w:val="Normal"/>
      </w:pPr>
    </w:p>
    <w:p w:rsidR="00C430A5" w:rsidRPr="00C430A5" w:rsidRDefault="00C430A5" w:rsidP="00C430A5">
      <w:pPr>
        <w:pStyle w:val="Normal"/>
      </w:pPr>
      <w:bookmarkStart w:id="96" w:name="OUTPUT_38"/>
      <w:r w:rsidRPr="00C430A5">
        <w:rPr>
          <w:rFonts w:hint="eastAsia"/>
        </w:rPr>
        <w:pict>
          <v:shape id="_x0000_i1061" type="#_x0000_t75" style="width:4in;height:252pt">
            <v:imagedata r:id="rId44" o:title=""/>
            <o:lock v:ext="edit" aspectratio="f"/>
          </v:shape>
        </w:pict>
      </w:r>
      <w:r>
        <w:t xml:space="preserve"> </w:t>
      </w:r>
      <w:bookmarkEnd w:id="96"/>
      <w:r w:rsidRPr="00C430A5">
        <w:t xml:space="preserve"> </w:t>
      </w:r>
    </w:p>
    <w:p w:rsidR="00C430A5" w:rsidRPr="00C430A5" w:rsidRDefault="00C430A5" w:rsidP="00C430A5">
      <w:pPr>
        <w:pStyle w:val="Normal"/>
        <w:rPr>
          <w:rFonts w:hint="eastAsia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97" w:name="_Toc432500494"/>
      <w:r w:rsidRPr="002F2D4B">
        <w:rPr>
          <w:rFonts w:eastAsia="宋体"/>
          <w:lang w:eastAsia="zh-CN"/>
        </w:rPr>
        <w:t>3.25</w:t>
      </w:r>
      <w:bookmarkEnd w:id="97"/>
    </w:p>
    <w:p w:rsidR="00613445" w:rsidRPr="00613445" w:rsidRDefault="00613445" w:rsidP="00613445">
      <w:pPr>
        <w:rPr>
          <w:rStyle w:val="Input"/>
          <w:lang w:eastAsia="zh-CN"/>
        </w:rPr>
      </w:pPr>
      <w:bookmarkStart w:id="98" w:name="INPUT_39"/>
      <w:r w:rsidRPr="00613445">
        <w:rPr>
          <w:rStyle w:val="Input"/>
          <w:lang w:eastAsia="zh-CN"/>
        </w:rPr>
        <w:t>clear</w:t>
      </w:r>
    </w:p>
    <w:p w:rsidR="00613445" w:rsidRPr="00613445" w:rsidRDefault="00613445" w:rsidP="00613445">
      <w:pPr>
        <w:rPr>
          <w:rStyle w:val="Input"/>
          <w:lang w:eastAsia="zh-CN"/>
        </w:rPr>
      </w:pPr>
      <w:proofErr w:type="spellStart"/>
      <w:r w:rsidRPr="00613445">
        <w:rPr>
          <w:rStyle w:val="Input"/>
          <w:lang w:eastAsia="zh-CN"/>
        </w:rPr>
        <w:t>xgm</w:t>
      </w:r>
      <w:proofErr w:type="spellEnd"/>
      <w:r w:rsidRPr="00613445">
        <w:rPr>
          <w:rStyle w:val="Input"/>
          <w:lang w:eastAsia="zh-CN"/>
        </w:rPr>
        <w:t>=10;b=8/3;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r=1:160;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x(1,1:160)=1;y(1,1:160)=0;z(1,1:160)=0;t(1)=0;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h=0.001;n=50/h;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for k=1:1:n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x(k+1,1:160)=x(k,1:160)+</w:t>
      </w:r>
      <w:proofErr w:type="spellStart"/>
      <w:r w:rsidRPr="00613445">
        <w:rPr>
          <w:rStyle w:val="Input"/>
          <w:lang w:eastAsia="zh-CN"/>
        </w:rPr>
        <w:t>xgm</w:t>
      </w:r>
      <w:proofErr w:type="spellEnd"/>
      <w:r w:rsidRPr="00613445">
        <w:rPr>
          <w:rStyle w:val="Input"/>
          <w:lang w:eastAsia="zh-CN"/>
        </w:rPr>
        <w:t>*(y(k,1:160)-x(k,1:160))*h;</w:t>
      </w:r>
    </w:p>
    <w:p w:rsidR="00613445" w:rsidRPr="00613445" w:rsidRDefault="00613445" w:rsidP="00613445">
      <w:pPr>
        <w:rPr>
          <w:rStyle w:val="Input"/>
          <w:lang w:val="fr-FR" w:eastAsia="zh-CN"/>
        </w:rPr>
      </w:pPr>
      <w:r w:rsidRPr="00613445">
        <w:rPr>
          <w:rStyle w:val="Input"/>
          <w:lang w:val="fr-FR" w:eastAsia="zh-CN"/>
        </w:rPr>
        <w:t>y(k+1,1:160)=y(k,1:160)-x(k,1:160).*z(k,1:160)*h+r.*x(k,1:160)*h-y(k,1:160)*h;</w:t>
      </w:r>
    </w:p>
    <w:p w:rsidR="00613445" w:rsidRPr="00613445" w:rsidRDefault="00613445" w:rsidP="00613445">
      <w:pPr>
        <w:rPr>
          <w:rStyle w:val="Input"/>
          <w:lang w:val="fr-FR" w:eastAsia="zh-CN"/>
        </w:rPr>
      </w:pPr>
      <w:r w:rsidRPr="00613445">
        <w:rPr>
          <w:rStyle w:val="Input"/>
          <w:lang w:val="fr-FR" w:eastAsia="zh-CN"/>
        </w:rPr>
        <w:t>z(k+1,1:160)=z(k,1:160)+x(k,1:160).*y(k,1:160)*h-b*z(k,1:160)*h;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t(k+1)=t(k)+h;</w:t>
      </w:r>
    </w:p>
    <w:p w:rsidR="00613445" w:rsidRPr="00613445" w:rsidRDefault="00613445" w:rsidP="00613445">
      <w:pPr>
        <w:rPr>
          <w:rStyle w:val="Input"/>
          <w:lang w:eastAsia="zh-CN"/>
        </w:rPr>
      </w:pPr>
      <w:r w:rsidRPr="00613445">
        <w:rPr>
          <w:rStyle w:val="Input"/>
          <w:lang w:eastAsia="zh-CN"/>
        </w:rPr>
        <w:t>end</w:t>
      </w:r>
    </w:p>
    <w:p w:rsidR="00613445" w:rsidRDefault="00613445" w:rsidP="00613445">
      <w:r w:rsidRPr="00613445">
        <w:rPr>
          <w:rStyle w:val="Input"/>
          <w:lang w:eastAsia="zh-CN"/>
        </w:rPr>
        <w:t>plot(</w:t>
      </w:r>
      <w:proofErr w:type="spellStart"/>
      <w:r w:rsidRPr="00613445">
        <w:rPr>
          <w:rStyle w:val="Input"/>
          <w:lang w:eastAsia="zh-CN"/>
        </w:rPr>
        <w:t>r,z</w:t>
      </w:r>
      <w:proofErr w:type="spellEnd"/>
      <w:r w:rsidRPr="00613445">
        <w:rPr>
          <w:rStyle w:val="Input"/>
          <w:lang w:eastAsia="zh-CN"/>
        </w:rPr>
        <w:t>(30000:1000:45000,1:160),'r.'</w:t>
      </w:r>
      <w:r w:rsidRPr="00613445">
        <w:rPr>
          <w:rStyle w:val="Input"/>
          <w:rFonts w:hint="eastAsia"/>
        </w:rPr>
        <w:t>,'markersize',2</w:t>
      </w:r>
      <w:r w:rsidRPr="00613445">
        <w:rPr>
          <w:rStyle w:val="Input"/>
          <w:lang w:eastAsia="zh-CN"/>
        </w:rPr>
        <w:t>)</w:t>
      </w:r>
      <w:r w:rsidRPr="00613445">
        <w:rPr>
          <w:rStyle w:val="Input"/>
        </w:rPr>
        <w:t xml:space="preserve"> </w:t>
      </w:r>
      <w:bookmarkEnd w:id="98"/>
      <w:r w:rsidRPr="00613445">
        <w:t xml:space="preserve"> </w:t>
      </w:r>
    </w:p>
    <w:p w:rsidR="002F2D4B" w:rsidRPr="00613445" w:rsidRDefault="002F2D4B" w:rsidP="00613445">
      <w:pPr>
        <w:pStyle w:val="Normal"/>
      </w:pPr>
    </w:p>
    <w:p w:rsidR="00613445" w:rsidRPr="00613445" w:rsidRDefault="00613445" w:rsidP="00613445">
      <w:pPr>
        <w:pStyle w:val="Normal"/>
      </w:pPr>
      <w:bookmarkStart w:id="99" w:name="OUTPUT_39"/>
      <w:r w:rsidRPr="00613445">
        <w:rPr>
          <w:rFonts w:eastAsia="宋体"/>
          <w:lang w:eastAsia="zh-CN"/>
        </w:rPr>
        <w:lastRenderedPageBreak/>
        <w:pict>
          <v:shape id="_x0000_i1062" type="#_x0000_t75" style="width:4in;height:252pt">
            <v:imagedata r:id="rId45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99"/>
      <w:r w:rsidRPr="00613445">
        <w:t xml:space="preserve"> </w:t>
      </w:r>
    </w:p>
    <w:p w:rsidR="002F2D4B" w:rsidRPr="00613445" w:rsidRDefault="002F2D4B" w:rsidP="00613445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00" w:name="_Toc432500495"/>
      <w:r w:rsidRPr="002F2D4B">
        <w:rPr>
          <w:rFonts w:eastAsia="宋体"/>
          <w:lang w:eastAsia="zh-CN"/>
        </w:rPr>
        <w:t>3.26</w:t>
      </w:r>
      <w:bookmarkEnd w:id="100"/>
    </w:p>
    <w:p w:rsidR="00D13B87" w:rsidRPr="00D13B87" w:rsidRDefault="00D13B87" w:rsidP="00D13B87">
      <w:pPr>
        <w:rPr>
          <w:rStyle w:val="Input"/>
          <w:rFonts w:hint="eastAsia"/>
        </w:rPr>
      </w:pPr>
      <w:bookmarkStart w:id="101" w:name="INPUT_40"/>
      <w:r w:rsidRPr="00D13B87">
        <w:rPr>
          <w:rStyle w:val="Input"/>
          <w:rFonts w:hint="eastAsia"/>
        </w:rPr>
        <w:t>clear</w:t>
      </w:r>
    </w:p>
    <w:p w:rsidR="00D13B87" w:rsidRPr="00D13B87" w:rsidRDefault="00D13B87" w:rsidP="00D13B87">
      <w:pPr>
        <w:rPr>
          <w:rStyle w:val="Input"/>
          <w:rFonts w:hint="eastAsia"/>
        </w:rPr>
      </w:pPr>
      <w:proofErr w:type="spellStart"/>
      <w:r w:rsidRPr="00D13B87">
        <w:rPr>
          <w:rStyle w:val="Input"/>
          <w:rFonts w:hint="eastAsia"/>
        </w:rPr>
        <w:t>xgm</w:t>
      </w:r>
      <w:proofErr w:type="spellEnd"/>
      <w:r w:rsidRPr="00D13B87">
        <w:rPr>
          <w:rStyle w:val="Input"/>
          <w:rFonts w:hint="eastAsia"/>
        </w:rPr>
        <w:t>=10;b=8/3;r=25;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p=0;q=50;h=0.0001;n=(q-p)/h;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t(1)=0;x(1)=1;y(1)=0;z(1)=0;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for k=1:1:n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x(k+1)=x(k)+</w:t>
      </w:r>
      <w:proofErr w:type="spellStart"/>
      <w:r w:rsidRPr="00D13B87">
        <w:rPr>
          <w:rStyle w:val="Input"/>
          <w:rFonts w:hint="eastAsia"/>
        </w:rPr>
        <w:t>xgm</w:t>
      </w:r>
      <w:proofErr w:type="spellEnd"/>
      <w:r w:rsidRPr="00D13B87">
        <w:rPr>
          <w:rStyle w:val="Input"/>
          <w:rFonts w:hint="eastAsia"/>
        </w:rPr>
        <w:t>*(y(k)-x(k))*h;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y(k+1)=y(k)-x(k)*z(k)*</w:t>
      </w:r>
      <w:proofErr w:type="spellStart"/>
      <w:r w:rsidRPr="00D13B87">
        <w:rPr>
          <w:rStyle w:val="Input"/>
          <w:rFonts w:hint="eastAsia"/>
        </w:rPr>
        <w:t>h+r</w:t>
      </w:r>
      <w:proofErr w:type="spellEnd"/>
      <w:r w:rsidRPr="00D13B87">
        <w:rPr>
          <w:rStyle w:val="Input"/>
          <w:rFonts w:hint="eastAsia"/>
        </w:rPr>
        <w:t>*x(k)*h-y(k)*h;</w:t>
      </w:r>
    </w:p>
    <w:p w:rsidR="00D13B87" w:rsidRPr="00D13B87" w:rsidRDefault="00D13B87" w:rsidP="00D13B87">
      <w:pPr>
        <w:rPr>
          <w:rStyle w:val="Input"/>
          <w:rFonts w:hint="eastAsia"/>
          <w:lang w:val="fr-FR"/>
        </w:rPr>
      </w:pPr>
      <w:r w:rsidRPr="00D13B87">
        <w:rPr>
          <w:rStyle w:val="Input"/>
          <w:rFonts w:hint="eastAsia"/>
          <w:lang w:val="fr-FR"/>
        </w:rPr>
        <w:t>z(k+1)=z(k)+x(k)*y(k)*h-b*z(k)*h;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t(k+1)=t(k)+h;</w:t>
      </w:r>
    </w:p>
    <w:p w:rsidR="00D13B87" w:rsidRPr="00D13B87" w:rsidRDefault="00D13B87" w:rsidP="00D13B87">
      <w:pPr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end</w:t>
      </w:r>
    </w:p>
    <w:p w:rsidR="00D13B87" w:rsidRPr="00D13B87" w:rsidRDefault="00D13B87" w:rsidP="00D13B87">
      <w:pPr>
        <w:pStyle w:val="Normal"/>
        <w:rPr>
          <w:rStyle w:val="Input"/>
          <w:rFonts w:hint="eastAsia"/>
        </w:rPr>
      </w:pPr>
      <w:r w:rsidRPr="00D13B87">
        <w:rPr>
          <w:rStyle w:val="Input"/>
          <w:rFonts w:hint="eastAsia"/>
        </w:rPr>
        <w:t>plot(</w:t>
      </w:r>
      <w:proofErr w:type="spellStart"/>
      <w:r w:rsidRPr="00D13B87">
        <w:rPr>
          <w:rStyle w:val="Input"/>
          <w:rFonts w:hint="eastAsia"/>
        </w:rPr>
        <w:t>x,z</w:t>
      </w:r>
      <w:proofErr w:type="spellEnd"/>
      <w:r w:rsidRPr="00D13B87">
        <w:rPr>
          <w:rStyle w:val="Input"/>
          <w:rFonts w:hint="eastAsia"/>
        </w:rPr>
        <w:t>)</w:t>
      </w:r>
    </w:p>
    <w:p w:rsidR="00D13B87" w:rsidRPr="00D13B87" w:rsidRDefault="00D13B87" w:rsidP="00D13B87">
      <w:pPr>
        <w:pStyle w:val="Normal"/>
        <w:rPr>
          <w:rStyle w:val="Input"/>
          <w:rFonts w:hint="eastAsia"/>
        </w:rPr>
      </w:pPr>
      <w:proofErr w:type="spellStart"/>
      <w:r w:rsidRPr="00D13B87">
        <w:rPr>
          <w:rStyle w:val="Input"/>
          <w:rFonts w:hint="eastAsia"/>
        </w:rPr>
        <w:t>xlabel</w:t>
      </w:r>
      <w:proofErr w:type="spellEnd"/>
      <w:r w:rsidRPr="00D13B87">
        <w:rPr>
          <w:rStyle w:val="Input"/>
          <w:rFonts w:hint="eastAsia"/>
        </w:rPr>
        <w:t>('x')</w:t>
      </w:r>
    </w:p>
    <w:p w:rsidR="00D13B87" w:rsidRDefault="00D13B87" w:rsidP="00D13B87">
      <w:pPr>
        <w:rPr>
          <w:rStyle w:val="Input"/>
        </w:rPr>
      </w:pPr>
      <w:proofErr w:type="spellStart"/>
      <w:r w:rsidRPr="00D13B87">
        <w:rPr>
          <w:rStyle w:val="Input"/>
          <w:rFonts w:hint="eastAsia"/>
        </w:rPr>
        <w:t>ylabel</w:t>
      </w:r>
      <w:proofErr w:type="spellEnd"/>
      <w:r w:rsidRPr="00D13B87">
        <w:rPr>
          <w:rStyle w:val="Input"/>
          <w:rFonts w:hint="eastAsia"/>
        </w:rPr>
        <w:t>('z')</w:t>
      </w:r>
      <w:r w:rsidRPr="00D13B87">
        <w:rPr>
          <w:rStyle w:val="Input"/>
        </w:rPr>
        <w:t xml:space="preserve"> </w:t>
      </w:r>
      <w:bookmarkEnd w:id="101"/>
      <w:r w:rsidRPr="00D13B87">
        <w:rPr>
          <w:rStyle w:val="Input"/>
        </w:rPr>
        <w:t xml:space="preserve"> </w:t>
      </w:r>
    </w:p>
    <w:p w:rsidR="002F2D4B" w:rsidRPr="00D13B87" w:rsidRDefault="002F2D4B" w:rsidP="00D13B87">
      <w:pPr>
        <w:pStyle w:val="Normal"/>
      </w:pPr>
    </w:p>
    <w:p w:rsidR="00D13B87" w:rsidRPr="00D13B87" w:rsidRDefault="00D13B87" w:rsidP="00D13B87">
      <w:pPr>
        <w:pStyle w:val="Normal"/>
      </w:pPr>
      <w:bookmarkStart w:id="102" w:name="OUTPUT_40"/>
      <w:r w:rsidRPr="00D13B87">
        <w:rPr>
          <w:rFonts w:eastAsia="宋体"/>
          <w:lang w:eastAsia="zh-CN"/>
        </w:rPr>
        <w:lastRenderedPageBreak/>
        <w:pict>
          <v:shape id="_x0000_i1063" type="#_x0000_t75" style="width:4in;height:252pt">
            <v:imagedata r:id="rId46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02"/>
      <w:r w:rsidRPr="00D13B87">
        <w:t xml:space="preserve"> </w:t>
      </w:r>
    </w:p>
    <w:p w:rsidR="002F2D4B" w:rsidRPr="00864DC1" w:rsidRDefault="002F2D4B" w:rsidP="00D13B87">
      <w:pPr>
        <w:pStyle w:val="Normal"/>
        <w:rPr>
          <w:rFonts w:eastAsia="宋体" w:hint="eastAsia"/>
          <w:lang w:eastAsia="zh-CN"/>
        </w:rPr>
      </w:pP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bookmarkStart w:id="103" w:name="INPUT_41"/>
      <w:r w:rsidRPr="00C67D1D">
        <w:rPr>
          <w:rStyle w:val="Input"/>
        </w:rPr>
        <w:t>clear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 w:rsidRPr="00C67D1D">
        <w:rPr>
          <w:rStyle w:val="Input"/>
        </w:rPr>
        <w:t>xgm</w:t>
      </w:r>
      <w:proofErr w:type="spellEnd"/>
      <w:r w:rsidRPr="00C67D1D">
        <w:rPr>
          <w:rStyle w:val="Input"/>
        </w:rPr>
        <w:t>=10;b=8/3;r=25;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r w:rsidRPr="00C67D1D">
        <w:rPr>
          <w:rStyle w:val="Input"/>
        </w:rPr>
        <w:t>p=0;q=50;h=0.00001;n=(q-p)/h;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r w:rsidRPr="00C67D1D">
        <w:rPr>
          <w:rStyle w:val="Input"/>
        </w:rPr>
        <w:t>t(1)=0;x(1)=0;y(1)=1;z(1)=1;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r w:rsidRPr="00C67D1D">
        <w:rPr>
          <w:rStyle w:val="Input"/>
        </w:rPr>
        <w:t>for k=1:1:n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r w:rsidRPr="00C67D1D">
        <w:rPr>
          <w:rStyle w:val="Input"/>
        </w:rPr>
        <w:t>x(k+1)=x(k)+</w:t>
      </w:r>
      <w:proofErr w:type="spellStart"/>
      <w:r w:rsidRPr="00C67D1D">
        <w:rPr>
          <w:rStyle w:val="Input"/>
        </w:rPr>
        <w:t>xgm</w:t>
      </w:r>
      <w:proofErr w:type="spellEnd"/>
      <w:r w:rsidRPr="00C67D1D">
        <w:rPr>
          <w:rStyle w:val="Input"/>
        </w:rPr>
        <w:t>*(y(k)-x(k))*h;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</w:rPr>
      </w:pPr>
      <w:r w:rsidRPr="00C67D1D">
        <w:rPr>
          <w:rStyle w:val="Input"/>
        </w:rPr>
        <w:t>y(k+1)=y(k)-x(k)*z(k)*</w:t>
      </w:r>
      <w:proofErr w:type="spellStart"/>
      <w:r w:rsidRPr="00C67D1D">
        <w:rPr>
          <w:rStyle w:val="Input"/>
        </w:rPr>
        <w:t>h+r</w:t>
      </w:r>
      <w:proofErr w:type="spellEnd"/>
      <w:r w:rsidRPr="00C67D1D">
        <w:rPr>
          <w:rStyle w:val="Input"/>
        </w:rPr>
        <w:t>*x(k)*h-y(k)*h;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67D1D">
        <w:rPr>
          <w:rStyle w:val="Input"/>
          <w:lang w:val="fr-FR"/>
        </w:rPr>
        <w:t>z(k+1)=z(k)+x(k)*y(k)*h-b*z(k)*h;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67D1D">
        <w:rPr>
          <w:rStyle w:val="Input"/>
          <w:lang w:val="fr-FR"/>
        </w:rPr>
        <w:t>t(k+1)=t(k)+h;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67D1D">
        <w:rPr>
          <w:rStyle w:val="Input"/>
          <w:lang w:val="fr-FR"/>
        </w:rPr>
        <w:t>end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67D1D">
        <w:rPr>
          <w:rStyle w:val="Input"/>
          <w:lang w:val="fr-FR"/>
        </w:rPr>
        <w:t>plot(x(abs(y)&lt;1e-1),z(abs(y)&lt;1e-1),'b.','markersize',4)</w:t>
      </w:r>
    </w:p>
    <w:p w:rsidR="00C67D1D" w:rsidRPr="00C67D1D" w:rsidRDefault="00C67D1D" w:rsidP="00C67D1D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67D1D">
        <w:rPr>
          <w:rStyle w:val="Input"/>
          <w:lang w:val="fr-FR"/>
        </w:rPr>
        <w:t>xlabel('x')</w:t>
      </w:r>
    </w:p>
    <w:p w:rsidR="00C67D1D" w:rsidRDefault="00C67D1D" w:rsidP="00C67D1D">
      <w:proofErr w:type="spellStart"/>
      <w:r w:rsidRPr="00C67D1D">
        <w:rPr>
          <w:rStyle w:val="Input"/>
        </w:rPr>
        <w:t>ylabel</w:t>
      </w:r>
      <w:proofErr w:type="spellEnd"/>
      <w:r w:rsidRPr="00C67D1D">
        <w:rPr>
          <w:rStyle w:val="Input"/>
        </w:rPr>
        <w:t xml:space="preserve">('z') </w:t>
      </w:r>
      <w:bookmarkEnd w:id="103"/>
      <w:r w:rsidRPr="00C67D1D">
        <w:t xml:space="preserve"> </w:t>
      </w:r>
    </w:p>
    <w:p w:rsidR="00C67D1D" w:rsidRPr="00C67D1D" w:rsidRDefault="00C67D1D" w:rsidP="00C67D1D">
      <w:pPr>
        <w:pStyle w:val="Normal"/>
      </w:pPr>
    </w:p>
    <w:p w:rsidR="00C67D1D" w:rsidRPr="00C67D1D" w:rsidRDefault="00C67D1D" w:rsidP="00C67D1D">
      <w:pPr>
        <w:pStyle w:val="Normal"/>
      </w:pPr>
      <w:bookmarkStart w:id="104" w:name="OUTPUT_41"/>
      <w:r w:rsidRPr="00C67D1D">
        <w:rPr>
          <w:rFonts w:eastAsia="宋体" w:hint="eastAsia"/>
          <w:lang w:eastAsia="zh-CN"/>
        </w:rPr>
        <w:lastRenderedPageBreak/>
        <w:pict>
          <v:shape id="_x0000_i1064" type="#_x0000_t75" style="width:4in;height:252pt">
            <v:imagedata r:id="rId47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04"/>
      <w:r w:rsidRPr="00C67D1D">
        <w:t xml:space="preserve"> </w:t>
      </w:r>
    </w:p>
    <w:p w:rsidR="00C67D1D" w:rsidRPr="00C67D1D" w:rsidRDefault="00C67D1D" w:rsidP="00C67D1D">
      <w:pPr>
        <w:pStyle w:val="Normal"/>
        <w:rPr>
          <w:lang w:eastAsia="zh-CN"/>
        </w:rPr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05" w:name="_Toc432500496"/>
      <w:r w:rsidRPr="002F2D4B">
        <w:rPr>
          <w:rFonts w:eastAsia="宋体"/>
          <w:lang w:eastAsia="zh-CN"/>
        </w:rPr>
        <w:t>3.27</w:t>
      </w:r>
      <w:bookmarkEnd w:id="105"/>
    </w:p>
    <w:p w:rsidR="00076FE4" w:rsidRPr="00076FE4" w:rsidRDefault="00076FE4" w:rsidP="00076FE4">
      <w:pPr>
        <w:rPr>
          <w:rStyle w:val="Input"/>
          <w:lang w:eastAsia="zh-CN"/>
        </w:rPr>
      </w:pPr>
      <w:bookmarkStart w:id="106" w:name="INPUT_42"/>
      <w:r w:rsidRPr="00076FE4">
        <w:rPr>
          <w:rStyle w:val="Input"/>
          <w:lang w:eastAsia="zh-CN"/>
        </w:rPr>
        <w:t>clear all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delta=10;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b=8/3;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=0.0001;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r=25;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subplot(2,1,1)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hold on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box on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x(1)=1;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y(1)=0;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z(1)=0;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for i=1:100/</w:t>
      </w:r>
      <w:proofErr w:type="spellStart"/>
      <w:r w:rsidRPr="00076FE4">
        <w:rPr>
          <w:rStyle w:val="Input"/>
          <w:lang w:eastAsia="zh-CN"/>
        </w:rPr>
        <w:t>dt</w:t>
      </w:r>
      <w:proofErr w:type="spellEnd"/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x(i+1)=x(i)+delta*(y(i)-x(i))*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y(i+1)=y(i)+(-x(i)*z(i)+r*x(i)-y(i))*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z(i+1)=z(i)+(x(i)*y(i)-b*z(i))*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if x(i)&gt;-0.01&amp;&amp;x(i)&lt;0.01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 plot(y(i),z(i),'b.','MarkerSize',5)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x1(1)=0;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y1(1)=1;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z1(1)=1;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for i=1:100/</w:t>
      </w:r>
      <w:proofErr w:type="spellStart"/>
      <w:r w:rsidRPr="00076FE4">
        <w:rPr>
          <w:rStyle w:val="Input"/>
          <w:lang w:eastAsia="zh-CN"/>
        </w:rPr>
        <w:t>dt</w:t>
      </w:r>
      <w:proofErr w:type="spellEnd"/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x1(i+1)=x1(i)+delta*(y1(i)-x1(i))*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y1(i+1)=y1(i)+(-x1(i)*z1(i)+r*x1(i)-y1(i))*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z1(i+1)=z1(i)+(x1(i)*y1(i)-b*z1(i))*</w:t>
      </w:r>
      <w:proofErr w:type="spellStart"/>
      <w:r w:rsidRPr="00076FE4">
        <w:rPr>
          <w:rStyle w:val="Input"/>
          <w:lang w:eastAsia="zh-CN"/>
        </w:rPr>
        <w:t>dt</w:t>
      </w:r>
      <w:proofErr w:type="spellEnd"/>
      <w:r w:rsidRPr="00076FE4">
        <w:rPr>
          <w:rStyle w:val="Input"/>
          <w:lang w:eastAsia="zh-CN"/>
        </w:rPr>
        <w:t>;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lastRenderedPageBreak/>
        <w:t xml:space="preserve">        if x1(i)&gt;-0.01&amp;&amp;x1(i)&lt;0.01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 plot(y1(i),z1(i),'r.','MarkerSize',5)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   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proofErr w:type="spellStart"/>
      <w:r w:rsidRPr="00076FE4">
        <w:rPr>
          <w:rStyle w:val="Input"/>
          <w:lang w:eastAsia="zh-CN"/>
        </w:rPr>
        <w:t>xlabel</w:t>
      </w:r>
      <w:proofErr w:type="spellEnd"/>
      <w:r w:rsidRPr="00076FE4">
        <w:rPr>
          <w:rStyle w:val="Input"/>
          <w:lang w:eastAsia="zh-CN"/>
        </w:rPr>
        <w:t>('y')</w:t>
      </w:r>
    </w:p>
    <w:p w:rsidR="00076FE4" w:rsidRPr="00076FE4" w:rsidRDefault="00076FE4" w:rsidP="00076FE4">
      <w:pPr>
        <w:rPr>
          <w:rStyle w:val="Input"/>
          <w:lang w:eastAsia="zh-CN"/>
        </w:rPr>
      </w:pPr>
      <w:proofErr w:type="spellStart"/>
      <w:r w:rsidRPr="00076FE4">
        <w:rPr>
          <w:rStyle w:val="Input"/>
          <w:lang w:eastAsia="zh-CN"/>
        </w:rPr>
        <w:t>ylabel</w:t>
      </w:r>
      <w:proofErr w:type="spellEnd"/>
      <w:r w:rsidRPr="00076FE4">
        <w:rPr>
          <w:rStyle w:val="Input"/>
          <w:lang w:eastAsia="zh-CN"/>
        </w:rPr>
        <w:t>('z')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subplot(2,1,2)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hold on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box on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for i=1:100/</w:t>
      </w:r>
      <w:proofErr w:type="spellStart"/>
      <w:r w:rsidRPr="00076FE4">
        <w:rPr>
          <w:rStyle w:val="Input"/>
          <w:lang w:eastAsia="zh-CN"/>
        </w:rPr>
        <w:t>dt</w:t>
      </w:r>
      <w:proofErr w:type="spellEnd"/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if y(i)&gt;-0.01&amp;&amp;y(i)&lt;0.01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plot(x(i),z(i),'b.','MarkerSize',5)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for i=1:100/</w:t>
      </w:r>
      <w:proofErr w:type="spellStart"/>
      <w:r w:rsidRPr="00076FE4">
        <w:rPr>
          <w:rStyle w:val="Input"/>
          <w:lang w:eastAsia="zh-CN"/>
        </w:rPr>
        <w:t>dt</w:t>
      </w:r>
      <w:proofErr w:type="spellEnd"/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if y1(i)&gt;-0.01&amp;&amp;y1(i)&lt;0.01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   plot(x1(i),z1(i),'r.','MarkerSize',5)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 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>end</w:t>
      </w:r>
    </w:p>
    <w:p w:rsidR="00076FE4" w:rsidRPr="00076FE4" w:rsidRDefault="00076FE4" w:rsidP="00076FE4">
      <w:pPr>
        <w:rPr>
          <w:rStyle w:val="Input"/>
          <w:lang w:eastAsia="zh-CN"/>
        </w:rPr>
      </w:pPr>
      <w:r w:rsidRPr="00076FE4">
        <w:rPr>
          <w:rStyle w:val="Input"/>
          <w:lang w:eastAsia="zh-CN"/>
        </w:rPr>
        <w:t xml:space="preserve"> </w:t>
      </w:r>
    </w:p>
    <w:p w:rsidR="00076FE4" w:rsidRPr="00076FE4" w:rsidRDefault="00076FE4" w:rsidP="00076FE4">
      <w:pPr>
        <w:rPr>
          <w:rStyle w:val="Input"/>
          <w:lang w:eastAsia="zh-CN"/>
        </w:rPr>
      </w:pPr>
      <w:proofErr w:type="spellStart"/>
      <w:r w:rsidRPr="00076FE4">
        <w:rPr>
          <w:rStyle w:val="Input"/>
          <w:lang w:eastAsia="zh-CN"/>
        </w:rPr>
        <w:t>xlabel</w:t>
      </w:r>
      <w:proofErr w:type="spellEnd"/>
      <w:r w:rsidRPr="00076FE4">
        <w:rPr>
          <w:rStyle w:val="Input"/>
          <w:lang w:eastAsia="zh-CN"/>
        </w:rPr>
        <w:t>('x')</w:t>
      </w:r>
    </w:p>
    <w:p w:rsidR="00076FE4" w:rsidRDefault="00076FE4" w:rsidP="00076FE4">
      <w:pPr>
        <w:pStyle w:val="Normal"/>
      </w:pPr>
      <w:proofErr w:type="spellStart"/>
      <w:r w:rsidRPr="00076FE4">
        <w:rPr>
          <w:rStyle w:val="Input"/>
          <w:lang w:eastAsia="zh-CN"/>
        </w:rPr>
        <w:t>ylabel</w:t>
      </w:r>
      <w:proofErr w:type="spellEnd"/>
      <w:r w:rsidRPr="00076FE4">
        <w:rPr>
          <w:rStyle w:val="Input"/>
          <w:lang w:eastAsia="zh-CN"/>
        </w:rPr>
        <w:t xml:space="preserve">('z') </w:t>
      </w:r>
      <w:bookmarkEnd w:id="106"/>
      <w:r w:rsidRPr="00076FE4">
        <w:t xml:space="preserve"> </w:t>
      </w:r>
    </w:p>
    <w:p w:rsidR="002F2D4B" w:rsidRPr="00076FE4" w:rsidRDefault="002F2D4B" w:rsidP="00076FE4">
      <w:pPr>
        <w:pStyle w:val="Normal"/>
      </w:pPr>
    </w:p>
    <w:p w:rsidR="00076FE4" w:rsidRPr="00076FE4" w:rsidRDefault="00076FE4" w:rsidP="00076FE4">
      <w:pPr>
        <w:pStyle w:val="Normal"/>
      </w:pPr>
      <w:bookmarkStart w:id="107" w:name="OUTPUT_42"/>
      <w:r w:rsidRPr="00076FE4">
        <w:rPr>
          <w:rFonts w:eastAsia="宋体"/>
          <w:lang w:eastAsia="zh-CN"/>
        </w:rPr>
        <w:pict>
          <v:shape id="_x0000_i1065" type="#_x0000_t75" style="width:4in;height:252pt">
            <v:imagedata r:id="rId48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07"/>
      <w:r w:rsidRPr="00076FE4">
        <w:t xml:space="preserve"> </w:t>
      </w:r>
    </w:p>
    <w:p w:rsidR="002F2D4B" w:rsidRPr="00076FE4" w:rsidRDefault="002F2D4B" w:rsidP="00076FE4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08" w:name="_Toc432500497"/>
      <w:r w:rsidRPr="002F2D4B">
        <w:rPr>
          <w:rFonts w:eastAsia="宋体"/>
          <w:lang w:eastAsia="zh-CN"/>
        </w:rPr>
        <w:t>3.28</w:t>
      </w:r>
      <w:bookmarkEnd w:id="108"/>
    </w:p>
    <w:p w:rsidR="00CE5BDF" w:rsidRPr="00CE5BDF" w:rsidRDefault="00CE5BDF" w:rsidP="00CE5BDF">
      <w:pPr>
        <w:rPr>
          <w:rStyle w:val="Input"/>
          <w:lang w:eastAsia="zh-CN"/>
        </w:rPr>
      </w:pPr>
      <w:bookmarkStart w:id="109" w:name="INPUT_43"/>
      <w:r w:rsidRPr="00CE5BDF">
        <w:rPr>
          <w:rStyle w:val="Input"/>
          <w:lang w:eastAsia="zh-CN"/>
        </w:rPr>
        <w:t>clear</w:t>
      </w:r>
    </w:p>
    <w:p w:rsidR="00CE5BDF" w:rsidRPr="00CE5BDF" w:rsidRDefault="00CE5BDF" w:rsidP="00CE5BDF">
      <w:pPr>
        <w:rPr>
          <w:rStyle w:val="Input"/>
          <w:lang w:eastAsia="zh-CN"/>
        </w:rPr>
      </w:pPr>
      <w:proofErr w:type="spellStart"/>
      <w:r w:rsidRPr="00CE5BDF">
        <w:rPr>
          <w:rStyle w:val="Input"/>
          <w:lang w:eastAsia="zh-CN"/>
        </w:rPr>
        <w:t>xgm</w:t>
      </w:r>
      <w:proofErr w:type="spellEnd"/>
      <w:r w:rsidRPr="00CE5BDF">
        <w:rPr>
          <w:rStyle w:val="Input"/>
          <w:lang w:eastAsia="zh-CN"/>
        </w:rPr>
        <w:t>=10;b=8/3;r=24;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</w:rPr>
        <w:t>p=0;q=50;h=0.00</w:t>
      </w:r>
      <w:r w:rsidRPr="00CE5BDF">
        <w:rPr>
          <w:rStyle w:val="Input"/>
          <w:lang w:eastAsia="zh-CN"/>
        </w:rPr>
        <w:t>1;n=(q-p)/h;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t(1)=0;x(1)=1;y(1)=0;z(1)=0;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xx(1)=1;yy(1)=0;zz(1)=0.001;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  <w:lang w:eastAsia="zh-CN"/>
        </w:rPr>
        <w:lastRenderedPageBreak/>
        <w:t>for k=1:1:n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  <w:lang w:eastAsia="zh-CN"/>
        </w:rPr>
        <w:t>x(k+1)=x(k)+</w:t>
      </w:r>
      <w:proofErr w:type="spellStart"/>
      <w:r w:rsidRPr="00CE5BDF">
        <w:rPr>
          <w:rStyle w:val="Input"/>
          <w:lang w:eastAsia="zh-CN"/>
        </w:rPr>
        <w:t>xgm</w:t>
      </w:r>
      <w:proofErr w:type="spellEnd"/>
      <w:r w:rsidRPr="00CE5BDF">
        <w:rPr>
          <w:rStyle w:val="Input"/>
          <w:lang w:eastAsia="zh-CN"/>
        </w:rPr>
        <w:t>*(y(k)-x(k))*h;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y(k+1)=y(k)-x(k)*z(k)*h+r*x(k)*h-y(k)*h;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z(k+1)=z(k)+x(k)*y(k)*h-b*z(k)*h;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  <w:lang w:eastAsia="zh-CN"/>
        </w:rPr>
        <w:t>xx(k+1)=xx(k)+</w:t>
      </w:r>
      <w:proofErr w:type="spellStart"/>
      <w:r w:rsidRPr="00CE5BDF">
        <w:rPr>
          <w:rStyle w:val="Input"/>
          <w:lang w:eastAsia="zh-CN"/>
        </w:rPr>
        <w:t>xgm</w:t>
      </w:r>
      <w:proofErr w:type="spellEnd"/>
      <w:r w:rsidRPr="00CE5BDF">
        <w:rPr>
          <w:rStyle w:val="Input"/>
          <w:lang w:eastAsia="zh-CN"/>
        </w:rPr>
        <w:t>*(</w:t>
      </w:r>
      <w:proofErr w:type="spellStart"/>
      <w:r w:rsidRPr="00CE5BDF">
        <w:rPr>
          <w:rStyle w:val="Input"/>
          <w:lang w:eastAsia="zh-CN"/>
        </w:rPr>
        <w:t>yy</w:t>
      </w:r>
      <w:proofErr w:type="spellEnd"/>
      <w:r w:rsidRPr="00CE5BDF">
        <w:rPr>
          <w:rStyle w:val="Input"/>
          <w:lang w:eastAsia="zh-CN"/>
        </w:rPr>
        <w:t>(k)-xx(k))*h;</w:t>
      </w:r>
    </w:p>
    <w:p w:rsidR="00CE5BDF" w:rsidRPr="00CE5BDF" w:rsidRDefault="00CE5BDF" w:rsidP="00CE5BDF">
      <w:pPr>
        <w:rPr>
          <w:rStyle w:val="Input"/>
          <w:lang w:eastAsia="zh-CN"/>
        </w:rPr>
      </w:pPr>
      <w:proofErr w:type="spellStart"/>
      <w:r w:rsidRPr="00CE5BDF">
        <w:rPr>
          <w:rStyle w:val="Input"/>
          <w:lang w:eastAsia="zh-CN"/>
        </w:rPr>
        <w:t>yy</w:t>
      </w:r>
      <w:proofErr w:type="spellEnd"/>
      <w:r w:rsidRPr="00CE5BDF">
        <w:rPr>
          <w:rStyle w:val="Input"/>
          <w:lang w:eastAsia="zh-CN"/>
        </w:rPr>
        <w:t>(k+1)=</w:t>
      </w:r>
      <w:proofErr w:type="spellStart"/>
      <w:r w:rsidRPr="00CE5BDF">
        <w:rPr>
          <w:rStyle w:val="Input"/>
          <w:lang w:eastAsia="zh-CN"/>
        </w:rPr>
        <w:t>yy</w:t>
      </w:r>
      <w:proofErr w:type="spellEnd"/>
      <w:r w:rsidRPr="00CE5BDF">
        <w:rPr>
          <w:rStyle w:val="Input"/>
          <w:lang w:eastAsia="zh-CN"/>
        </w:rPr>
        <w:t>(k)-xx(k)*</w:t>
      </w:r>
      <w:proofErr w:type="spellStart"/>
      <w:r w:rsidRPr="00CE5BDF">
        <w:rPr>
          <w:rStyle w:val="Input"/>
          <w:lang w:eastAsia="zh-CN"/>
        </w:rPr>
        <w:t>zz</w:t>
      </w:r>
      <w:proofErr w:type="spellEnd"/>
      <w:r w:rsidRPr="00CE5BDF">
        <w:rPr>
          <w:rStyle w:val="Input"/>
          <w:lang w:eastAsia="zh-CN"/>
        </w:rPr>
        <w:t>(k)*</w:t>
      </w:r>
      <w:proofErr w:type="spellStart"/>
      <w:r w:rsidRPr="00CE5BDF">
        <w:rPr>
          <w:rStyle w:val="Input"/>
          <w:lang w:eastAsia="zh-CN"/>
        </w:rPr>
        <w:t>h+r</w:t>
      </w:r>
      <w:proofErr w:type="spellEnd"/>
      <w:r w:rsidRPr="00CE5BDF">
        <w:rPr>
          <w:rStyle w:val="Input"/>
          <w:lang w:eastAsia="zh-CN"/>
        </w:rPr>
        <w:t>*xx(k)*h-</w:t>
      </w:r>
      <w:proofErr w:type="spellStart"/>
      <w:r w:rsidRPr="00CE5BDF">
        <w:rPr>
          <w:rStyle w:val="Input"/>
          <w:lang w:eastAsia="zh-CN"/>
        </w:rPr>
        <w:t>yy</w:t>
      </w:r>
      <w:proofErr w:type="spellEnd"/>
      <w:r w:rsidRPr="00CE5BDF">
        <w:rPr>
          <w:rStyle w:val="Input"/>
          <w:lang w:eastAsia="zh-CN"/>
        </w:rPr>
        <w:t>(k)*h;</w:t>
      </w:r>
    </w:p>
    <w:p w:rsidR="00CE5BDF" w:rsidRPr="00CE5BDF" w:rsidRDefault="00CE5BDF" w:rsidP="00CE5BDF">
      <w:pPr>
        <w:rPr>
          <w:rStyle w:val="Input"/>
          <w:lang w:eastAsia="zh-CN"/>
        </w:rPr>
      </w:pPr>
      <w:proofErr w:type="spellStart"/>
      <w:r w:rsidRPr="00CE5BDF">
        <w:rPr>
          <w:rStyle w:val="Input"/>
          <w:lang w:eastAsia="zh-CN"/>
        </w:rPr>
        <w:t>zz</w:t>
      </w:r>
      <w:proofErr w:type="spellEnd"/>
      <w:r w:rsidRPr="00CE5BDF">
        <w:rPr>
          <w:rStyle w:val="Input"/>
          <w:lang w:eastAsia="zh-CN"/>
        </w:rPr>
        <w:t>(k+1)=</w:t>
      </w:r>
      <w:proofErr w:type="spellStart"/>
      <w:r w:rsidRPr="00CE5BDF">
        <w:rPr>
          <w:rStyle w:val="Input"/>
          <w:lang w:eastAsia="zh-CN"/>
        </w:rPr>
        <w:t>zz</w:t>
      </w:r>
      <w:proofErr w:type="spellEnd"/>
      <w:r w:rsidRPr="00CE5BDF">
        <w:rPr>
          <w:rStyle w:val="Input"/>
          <w:lang w:eastAsia="zh-CN"/>
        </w:rPr>
        <w:t>(k)+xx(k)*</w:t>
      </w:r>
      <w:proofErr w:type="spellStart"/>
      <w:r w:rsidRPr="00CE5BDF">
        <w:rPr>
          <w:rStyle w:val="Input"/>
          <w:lang w:eastAsia="zh-CN"/>
        </w:rPr>
        <w:t>yy</w:t>
      </w:r>
      <w:proofErr w:type="spellEnd"/>
      <w:r w:rsidRPr="00CE5BDF">
        <w:rPr>
          <w:rStyle w:val="Input"/>
          <w:lang w:eastAsia="zh-CN"/>
        </w:rPr>
        <w:t>(k)*h-b*</w:t>
      </w:r>
      <w:proofErr w:type="spellStart"/>
      <w:r w:rsidRPr="00CE5BDF">
        <w:rPr>
          <w:rStyle w:val="Input"/>
          <w:lang w:eastAsia="zh-CN"/>
        </w:rPr>
        <w:t>zz</w:t>
      </w:r>
      <w:proofErr w:type="spellEnd"/>
      <w:r w:rsidRPr="00CE5BDF">
        <w:rPr>
          <w:rStyle w:val="Input"/>
          <w:lang w:eastAsia="zh-CN"/>
        </w:rPr>
        <w:t>(k)*h;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  <w:lang w:eastAsia="zh-CN"/>
        </w:rPr>
        <w:t>t(k+1)=t(k)+h;</w:t>
      </w:r>
    </w:p>
    <w:p w:rsidR="00CE5BDF" w:rsidRPr="00CE5BDF" w:rsidRDefault="00CE5BDF" w:rsidP="00CE5BDF">
      <w:pPr>
        <w:rPr>
          <w:rStyle w:val="Input"/>
          <w:lang w:eastAsia="zh-CN"/>
        </w:rPr>
      </w:pPr>
      <w:r w:rsidRPr="00CE5BDF">
        <w:rPr>
          <w:rStyle w:val="Input"/>
          <w:lang w:eastAsia="zh-CN"/>
        </w:rPr>
        <w:t>end</w:t>
      </w:r>
    </w:p>
    <w:p w:rsidR="00CE5BDF" w:rsidRPr="00CE5BDF" w:rsidRDefault="00CE5BDF" w:rsidP="00CE5BDF">
      <w:pPr>
        <w:rPr>
          <w:rStyle w:val="Input"/>
          <w:lang w:eastAsia="zh-CN"/>
        </w:rPr>
      </w:pPr>
      <w:proofErr w:type="spellStart"/>
      <w:r w:rsidRPr="00CE5BDF">
        <w:rPr>
          <w:rStyle w:val="Input"/>
          <w:lang w:eastAsia="zh-CN"/>
        </w:rPr>
        <w:t>deltaz</w:t>
      </w:r>
      <w:proofErr w:type="spellEnd"/>
      <w:r w:rsidRPr="00CE5BDF">
        <w:rPr>
          <w:rStyle w:val="Input"/>
          <w:lang w:eastAsia="zh-CN"/>
        </w:rPr>
        <w:t>=abs(</w:t>
      </w:r>
      <w:proofErr w:type="spellStart"/>
      <w:r w:rsidRPr="00CE5BDF">
        <w:rPr>
          <w:rStyle w:val="Input"/>
          <w:lang w:eastAsia="zh-CN"/>
        </w:rPr>
        <w:t>zz</w:t>
      </w:r>
      <w:proofErr w:type="spellEnd"/>
      <w:r w:rsidRPr="00CE5BDF">
        <w:rPr>
          <w:rStyle w:val="Input"/>
          <w:lang w:eastAsia="zh-CN"/>
        </w:rPr>
        <w:t>-z);</w:t>
      </w:r>
    </w:p>
    <w:p w:rsidR="00CE5BDF" w:rsidRPr="00CE5BDF" w:rsidRDefault="00CE5BDF" w:rsidP="00CE5BDF">
      <w:pPr>
        <w:rPr>
          <w:rStyle w:val="Input"/>
          <w:lang w:eastAsia="zh-CN"/>
        </w:rPr>
      </w:pPr>
      <w:proofErr w:type="spellStart"/>
      <w:r w:rsidRPr="00CE5BDF">
        <w:rPr>
          <w:rStyle w:val="Input"/>
          <w:lang w:eastAsia="zh-CN"/>
        </w:rPr>
        <w:t>logdeltaz</w:t>
      </w:r>
      <w:proofErr w:type="spellEnd"/>
      <w:r w:rsidRPr="00CE5BDF">
        <w:rPr>
          <w:rStyle w:val="Input"/>
          <w:lang w:eastAsia="zh-CN"/>
        </w:rPr>
        <w:t>=log(</w:t>
      </w:r>
      <w:proofErr w:type="spellStart"/>
      <w:r w:rsidRPr="00CE5BDF">
        <w:rPr>
          <w:rStyle w:val="Input"/>
          <w:lang w:eastAsia="zh-CN"/>
        </w:rPr>
        <w:t>deltaz</w:t>
      </w:r>
      <w:proofErr w:type="spellEnd"/>
      <w:r w:rsidRPr="00CE5BDF">
        <w:rPr>
          <w:rStyle w:val="Input"/>
          <w:lang w:eastAsia="zh-CN"/>
        </w:rPr>
        <w:t>)/log(10);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plot(t,logdeltaz)</w:t>
      </w:r>
    </w:p>
    <w:p w:rsidR="00CE5BDF" w:rsidRPr="00CE5BDF" w:rsidRDefault="00CE5BDF" w:rsidP="00CE5BDF">
      <w:pPr>
        <w:rPr>
          <w:rStyle w:val="Input"/>
          <w:lang w:val="fr-FR" w:eastAsia="zh-CN"/>
        </w:rPr>
      </w:pPr>
      <w:r w:rsidRPr="00CE5BDF">
        <w:rPr>
          <w:rStyle w:val="Input"/>
          <w:lang w:val="fr-FR" w:eastAsia="zh-CN"/>
        </w:rPr>
        <w:t>xlabel('t')</w:t>
      </w:r>
    </w:p>
    <w:p w:rsidR="00CE5BDF" w:rsidRDefault="00CE5BDF" w:rsidP="00CE5BDF">
      <w:pPr>
        <w:pStyle w:val="Normal"/>
      </w:pPr>
      <w:proofErr w:type="spellStart"/>
      <w:r w:rsidRPr="00CE5BDF">
        <w:rPr>
          <w:rStyle w:val="Input"/>
          <w:lang w:eastAsia="zh-CN"/>
        </w:rPr>
        <w:t>ylabel</w:t>
      </w:r>
      <w:proofErr w:type="spellEnd"/>
      <w:r w:rsidRPr="00CE5BDF">
        <w:rPr>
          <w:rStyle w:val="Input"/>
          <w:lang w:eastAsia="zh-CN"/>
        </w:rPr>
        <w:t>('\delta z')</w:t>
      </w:r>
      <w:r w:rsidRPr="00CE5BDF">
        <w:rPr>
          <w:rStyle w:val="Input"/>
        </w:rPr>
        <w:t xml:space="preserve"> </w:t>
      </w:r>
      <w:bookmarkEnd w:id="109"/>
      <w:r w:rsidRPr="00CE5BDF">
        <w:t xml:space="preserve"> </w:t>
      </w:r>
    </w:p>
    <w:p w:rsidR="002F2D4B" w:rsidRPr="00CE5BDF" w:rsidRDefault="002F2D4B" w:rsidP="00CE5BDF">
      <w:pPr>
        <w:pStyle w:val="Normal"/>
      </w:pPr>
    </w:p>
    <w:p w:rsidR="00CE5BDF" w:rsidRPr="00CE5BDF" w:rsidRDefault="00CE5BDF" w:rsidP="00CE5BDF">
      <w:pPr>
        <w:pStyle w:val="Normal"/>
      </w:pPr>
      <w:bookmarkStart w:id="110" w:name="OUTPUT_43"/>
      <w:r w:rsidRPr="00CE5BDF">
        <w:rPr>
          <w:rFonts w:eastAsia="宋体"/>
          <w:lang w:eastAsia="zh-CN"/>
        </w:rPr>
        <w:pict>
          <v:shape id="_x0000_i1066" type="#_x0000_t75" style="width:4in;height:252pt">
            <v:imagedata r:id="rId49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10"/>
      <w:r w:rsidRPr="00CE5BDF">
        <w:t xml:space="preserve"> </w:t>
      </w:r>
    </w:p>
    <w:p w:rsidR="002F2D4B" w:rsidRPr="00CE5BDF" w:rsidRDefault="002F2D4B" w:rsidP="00CE5BDF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11" w:name="_Toc432500498"/>
      <w:r w:rsidRPr="002F2D4B">
        <w:rPr>
          <w:rFonts w:eastAsia="宋体"/>
          <w:lang w:eastAsia="zh-CN"/>
        </w:rPr>
        <w:t>3.29</w:t>
      </w:r>
      <w:bookmarkEnd w:id="111"/>
    </w:p>
    <w:p w:rsidR="00B5481F" w:rsidRPr="00B5481F" w:rsidRDefault="00B5481F" w:rsidP="00B5481F">
      <w:pPr>
        <w:rPr>
          <w:rStyle w:val="Input"/>
          <w:lang w:eastAsia="zh-CN"/>
        </w:rPr>
      </w:pPr>
      <w:bookmarkStart w:id="112" w:name="INPUT_44"/>
      <w:r w:rsidRPr="00B5481F">
        <w:rPr>
          <w:rStyle w:val="Input"/>
          <w:lang w:eastAsia="zh-CN"/>
        </w:rPr>
        <w:t>clear</w:t>
      </w:r>
    </w:p>
    <w:p w:rsidR="00B5481F" w:rsidRPr="00B5481F" w:rsidRDefault="00B5481F" w:rsidP="00B5481F">
      <w:pPr>
        <w:rPr>
          <w:rStyle w:val="Input"/>
          <w:lang w:eastAsia="zh-CN"/>
        </w:rPr>
      </w:pPr>
      <w:proofErr w:type="spellStart"/>
      <w:r w:rsidRPr="00B5481F">
        <w:rPr>
          <w:rStyle w:val="Input"/>
          <w:lang w:eastAsia="zh-CN"/>
        </w:rPr>
        <w:t>xgm</w:t>
      </w:r>
      <w:proofErr w:type="spellEnd"/>
      <w:r w:rsidRPr="00B5481F">
        <w:rPr>
          <w:rStyle w:val="Input"/>
          <w:lang w:eastAsia="zh-CN"/>
        </w:rPr>
        <w:t>=10;b=8/3;r=22;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</w:rPr>
        <w:t>p=0;q=50;h=0.0</w:t>
      </w:r>
      <w:r w:rsidRPr="00B5481F">
        <w:rPr>
          <w:rStyle w:val="Input"/>
          <w:lang w:eastAsia="zh-CN"/>
        </w:rPr>
        <w:t>01;n=(q-p)/h;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t>t(1)=0;x(1)=1;y(1)=0;z(1)=0;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  <w:lang w:eastAsia="zh-CN"/>
        </w:rPr>
        <w:t>xx(1)=1;yy(1)=0;zz(1)=0.001;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  <w:lang w:eastAsia="zh-CN"/>
        </w:rPr>
        <w:t>for k=1:1:n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t>x(k+1)=x(k)+xgm*(y(k)-x(k))*h;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t>y(k+1)=y(k)-x(k)*z(k)*h+r*x(k)*h-y(k)*h;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t>z(k+1)=z(k)+x(k)*y(k)*h-b*z(k)*h;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  <w:lang w:eastAsia="zh-CN"/>
        </w:rPr>
        <w:t>xx(k+1)=xx(k)+</w:t>
      </w:r>
      <w:proofErr w:type="spellStart"/>
      <w:r w:rsidRPr="00B5481F">
        <w:rPr>
          <w:rStyle w:val="Input"/>
          <w:lang w:eastAsia="zh-CN"/>
        </w:rPr>
        <w:t>xgm</w:t>
      </w:r>
      <w:proofErr w:type="spellEnd"/>
      <w:r w:rsidRPr="00B5481F">
        <w:rPr>
          <w:rStyle w:val="Input"/>
          <w:lang w:eastAsia="zh-CN"/>
        </w:rPr>
        <w:t>*(</w:t>
      </w:r>
      <w:proofErr w:type="spellStart"/>
      <w:r w:rsidRPr="00B5481F">
        <w:rPr>
          <w:rStyle w:val="Input"/>
          <w:lang w:eastAsia="zh-CN"/>
        </w:rPr>
        <w:t>yy</w:t>
      </w:r>
      <w:proofErr w:type="spellEnd"/>
      <w:r w:rsidRPr="00B5481F">
        <w:rPr>
          <w:rStyle w:val="Input"/>
          <w:lang w:eastAsia="zh-CN"/>
        </w:rPr>
        <w:t>(k)-xx(k))*h;</w:t>
      </w:r>
    </w:p>
    <w:p w:rsidR="00B5481F" w:rsidRPr="00B5481F" w:rsidRDefault="00B5481F" w:rsidP="00B5481F">
      <w:pPr>
        <w:rPr>
          <w:rStyle w:val="Input"/>
          <w:lang w:eastAsia="zh-CN"/>
        </w:rPr>
      </w:pPr>
      <w:proofErr w:type="spellStart"/>
      <w:r w:rsidRPr="00B5481F">
        <w:rPr>
          <w:rStyle w:val="Input"/>
          <w:lang w:eastAsia="zh-CN"/>
        </w:rPr>
        <w:t>yy</w:t>
      </w:r>
      <w:proofErr w:type="spellEnd"/>
      <w:r w:rsidRPr="00B5481F">
        <w:rPr>
          <w:rStyle w:val="Input"/>
          <w:lang w:eastAsia="zh-CN"/>
        </w:rPr>
        <w:t>(k+1)=</w:t>
      </w:r>
      <w:proofErr w:type="spellStart"/>
      <w:r w:rsidRPr="00B5481F">
        <w:rPr>
          <w:rStyle w:val="Input"/>
          <w:lang w:eastAsia="zh-CN"/>
        </w:rPr>
        <w:t>yy</w:t>
      </w:r>
      <w:proofErr w:type="spellEnd"/>
      <w:r w:rsidRPr="00B5481F">
        <w:rPr>
          <w:rStyle w:val="Input"/>
          <w:lang w:eastAsia="zh-CN"/>
        </w:rPr>
        <w:t>(k)-xx(k)*</w:t>
      </w:r>
      <w:proofErr w:type="spellStart"/>
      <w:r w:rsidRPr="00B5481F">
        <w:rPr>
          <w:rStyle w:val="Input"/>
          <w:lang w:eastAsia="zh-CN"/>
        </w:rPr>
        <w:t>zz</w:t>
      </w:r>
      <w:proofErr w:type="spellEnd"/>
      <w:r w:rsidRPr="00B5481F">
        <w:rPr>
          <w:rStyle w:val="Input"/>
          <w:lang w:eastAsia="zh-CN"/>
        </w:rPr>
        <w:t>(k)*</w:t>
      </w:r>
      <w:proofErr w:type="spellStart"/>
      <w:r w:rsidRPr="00B5481F">
        <w:rPr>
          <w:rStyle w:val="Input"/>
          <w:lang w:eastAsia="zh-CN"/>
        </w:rPr>
        <w:t>h+r</w:t>
      </w:r>
      <w:proofErr w:type="spellEnd"/>
      <w:r w:rsidRPr="00B5481F">
        <w:rPr>
          <w:rStyle w:val="Input"/>
          <w:lang w:eastAsia="zh-CN"/>
        </w:rPr>
        <w:t>*xx(k)*h-</w:t>
      </w:r>
      <w:proofErr w:type="spellStart"/>
      <w:r w:rsidRPr="00B5481F">
        <w:rPr>
          <w:rStyle w:val="Input"/>
          <w:lang w:eastAsia="zh-CN"/>
        </w:rPr>
        <w:t>yy</w:t>
      </w:r>
      <w:proofErr w:type="spellEnd"/>
      <w:r w:rsidRPr="00B5481F">
        <w:rPr>
          <w:rStyle w:val="Input"/>
          <w:lang w:eastAsia="zh-CN"/>
        </w:rPr>
        <w:t>(k)*h;</w:t>
      </w:r>
    </w:p>
    <w:p w:rsidR="00B5481F" w:rsidRPr="00B5481F" w:rsidRDefault="00B5481F" w:rsidP="00B5481F">
      <w:pPr>
        <w:rPr>
          <w:rStyle w:val="Input"/>
          <w:lang w:eastAsia="zh-CN"/>
        </w:rPr>
      </w:pPr>
      <w:proofErr w:type="spellStart"/>
      <w:r w:rsidRPr="00B5481F">
        <w:rPr>
          <w:rStyle w:val="Input"/>
          <w:lang w:eastAsia="zh-CN"/>
        </w:rPr>
        <w:t>zz</w:t>
      </w:r>
      <w:proofErr w:type="spellEnd"/>
      <w:r w:rsidRPr="00B5481F">
        <w:rPr>
          <w:rStyle w:val="Input"/>
          <w:lang w:eastAsia="zh-CN"/>
        </w:rPr>
        <w:t>(k+1)=</w:t>
      </w:r>
      <w:proofErr w:type="spellStart"/>
      <w:r w:rsidRPr="00B5481F">
        <w:rPr>
          <w:rStyle w:val="Input"/>
          <w:lang w:eastAsia="zh-CN"/>
        </w:rPr>
        <w:t>zz</w:t>
      </w:r>
      <w:proofErr w:type="spellEnd"/>
      <w:r w:rsidRPr="00B5481F">
        <w:rPr>
          <w:rStyle w:val="Input"/>
          <w:lang w:eastAsia="zh-CN"/>
        </w:rPr>
        <w:t>(k)+xx(k)*</w:t>
      </w:r>
      <w:proofErr w:type="spellStart"/>
      <w:r w:rsidRPr="00B5481F">
        <w:rPr>
          <w:rStyle w:val="Input"/>
          <w:lang w:eastAsia="zh-CN"/>
        </w:rPr>
        <w:t>yy</w:t>
      </w:r>
      <w:proofErr w:type="spellEnd"/>
      <w:r w:rsidRPr="00B5481F">
        <w:rPr>
          <w:rStyle w:val="Input"/>
          <w:lang w:eastAsia="zh-CN"/>
        </w:rPr>
        <w:t>(k)*h-b*</w:t>
      </w:r>
      <w:proofErr w:type="spellStart"/>
      <w:r w:rsidRPr="00B5481F">
        <w:rPr>
          <w:rStyle w:val="Input"/>
          <w:lang w:eastAsia="zh-CN"/>
        </w:rPr>
        <w:t>zz</w:t>
      </w:r>
      <w:proofErr w:type="spellEnd"/>
      <w:r w:rsidRPr="00B5481F">
        <w:rPr>
          <w:rStyle w:val="Input"/>
          <w:lang w:eastAsia="zh-CN"/>
        </w:rPr>
        <w:t>(k)*h;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  <w:lang w:eastAsia="zh-CN"/>
        </w:rPr>
        <w:t>t(k+1)=t(k)+h;</w:t>
      </w:r>
    </w:p>
    <w:p w:rsidR="00B5481F" w:rsidRPr="00B5481F" w:rsidRDefault="00B5481F" w:rsidP="00B5481F">
      <w:pPr>
        <w:rPr>
          <w:rStyle w:val="Input"/>
          <w:lang w:eastAsia="zh-CN"/>
        </w:rPr>
      </w:pPr>
      <w:r w:rsidRPr="00B5481F">
        <w:rPr>
          <w:rStyle w:val="Input"/>
          <w:lang w:eastAsia="zh-CN"/>
        </w:rPr>
        <w:t>end</w:t>
      </w:r>
    </w:p>
    <w:p w:rsidR="00B5481F" w:rsidRPr="00B5481F" w:rsidRDefault="00B5481F" w:rsidP="00B5481F">
      <w:pPr>
        <w:rPr>
          <w:rStyle w:val="Input"/>
          <w:lang w:eastAsia="zh-CN"/>
        </w:rPr>
      </w:pPr>
      <w:proofErr w:type="spellStart"/>
      <w:r w:rsidRPr="00B5481F">
        <w:rPr>
          <w:rStyle w:val="Input"/>
          <w:lang w:eastAsia="zh-CN"/>
        </w:rPr>
        <w:t>deltaz</w:t>
      </w:r>
      <w:proofErr w:type="spellEnd"/>
      <w:r w:rsidRPr="00B5481F">
        <w:rPr>
          <w:rStyle w:val="Input"/>
          <w:lang w:eastAsia="zh-CN"/>
        </w:rPr>
        <w:t>=abs(</w:t>
      </w:r>
      <w:proofErr w:type="spellStart"/>
      <w:r w:rsidRPr="00B5481F">
        <w:rPr>
          <w:rStyle w:val="Input"/>
          <w:lang w:eastAsia="zh-CN"/>
        </w:rPr>
        <w:t>zz</w:t>
      </w:r>
      <w:proofErr w:type="spellEnd"/>
      <w:r w:rsidRPr="00B5481F">
        <w:rPr>
          <w:rStyle w:val="Input"/>
          <w:lang w:eastAsia="zh-CN"/>
        </w:rPr>
        <w:t>-z);</w:t>
      </w:r>
    </w:p>
    <w:p w:rsidR="00B5481F" w:rsidRPr="00B5481F" w:rsidRDefault="00B5481F" w:rsidP="00B5481F">
      <w:pPr>
        <w:rPr>
          <w:rStyle w:val="Input"/>
          <w:lang w:eastAsia="zh-CN"/>
        </w:rPr>
      </w:pPr>
      <w:proofErr w:type="spellStart"/>
      <w:r w:rsidRPr="00B5481F">
        <w:rPr>
          <w:rStyle w:val="Input"/>
          <w:lang w:eastAsia="zh-CN"/>
        </w:rPr>
        <w:t>logdeltaz</w:t>
      </w:r>
      <w:proofErr w:type="spellEnd"/>
      <w:r w:rsidRPr="00B5481F">
        <w:rPr>
          <w:rStyle w:val="Input"/>
          <w:lang w:eastAsia="zh-CN"/>
        </w:rPr>
        <w:t>=log(</w:t>
      </w:r>
      <w:proofErr w:type="spellStart"/>
      <w:r w:rsidRPr="00B5481F">
        <w:rPr>
          <w:rStyle w:val="Input"/>
          <w:lang w:eastAsia="zh-CN"/>
        </w:rPr>
        <w:t>deltaz</w:t>
      </w:r>
      <w:proofErr w:type="spellEnd"/>
      <w:r w:rsidRPr="00B5481F">
        <w:rPr>
          <w:rStyle w:val="Input"/>
          <w:lang w:eastAsia="zh-CN"/>
        </w:rPr>
        <w:t>)/log(10);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t>plot(t,logdeltaz)</w:t>
      </w:r>
    </w:p>
    <w:p w:rsidR="00B5481F" w:rsidRPr="00B5481F" w:rsidRDefault="00B5481F" w:rsidP="00B5481F">
      <w:pPr>
        <w:rPr>
          <w:rStyle w:val="Input"/>
          <w:lang w:val="fr-FR" w:eastAsia="zh-CN"/>
        </w:rPr>
      </w:pPr>
      <w:r w:rsidRPr="00B5481F">
        <w:rPr>
          <w:rStyle w:val="Input"/>
          <w:lang w:val="fr-FR" w:eastAsia="zh-CN"/>
        </w:rPr>
        <w:lastRenderedPageBreak/>
        <w:t>xlabel('t')</w:t>
      </w:r>
    </w:p>
    <w:p w:rsidR="00B5481F" w:rsidRDefault="00B5481F" w:rsidP="00B5481F">
      <w:pPr>
        <w:pStyle w:val="Normal"/>
      </w:pPr>
      <w:proofErr w:type="spellStart"/>
      <w:r w:rsidRPr="00B5481F">
        <w:rPr>
          <w:rStyle w:val="Input"/>
          <w:lang w:eastAsia="zh-CN"/>
        </w:rPr>
        <w:t>ylabel</w:t>
      </w:r>
      <w:proofErr w:type="spellEnd"/>
      <w:r w:rsidRPr="00B5481F">
        <w:rPr>
          <w:rStyle w:val="Input"/>
          <w:lang w:eastAsia="zh-CN"/>
        </w:rPr>
        <w:t xml:space="preserve">('\delta z') </w:t>
      </w:r>
      <w:bookmarkEnd w:id="112"/>
      <w:r w:rsidRPr="00B5481F">
        <w:t xml:space="preserve"> </w:t>
      </w:r>
    </w:p>
    <w:p w:rsidR="002F2D4B" w:rsidRPr="00B5481F" w:rsidRDefault="002F2D4B" w:rsidP="00B5481F">
      <w:pPr>
        <w:pStyle w:val="Normal"/>
      </w:pPr>
    </w:p>
    <w:p w:rsidR="00B5481F" w:rsidRPr="00B5481F" w:rsidRDefault="00B5481F" w:rsidP="00B5481F">
      <w:pPr>
        <w:pStyle w:val="Normal"/>
      </w:pPr>
      <w:bookmarkStart w:id="113" w:name="OUTPUT_44"/>
      <w:r w:rsidRPr="00B5481F">
        <w:rPr>
          <w:rFonts w:eastAsia="宋体"/>
          <w:lang w:eastAsia="zh-CN"/>
        </w:rPr>
        <w:pict>
          <v:shape id="_x0000_i1067" type="#_x0000_t75" style="width:4in;height:252pt">
            <v:imagedata r:id="rId5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13"/>
      <w:r w:rsidRPr="00B5481F">
        <w:t xml:space="preserve"> </w:t>
      </w:r>
    </w:p>
    <w:p w:rsidR="002F2D4B" w:rsidRPr="00864DC1" w:rsidRDefault="00D0737E" w:rsidP="00B5481F">
      <w:pPr>
        <w:pStyle w:val="Normal"/>
        <w:rPr>
          <w:rFonts w:eastAsia="宋体" w:hint="eastAsia"/>
          <w:lang w:eastAsia="zh-CN"/>
        </w:rPr>
      </w:pPr>
      <w:r w:rsidRPr="00864DC1">
        <w:rPr>
          <w:rFonts w:eastAsia="宋体" w:hint="eastAsia"/>
          <w:lang w:eastAsia="zh-CN"/>
        </w:rPr>
        <w:t>李雅普诺夫指数为负数</w:t>
      </w: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14" w:name="_Toc432500499"/>
      <w:r w:rsidRPr="002F2D4B">
        <w:rPr>
          <w:rFonts w:eastAsia="宋体"/>
          <w:lang w:eastAsia="zh-CN"/>
        </w:rPr>
        <w:t>3.30</w:t>
      </w:r>
      <w:bookmarkEnd w:id="114"/>
    </w:p>
    <w:p w:rsidR="00F65109" w:rsidRPr="00F65109" w:rsidRDefault="00F65109" w:rsidP="00F65109">
      <w:pPr>
        <w:rPr>
          <w:rStyle w:val="Input"/>
          <w:lang w:eastAsia="zh-CN"/>
        </w:rPr>
      </w:pPr>
      <w:bookmarkStart w:id="115" w:name="INPUT_45"/>
      <w:r w:rsidRPr="00F65109">
        <w:rPr>
          <w:rStyle w:val="Input"/>
          <w:lang w:eastAsia="zh-CN"/>
        </w:rPr>
        <w:t>clear</w:t>
      </w:r>
    </w:p>
    <w:p w:rsidR="00F65109" w:rsidRPr="00F65109" w:rsidRDefault="00F65109" w:rsidP="00F65109">
      <w:pPr>
        <w:rPr>
          <w:rStyle w:val="Input"/>
          <w:lang w:eastAsia="zh-CN"/>
        </w:rPr>
      </w:pPr>
      <w:proofErr w:type="spellStart"/>
      <w:r w:rsidRPr="00F65109">
        <w:rPr>
          <w:rStyle w:val="Input"/>
          <w:lang w:eastAsia="zh-CN"/>
        </w:rPr>
        <w:t>xgm</w:t>
      </w:r>
      <w:proofErr w:type="spellEnd"/>
      <w:r w:rsidRPr="00F65109">
        <w:rPr>
          <w:rStyle w:val="Input"/>
          <w:lang w:eastAsia="zh-CN"/>
        </w:rPr>
        <w:t>=10;b=8/3;r=163;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p=0;q=50;h=0.0001;n=(q-p)/h;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t(1)=0;x(1)=1;y(1)=0;z(1)=0;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for k=1:1:n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x(k+1)=x(k)+</w:t>
      </w:r>
      <w:proofErr w:type="spellStart"/>
      <w:r w:rsidRPr="00F65109">
        <w:rPr>
          <w:rStyle w:val="Input"/>
          <w:lang w:eastAsia="zh-CN"/>
        </w:rPr>
        <w:t>xgm</w:t>
      </w:r>
      <w:proofErr w:type="spellEnd"/>
      <w:r w:rsidRPr="00F65109">
        <w:rPr>
          <w:rStyle w:val="Input"/>
          <w:lang w:eastAsia="zh-CN"/>
        </w:rPr>
        <w:t>*(y(k)-x(k))*h;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y(k+1)=y(k)-x(k)*z(k)*</w:t>
      </w:r>
      <w:proofErr w:type="spellStart"/>
      <w:r w:rsidRPr="00F65109">
        <w:rPr>
          <w:rStyle w:val="Input"/>
          <w:lang w:eastAsia="zh-CN"/>
        </w:rPr>
        <w:t>h+r</w:t>
      </w:r>
      <w:proofErr w:type="spellEnd"/>
      <w:r w:rsidRPr="00F65109">
        <w:rPr>
          <w:rStyle w:val="Input"/>
          <w:lang w:eastAsia="zh-CN"/>
        </w:rPr>
        <w:t>*x(k)*h-y(k)*h;</w:t>
      </w:r>
    </w:p>
    <w:p w:rsidR="00F65109" w:rsidRPr="00F65109" w:rsidRDefault="00F65109" w:rsidP="00F65109">
      <w:pPr>
        <w:rPr>
          <w:rStyle w:val="Input"/>
          <w:lang w:val="fr-FR" w:eastAsia="zh-CN"/>
        </w:rPr>
      </w:pPr>
      <w:r w:rsidRPr="00F65109">
        <w:rPr>
          <w:rStyle w:val="Input"/>
          <w:lang w:val="fr-FR" w:eastAsia="zh-CN"/>
        </w:rPr>
        <w:t>z(k+1)=z(k)+x(k)*y(k)*h-b*z(k)*h;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t(k+1)=t(k)+h;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end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 xml:space="preserve"> 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 xml:space="preserve"> </w:t>
      </w:r>
    </w:p>
    <w:p w:rsidR="00F65109" w:rsidRPr="00F65109" w:rsidRDefault="00F65109" w:rsidP="00F65109">
      <w:pPr>
        <w:rPr>
          <w:rStyle w:val="Input"/>
          <w:lang w:eastAsia="zh-CN"/>
        </w:rPr>
      </w:pPr>
      <w:proofErr w:type="spellStart"/>
      <w:r w:rsidRPr="00F65109">
        <w:rPr>
          <w:rStyle w:val="Input"/>
          <w:lang w:eastAsia="zh-CN"/>
        </w:rPr>
        <w:t>kk</w:t>
      </w:r>
      <w:proofErr w:type="spellEnd"/>
      <w:r w:rsidRPr="00F65109">
        <w:rPr>
          <w:rStyle w:val="Input"/>
          <w:lang w:eastAsia="zh-CN"/>
        </w:rPr>
        <w:t>=1;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for k=2:1:n-1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if (z(k)&gt;z(k-1))&amp;(z(k)&gt;z(k+1))</w:t>
      </w:r>
    </w:p>
    <w:p w:rsidR="00F65109" w:rsidRPr="00F65109" w:rsidRDefault="00F65109" w:rsidP="00F65109">
      <w:pPr>
        <w:rPr>
          <w:rStyle w:val="Input"/>
          <w:lang w:eastAsia="zh-CN"/>
        </w:rPr>
      </w:pPr>
      <w:proofErr w:type="spellStart"/>
      <w:r w:rsidRPr="00F65109">
        <w:rPr>
          <w:rStyle w:val="Input"/>
          <w:lang w:eastAsia="zh-CN"/>
        </w:rPr>
        <w:t>tt</w:t>
      </w:r>
      <w:proofErr w:type="spellEnd"/>
      <w:r w:rsidRPr="00F65109">
        <w:rPr>
          <w:rStyle w:val="Input"/>
          <w:lang w:eastAsia="zh-CN"/>
        </w:rPr>
        <w:t>(</w:t>
      </w:r>
      <w:proofErr w:type="spellStart"/>
      <w:r w:rsidRPr="00F65109">
        <w:rPr>
          <w:rStyle w:val="Input"/>
          <w:lang w:eastAsia="zh-CN"/>
        </w:rPr>
        <w:t>kk</w:t>
      </w:r>
      <w:proofErr w:type="spellEnd"/>
      <w:r w:rsidRPr="00F65109">
        <w:rPr>
          <w:rStyle w:val="Input"/>
          <w:lang w:eastAsia="zh-CN"/>
        </w:rPr>
        <w:t>)=t(k);</w:t>
      </w:r>
    </w:p>
    <w:p w:rsidR="00F65109" w:rsidRPr="00F65109" w:rsidRDefault="00F65109" w:rsidP="00F65109">
      <w:pPr>
        <w:rPr>
          <w:rStyle w:val="Input"/>
          <w:lang w:eastAsia="zh-CN"/>
        </w:rPr>
      </w:pPr>
      <w:proofErr w:type="spellStart"/>
      <w:r w:rsidRPr="00F65109">
        <w:rPr>
          <w:rStyle w:val="Input"/>
          <w:lang w:eastAsia="zh-CN"/>
        </w:rPr>
        <w:t>kk</w:t>
      </w:r>
      <w:proofErr w:type="spellEnd"/>
      <w:r w:rsidRPr="00F65109">
        <w:rPr>
          <w:rStyle w:val="Input"/>
          <w:lang w:eastAsia="zh-CN"/>
        </w:rPr>
        <w:t>=kk+1;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end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end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for ii=(kk-1):-1:2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 xml:space="preserve">    </w:t>
      </w:r>
      <w:proofErr w:type="spellStart"/>
      <w:r w:rsidRPr="00F65109">
        <w:rPr>
          <w:rStyle w:val="Input"/>
          <w:lang w:eastAsia="zh-CN"/>
        </w:rPr>
        <w:t>tt</w:t>
      </w:r>
      <w:proofErr w:type="spellEnd"/>
      <w:r w:rsidRPr="00F65109">
        <w:rPr>
          <w:rStyle w:val="Input"/>
          <w:lang w:eastAsia="zh-CN"/>
        </w:rPr>
        <w:t>(ii)=</w:t>
      </w:r>
      <w:proofErr w:type="spellStart"/>
      <w:r w:rsidRPr="00F65109">
        <w:rPr>
          <w:rStyle w:val="Input"/>
          <w:lang w:eastAsia="zh-CN"/>
        </w:rPr>
        <w:t>tt</w:t>
      </w:r>
      <w:proofErr w:type="spellEnd"/>
      <w:r w:rsidRPr="00F65109">
        <w:rPr>
          <w:rStyle w:val="Input"/>
          <w:lang w:eastAsia="zh-CN"/>
        </w:rPr>
        <w:t>(ii)-</w:t>
      </w:r>
      <w:proofErr w:type="spellStart"/>
      <w:r w:rsidRPr="00F65109">
        <w:rPr>
          <w:rStyle w:val="Input"/>
          <w:lang w:eastAsia="zh-CN"/>
        </w:rPr>
        <w:t>tt</w:t>
      </w:r>
      <w:proofErr w:type="spellEnd"/>
      <w:r w:rsidRPr="00F65109">
        <w:rPr>
          <w:rStyle w:val="Input"/>
          <w:lang w:eastAsia="zh-CN"/>
        </w:rPr>
        <w:t>(ii-1);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end</w:t>
      </w:r>
    </w:p>
    <w:p w:rsidR="00F65109" w:rsidRPr="00F65109" w:rsidRDefault="00F65109" w:rsidP="00F65109">
      <w:pPr>
        <w:rPr>
          <w:rStyle w:val="Input"/>
          <w:lang w:eastAsia="zh-CN"/>
        </w:rPr>
      </w:pPr>
      <w:r w:rsidRPr="00F65109">
        <w:rPr>
          <w:rStyle w:val="Input"/>
          <w:lang w:eastAsia="zh-CN"/>
        </w:rPr>
        <w:t>plot(</w:t>
      </w:r>
      <w:proofErr w:type="spellStart"/>
      <w:r w:rsidRPr="00F65109">
        <w:rPr>
          <w:rStyle w:val="Input"/>
          <w:lang w:eastAsia="zh-CN"/>
        </w:rPr>
        <w:t>tt</w:t>
      </w:r>
      <w:proofErr w:type="spellEnd"/>
      <w:r w:rsidRPr="00F65109">
        <w:rPr>
          <w:rStyle w:val="Input"/>
          <w:lang w:eastAsia="zh-CN"/>
        </w:rPr>
        <w:t>)</w:t>
      </w:r>
    </w:p>
    <w:p w:rsidR="00F65109" w:rsidRDefault="00F65109" w:rsidP="00F65109">
      <w:pPr>
        <w:pStyle w:val="Normal"/>
      </w:pPr>
      <w:proofErr w:type="spellStart"/>
      <w:r w:rsidRPr="00F65109">
        <w:rPr>
          <w:rStyle w:val="Input"/>
          <w:lang w:eastAsia="zh-CN"/>
        </w:rPr>
        <w:t>ylabel</w:t>
      </w:r>
      <w:proofErr w:type="spellEnd"/>
      <w:r w:rsidRPr="00F65109">
        <w:rPr>
          <w:rStyle w:val="Input"/>
          <w:lang w:eastAsia="zh-CN"/>
        </w:rPr>
        <w:t>('\Delta t')</w:t>
      </w:r>
      <w:r w:rsidRPr="00F65109">
        <w:rPr>
          <w:rStyle w:val="Input"/>
        </w:rPr>
        <w:t xml:space="preserve"> </w:t>
      </w:r>
      <w:bookmarkEnd w:id="115"/>
      <w:r w:rsidRPr="00F65109">
        <w:t xml:space="preserve"> </w:t>
      </w:r>
    </w:p>
    <w:p w:rsidR="002F2D4B" w:rsidRPr="00F65109" w:rsidRDefault="002F2D4B" w:rsidP="00F65109">
      <w:pPr>
        <w:pStyle w:val="Normal"/>
      </w:pPr>
    </w:p>
    <w:p w:rsidR="00F65109" w:rsidRPr="00F65109" w:rsidRDefault="00F65109" w:rsidP="00F65109">
      <w:pPr>
        <w:pStyle w:val="Normal"/>
        <w:rPr>
          <w:lang w:eastAsia="zh-CN"/>
        </w:rPr>
      </w:pPr>
      <w:bookmarkStart w:id="116" w:name="OUTPUT_45"/>
      <w:r w:rsidRPr="00F65109">
        <w:rPr>
          <w:rFonts w:eastAsia="宋体"/>
          <w:lang w:eastAsia="zh-CN"/>
        </w:rPr>
        <w:lastRenderedPageBreak/>
        <w:pict>
          <v:shape id="_x0000_i1068" type="#_x0000_t75" style="width:4in;height:252pt">
            <v:imagedata r:id="rId51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16"/>
      <w:r w:rsidRPr="00F65109">
        <w:rPr>
          <w:lang w:eastAsia="zh-CN"/>
        </w:rPr>
        <w:t xml:space="preserve"> </w:t>
      </w:r>
    </w:p>
    <w:p w:rsidR="002F2D4B" w:rsidRDefault="00F65109" w:rsidP="00F65109">
      <w:pPr>
        <w:pStyle w:val="Norma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Δ</w:t>
      </w:r>
      <w:r>
        <w:rPr>
          <w:rFonts w:eastAsia="宋体" w:hint="eastAsia"/>
          <w:lang w:eastAsia="zh-CN"/>
        </w:rPr>
        <w:t xml:space="preserve"> t</w:t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0.3</w:t>
      </w:r>
      <w:r>
        <w:rPr>
          <w:rFonts w:eastAsia="宋体" w:hint="eastAsia"/>
          <w:lang w:eastAsia="zh-CN"/>
        </w:rPr>
        <w:t>附近</w:t>
      </w:r>
      <w:r w:rsidR="00104193">
        <w:rPr>
          <w:rFonts w:eastAsia="宋体" w:hint="eastAsia"/>
          <w:lang w:eastAsia="zh-CN"/>
        </w:rPr>
        <w:t>，由于欧拉法出现一些震荡</w:t>
      </w:r>
    </w:p>
    <w:p w:rsidR="00104193" w:rsidRDefault="00104193" w:rsidP="00F65109">
      <w:pPr>
        <w:pStyle w:val="Normal"/>
        <w:rPr>
          <w:rFonts w:eastAsia="宋体" w:hint="eastAsia"/>
          <w:lang w:eastAsia="zh-CN"/>
        </w:rPr>
      </w:pPr>
    </w:p>
    <w:p w:rsidR="00104193" w:rsidRPr="00104193" w:rsidRDefault="00104193" w:rsidP="00104193">
      <w:pPr>
        <w:pStyle w:val="Normal"/>
        <w:rPr>
          <w:rStyle w:val="Input"/>
        </w:rPr>
      </w:pPr>
      <w:bookmarkStart w:id="117" w:name="INPUT_46"/>
      <w:r w:rsidRPr="00104193">
        <w:rPr>
          <w:rStyle w:val="Input"/>
        </w:rPr>
        <w:t>clear</w:t>
      </w:r>
    </w:p>
    <w:p w:rsidR="00104193" w:rsidRPr="00104193" w:rsidRDefault="00104193" w:rsidP="00104193">
      <w:pPr>
        <w:pStyle w:val="Normal"/>
        <w:rPr>
          <w:rStyle w:val="Input"/>
        </w:rPr>
      </w:pPr>
      <w:proofErr w:type="spellStart"/>
      <w:r w:rsidRPr="00104193">
        <w:rPr>
          <w:rStyle w:val="Input"/>
        </w:rPr>
        <w:t>xgm</w:t>
      </w:r>
      <w:proofErr w:type="spellEnd"/>
      <w:r w:rsidRPr="00104193">
        <w:rPr>
          <w:rStyle w:val="Input"/>
        </w:rPr>
        <w:t>=10;b=8/3;r=165;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p=0;q=50;h=0.0001;n=(q-p)/h;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t(1)=0;x(1)=1;y(1)=0;z(1)=0;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for k=1:1:n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x(k+1)=x(k)+</w:t>
      </w:r>
      <w:proofErr w:type="spellStart"/>
      <w:r w:rsidRPr="00104193">
        <w:rPr>
          <w:rStyle w:val="Input"/>
        </w:rPr>
        <w:t>xgm</w:t>
      </w:r>
      <w:proofErr w:type="spellEnd"/>
      <w:r w:rsidRPr="00104193">
        <w:rPr>
          <w:rStyle w:val="Input"/>
        </w:rPr>
        <w:t>*(y(k)-x(k))*h;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y(k+1)=y(k)-x(k)*z(k)*</w:t>
      </w:r>
      <w:proofErr w:type="spellStart"/>
      <w:r w:rsidRPr="00104193">
        <w:rPr>
          <w:rStyle w:val="Input"/>
        </w:rPr>
        <w:t>h+r</w:t>
      </w:r>
      <w:proofErr w:type="spellEnd"/>
      <w:r w:rsidRPr="00104193">
        <w:rPr>
          <w:rStyle w:val="Input"/>
        </w:rPr>
        <w:t>*x(k)*h-y(k)*h;</w:t>
      </w:r>
    </w:p>
    <w:p w:rsidR="00104193" w:rsidRPr="00104193" w:rsidRDefault="00104193" w:rsidP="00104193">
      <w:pPr>
        <w:pStyle w:val="Normal"/>
        <w:rPr>
          <w:rStyle w:val="Input"/>
          <w:lang w:val="fr-FR"/>
        </w:rPr>
      </w:pPr>
      <w:r w:rsidRPr="00104193">
        <w:rPr>
          <w:rStyle w:val="Input"/>
          <w:lang w:val="fr-FR"/>
        </w:rPr>
        <w:t>z(k+1)=z(k)+x(k)*y(k)*h-b*z(k)*h;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t(k+1)=t(k)+h;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end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 xml:space="preserve"> 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 xml:space="preserve"> </w:t>
      </w:r>
    </w:p>
    <w:p w:rsidR="00104193" w:rsidRPr="00104193" w:rsidRDefault="00104193" w:rsidP="00104193">
      <w:pPr>
        <w:pStyle w:val="Normal"/>
        <w:rPr>
          <w:rStyle w:val="Input"/>
        </w:rPr>
      </w:pPr>
      <w:proofErr w:type="spellStart"/>
      <w:r w:rsidRPr="00104193">
        <w:rPr>
          <w:rStyle w:val="Input"/>
        </w:rPr>
        <w:t>kk</w:t>
      </w:r>
      <w:proofErr w:type="spellEnd"/>
      <w:r w:rsidRPr="00104193">
        <w:rPr>
          <w:rStyle w:val="Input"/>
        </w:rPr>
        <w:t>=1;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for k=2:1:n-1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if (z(k)&gt;z(k-1))&amp;(z(k)&gt;z(k+1))</w:t>
      </w:r>
    </w:p>
    <w:p w:rsidR="00104193" w:rsidRPr="00104193" w:rsidRDefault="00104193" w:rsidP="00104193">
      <w:pPr>
        <w:pStyle w:val="Normal"/>
        <w:rPr>
          <w:rStyle w:val="Input"/>
        </w:rPr>
      </w:pPr>
      <w:proofErr w:type="spellStart"/>
      <w:r w:rsidRPr="00104193">
        <w:rPr>
          <w:rStyle w:val="Input"/>
        </w:rPr>
        <w:t>tt</w:t>
      </w:r>
      <w:proofErr w:type="spellEnd"/>
      <w:r w:rsidRPr="00104193">
        <w:rPr>
          <w:rStyle w:val="Input"/>
        </w:rPr>
        <w:t>(</w:t>
      </w:r>
      <w:proofErr w:type="spellStart"/>
      <w:r w:rsidRPr="00104193">
        <w:rPr>
          <w:rStyle w:val="Input"/>
        </w:rPr>
        <w:t>kk</w:t>
      </w:r>
      <w:proofErr w:type="spellEnd"/>
      <w:r w:rsidRPr="00104193">
        <w:rPr>
          <w:rStyle w:val="Input"/>
        </w:rPr>
        <w:t>)=t(k);</w:t>
      </w:r>
    </w:p>
    <w:p w:rsidR="00104193" w:rsidRPr="00104193" w:rsidRDefault="00104193" w:rsidP="00104193">
      <w:pPr>
        <w:pStyle w:val="Normal"/>
        <w:rPr>
          <w:rStyle w:val="Input"/>
        </w:rPr>
      </w:pPr>
      <w:proofErr w:type="spellStart"/>
      <w:r w:rsidRPr="00104193">
        <w:rPr>
          <w:rStyle w:val="Input"/>
        </w:rPr>
        <w:t>kk</w:t>
      </w:r>
      <w:proofErr w:type="spellEnd"/>
      <w:r w:rsidRPr="00104193">
        <w:rPr>
          <w:rStyle w:val="Input"/>
        </w:rPr>
        <w:t>=kk+1;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end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end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for ii=(kk-1):-1:2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 xml:space="preserve">    </w:t>
      </w:r>
      <w:proofErr w:type="spellStart"/>
      <w:r w:rsidRPr="00104193">
        <w:rPr>
          <w:rStyle w:val="Input"/>
        </w:rPr>
        <w:t>tt</w:t>
      </w:r>
      <w:proofErr w:type="spellEnd"/>
      <w:r w:rsidRPr="00104193">
        <w:rPr>
          <w:rStyle w:val="Input"/>
        </w:rPr>
        <w:t>(ii)=</w:t>
      </w:r>
      <w:proofErr w:type="spellStart"/>
      <w:r w:rsidRPr="00104193">
        <w:rPr>
          <w:rStyle w:val="Input"/>
        </w:rPr>
        <w:t>tt</w:t>
      </w:r>
      <w:proofErr w:type="spellEnd"/>
      <w:r w:rsidRPr="00104193">
        <w:rPr>
          <w:rStyle w:val="Input"/>
        </w:rPr>
        <w:t>(ii)-</w:t>
      </w:r>
      <w:proofErr w:type="spellStart"/>
      <w:r w:rsidRPr="00104193">
        <w:rPr>
          <w:rStyle w:val="Input"/>
        </w:rPr>
        <w:t>tt</w:t>
      </w:r>
      <w:proofErr w:type="spellEnd"/>
      <w:r w:rsidRPr="00104193">
        <w:rPr>
          <w:rStyle w:val="Input"/>
        </w:rPr>
        <w:t>(ii-1);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end</w:t>
      </w:r>
    </w:p>
    <w:p w:rsidR="00104193" w:rsidRPr="00104193" w:rsidRDefault="00104193" w:rsidP="00104193">
      <w:pPr>
        <w:pStyle w:val="Normal"/>
        <w:rPr>
          <w:rStyle w:val="Input"/>
        </w:rPr>
      </w:pPr>
      <w:r w:rsidRPr="00104193">
        <w:rPr>
          <w:rStyle w:val="Input"/>
        </w:rPr>
        <w:t>plot(</w:t>
      </w:r>
      <w:proofErr w:type="spellStart"/>
      <w:r w:rsidRPr="00104193">
        <w:rPr>
          <w:rStyle w:val="Input"/>
        </w:rPr>
        <w:t>tt</w:t>
      </w:r>
      <w:proofErr w:type="spellEnd"/>
      <w:r w:rsidRPr="00104193">
        <w:rPr>
          <w:rStyle w:val="Input"/>
        </w:rPr>
        <w:t>)</w:t>
      </w:r>
    </w:p>
    <w:p w:rsidR="00104193" w:rsidRDefault="00104193" w:rsidP="00104193">
      <w:pPr>
        <w:pStyle w:val="Normal"/>
      </w:pPr>
      <w:proofErr w:type="spellStart"/>
      <w:r w:rsidRPr="00104193">
        <w:rPr>
          <w:rStyle w:val="Input"/>
        </w:rPr>
        <w:t>ylabel</w:t>
      </w:r>
      <w:proofErr w:type="spellEnd"/>
      <w:r w:rsidRPr="00104193">
        <w:rPr>
          <w:rStyle w:val="Input"/>
        </w:rPr>
        <w:t xml:space="preserve">('\Delta t') </w:t>
      </w:r>
      <w:bookmarkEnd w:id="117"/>
      <w:r w:rsidRPr="00104193">
        <w:t xml:space="preserve"> </w:t>
      </w:r>
    </w:p>
    <w:p w:rsidR="00104193" w:rsidRPr="00104193" w:rsidRDefault="00104193" w:rsidP="00104193">
      <w:pPr>
        <w:pStyle w:val="Normal"/>
        <w:rPr>
          <w:rFonts w:hint="eastAsia"/>
        </w:rPr>
      </w:pPr>
    </w:p>
    <w:p w:rsidR="00104193" w:rsidRPr="00104193" w:rsidRDefault="00104193" w:rsidP="00104193">
      <w:pPr>
        <w:pStyle w:val="Normal"/>
      </w:pPr>
      <w:bookmarkStart w:id="118" w:name="OUTPUT_46"/>
      <w:r w:rsidRPr="00104193">
        <w:rPr>
          <w:rFonts w:eastAsia="宋体" w:hint="eastAsia"/>
          <w:lang w:eastAsia="zh-CN"/>
        </w:rPr>
        <w:lastRenderedPageBreak/>
        <w:pict>
          <v:shape id="_x0000_i1069" type="#_x0000_t75" style="width:4in;height:252pt">
            <v:imagedata r:id="rId52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18"/>
      <w:r w:rsidRPr="00104193">
        <w:t xml:space="preserve"> </w:t>
      </w:r>
    </w:p>
    <w:p w:rsidR="00104193" w:rsidRPr="00104193" w:rsidRDefault="00104193" w:rsidP="00104193">
      <w:pPr>
        <w:pStyle w:val="Normal"/>
        <w:rPr>
          <w:rFonts w:hint="eastAsia"/>
        </w:rPr>
      </w:pPr>
    </w:p>
    <w:p w:rsidR="00104193" w:rsidRPr="00864DC1" w:rsidRDefault="00104193" w:rsidP="00104193">
      <w:pPr>
        <w:pStyle w:val="Normal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高的峰值就是</w:t>
      </w:r>
      <w:r>
        <w:rPr>
          <w:rFonts w:eastAsia="宋体" w:hint="eastAsia"/>
          <w:lang w:eastAsia="zh-CN"/>
        </w:rPr>
        <w:t>hiccup</w:t>
      </w:r>
      <w:r>
        <w:rPr>
          <w:rFonts w:eastAsia="宋体" w:hint="eastAsia"/>
          <w:lang w:eastAsia="zh-CN"/>
        </w:rPr>
        <w:t>出现的位置</w:t>
      </w: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19" w:name="_Toc432500500"/>
      <w:r w:rsidRPr="002F2D4B">
        <w:rPr>
          <w:rFonts w:eastAsia="宋体"/>
          <w:lang w:eastAsia="zh-CN"/>
        </w:rPr>
        <w:t>3.31</w:t>
      </w:r>
      <w:bookmarkEnd w:id="119"/>
    </w:p>
    <w:p w:rsidR="00267E31" w:rsidRPr="00267E31" w:rsidRDefault="00267E31" w:rsidP="00267E31">
      <w:pPr>
        <w:rPr>
          <w:rStyle w:val="Input"/>
          <w:lang w:eastAsia="zh-CN"/>
        </w:rPr>
      </w:pPr>
      <w:bookmarkStart w:id="120" w:name="INPUT_47"/>
      <w:r w:rsidRPr="00267E31">
        <w:rPr>
          <w:rStyle w:val="Input"/>
          <w:lang w:eastAsia="zh-CN"/>
        </w:rPr>
        <w:t>clear all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x(1)=0.2;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y(1)=0;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(1)=0.5;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(1)=0.4;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=0.01;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hold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box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theta=0:pi/20:2*pi;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X=0.2*sin(theta);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Y=0.2*</w:t>
      </w:r>
      <w:proofErr w:type="spellStart"/>
      <w:r w:rsidRPr="00267E31">
        <w:rPr>
          <w:rStyle w:val="Input"/>
          <w:lang w:eastAsia="zh-CN"/>
        </w:rPr>
        <w:t>cos</w:t>
      </w:r>
      <w:proofErr w:type="spellEnd"/>
      <w:r w:rsidRPr="00267E31">
        <w:rPr>
          <w:rStyle w:val="Input"/>
          <w:lang w:eastAsia="zh-CN"/>
        </w:rPr>
        <w:t>(theta);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plot(X,Y,'</w:t>
      </w:r>
      <w:r w:rsidRPr="00267E31">
        <w:rPr>
          <w:rStyle w:val="Input"/>
          <w:rFonts w:hint="eastAsia"/>
        </w:rPr>
        <w:t>r</w:t>
      </w:r>
      <w:r w:rsidRPr="00267E31">
        <w:rPr>
          <w:rStyle w:val="Input"/>
          <w:lang w:eastAsia="zh-CN"/>
        </w:rPr>
        <w:t>-','LineWidth',</w:t>
      </w:r>
      <w:r w:rsidRPr="00267E31">
        <w:rPr>
          <w:rStyle w:val="Input"/>
          <w:rFonts w:hint="eastAsia"/>
        </w:rPr>
        <w:t>4</w:t>
      </w:r>
      <w:r w:rsidRPr="00267E31">
        <w:rPr>
          <w:rStyle w:val="Input"/>
          <w:lang w:eastAsia="zh-CN"/>
        </w:rPr>
        <w:t>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for i=1:100/</w:t>
      </w:r>
      <w:proofErr w:type="spellStart"/>
      <w:r w:rsidRPr="00267E31">
        <w:rPr>
          <w:rStyle w:val="Input"/>
          <w:lang w:eastAsia="zh-CN"/>
        </w:rPr>
        <w:t>dt</w:t>
      </w:r>
      <w:proofErr w:type="spellEnd"/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  <w:proofErr w:type="spellStart"/>
      <w:r w:rsidRPr="00267E31">
        <w:rPr>
          <w:rStyle w:val="Input"/>
          <w:lang w:eastAsia="zh-CN"/>
        </w:rPr>
        <w:t>flagx</w:t>
      </w:r>
      <w:proofErr w:type="spellEnd"/>
      <w:r w:rsidRPr="00267E31">
        <w:rPr>
          <w:rStyle w:val="Input"/>
          <w:lang w:eastAsia="zh-CN"/>
        </w:rPr>
        <w:t>=1;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  <w:proofErr w:type="spellStart"/>
      <w:r w:rsidRPr="00267E31">
        <w:rPr>
          <w:rStyle w:val="Input"/>
          <w:lang w:eastAsia="zh-CN"/>
        </w:rPr>
        <w:t>flagy</w:t>
      </w:r>
      <w:proofErr w:type="spellEnd"/>
      <w:r w:rsidRPr="00267E31">
        <w:rPr>
          <w:rStyle w:val="Input"/>
          <w:lang w:eastAsia="zh-CN"/>
        </w:rPr>
        <w:t>=1;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x(i+1)=x(i)+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y(i+1)=y(i)+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x(i+1)&gt;1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(i+1)=-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flagx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x(i+1)&lt;-1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(i+1)=-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flagx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lastRenderedPageBreak/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y(i+1)&gt;1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(i+1)=-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flagy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y(i+1)&lt;-1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(i+1)=-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flagy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if </w:t>
      </w:r>
      <w:proofErr w:type="spellStart"/>
      <w:r w:rsidRPr="00267E31">
        <w:rPr>
          <w:rStyle w:val="Input"/>
          <w:lang w:eastAsia="zh-CN"/>
        </w:rPr>
        <w:t>sqrt</w:t>
      </w:r>
      <w:proofErr w:type="spellEnd"/>
      <w:r w:rsidRPr="00267E31">
        <w:rPr>
          <w:rStyle w:val="Input"/>
          <w:lang w:eastAsia="zh-CN"/>
        </w:rPr>
        <w:t>(x(i+1)^2+y(i+1)^2)&lt;0.2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cos1=x(i)./</w:t>
      </w:r>
      <w:proofErr w:type="spellStart"/>
      <w:r w:rsidRPr="00267E31">
        <w:rPr>
          <w:rStyle w:val="Input"/>
          <w:lang w:eastAsia="zh-CN"/>
        </w:rPr>
        <w:t>sqrt</w:t>
      </w:r>
      <w:proofErr w:type="spellEnd"/>
      <w:r w:rsidRPr="00267E31">
        <w:rPr>
          <w:rStyle w:val="Input"/>
          <w:lang w:eastAsia="zh-CN"/>
        </w:rPr>
        <w:t>(x(i)^2+y(i)^2);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sin1=y(i)./</w:t>
      </w:r>
      <w:proofErr w:type="spellStart"/>
      <w:r w:rsidRPr="00267E31">
        <w:rPr>
          <w:rStyle w:val="Input"/>
          <w:lang w:eastAsia="zh-CN"/>
        </w:rPr>
        <w:t>sqrt</w:t>
      </w:r>
      <w:proofErr w:type="spellEnd"/>
      <w:r w:rsidRPr="00267E31">
        <w:rPr>
          <w:rStyle w:val="Input"/>
          <w:lang w:eastAsia="zh-CN"/>
        </w:rPr>
        <w:t>(x(i)^2+y(i)^2);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vx(i+1)=vx(i).*sin1.*sin1-vx(i).*cos1.*cos1-vy(i).*cos1.*sin1-vy(i).*sin1.*cos1;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vy(i+1)=-vx(i).*sin1.*cos1-vx(i).*cos1.*sin1+vy(i).*cos1.*cos1-vy(i).*sin1.*sin1;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flagx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flagy</w:t>
      </w:r>
      <w:proofErr w:type="spellEnd"/>
      <w:r w:rsidRPr="00267E31">
        <w:rPr>
          <w:rStyle w:val="Input"/>
          <w:lang w:eastAsia="zh-CN"/>
        </w:rPr>
        <w:t>=0;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end </w:t>
      </w:r>
    </w:p>
    <w:p w:rsidR="00267E31" w:rsidRPr="00267E31" w:rsidRDefault="00267E31" w:rsidP="00267E31">
      <w:pPr>
        <w:rPr>
          <w:rStyle w:val="Input"/>
          <w:lang w:eastAsia="zh-CN"/>
        </w:rPr>
      </w:pP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if </w:t>
      </w:r>
      <w:proofErr w:type="spellStart"/>
      <w:r w:rsidRPr="00267E31">
        <w:rPr>
          <w:rStyle w:val="Input"/>
          <w:lang w:eastAsia="zh-CN"/>
        </w:rPr>
        <w:t>flagx</w:t>
      </w:r>
      <w:proofErr w:type="spellEnd"/>
      <w:r w:rsidRPr="00267E31">
        <w:rPr>
          <w:rStyle w:val="Input"/>
          <w:lang w:eastAsia="zh-CN"/>
        </w:rPr>
        <w:t>==1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(i+1)=</w:t>
      </w:r>
      <w:proofErr w:type="spellStart"/>
      <w:r w:rsidRPr="00267E31">
        <w:rPr>
          <w:rStyle w:val="Input"/>
          <w:lang w:eastAsia="zh-CN"/>
        </w:rPr>
        <w:t>vx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if </w:t>
      </w:r>
      <w:proofErr w:type="spellStart"/>
      <w:r w:rsidRPr="00267E31">
        <w:rPr>
          <w:rStyle w:val="Input"/>
          <w:lang w:eastAsia="zh-CN"/>
        </w:rPr>
        <w:t>flagy</w:t>
      </w:r>
      <w:proofErr w:type="spellEnd"/>
      <w:r w:rsidRPr="00267E31">
        <w:rPr>
          <w:rStyle w:val="Input"/>
          <w:lang w:eastAsia="zh-CN"/>
        </w:rPr>
        <w:t>==1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(i+1)=</w:t>
      </w:r>
      <w:proofErr w:type="spellStart"/>
      <w:r w:rsidRPr="00267E31">
        <w:rPr>
          <w:rStyle w:val="Input"/>
          <w:lang w:eastAsia="zh-CN"/>
        </w:rPr>
        <w:t>vy</w:t>
      </w:r>
      <w:proofErr w:type="spellEnd"/>
      <w:r w:rsidRPr="00267E31">
        <w:rPr>
          <w:rStyle w:val="Input"/>
          <w:lang w:eastAsia="zh-CN"/>
        </w:rPr>
        <w:t>(i);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plot(x(i),y(i),'b.','MarkerSize',3)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 equal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axis([-1,1,-1,1])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xlabel</w:t>
      </w:r>
      <w:proofErr w:type="spellEnd"/>
      <w:r w:rsidRPr="00267E31">
        <w:rPr>
          <w:rStyle w:val="Input"/>
          <w:lang w:eastAsia="zh-CN"/>
        </w:rPr>
        <w:t>('x')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ylabel</w:t>
      </w:r>
      <w:proofErr w:type="spellEnd"/>
      <w:r w:rsidRPr="00267E31">
        <w:rPr>
          <w:rStyle w:val="Input"/>
          <w:lang w:eastAsia="zh-CN"/>
        </w:rPr>
        <w:t>('y')</w:t>
      </w:r>
    </w:p>
    <w:p w:rsidR="00267E31" w:rsidRDefault="00267E31" w:rsidP="00267E31">
      <w:pPr>
        <w:pStyle w:val="Normal"/>
      </w:pPr>
      <w:r w:rsidRPr="00267E31">
        <w:rPr>
          <w:rStyle w:val="Input"/>
          <w:lang w:eastAsia="zh-CN"/>
        </w:rPr>
        <w:t>title('Square and interior Circular stadium - trajectory')</w:t>
      </w:r>
      <w:r w:rsidRPr="00267E31">
        <w:rPr>
          <w:rStyle w:val="Input"/>
        </w:rPr>
        <w:t xml:space="preserve"> </w:t>
      </w:r>
      <w:bookmarkEnd w:id="120"/>
      <w:r w:rsidRPr="00267E31">
        <w:t xml:space="preserve"> </w:t>
      </w:r>
    </w:p>
    <w:p w:rsidR="002F2D4B" w:rsidRPr="00267E31" w:rsidRDefault="002F2D4B" w:rsidP="00267E31">
      <w:pPr>
        <w:pStyle w:val="Normal"/>
      </w:pPr>
    </w:p>
    <w:p w:rsidR="00267E31" w:rsidRPr="00267E31" w:rsidRDefault="00267E31" w:rsidP="00267E31">
      <w:pPr>
        <w:pStyle w:val="Normal"/>
      </w:pPr>
      <w:bookmarkStart w:id="121" w:name="OUTPUT_47"/>
      <w:r w:rsidRPr="00267E31">
        <w:rPr>
          <w:rFonts w:eastAsia="宋体"/>
          <w:lang w:eastAsia="zh-CN"/>
        </w:rPr>
        <w:lastRenderedPageBreak/>
        <w:pict>
          <v:shape id="_x0000_i1070" type="#_x0000_t75" style="width:4in;height:252pt">
            <v:imagedata r:id="rId53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21"/>
      <w:r w:rsidRPr="00267E31">
        <w:t xml:space="preserve"> </w:t>
      </w:r>
    </w:p>
    <w:p w:rsidR="002F2D4B" w:rsidRPr="00267E31" w:rsidRDefault="002F2D4B" w:rsidP="00267E31">
      <w:pPr>
        <w:pStyle w:val="Normal"/>
      </w:pPr>
    </w:p>
    <w:p w:rsidR="002F2D4B" w:rsidRPr="002F2D4B" w:rsidRDefault="002F2D4B" w:rsidP="000779A3">
      <w:pPr>
        <w:pStyle w:val="2"/>
        <w:rPr>
          <w:rFonts w:eastAsia="宋体"/>
          <w:lang w:eastAsia="zh-CN"/>
        </w:rPr>
      </w:pPr>
      <w:bookmarkStart w:id="122" w:name="_Toc432500501"/>
      <w:r w:rsidRPr="002F2D4B">
        <w:rPr>
          <w:rFonts w:eastAsia="宋体"/>
          <w:lang w:eastAsia="zh-CN"/>
        </w:rPr>
        <w:t>3.32</w:t>
      </w:r>
      <w:bookmarkEnd w:id="122"/>
    </w:p>
    <w:p w:rsidR="00267E31" w:rsidRPr="00267E31" w:rsidRDefault="00267E31" w:rsidP="00267E31">
      <w:pPr>
        <w:rPr>
          <w:rStyle w:val="Input"/>
          <w:lang w:eastAsia="zh-CN"/>
        </w:rPr>
      </w:pPr>
      <w:bookmarkStart w:id="123" w:name="INPUT_48"/>
      <w:r w:rsidRPr="00267E31">
        <w:rPr>
          <w:rStyle w:val="Input"/>
          <w:lang w:eastAsia="zh-CN"/>
        </w:rPr>
        <w:t>clear all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l=9.8;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g=9.8;</w:t>
      </w:r>
    </w:p>
    <w:p w:rsidR="00267E31" w:rsidRPr="00267E31" w:rsidRDefault="00267E31" w:rsidP="00267E31">
      <w:pPr>
        <w:rPr>
          <w:rStyle w:val="Input"/>
          <w:lang w:eastAsia="zh-CN"/>
        </w:rPr>
      </w:pP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=0.04;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>omega(1)=0;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>theta(1)=0.2;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>t(1)=0;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>q=1/2;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>Omega=2/3;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val="fr-FR" w:eastAsia="zh-CN"/>
        </w:rPr>
      </w:pPr>
      <w:r w:rsidRPr="00267E31">
        <w:rPr>
          <w:rStyle w:val="Input"/>
          <w:lang w:val="fr-FR"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subplot(2,2,1)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hold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box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F=0.5;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for i=1:100/</w:t>
      </w:r>
      <w:proofErr w:type="spellStart"/>
      <w:r w:rsidRPr="00267E31">
        <w:rPr>
          <w:rStyle w:val="Input"/>
          <w:lang w:eastAsia="zh-CN"/>
        </w:rPr>
        <w:t>dt</w:t>
      </w:r>
      <w:proofErr w:type="spellEnd"/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omega(i+1)=omega(i)-g/l*sin(theta(i))*dt-q*omega(i)*dt+F*sin(Omega*t(i))*dt;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theta(i+1)=theta(i)+omega(i+1)*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t(i+1)=t(i)+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theta(i+1)&gt;pi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theta(i+1)=theta(i+1)-2*pi;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theta(i+1)&lt;-pi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theta(i+1)=theta(i+1)+2*pi;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lastRenderedPageBreak/>
        <w:t>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plot(abs(</w:t>
      </w:r>
      <w:proofErr w:type="spellStart"/>
      <w:r w:rsidRPr="00267E31">
        <w:rPr>
          <w:rStyle w:val="Input"/>
          <w:lang w:eastAsia="zh-CN"/>
        </w:rPr>
        <w:t>fft</w:t>
      </w:r>
      <w:proofErr w:type="spellEnd"/>
      <w:r w:rsidRPr="00267E31">
        <w:rPr>
          <w:rStyle w:val="Input"/>
          <w:lang w:eastAsia="zh-CN"/>
        </w:rPr>
        <w:t>(abs(theta))))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axis([0,100,0,1000])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title('F=0.5')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subplot(2,2,2)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hold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box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F=0.95;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for i=1:100/</w:t>
      </w:r>
      <w:proofErr w:type="spellStart"/>
      <w:r w:rsidRPr="00267E31">
        <w:rPr>
          <w:rStyle w:val="Input"/>
          <w:lang w:eastAsia="zh-CN"/>
        </w:rPr>
        <w:t>dt</w:t>
      </w:r>
      <w:proofErr w:type="spellEnd"/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omega(i+1)=omega(i)-g/l*sin(theta(i))*dt-q*omega(i)*dt+F*sin(Omega*t(i))*dt;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theta(i+1)=theta(i)+omega(i+1)*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t(i+1)=t(i)+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theta(i+1)&gt;pi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theta(i+1)=theta(i+1)-2*pi;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theta(i+1)&lt;-pi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theta(i+1)=theta(i+1)+2*pi;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plot(abs(</w:t>
      </w:r>
      <w:proofErr w:type="spellStart"/>
      <w:r w:rsidRPr="00267E31">
        <w:rPr>
          <w:rStyle w:val="Input"/>
          <w:lang w:eastAsia="zh-CN"/>
        </w:rPr>
        <w:t>fft</w:t>
      </w:r>
      <w:proofErr w:type="spellEnd"/>
      <w:r w:rsidRPr="00267E31">
        <w:rPr>
          <w:rStyle w:val="Input"/>
          <w:lang w:eastAsia="zh-CN"/>
        </w:rPr>
        <w:t>(abs(theta))))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axis([0,100,0,3000])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title('F=0.95')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subplot(2,2,3)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hold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box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F=1.2;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for i=1:100/</w:t>
      </w:r>
      <w:proofErr w:type="spellStart"/>
      <w:r w:rsidRPr="00267E31">
        <w:rPr>
          <w:rStyle w:val="Input"/>
          <w:lang w:eastAsia="zh-CN"/>
        </w:rPr>
        <w:t>dt</w:t>
      </w:r>
      <w:proofErr w:type="spellEnd"/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omega(i+1)=omega(i)-g/l*sin(theta(i))*dt-q*omega(i)*dt+F*sin(Omega*t(i))*dt;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theta(i+1)=theta(i)+omega(i+1)*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t(i+1)=t(i)+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theta(i+1)&gt;pi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theta(i+1)=theta(i+1)-2*pi;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theta(i+1)&lt;-pi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theta(i+1)=theta(i+1)+2*pi;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plot(abs(</w:t>
      </w:r>
      <w:proofErr w:type="spellStart"/>
      <w:r w:rsidRPr="00267E31">
        <w:rPr>
          <w:rStyle w:val="Input"/>
          <w:lang w:eastAsia="zh-CN"/>
        </w:rPr>
        <w:t>fft</w:t>
      </w:r>
      <w:proofErr w:type="spellEnd"/>
      <w:r w:rsidRPr="00267E31">
        <w:rPr>
          <w:rStyle w:val="Input"/>
          <w:lang w:eastAsia="zh-CN"/>
        </w:rPr>
        <w:t>(abs(theta))))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axis([0,100,0,3000])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title('F=1.2')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subplot(2,2,4)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hold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lastRenderedPageBreak/>
        <w:t>box on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F=1.44;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for i=1:100/</w:t>
      </w:r>
      <w:proofErr w:type="spellStart"/>
      <w:r w:rsidRPr="00267E31">
        <w:rPr>
          <w:rStyle w:val="Input"/>
          <w:lang w:eastAsia="zh-CN"/>
        </w:rPr>
        <w:t>dt</w:t>
      </w:r>
      <w:proofErr w:type="spellEnd"/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omega(i+1)=omega(i)-g/l*sin(theta(i))*dt-q*omega(i)*dt+F*sin(Omega*t(i))*dt;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theta(i+1)=theta(i)+omega(i+1)*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t(i+1)=t(i)+</w:t>
      </w:r>
      <w:proofErr w:type="spellStart"/>
      <w:r w:rsidRPr="00267E31">
        <w:rPr>
          <w:rStyle w:val="Input"/>
          <w:lang w:eastAsia="zh-CN"/>
        </w:rPr>
        <w:t>dt</w:t>
      </w:r>
      <w:proofErr w:type="spellEnd"/>
      <w:r w:rsidRPr="00267E31">
        <w:rPr>
          <w:rStyle w:val="Input"/>
          <w:lang w:eastAsia="zh-CN"/>
        </w:rPr>
        <w:t>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theta(i+1)&gt;pi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theta(i+1)=theta(i+1)-2*pi;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if theta(i+1)&lt;-pi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   theta(i+1)=theta(i+1)+2*pi;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end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 xml:space="preserve">    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end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plot(abs(</w:t>
      </w:r>
      <w:proofErr w:type="spellStart"/>
      <w:r w:rsidRPr="00267E31">
        <w:rPr>
          <w:rStyle w:val="Input"/>
          <w:lang w:eastAsia="zh-CN"/>
        </w:rPr>
        <w:t>fft</w:t>
      </w:r>
      <w:proofErr w:type="spellEnd"/>
      <w:r w:rsidRPr="00267E31">
        <w:rPr>
          <w:rStyle w:val="Input"/>
          <w:lang w:eastAsia="zh-CN"/>
        </w:rPr>
        <w:t>(abs(theta))))</w:t>
      </w:r>
    </w:p>
    <w:p w:rsidR="00267E31" w:rsidRPr="00267E31" w:rsidRDefault="00267E31" w:rsidP="00267E31">
      <w:pPr>
        <w:rPr>
          <w:rStyle w:val="Input"/>
          <w:lang w:eastAsia="zh-CN"/>
        </w:rPr>
      </w:pPr>
      <w:r w:rsidRPr="00267E31">
        <w:rPr>
          <w:rStyle w:val="Input"/>
          <w:lang w:eastAsia="zh-CN"/>
        </w:rPr>
        <w:t>axis([0,100,0,3000])</w:t>
      </w:r>
    </w:p>
    <w:p w:rsidR="00267E31" w:rsidRDefault="00267E31" w:rsidP="00267E31">
      <w:pPr>
        <w:pStyle w:val="Normal"/>
      </w:pPr>
      <w:r w:rsidRPr="00267E31">
        <w:rPr>
          <w:rStyle w:val="Input"/>
          <w:lang w:eastAsia="zh-CN"/>
        </w:rPr>
        <w:t>title('F=1.44')</w:t>
      </w:r>
      <w:r w:rsidRPr="00267E31">
        <w:rPr>
          <w:rStyle w:val="Input"/>
        </w:rPr>
        <w:t xml:space="preserve"> </w:t>
      </w:r>
      <w:bookmarkEnd w:id="123"/>
      <w:r w:rsidRPr="00267E31">
        <w:t xml:space="preserve"> </w:t>
      </w:r>
    </w:p>
    <w:p w:rsidR="00267E31" w:rsidRPr="00267E31" w:rsidRDefault="00267E31" w:rsidP="00267E31">
      <w:pPr>
        <w:pStyle w:val="Normal"/>
      </w:pPr>
    </w:p>
    <w:p w:rsidR="00267E31" w:rsidRPr="00267E31" w:rsidRDefault="00267E31" w:rsidP="00267E31">
      <w:pPr>
        <w:pStyle w:val="Normal"/>
      </w:pPr>
      <w:bookmarkStart w:id="124" w:name="OUTPUT_48"/>
      <w:r w:rsidRPr="00267E31">
        <w:pict>
          <v:shape id="_x0000_i1071" type="#_x0000_t75" style="width:4in;height:252pt">
            <v:imagedata r:id="rId54" o:title=""/>
            <o:lock v:ext="edit" aspectratio="f"/>
          </v:shape>
        </w:pict>
      </w:r>
      <w:r>
        <w:t xml:space="preserve"> </w:t>
      </w:r>
      <w:bookmarkEnd w:id="124"/>
      <w:r w:rsidRPr="00267E31">
        <w:t xml:space="preserve"> </w:t>
      </w:r>
    </w:p>
    <w:p w:rsidR="002F2D4B" w:rsidRPr="00267E31" w:rsidRDefault="002F2D4B" w:rsidP="00267E31">
      <w:pPr>
        <w:pStyle w:val="Normal"/>
      </w:pPr>
    </w:p>
    <w:p w:rsidR="002F2D4B" w:rsidRPr="002F2D4B" w:rsidRDefault="002F2D4B" w:rsidP="003A2331">
      <w:pPr>
        <w:pStyle w:val="2"/>
        <w:rPr>
          <w:rFonts w:eastAsia="宋体"/>
          <w:lang w:eastAsia="zh-CN"/>
        </w:rPr>
      </w:pPr>
      <w:bookmarkStart w:id="125" w:name="_Toc432500502"/>
      <w:r w:rsidRPr="002F2D4B">
        <w:rPr>
          <w:rFonts w:eastAsia="宋体"/>
          <w:lang w:eastAsia="zh-CN"/>
        </w:rPr>
        <w:t>3.33</w:t>
      </w:r>
      <w:bookmarkEnd w:id="125"/>
    </w:p>
    <w:p w:rsidR="002F2D4B" w:rsidRDefault="00D876A0" w:rsidP="00D876A0">
      <w:pPr>
        <w:pStyle w:val="Normal"/>
        <w:rPr>
          <w:rFonts w:eastAsia="宋体"/>
          <w:lang w:eastAsia="zh-CN"/>
        </w:rPr>
      </w:pPr>
      <w:bookmarkStart w:id="126" w:name="INPUT_50"/>
      <w:r w:rsidRPr="00D876A0">
        <w:rPr>
          <w:rStyle w:val="Input"/>
          <w:rFonts w:hint="eastAsia"/>
        </w:rPr>
        <w:t>%</w:t>
      </w:r>
      <w:r w:rsidRPr="00D876A0">
        <w:rPr>
          <w:rStyle w:val="Input"/>
        </w:rPr>
        <w:t xml:space="preserve"> </w:t>
      </w:r>
      <w:bookmarkEnd w:id="126"/>
      <w:r w:rsidRPr="00D876A0">
        <w:t xml:space="preserve"> </w:t>
      </w:r>
    </w:p>
    <w:p w:rsidR="002F2D4B" w:rsidRDefault="002F2D4B" w:rsidP="002F2D4B">
      <w:pPr>
        <w:rPr>
          <w:rFonts w:eastAsia="宋体"/>
          <w:lang w:eastAsia="zh-CN"/>
        </w:rPr>
      </w:pPr>
    </w:p>
    <w:p w:rsidR="002F2D4B" w:rsidRPr="002F2D4B" w:rsidRDefault="002F2D4B" w:rsidP="003A2331">
      <w:pPr>
        <w:pStyle w:val="2"/>
        <w:rPr>
          <w:rFonts w:eastAsia="宋体"/>
          <w:lang w:eastAsia="zh-CN"/>
        </w:rPr>
      </w:pPr>
      <w:bookmarkStart w:id="127" w:name="_Toc432500503"/>
      <w:r w:rsidRPr="002F2D4B">
        <w:rPr>
          <w:rFonts w:eastAsia="宋体"/>
          <w:lang w:eastAsia="zh-CN"/>
        </w:rPr>
        <w:t>3.34</w:t>
      </w:r>
      <w:bookmarkEnd w:id="127"/>
    </w:p>
    <w:p w:rsidR="002F2D4B" w:rsidRDefault="00D876A0" w:rsidP="00D876A0">
      <w:pPr>
        <w:pStyle w:val="Normal"/>
        <w:rPr>
          <w:rFonts w:eastAsia="宋体"/>
          <w:lang w:eastAsia="zh-CN"/>
        </w:rPr>
      </w:pPr>
      <w:bookmarkStart w:id="128" w:name="INPUT_51"/>
      <w:r w:rsidRPr="00D876A0">
        <w:rPr>
          <w:rStyle w:val="Input"/>
          <w:rFonts w:hint="eastAsia"/>
        </w:rPr>
        <w:t>%</w:t>
      </w:r>
      <w:r w:rsidRPr="00D876A0">
        <w:rPr>
          <w:rStyle w:val="Input"/>
        </w:rPr>
        <w:t xml:space="preserve"> </w:t>
      </w:r>
      <w:bookmarkEnd w:id="128"/>
      <w:r w:rsidRPr="00D876A0">
        <w:t xml:space="preserve"> </w:t>
      </w:r>
    </w:p>
    <w:p w:rsidR="002F2D4B" w:rsidRDefault="002F2D4B" w:rsidP="002F2D4B">
      <w:pPr>
        <w:rPr>
          <w:rFonts w:eastAsia="宋体"/>
          <w:lang w:eastAsia="zh-CN"/>
        </w:rPr>
      </w:pPr>
    </w:p>
    <w:p w:rsidR="002F2D4B" w:rsidRPr="002F2D4B" w:rsidRDefault="002F2D4B" w:rsidP="003A2331">
      <w:pPr>
        <w:pStyle w:val="2"/>
        <w:rPr>
          <w:rFonts w:eastAsia="宋体"/>
          <w:lang w:eastAsia="zh-CN"/>
        </w:rPr>
      </w:pPr>
      <w:bookmarkStart w:id="129" w:name="_Toc432500504"/>
      <w:r w:rsidRPr="002F2D4B">
        <w:rPr>
          <w:rFonts w:eastAsia="宋体"/>
          <w:lang w:eastAsia="zh-CN"/>
        </w:rPr>
        <w:t>3.35</w:t>
      </w:r>
      <w:bookmarkEnd w:id="129"/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bookmarkStart w:id="130" w:name="INPUT_49"/>
      <w:r w:rsidRPr="00D876A0">
        <w:rPr>
          <w:rStyle w:val="Input"/>
        </w:rPr>
        <w:t>clear all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lastRenderedPageBreak/>
        <w:t>l=9.8;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g=9.8;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>dt=0.04;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 xml:space="preserve">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>omega(1)=0;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>theta(1)=0.2;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>t(1)=0;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D876A0">
        <w:rPr>
          <w:rStyle w:val="Input"/>
          <w:lang w:val="fr-FR"/>
        </w:rPr>
        <w:t>q=1/2;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Omega=2/3;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hold on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box on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F=1.424;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for i=1:100/</w:t>
      </w:r>
      <w:proofErr w:type="spellStart"/>
      <w:r w:rsidRPr="00D876A0">
        <w:rPr>
          <w:rStyle w:val="Input"/>
        </w:rPr>
        <w:t>dt</w:t>
      </w:r>
      <w:proofErr w:type="spellEnd"/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omega(i+1)=omega(i)-g/l*sin(theta(i))*dt-q*omega(i)*dt+F*sin(Omega*t(i))*dt;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theta(i+1)=theta(i)+omega(i+1)*</w:t>
      </w:r>
      <w:proofErr w:type="spellStart"/>
      <w:r w:rsidRPr="00D876A0">
        <w:rPr>
          <w:rStyle w:val="Input"/>
        </w:rPr>
        <w:t>dt</w:t>
      </w:r>
      <w:proofErr w:type="spellEnd"/>
      <w:r w:rsidRPr="00D876A0">
        <w:rPr>
          <w:rStyle w:val="Input"/>
        </w:rPr>
        <w:t>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t(i+1)=t(i)+</w:t>
      </w:r>
      <w:proofErr w:type="spellStart"/>
      <w:r w:rsidRPr="00D876A0">
        <w:rPr>
          <w:rStyle w:val="Input"/>
        </w:rPr>
        <w:t>dt</w:t>
      </w:r>
      <w:proofErr w:type="spellEnd"/>
      <w:r w:rsidRPr="00D876A0">
        <w:rPr>
          <w:rStyle w:val="Input"/>
        </w:rPr>
        <w:t>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if theta(i+1)&gt;pi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    theta(i+1)=theta(i+1)-2*pi;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end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if theta(i+1)&lt;-pi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    theta(i+1)=theta(i+1)+2*pi;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end  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 xml:space="preserve">    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end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plot(abs(</w:t>
      </w:r>
      <w:proofErr w:type="spellStart"/>
      <w:r w:rsidRPr="00D876A0">
        <w:rPr>
          <w:rStyle w:val="Input"/>
        </w:rPr>
        <w:t>fft</w:t>
      </w:r>
      <w:proofErr w:type="spellEnd"/>
      <w:r w:rsidRPr="00D876A0">
        <w:rPr>
          <w:rStyle w:val="Input"/>
        </w:rPr>
        <w:t>(abs(theta))))</w:t>
      </w:r>
    </w:p>
    <w:p w:rsidR="00D876A0" w:rsidRPr="00D876A0" w:rsidRDefault="00D876A0" w:rsidP="00D876A0">
      <w:pPr>
        <w:widowControl w:val="0"/>
        <w:autoSpaceDE w:val="0"/>
        <w:autoSpaceDN w:val="0"/>
        <w:adjustRightInd w:val="0"/>
        <w:rPr>
          <w:rStyle w:val="Input"/>
        </w:rPr>
      </w:pPr>
      <w:r w:rsidRPr="00D876A0">
        <w:rPr>
          <w:rStyle w:val="Input"/>
        </w:rPr>
        <w:t>axis([0,100,0,1000])</w:t>
      </w:r>
    </w:p>
    <w:p w:rsidR="00D876A0" w:rsidRDefault="00D876A0" w:rsidP="00D876A0">
      <w:pPr>
        <w:pStyle w:val="Normal"/>
      </w:pPr>
      <w:r w:rsidRPr="00D876A0">
        <w:rPr>
          <w:rStyle w:val="Input"/>
        </w:rPr>
        <w:t xml:space="preserve">title('F=1.424') </w:t>
      </w:r>
      <w:bookmarkEnd w:id="130"/>
      <w:r w:rsidRPr="00D876A0">
        <w:t xml:space="preserve"> </w:t>
      </w:r>
    </w:p>
    <w:p w:rsidR="002F2D4B" w:rsidRPr="00D876A0" w:rsidRDefault="002F2D4B" w:rsidP="00D876A0">
      <w:pPr>
        <w:pStyle w:val="Normal"/>
      </w:pPr>
    </w:p>
    <w:p w:rsidR="00D876A0" w:rsidRPr="00D876A0" w:rsidRDefault="00D876A0" w:rsidP="00D876A0">
      <w:pPr>
        <w:pStyle w:val="Normal"/>
      </w:pPr>
      <w:bookmarkStart w:id="131" w:name="OUTPUT_49"/>
      <w:r w:rsidRPr="00D876A0">
        <w:rPr>
          <w:rFonts w:eastAsia="宋体"/>
          <w:lang w:eastAsia="zh-CN"/>
        </w:rPr>
        <w:lastRenderedPageBreak/>
        <w:pict>
          <v:shape id="_x0000_i1072" type="#_x0000_t75" style="width:4in;height:252pt">
            <v:imagedata r:id="rId55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31"/>
      <w:r w:rsidRPr="00D876A0">
        <w:t xml:space="preserve"> </w:t>
      </w:r>
    </w:p>
    <w:p w:rsidR="002F2D4B" w:rsidRPr="00D876A0" w:rsidRDefault="002F2D4B" w:rsidP="00D876A0">
      <w:pPr>
        <w:pStyle w:val="Normal"/>
      </w:pPr>
    </w:p>
    <w:p w:rsidR="002F2D4B" w:rsidRPr="002F2D4B" w:rsidRDefault="002F2D4B" w:rsidP="003A2331">
      <w:pPr>
        <w:pStyle w:val="2"/>
        <w:rPr>
          <w:rFonts w:eastAsia="宋体"/>
          <w:lang w:eastAsia="zh-CN"/>
        </w:rPr>
      </w:pPr>
      <w:bookmarkStart w:id="132" w:name="_Toc432500505"/>
      <w:r w:rsidRPr="002F2D4B">
        <w:rPr>
          <w:rFonts w:eastAsia="宋体"/>
          <w:lang w:eastAsia="zh-CN"/>
        </w:rPr>
        <w:t>3.36</w:t>
      </w:r>
      <w:bookmarkEnd w:id="132"/>
    </w:p>
    <w:p w:rsidR="002F2D4B" w:rsidRDefault="0042177D" w:rsidP="0042177D">
      <w:pPr>
        <w:pStyle w:val="Normal"/>
        <w:rPr>
          <w:rFonts w:eastAsia="宋体"/>
          <w:lang w:eastAsia="zh-CN"/>
        </w:rPr>
      </w:pPr>
      <w:bookmarkStart w:id="133" w:name="INPUT_53"/>
      <w:r w:rsidRPr="0042177D">
        <w:rPr>
          <w:rStyle w:val="Input"/>
          <w:rFonts w:hint="eastAsia"/>
        </w:rPr>
        <w:t>%</w:t>
      </w:r>
      <w:r w:rsidRPr="0042177D">
        <w:rPr>
          <w:rStyle w:val="Input"/>
        </w:rPr>
        <w:t xml:space="preserve"> </w:t>
      </w:r>
      <w:bookmarkEnd w:id="133"/>
      <w:r w:rsidRPr="0042177D">
        <w:t xml:space="preserve"> </w:t>
      </w:r>
    </w:p>
    <w:p w:rsidR="002F2D4B" w:rsidRDefault="002F2D4B" w:rsidP="002F2D4B">
      <w:pPr>
        <w:rPr>
          <w:rFonts w:eastAsia="宋体"/>
          <w:lang w:eastAsia="zh-CN"/>
        </w:rPr>
      </w:pPr>
    </w:p>
    <w:p w:rsidR="0053457A" w:rsidRPr="006245DC" w:rsidRDefault="002F2D4B" w:rsidP="003A2331">
      <w:pPr>
        <w:pStyle w:val="2"/>
        <w:rPr>
          <w:rFonts w:eastAsia="宋体"/>
          <w:lang w:eastAsia="zh-CN"/>
        </w:rPr>
      </w:pPr>
      <w:bookmarkStart w:id="134" w:name="_Toc432500506"/>
      <w:r w:rsidRPr="002F2D4B">
        <w:rPr>
          <w:rFonts w:eastAsia="宋体"/>
          <w:lang w:eastAsia="zh-CN"/>
        </w:rPr>
        <w:t>3.37</w:t>
      </w:r>
      <w:bookmarkEnd w:id="134"/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bookmarkStart w:id="135" w:name="INPUT_52"/>
      <w:r w:rsidRPr="0042177D">
        <w:rPr>
          <w:rStyle w:val="Input"/>
        </w:rPr>
        <w:t>clear all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delta=10;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b=8/3;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x(1)=1;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y(1)=0;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z(1)=0;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=0.0001;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subplot(2,2,1)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hold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box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r=25;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for i=1:30/</w:t>
      </w:r>
      <w:proofErr w:type="spellStart"/>
      <w:r w:rsidRPr="0042177D">
        <w:rPr>
          <w:rStyle w:val="Input"/>
        </w:rPr>
        <w:t>dt</w:t>
      </w:r>
      <w:proofErr w:type="spellEnd"/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x(i+1)=x(i)+delta*(y(i)-x(i))*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y(i+1)=y(i)+(-x(i)*z(i)+r*x(i)-y(i))*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z(i+1)=z(i)+(x(i)*y(i)-b*z(i))*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end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plot(abs(</w:t>
      </w:r>
      <w:proofErr w:type="spellStart"/>
      <w:r w:rsidRPr="0042177D">
        <w:rPr>
          <w:rStyle w:val="Input"/>
        </w:rPr>
        <w:t>fft</w:t>
      </w:r>
      <w:proofErr w:type="spellEnd"/>
      <w:r w:rsidRPr="0042177D">
        <w:rPr>
          <w:rStyle w:val="Input"/>
        </w:rPr>
        <w:t>(z)))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axis([0,1000,0,40000])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title('r=25')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subplot(2,2,2)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hold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box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r=160;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for i=1:30/</w:t>
      </w:r>
      <w:proofErr w:type="spellStart"/>
      <w:r w:rsidRPr="0042177D">
        <w:rPr>
          <w:rStyle w:val="Input"/>
        </w:rPr>
        <w:t>dt</w:t>
      </w:r>
      <w:proofErr w:type="spellEnd"/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x(i+1)=x(i)+delta*(y(i)-x(i))*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lastRenderedPageBreak/>
        <w:t xml:space="preserve">        y(i+1)=y(i)+(-x(i)*z(i)+r*x(i)-y(i))*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z(i+1)=z(i)+(x(i)*y(i)-b*z(i))*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end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plot(abs(</w:t>
      </w:r>
      <w:proofErr w:type="spellStart"/>
      <w:r w:rsidRPr="0042177D">
        <w:rPr>
          <w:rStyle w:val="Input"/>
        </w:rPr>
        <w:t>fft</w:t>
      </w:r>
      <w:proofErr w:type="spellEnd"/>
      <w:r w:rsidRPr="0042177D">
        <w:rPr>
          <w:rStyle w:val="Input"/>
        </w:rPr>
        <w:t>(z)))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axis([0,1000,0,80000])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title('r=163')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subplot(2,2,3)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hold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box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r=163.8;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for i=1:30/</w:t>
      </w:r>
      <w:proofErr w:type="spellStart"/>
      <w:r w:rsidRPr="0042177D">
        <w:rPr>
          <w:rStyle w:val="Input"/>
        </w:rPr>
        <w:t>dt</w:t>
      </w:r>
      <w:proofErr w:type="spellEnd"/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x(i+1)=x(i)+delta*(y(i)-x(i))*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y(i+1)=y(i)+(-x(i)*z(i)+r*x(i)-y(i))*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z(i+1)=z(i)+(x(i)*y(i)-b*z(i))*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end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plot(abs(</w:t>
      </w:r>
      <w:proofErr w:type="spellStart"/>
      <w:r w:rsidRPr="0042177D">
        <w:rPr>
          <w:rStyle w:val="Input"/>
        </w:rPr>
        <w:t>fft</w:t>
      </w:r>
      <w:proofErr w:type="spellEnd"/>
      <w:r w:rsidRPr="0042177D">
        <w:rPr>
          <w:rStyle w:val="Input"/>
        </w:rPr>
        <w:t>(z)))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axis([0,1000,0,80000])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title('r=163.8')  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subplot(2,2,4)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hold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box on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>r=26;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for i=1:30/</w:t>
      </w:r>
      <w:proofErr w:type="spellStart"/>
      <w:r w:rsidRPr="0042177D">
        <w:rPr>
          <w:rStyle w:val="Input"/>
        </w:rPr>
        <w:t>dt</w:t>
      </w:r>
      <w:proofErr w:type="spellEnd"/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x(i+1)=x(i)+delta*(y(i)-x(i))*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y(i+1)=y(i)+(-x(i)*z(i)+r*x(i)-y(i))*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z(i+1)=z(i)+(x(i)*y(i)-b*z(i))*</w:t>
      </w:r>
      <w:proofErr w:type="spellStart"/>
      <w:r w:rsidRPr="0042177D">
        <w:rPr>
          <w:rStyle w:val="Input"/>
        </w:rPr>
        <w:t>dt</w:t>
      </w:r>
      <w:proofErr w:type="spellEnd"/>
      <w:r w:rsidRPr="0042177D">
        <w:rPr>
          <w:rStyle w:val="Input"/>
        </w:rPr>
        <w:t>;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    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   end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plot(abs(</w:t>
      </w:r>
      <w:proofErr w:type="spellStart"/>
      <w:r w:rsidRPr="0042177D">
        <w:rPr>
          <w:rStyle w:val="Input"/>
        </w:rPr>
        <w:t>fft</w:t>
      </w:r>
      <w:proofErr w:type="spellEnd"/>
      <w:r w:rsidRPr="0042177D">
        <w:rPr>
          <w:rStyle w:val="Input"/>
        </w:rPr>
        <w:t>(z)))</w:t>
      </w:r>
    </w:p>
    <w:p w:rsidR="0042177D" w:rsidRPr="0042177D" w:rsidRDefault="0042177D" w:rsidP="0042177D">
      <w:pPr>
        <w:widowControl w:val="0"/>
        <w:autoSpaceDE w:val="0"/>
        <w:autoSpaceDN w:val="0"/>
        <w:adjustRightInd w:val="0"/>
        <w:rPr>
          <w:rStyle w:val="Input"/>
        </w:rPr>
      </w:pPr>
      <w:r w:rsidRPr="0042177D">
        <w:rPr>
          <w:rStyle w:val="Input"/>
        </w:rPr>
        <w:t xml:space="preserve"> axis([0,1000,0,80000])</w:t>
      </w:r>
    </w:p>
    <w:p w:rsidR="0042177D" w:rsidRDefault="0042177D" w:rsidP="0042177D">
      <w:pPr>
        <w:pStyle w:val="Normal"/>
      </w:pPr>
      <w:r w:rsidRPr="0042177D">
        <w:rPr>
          <w:rStyle w:val="Input"/>
        </w:rPr>
        <w:t xml:space="preserve"> title('r=26') </w:t>
      </w:r>
      <w:bookmarkEnd w:id="135"/>
      <w:r w:rsidRPr="0042177D">
        <w:t xml:space="preserve"> </w:t>
      </w:r>
    </w:p>
    <w:p w:rsidR="0053457A" w:rsidRPr="0042177D" w:rsidRDefault="0053457A" w:rsidP="0042177D">
      <w:pPr>
        <w:pStyle w:val="Normal"/>
      </w:pPr>
    </w:p>
    <w:p w:rsidR="0042177D" w:rsidRPr="0042177D" w:rsidRDefault="0042177D" w:rsidP="0042177D">
      <w:pPr>
        <w:pStyle w:val="Normal"/>
      </w:pPr>
      <w:bookmarkStart w:id="136" w:name="OUTPUT_52"/>
      <w:r w:rsidRPr="0042177D">
        <w:rPr>
          <w:rFonts w:eastAsia="宋体"/>
          <w:lang w:eastAsia="zh-CN"/>
        </w:rPr>
        <w:lastRenderedPageBreak/>
        <w:pict>
          <v:shape id="_x0000_i1073" type="#_x0000_t75" style="width:4in;height:252pt">
            <v:imagedata r:id="rId56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36"/>
      <w:r w:rsidRPr="0042177D">
        <w:t xml:space="preserve"> </w:t>
      </w:r>
    </w:p>
    <w:p w:rsidR="002F2D4B" w:rsidRPr="0042177D" w:rsidRDefault="002F2D4B" w:rsidP="0042177D">
      <w:pPr>
        <w:pStyle w:val="Normal"/>
      </w:pPr>
    </w:p>
    <w:p w:rsidR="0053457A" w:rsidRPr="006245DC" w:rsidRDefault="0053457A" w:rsidP="000A26E6">
      <w:pPr>
        <w:rPr>
          <w:rFonts w:eastAsia="宋体"/>
          <w:lang w:eastAsia="zh-CN"/>
        </w:rPr>
      </w:pPr>
      <w:bookmarkStart w:id="137" w:name="_GoBack"/>
      <w:bookmarkEnd w:id="137"/>
    </w:p>
    <w:sectPr w:rsidR="0053457A" w:rsidRPr="006245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C1" w:rsidRDefault="00864DC1" w:rsidP="00081431">
      <w:r>
        <w:separator/>
      </w:r>
    </w:p>
  </w:endnote>
  <w:endnote w:type="continuationSeparator" w:id="0">
    <w:p w:rsidR="00864DC1" w:rsidRDefault="00864DC1" w:rsidP="000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C1" w:rsidRDefault="00864DC1" w:rsidP="00081431">
      <w:r>
        <w:separator/>
      </w:r>
    </w:p>
  </w:footnote>
  <w:footnote w:type="continuationSeparator" w:id="0">
    <w:p w:rsidR="00864DC1" w:rsidRDefault="00864DC1" w:rsidP="000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53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994B3E"/>
    <w:rsid w:val="000162DC"/>
    <w:rsid w:val="00045A09"/>
    <w:rsid w:val="00076FE4"/>
    <w:rsid w:val="000779A3"/>
    <w:rsid w:val="00081431"/>
    <w:rsid w:val="000A26E6"/>
    <w:rsid w:val="000A413C"/>
    <w:rsid w:val="000B7D89"/>
    <w:rsid w:val="000C0DB6"/>
    <w:rsid w:val="000C66ED"/>
    <w:rsid w:val="000E2F1E"/>
    <w:rsid w:val="000F5D44"/>
    <w:rsid w:val="00104193"/>
    <w:rsid w:val="00166266"/>
    <w:rsid w:val="00181982"/>
    <w:rsid w:val="00191F4F"/>
    <w:rsid w:val="001A56C5"/>
    <w:rsid w:val="001A58D4"/>
    <w:rsid w:val="001C475E"/>
    <w:rsid w:val="001E4CBE"/>
    <w:rsid w:val="001F6971"/>
    <w:rsid w:val="00214D0A"/>
    <w:rsid w:val="00234042"/>
    <w:rsid w:val="002421A1"/>
    <w:rsid w:val="00250EFB"/>
    <w:rsid w:val="00253CA1"/>
    <w:rsid w:val="00267E31"/>
    <w:rsid w:val="00280591"/>
    <w:rsid w:val="002E7DFC"/>
    <w:rsid w:val="002F2D4B"/>
    <w:rsid w:val="00312148"/>
    <w:rsid w:val="0032025E"/>
    <w:rsid w:val="0035109B"/>
    <w:rsid w:val="0037023B"/>
    <w:rsid w:val="003A2331"/>
    <w:rsid w:val="003F2776"/>
    <w:rsid w:val="003F7AC2"/>
    <w:rsid w:val="0042177D"/>
    <w:rsid w:val="004236F3"/>
    <w:rsid w:val="0043703E"/>
    <w:rsid w:val="0045174F"/>
    <w:rsid w:val="00452D14"/>
    <w:rsid w:val="00457BC1"/>
    <w:rsid w:val="004E5464"/>
    <w:rsid w:val="004F3538"/>
    <w:rsid w:val="005042F8"/>
    <w:rsid w:val="0053457A"/>
    <w:rsid w:val="005A57BC"/>
    <w:rsid w:val="005F7695"/>
    <w:rsid w:val="00600262"/>
    <w:rsid w:val="00613445"/>
    <w:rsid w:val="006245DC"/>
    <w:rsid w:val="00625888"/>
    <w:rsid w:val="00676BB7"/>
    <w:rsid w:val="00676C6E"/>
    <w:rsid w:val="00690F1E"/>
    <w:rsid w:val="006E5371"/>
    <w:rsid w:val="0071437A"/>
    <w:rsid w:val="0075315A"/>
    <w:rsid w:val="00785432"/>
    <w:rsid w:val="008026CE"/>
    <w:rsid w:val="0080538B"/>
    <w:rsid w:val="00807627"/>
    <w:rsid w:val="00814646"/>
    <w:rsid w:val="00824ADD"/>
    <w:rsid w:val="00864DC1"/>
    <w:rsid w:val="00865E5E"/>
    <w:rsid w:val="00880AB4"/>
    <w:rsid w:val="008911DD"/>
    <w:rsid w:val="008966CA"/>
    <w:rsid w:val="008A2BA6"/>
    <w:rsid w:val="008B7C9F"/>
    <w:rsid w:val="00916207"/>
    <w:rsid w:val="00916846"/>
    <w:rsid w:val="00924A17"/>
    <w:rsid w:val="00944182"/>
    <w:rsid w:val="00955EF6"/>
    <w:rsid w:val="0097452E"/>
    <w:rsid w:val="00994B3E"/>
    <w:rsid w:val="009E622A"/>
    <w:rsid w:val="00A037BE"/>
    <w:rsid w:val="00A07B23"/>
    <w:rsid w:val="00A1403D"/>
    <w:rsid w:val="00A26E4A"/>
    <w:rsid w:val="00A34CF1"/>
    <w:rsid w:val="00A37752"/>
    <w:rsid w:val="00A61077"/>
    <w:rsid w:val="00A9135D"/>
    <w:rsid w:val="00AA18A5"/>
    <w:rsid w:val="00AA6AAF"/>
    <w:rsid w:val="00AB0446"/>
    <w:rsid w:val="00AB3DCF"/>
    <w:rsid w:val="00AC3660"/>
    <w:rsid w:val="00B14C08"/>
    <w:rsid w:val="00B5481F"/>
    <w:rsid w:val="00B63EF5"/>
    <w:rsid w:val="00B908AD"/>
    <w:rsid w:val="00BA154B"/>
    <w:rsid w:val="00BC31AA"/>
    <w:rsid w:val="00C430A5"/>
    <w:rsid w:val="00C502C3"/>
    <w:rsid w:val="00C52626"/>
    <w:rsid w:val="00C67D1D"/>
    <w:rsid w:val="00CA1C97"/>
    <w:rsid w:val="00CD0FEF"/>
    <w:rsid w:val="00CD5190"/>
    <w:rsid w:val="00CE5BDF"/>
    <w:rsid w:val="00D0737E"/>
    <w:rsid w:val="00D13B87"/>
    <w:rsid w:val="00D14FE5"/>
    <w:rsid w:val="00D20783"/>
    <w:rsid w:val="00D22E9A"/>
    <w:rsid w:val="00D36F66"/>
    <w:rsid w:val="00D67807"/>
    <w:rsid w:val="00D876A0"/>
    <w:rsid w:val="00D95D0A"/>
    <w:rsid w:val="00DA06B9"/>
    <w:rsid w:val="00DB2793"/>
    <w:rsid w:val="00DC3364"/>
    <w:rsid w:val="00DE3F37"/>
    <w:rsid w:val="00DE4180"/>
    <w:rsid w:val="00E02E30"/>
    <w:rsid w:val="00E30624"/>
    <w:rsid w:val="00E33713"/>
    <w:rsid w:val="00EA0F75"/>
    <w:rsid w:val="00EB16BD"/>
    <w:rsid w:val="00EE3E1B"/>
    <w:rsid w:val="00EE5596"/>
    <w:rsid w:val="00EF2F8D"/>
    <w:rsid w:val="00F17153"/>
    <w:rsid w:val="00F444D6"/>
    <w:rsid w:val="00F635B7"/>
    <w:rsid w:val="00F65109"/>
    <w:rsid w:val="00F65F78"/>
    <w:rsid w:val="00FA21D7"/>
    <w:rsid w:val="00FC1B02"/>
    <w:rsid w:val="00FD0083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245DC"/>
    <w:pPr>
      <w:keepNext/>
      <w:keepLines/>
      <w:spacing w:before="48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paragraph" w:customStyle="1" w:styleId="10">
    <w:name w:val="正文1"/>
    <w:basedOn w:val="a"/>
    <w:rsid w:val="000F5D44"/>
  </w:style>
  <w:style w:type="paragraph" w:styleId="a3">
    <w:name w:val="header"/>
    <w:basedOn w:val="a"/>
    <w:link w:val="Char"/>
    <w:rsid w:val="000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81431"/>
    <w:rPr>
      <w:sz w:val="18"/>
      <w:szCs w:val="18"/>
      <w:lang w:eastAsia="en-US"/>
    </w:rPr>
  </w:style>
  <w:style w:type="paragraph" w:styleId="a4">
    <w:name w:val="footer"/>
    <w:basedOn w:val="a"/>
    <w:link w:val="Char0"/>
    <w:rsid w:val="00081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081431"/>
    <w:rPr>
      <w:sz w:val="18"/>
      <w:szCs w:val="18"/>
      <w:lang w:eastAsia="en-US"/>
    </w:rPr>
  </w:style>
  <w:style w:type="paragraph" w:styleId="20">
    <w:name w:val="toc 2"/>
    <w:basedOn w:val="a"/>
    <w:next w:val="a"/>
    <w:autoRedefine/>
    <w:uiPriority w:val="39"/>
    <w:rsid w:val="00081431"/>
    <w:pPr>
      <w:ind w:leftChars="200" w:left="420"/>
    </w:pPr>
  </w:style>
  <w:style w:type="character" w:styleId="a5">
    <w:name w:val="Hyperlink"/>
    <w:uiPriority w:val="99"/>
    <w:unhideWhenUsed/>
    <w:rsid w:val="00081431"/>
    <w:rPr>
      <w:color w:val="0000FF"/>
      <w:u w:val="single"/>
    </w:rPr>
  </w:style>
  <w:style w:type="paragraph" w:customStyle="1" w:styleId="Normal">
    <w:name w:val="Normal"/>
    <w:basedOn w:val="a"/>
    <w:rsid w:val="00F63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8" Type="http://schemas.openxmlformats.org/officeDocument/2006/relationships/image" Target="media/image1.emf"/><Relationship Id="rId51" Type="http://schemas.openxmlformats.org/officeDocument/2006/relationships/image" Target="media/image44.emf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-bo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8F3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74C9-188F-4A7A-B8CC-BE16EE26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m-book.dot</Template>
  <TotalTime>1671</TotalTime>
  <Pages>56</Pages>
  <Words>2509</Words>
  <Characters>29030</Characters>
  <Application>Microsoft Office Word</Application>
  <DocSecurity>0</DocSecurity>
  <Lines>2233</Lines>
  <Paragraphs>1855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29684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 </dc:subject>
  <dc:creator>chenke</dc:creator>
  <cp:keywords/>
  <dc:description/>
  <cp:lastModifiedBy>chenke</cp:lastModifiedBy>
  <cp:revision>74</cp:revision>
  <cp:lastPrinted>1900-12-31T16:00:00Z</cp:lastPrinted>
  <dcterms:created xsi:type="dcterms:W3CDTF">2015-10-06T15:32:00Z</dcterms:created>
  <dcterms:modified xsi:type="dcterms:W3CDTF">2015-10-13T03:52:00Z</dcterms:modified>
</cp:coreProperties>
</file>
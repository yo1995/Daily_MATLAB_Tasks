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7A" w:rsidRDefault="00E72C7A">
      <w:pPr>
        <w:pStyle w:val="TOC"/>
      </w:pPr>
      <w:r>
        <w:rPr>
          <w:lang w:val="zh-CN"/>
        </w:rPr>
        <w:t>目录</w:t>
      </w:r>
    </w:p>
    <w:p w:rsidR="00E72C7A" w:rsidRPr="00E72C7A" w:rsidRDefault="00E72C7A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2501004" w:history="1">
        <w:r w:rsidRPr="00E860F1">
          <w:rPr>
            <w:rStyle w:val="a3"/>
            <w:noProof/>
          </w:rPr>
          <w:t>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_Toc432501004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05" w:history="1">
        <w:r w:rsidR="00E72C7A" w:rsidRPr="00E860F1">
          <w:rPr>
            <w:rStyle w:val="a3"/>
            <w:noProof/>
          </w:rPr>
          <w:t>4.2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_Toc432501005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1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06" w:history="1">
        <w:r w:rsidR="00E72C7A" w:rsidRPr="00E860F1">
          <w:rPr>
            <w:rStyle w:val="a3"/>
            <w:noProof/>
          </w:rPr>
          <w:t>4.3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_Toc432501006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1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07" w:history="1">
        <w:r w:rsidR="00E72C7A" w:rsidRPr="00E860F1">
          <w:rPr>
            <w:rStyle w:val="a3"/>
            <w:noProof/>
          </w:rPr>
          <w:t>4.4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_Toc432501007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1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08" w:history="1">
        <w:r w:rsidR="00E72C7A" w:rsidRPr="00E860F1">
          <w:rPr>
            <w:rStyle w:val="a3"/>
            <w:noProof/>
          </w:rPr>
          <w:t>4.5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_Toc432501008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1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09" w:history="1">
        <w:r w:rsidR="00E72C7A" w:rsidRPr="00E860F1">
          <w:rPr>
            <w:rStyle w:val="a3"/>
            <w:noProof/>
          </w:rPr>
          <w:t>4.6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_Toc432501009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1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10" w:history="1">
        <w:r w:rsidR="00E72C7A" w:rsidRPr="00E860F1">
          <w:rPr>
            <w:rStyle w:val="a3"/>
            <w:noProof/>
          </w:rPr>
          <w:t>4.7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_Toc432501010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1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11" w:history="1">
        <w:r w:rsidR="00E72C7A" w:rsidRPr="00E860F1">
          <w:rPr>
            <w:rStyle w:val="a3"/>
            <w:noProof/>
          </w:rPr>
          <w:t>4.8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_Toc432501011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1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12" w:history="1">
        <w:r w:rsidR="00E72C7A" w:rsidRPr="00E860F1">
          <w:rPr>
            <w:rStyle w:val="a3"/>
            <w:noProof/>
          </w:rPr>
          <w:t>4.9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_Toc432501012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13" w:history="1">
        <w:r w:rsidR="00E72C7A" w:rsidRPr="00E860F1">
          <w:rPr>
            <w:rStyle w:val="a3"/>
            <w:noProof/>
          </w:rPr>
          <w:t>4.10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_Toc432501013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14" w:history="1">
        <w:r w:rsidR="00E72C7A" w:rsidRPr="00E860F1">
          <w:rPr>
            <w:rStyle w:val="a3"/>
            <w:noProof/>
          </w:rPr>
          <w:t>4.11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_Toc432501014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15" w:history="1">
        <w:r w:rsidR="00E72C7A" w:rsidRPr="00E860F1">
          <w:rPr>
            <w:rStyle w:val="a3"/>
            <w:noProof/>
          </w:rPr>
          <w:t>4.12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_Toc432501015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16" w:history="1">
        <w:r w:rsidR="00E72C7A" w:rsidRPr="00E860F1">
          <w:rPr>
            <w:rStyle w:val="a3"/>
            <w:noProof/>
          </w:rPr>
          <w:t>4.13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_Toc432501016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17" w:history="1">
        <w:r w:rsidR="00E72C7A" w:rsidRPr="00E860F1">
          <w:rPr>
            <w:rStyle w:val="a3"/>
            <w:noProof/>
          </w:rPr>
          <w:t>4.14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_Toc432501017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18" w:history="1">
        <w:r w:rsidR="00E72C7A" w:rsidRPr="00E860F1">
          <w:rPr>
            <w:rStyle w:val="a3"/>
            <w:noProof/>
          </w:rPr>
          <w:t>4.15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_Toc432501018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19" w:history="1">
        <w:r w:rsidR="00E72C7A" w:rsidRPr="00E860F1">
          <w:rPr>
            <w:rStyle w:val="a3"/>
            <w:noProof/>
          </w:rPr>
          <w:t>4.16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_Toc432501019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20" w:history="1">
        <w:r w:rsidR="00E72C7A" w:rsidRPr="00E860F1">
          <w:rPr>
            <w:rStyle w:val="a3"/>
            <w:noProof/>
          </w:rPr>
          <w:t>4.17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_Toc432501020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21" w:history="1">
        <w:r w:rsidR="00E72C7A" w:rsidRPr="00E860F1">
          <w:rPr>
            <w:rStyle w:val="a3"/>
            <w:noProof/>
          </w:rPr>
          <w:t>4.18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_Toc432501021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22" w:history="1">
        <w:r w:rsidR="00E72C7A" w:rsidRPr="00E860F1">
          <w:rPr>
            <w:rStyle w:val="a3"/>
            <w:noProof/>
          </w:rPr>
          <w:t>4.19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_Toc432501022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Pr="00E72C7A" w:rsidRDefault="001C2CB8" w:rsidP="00E72C7A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2501023" w:history="1">
        <w:r w:rsidR="00E72C7A" w:rsidRPr="00E860F1">
          <w:rPr>
            <w:rStyle w:val="a3"/>
            <w:noProof/>
          </w:rPr>
          <w:t>4.20</w:t>
        </w:r>
        <w:r w:rsidR="00E72C7A">
          <w:rPr>
            <w:noProof/>
            <w:webHidden/>
          </w:rPr>
          <w:tab/>
        </w:r>
        <w:r w:rsidR="00E72C7A">
          <w:rPr>
            <w:noProof/>
            <w:webHidden/>
          </w:rPr>
          <w:fldChar w:fldCharType="begin"/>
        </w:r>
        <w:r w:rsidR="00E72C7A">
          <w:rPr>
            <w:noProof/>
            <w:webHidden/>
          </w:rPr>
          <w:instrText xml:space="preserve"> PAGEREF _Toc432501023 \h </w:instrText>
        </w:r>
        <w:r w:rsidR="00E72C7A">
          <w:rPr>
            <w:noProof/>
            <w:webHidden/>
          </w:rPr>
        </w:r>
        <w:r w:rsidR="00E72C7A">
          <w:rPr>
            <w:noProof/>
            <w:webHidden/>
          </w:rPr>
          <w:fldChar w:fldCharType="separate"/>
        </w:r>
        <w:r w:rsidR="00E72C7A">
          <w:rPr>
            <w:noProof/>
            <w:webHidden/>
          </w:rPr>
          <w:t>2</w:t>
        </w:r>
        <w:r w:rsidR="00E72C7A">
          <w:rPr>
            <w:noProof/>
            <w:webHidden/>
          </w:rPr>
          <w:fldChar w:fldCharType="end"/>
        </w:r>
      </w:hyperlink>
    </w:p>
    <w:p w:rsidR="00E72C7A" w:rsidRDefault="00E72C7A">
      <w:r>
        <w:rPr>
          <w:b/>
          <w:bCs/>
          <w:lang w:val="zh-CN"/>
        </w:rPr>
        <w:fldChar w:fldCharType="end"/>
      </w:r>
    </w:p>
    <w:p w:rsidR="00E72C7A" w:rsidRPr="00E72C7A" w:rsidRDefault="00E72C7A" w:rsidP="00E72C7A">
      <w:pPr>
        <w:rPr>
          <w:rFonts w:eastAsia="宋体"/>
          <w:lang w:eastAsia="zh-CN"/>
        </w:rPr>
      </w:pPr>
    </w:p>
    <w:p w:rsidR="00E72C7A" w:rsidRPr="00E72C7A" w:rsidRDefault="00E72C7A" w:rsidP="00E72C7A">
      <w:pPr>
        <w:rPr>
          <w:rFonts w:eastAsia="宋体"/>
          <w:lang w:eastAsia="zh-CN"/>
        </w:rPr>
      </w:pPr>
    </w:p>
    <w:p w:rsidR="00E72C7A" w:rsidRDefault="00E72C7A" w:rsidP="00E72C7A">
      <w:pPr>
        <w:pStyle w:val="2"/>
      </w:pPr>
      <w:bookmarkStart w:id="0" w:name="_Toc432501004"/>
      <w:r>
        <w:t>4.1</w:t>
      </w:r>
      <w:bookmarkEnd w:id="0"/>
    </w:p>
    <w:p w:rsidR="00BD5310" w:rsidRPr="00BD5310" w:rsidRDefault="00BD5310" w:rsidP="00BD5310">
      <w:pPr>
        <w:rPr>
          <w:rStyle w:val="Input"/>
          <w:lang w:eastAsia="zh-CN"/>
        </w:rPr>
      </w:pPr>
      <w:bookmarkStart w:id="1" w:name="INPUT_1"/>
      <w:proofErr w:type="gramStart"/>
      <w:r w:rsidRPr="00BD5310">
        <w:rPr>
          <w:rStyle w:val="Input"/>
        </w:rPr>
        <w:t>clear</w:t>
      </w:r>
      <w:proofErr w:type="gramEnd"/>
    </w:p>
    <w:p w:rsidR="00BD5310" w:rsidRPr="00BD5310" w:rsidRDefault="00BD5310" w:rsidP="00BD5310">
      <w:pPr>
        <w:rPr>
          <w:rStyle w:val="Input"/>
        </w:rPr>
      </w:pPr>
      <w:r w:rsidRPr="00BD5310">
        <w:rPr>
          <w:rStyle w:val="Input"/>
        </w:rPr>
        <w:t>a=0</w:t>
      </w:r>
      <w:proofErr w:type="gramStart"/>
      <w:r w:rsidRPr="00BD5310">
        <w:rPr>
          <w:rStyle w:val="Input"/>
        </w:rPr>
        <w:t>;b</w:t>
      </w:r>
      <w:proofErr w:type="gramEnd"/>
      <w:r w:rsidRPr="00BD5310">
        <w:rPr>
          <w:rStyle w:val="Input"/>
        </w:rPr>
        <w:t>=50;h=0.1;n=(b-a)/h;</w:t>
      </w:r>
    </w:p>
    <w:p w:rsidR="00BD5310" w:rsidRPr="00BD5310" w:rsidRDefault="00BD5310" w:rsidP="00BD5310">
      <w:pPr>
        <w:rPr>
          <w:rStyle w:val="Input"/>
          <w:lang w:val="fr-FR" w:eastAsia="zh-CN"/>
        </w:rPr>
      </w:pPr>
      <w:r w:rsidRPr="00BD5310">
        <w:rPr>
          <w:rStyle w:val="Input"/>
          <w:lang w:val="fr-FR"/>
        </w:rPr>
        <w:t>x(1)=0;y(1)=1;t(1)=0;</w:t>
      </w:r>
    </w:p>
    <w:p w:rsidR="00BD5310" w:rsidRPr="00BD5310" w:rsidRDefault="00BD5310" w:rsidP="00BD5310">
      <w:pPr>
        <w:rPr>
          <w:rStyle w:val="Input"/>
          <w:lang w:val="fr-FR"/>
        </w:rPr>
      </w:pPr>
      <w:r w:rsidRPr="00BD5310">
        <w:rPr>
          <w:rStyle w:val="Input"/>
          <w:lang w:val="fr-FR"/>
        </w:rPr>
        <w:t>vx(1)=sqrt(4*pi^2/y(1));vy(1)=0;</w:t>
      </w:r>
    </w:p>
    <w:p w:rsidR="00BD5310" w:rsidRPr="00BD5310" w:rsidRDefault="00BD5310" w:rsidP="00BD5310">
      <w:pPr>
        <w:rPr>
          <w:rStyle w:val="Input"/>
        </w:rPr>
      </w:pPr>
      <w:proofErr w:type="gramStart"/>
      <w:r w:rsidRPr="00BD5310">
        <w:rPr>
          <w:rStyle w:val="Input"/>
        </w:rPr>
        <w:t>for</w:t>
      </w:r>
      <w:proofErr w:type="gramEnd"/>
      <w:r w:rsidRPr="00BD5310">
        <w:rPr>
          <w:rStyle w:val="Input"/>
        </w:rPr>
        <w:t xml:space="preserve"> k=1:1:n</w:t>
      </w:r>
    </w:p>
    <w:p w:rsidR="00BD5310" w:rsidRPr="00BD5310" w:rsidRDefault="00BD5310" w:rsidP="00BD5310">
      <w:pPr>
        <w:rPr>
          <w:rStyle w:val="Input"/>
        </w:rPr>
      </w:pPr>
      <w:r w:rsidRPr="00BD5310">
        <w:rPr>
          <w:rStyle w:val="Input"/>
        </w:rPr>
        <w:t>r=abs(</w:t>
      </w:r>
      <w:proofErr w:type="gramStart"/>
      <w:r w:rsidRPr="00BD5310">
        <w:rPr>
          <w:rStyle w:val="Input"/>
        </w:rPr>
        <w:t>x(</w:t>
      </w:r>
      <w:proofErr w:type="gramEnd"/>
      <w:r w:rsidRPr="00BD5310">
        <w:rPr>
          <w:rStyle w:val="Input"/>
        </w:rPr>
        <w:t>k)+i*y(k));</w:t>
      </w:r>
    </w:p>
    <w:p w:rsidR="00BD5310" w:rsidRPr="00BD5310" w:rsidRDefault="00BD5310" w:rsidP="00BD5310">
      <w:pPr>
        <w:rPr>
          <w:rStyle w:val="Input"/>
        </w:rPr>
      </w:pPr>
      <w:proofErr w:type="spellStart"/>
      <w:proofErr w:type="gramStart"/>
      <w:r w:rsidRPr="00BD5310">
        <w:rPr>
          <w:rStyle w:val="Input"/>
        </w:rPr>
        <w:t>vx</w:t>
      </w:r>
      <w:proofErr w:type="spellEnd"/>
      <w:r w:rsidRPr="00BD5310">
        <w:rPr>
          <w:rStyle w:val="Input"/>
        </w:rPr>
        <w:t>(</w:t>
      </w:r>
      <w:proofErr w:type="gramEnd"/>
      <w:r w:rsidRPr="00BD5310">
        <w:rPr>
          <w:rStyle w:val="Input"/>
        </w:rPr>
        <w:t>k+1)=</w:t>
      </w:r>
      <w:proofErr w:type="spellStart"/>
      <w:r w:rsidRPr="00BD5310">
        <w:rPr>
          <w:rStyle w:val="Input"/>
        </w:rPr>
        <w:t>vx</w:t>
      </w:r>
      <w:proofErr w:type="spellEnd"/>
      <w:r w:rsidRPr="00BD5310">
        <w:rPr>
          <w:rStyle w:val="Input"/>
        </w:rPr>
        <w:t>(k)-4*pi^2*x(k)*h/r^3;</w:t>
      </w:r>
    </w:p>
    <w:p w:rsidR="00BD5310" w:rsidRPr="00BD5310" w:rsidRDefault="00BD5310" w:rsidP="00BD5310">
      <w:pPr>
        <w:rPr>
          <w:rStyle w:val="Input"/>
        </w:rPr>
      </w:pPr>
      <w:proofErr w:type="spellStart"/>
      <w:proofErr w:type="gramStart"/>
      <w:r w:rsidRPr="00BD5310">
        <w:rPr>
          <w:rStyle w:val="Input"/>
        </w:rPr>
        <w:t>vy</w:t>
      </w:r>
      <w:proofErr w:type="spellEnd"/>
      <w:r w:rsidRPr="00BD5310">
        <w:rPr>
          <w:rStyle w:val="Input"/>
        </w:rPr>
        <w:t>(</w:t>
      </w:r>
      <w:proofErr w:type="gramEnd"/>
      <w:r w:rsidRPr="00BD5310">
        <w:rPr>
          <w:rStyle w:val="Input"/>
        </w:rPr>
        <w:t>k+1)=</w:t>
      </w:r>
      <w:proofErr w:type="spellStart"/>
      <w:r w:rsidRPr="00BD5310">
        <w:rPr>
          <w:rStyle w:val="Input"/>
        </w:rPr>
        <w:t>vy</w:t>
      </w:r>
      <w:proofErr w:type="spellEnd"/>
      <w:r w:rsidRPr="00BD5310">
        <w:rPr>
          <w:rStyle w:val="Input"/>
        </w:rPr>
        <w:t>(k)-4*pi^2*y(k)*h/r^3;</w:t>
      </w:r>
    </w:p>
    <w:p w:rsidR="00BD5310" w:rsidRPr="00BD5310" w:rsidRDefault="00BD5310" w:rsidP="00BD5310">
      <w:pPr>
        <w:rPr>
          <w:rStyle w:val="Input"/>
          <w:lang w:val="fr-FR"/>
        </w:rPr>
      </w:pPr>
      <w:r w:rsidRPr="00BD5310">
        <w:rPr>
          <w:rStyle w:val="Input"/>
          <w:lang w:val="fr-FR"/>
        </w:rPr>
        <w:t>x(k+1)=x(k)+vx(k+1)*h;</w:t>
      </w:r>
    </w:p>
    <w:p w:rsidR="00BD5310" w:rsidRPr="00BD5310" w:rsidRDefault="00BD5310" w:rsidP="00BD5310">
      <w:pPr>
        <w:rPr>
          <w:rStyle w:val="Input"/>
          <w:lang w:val="fr-FR"/>
        </w:rPr>
      </w:pPr>
      <w:r w:rsidRPr="00BD5310">
        <w:rPr>
          <w:rStyle w:val="Input"/>
          <w:lang w:val="fr-FR"/>
        </w:rPr>
        <w:t>y(k+1)=y(k)+vy(k+1)*h;</w:t>
      </w:r>
    </w:p>
    <w:p w:rsidR="00BD5310" w:rsidRPr="00BD5310" w:rsidRDefault="00BD5310" w:rsidP="00BD5310">
      <w:pPr>
        <w:rPr>
          <w:rStyle w:val="Input"/>
        </w:rPr>
      </w:pPr>
      <w:proofErr w:type="gramStart"/>
      <w:r w:rsidRPr="00BD5310">
        <w:rPr>
          <w:rStyle w:val="Input"/>
        </w:rPr>
        <w:t>t(</w:t>
      </w:r>
      <w:proofErr w:type="gramEnd"/>
      <w:r w:rsidRPr="00BD5310">
        <w:rPr>
          <w:rStyle w:val="Input"/>
        </w:rPr>
        <w:t>k+1)=t(k)+h;</w:t>
      </w:r>
    </w:p>
    <w:p w:rsidR="00BD5310" w:rsidRPr="00BD5310" w:rsidRDefault="00BD5310" w:rsidP="00BD5310">
      <w:pPr>
        <w:rPr>
          <w:rStyle w:val="Input"/>
        </w:rPr>
      </w:pPr>
      <w:proofErr w:type="gramStart"/>
      <w:r w:rsidRPr="00BD5310">
        <w:rPr>
          <w:rStyle w:val="Input"/>
        </w:rPr>
        <w:t>end</w:t>
      </w:r>
      <w:proofErr w:type="gramEnd"/>
    </w:p>
    <w:p w:rsidR="00BD5310" w:rsidRPr="00BD5310" w:rsidRDefault="00BD5310" w:rsidP="00BD5310">
      <w:pPr>
        <w:pStyle w:val="10"/>
        <w:rPr>
          <w:rStyle w:val="Input"/>
          <w:lang w:eastAsia="zh-CN"/>
        </w:rPr>
      </w:pPr>
      <w:proofErr w:type="gramStart"/>
      <w:r w:rsidRPr="00BD5310">
        <w:rPr>
          <w:rStyle w:val="Input"/>
        </w:rPr>
        <w:t>plot(</w:t>
      </w:r>
      <w:proofErr w:type="spellStart"/>
      <w:proofErr w:type="gramEnd"/>
      <w:r w:rsidRPr="00BD5310">
        <w:rPr>
          <w:rStyle w:val="Input"/>
        </w:rPr>
        <w:t>x,y,'b</w:t>
      </w:r>
      <w:proofErr w:type="spellEnd"/>
      <w:r w:rsidRPr="00BD5310">
        <w:rPr>
          <w:rStyle w:val="Input"/>
        </w:rPr>
        <w:t>')</w:t>
      </w:r>
    </w:p>
    <w:p w:rsidR="00BD5310" w:rsidRPr="00BD5310" w:rsidRDefault="00BD5310" w:rsidP="00BD5310">
      <w:pPr>
        <w:pStyle w:val="10"/>
        <w:rPr>
          <w:rStyle w:val="Input"/>
        </w:rPr>
      </w:pPr>
      <w:proofErr w:type="gramStart"/>
      <w:r w:rsidRPr="00BD5310">
        <w:rPr>
          <w:rStyle w:val="Input"/>
        </w:rPr>
        <w:t>axis</w:t>
      </w:r>
      <w:proofErr w:type="gramEnd"/>
      <w:r w:rsidRPr="00BD5310">
        <w:rPr>
          <w:rStyle w:val="Input"/>
        </w:rPr>
        <w:t xml:space="preserve"> equal</w:t>
      </w:r>
    </w:p>
    <w:p w:rsidR="00BD5310" w:rsidRPr="00BD5310" w:rsidRDefault="00BD5310" w:rsidP="00BD5310">
      <w:pPr>
        <w:pStyle w:val="10"/>
        <w:rPr>
          <w:rStyle w:val="Input"/>
          <w:lang w:val="fr-FR"/>
        </w:rPr>
      </w:pPr>
      <w:r w:rsidRPr="00BD5310">
        <w:rPr>
          <w:rStyle w:val="Input"/>
          <w:lang w:val="fr-FR"/>
        </w:rPr>
        <w:t>xlabel('x(AU)')</w:t>
      </w:r>
    </w:p>
    <w:p w:rsidR="00BD5310" w:rsidRPr="00BD5310" w:rsidRDefault="00BD5310" w:rsidP="00BD5310">
      <w:pPr>
        <w:pStyle w:val="10"/>
        <w:rPr>
          <w:rStyle w:val="Input"/>
          <w:lang w:val="fr-FR"/>
        </w:rPr>
      </w:pPr>
      <w:r w:rsidRPr="00BD5310">
        <w:rPr>
          <w:rStyle w:val="Input"/>
          <w:lang w:val="fr-FR"/>
        </w:rPr>
        <w:t>ylabel('y(AU)')</w:t>
      </w:r>
    </w:p>
    <w:p w:rsidR="00BD5310" w:rsidRDefault="00BD5310" w:rsidP="00BD5310">
      <w:pPr>
        <w:pStyle w:val="10"/>
      </w:pPr>
      <w:proofErr w:type="gramStart"/>
      <w:r w:rsidRPr="00BD5310">
        <w:rPr>
          <w:rStyle w:val="Input"/>
        </w:rPr>
        <w:t>title(</w:t>
      </w:r>
      <w:proofErr w:type="gramEnd"/>
      <w:r w:rsidRPr="00BD5310">
        <w:rPr>
          <w:rStyle w:val="Input"/>
        </w:rPr>
        <w:t xml:space="preserve">'Earth orbiting the sun') </w:t>
      </w:r>
      <w:bookmarkEnd w:id="1"/>
      <w:r w:rsidRPr="00BD5310">
        <w:t xml:space="preserve"> </w:t>
      </w:r>
    </w:p>
    <w:p w:rsidR="00E72C7A" w:rsidRPr="00BD5310" w:rsidRDefault="00E72C7A" w:rsidP="00BD5310">
      <w:pPr>
        <w:pStyle w:val="10"/>
      </w:pPr>
    </w:p>
    <w:p w:rsidR="00BD5310" w:rsidRPr="00BD5310" w:rsidRDefault="00AB0AA9" w:rsidP="00BD5310">
      <w:pPr>
        <w:pStyle w:val="10"/>
      </w:pPr>
      <w:bookmarkStart w:id="2" w:name="OUTPUT_1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52pt">
            <v:imagedata r:id="rId6" o:title=""/>
            <o:lock v:ext="edit" aspectratio="f"/>
          </v:shape>
        </w:pict>
      </w:r>
      <w:r w:rsidR="00BD5310">
        <w:t xml:space="preserve"> </w:t>
      </w:r>
      <w:bookmarkEnd w:id="2"/>
      <w:r w:rsidR="00BD5310" w:rsidRPr="00BD5310">
        <w:t xml:space="preserve"> </w:t>
      </w:r>
    </w:p>
    <w:p w:rsidR="00E72C7A" w:rsidRPr="00971F1A" w:rsidRDefault="00E72C7A" w:rsidP="00BD5310">
      <w:pPr>
        <w:pStyle w:val="10"/>
        <w:rPr>
          <w:rFonts w:eastAsia="宋体"/>
          <w:lang w:eastAsia="zh-CN"/>
        </w:rPr>
      </w:pPr>
    </w:p>
    <w:p w:rsidR="00C77B87" w:rsidRPr="00C77B87" w:rsidRDefault="00C77B87" w:rsidP="00C77B87">
      <w:pPr>
        <w:rPr>
          <w:rStyle w:val="Input"/>
          <w:lang w:eastAsia="zh-CN"/>
        </w:rPr>
      </w:pPr>
      <w:bookmarkStart w:id="3" w:name="INPUT_2"/>
      <w:proofErr w:type="gramStart"/>
      <w:r w:rsidRPr="00C77B87">
        <w:rPr>
          <w:rStyle w:val="Input"/>
        </w:rPr>
        <w:t>clear</w:t>
      </w:r>
      <w:proofErr w:type="gramEnd"/>
    </w:p>
    <w:p w:rsidR="00C77B87" w:rsidRPr="00C77B87" w:rsidRDefault="00C77B87" w:rsidP="00C77B87">
      <w:pPr>
        <w:rPr>
          <w:rStyle w:val="Input"/>
        </w:rPr>
      </w:pPr>
      <w:r w:rsidRPr="00C77B87">
        <w:rPr>
          <w:rStyle w:val="Input"/>
        </w:rPr>
        <w:t>a=0</w:t>
      </w:r>
      <w:proofErr w:type="gramStart"/>
      <w:r w:rsidRPr="00C77B87">
        <w:rPr>
          <w:rStyle w:val="Input"/>
        </w:rPr>
        <w:t>;b</w:t>
      </w:r>
      <w:proofErr w:type="gramEnd"/>
      <w:r w:rsidRPr="00C77B87">
        <w:rPr>
          <w:rStyle w:val="Input"/>
        </w:rPr>
        <w:t>=20;h=0.01;n=(b-a)/h;</w:t>
      </w:r>
    </w:p>
    <w:p w:rsidR="00C77B87" w:rsidRPr="00C77B87" w:rsidRDefault="00C77B87" w:rsidP="00C77B87">
      <w:pPr>
        <w:rPr>
          <w:rStyle w:val="Input"/>
          <w:lang w:eastAsia="zh-CN"/>
        </w:rPr>
      </w:pPr>
      <w:proofErr w:type="gramStart"/>
      <w:r w:rsidRPr="00C77B87">
        <w:rPr>
          <w:rStyle w:val="Input"/>
        </w:rPr>
        <w:t>x(</w:t>
      </w:r>
      <w:proofErr w:type="gramEnd"/>
      <w:r w:rsidRPr="00C77B87">
        <w:rPr>
          <w:rStyle w:val="Input"/>
        </w:rPr>
        <w:t>1)=0;y(1)=1;t(1)=0;</w:t>
      </w:r>
    </w:p>
    <w:p w:rsidR="00C77B87" w:rsidRPr="00C77B87" w:rsidRDefault="00C77B87" w:rsidP="00C77B87">
      <w:pPr>
        <w:rPr>
          <w:rStyle w:val="Input"/>
        </w:rPr>
      </w:pPr>
      <w:proofErr w:type="spellStart"/>
      <w:proofErr w:type="gramStart"/>
      <w:r w:rsidRPr="00C77B87">
        <w:rPr>
          <w:rStyle w:val="Input"/>
        </w:rPr>
        <w:t>vx</w:t>
      </w:r>
      <w:proofErr w:type="spellEnd"/>
      <w:r w:rsidRPr="00C77B87">
        <w:rPr>
          <w:rStyle w:val="Input"/>
        </w:rPr>
        <w:t>(</w:t>
      </w:r>
      <w:proofErr w:type="gramEnd"/>
      <w:r w:rsidRPr="00C77B87">
        <w:rPr>
          <w:rStyle w:val="Input"/>
        </w:rPr>
        <w:t>1)=4;vy(1)=0;</w:t>
      </w:r>
    </w:p>
    <w:p w:rsidR="00C77B87" w:rsidRPr="00C77B87" w:rsidRDefault="00C77B87" w:rsidP="00C77B87">
      <w:pPr>
        <w:rPr>
          <w:rStyle w:val="Input"/>
        </w:rPr>
      </w:pPr>
      <w:proofErr w:type="gramStart"/>
      <w:r w:rsidRPr="00C77B87">
        <w:rPr>
          <w:rStyle w:val="Input"/>
        </w:rPr>
        <w:t>for</w:t>
      </w:r>
      <w:proofErr w:type="gramEnd"/>
      <w:r w:rsidRPr="00C77B87">
        <w:rPr>
          <w:rStyle w:val="Input"/>
        </w:rPr>
        <w:t xml:space="preserve"> k=1:1:n</w:t>
      </w:r>
    </w:p>
    <w:p w:rsidR="00C77B87" w:rsidRPr="00C77B87" w:rsidRDefault="00C77B87" w:rsidP="00C77B87">
      <w:pPr>
        <w:rPr>
          <w:rStyle w:val="Input"/>
        </w:rPr>
      </w:pPr>
      <w:r w:rsidRPr="00C77B87">
        <w:rPr>
          <w:rStyle w:val="Input"/>
        </w:rPr>
        <w:t>r=abs(</w:t>
      </w:r>
      <w:proofErr w:type="gramStart"/>
      <w:r w:rsidRPr="00C77B87">
        <w:rPr>
          <w:rStyle w:val="Input"/>
        </w:rPr>
        <w:t>x(</w:t>
      </w:r>
      <w:proofErr w:type="gramEnd"/>
      <w:r w:rsidRPr="00C77B87">
        <w:rPr>
          <w:rStyle w:val="Input"/>
        </w:rPr>
        <w:t>k)+i*y(k));</w:t>
      </w:r>
    </w:p>
    <w:p w:rsidR="00C77B87" w:rsidRPr="00C77B87" w:rsidRDefault="00C77B87" w:rsidP="00C77B87">
      <w:pPr>
        <w:rPr>
          <w:rStyle w:val="Input"/>
        </w:rPr>
      </w:pPr>
      <w:proofErr w:type="spellStart"/>
      <w:proofErr w:type="gramStart"/>
      <w:r w:rsidRPr="00C77B87">
        <w:rPr>
          <w:rStyle w:val="Input"/>
        </w:rPr>
        <w:t>vx</w:t>
      </w:r>
      <w:proofErr w:type="spellEnd"/>
      <w:r w:rsidRPr="00C77B87">
        <w:rPr>
          <w:rStyle w:val="Input"/>
        </w:rPr>
        <w:t>(</w:t>
      </w:r>
      <w:proofErr w:type="gramEnd"/>
      <w:r w:rsidRPr="00C77B87">
        <w:rPr>
          <w:rStyle w:val="Input"/>
        </w:rPr>
        <w:t>k+1)=</w:t>
      </w:r>
      <w:proofErr w:type="spellStart"/>
      <w:r w:rsidRPr="00C77B87">
        <w:rPr>
          <w:rStyle w:val="Input"/>
        </w:rPr>
        <w:t>vx</w:t>
      </w:r>
      <w:proofErr w:type="spellEnd"/>
      <w:r w:rsidRPr="00C77B87">
        <w:rPr>
          <w:rStyle w:val="Input"/>
        </w:rPr>
        <w:t>(k)-4*pi^2*x(k)*h/r^3;</w:t>
      </w:r>
    </w:p>
    <w:p w:rsidR="00C77B87" w:rsidRPr="00C77B87" w:rsidRDefault="00C77B87" w:rsidP="00C77B87">
      <w:pPr>
        <w:rPr>
          <w:rStyle w:val="Input"/>
        </w:rPr>
      </w:pPr>
      <w:proofErr w:type="spellStart"/>
      <w:proofErr w:type="gramStart"/>
      <w:r w:rsidRPr="00C77B87">
        <w:rPr>
          <w:rStyle w:val="Input"/>
        </w:rPr>
        <w:t>vy</w:t>
      </w:r>
      <w:proofErr w:type="spellEnd"/>
      <w:r w:rsidRPr="00C77B87">
        <w:rPr>
          <w:rStyle w:val="Input"/>
        </w:rPr>
        <w:t>(</w:t>
      </w:r>
      <w:proofErr w:type="gramEnd"/>
      <w:r w:rsidRPr="00C77B87">
        <w:rPr>
          <w:rStyle w:val="Input"/>
        </w:rPr>
        <w:t>k+1)=</w:t>
      </w:r>
      <w:proofErr w:type="spellStart"/>
      <w:r w:rsidRPr="00C77B87">
        <w:rPr>
          <w:rStyle w:val="Input"/>
        </w:rPr>
        <w:t>vy</w:t>
      </w:r>
      <w:proofErr w:type="spellEnd"/>
      <w:r w:rsidRPr="00C77B87">
        <w:rPr>
          <w:rStyle w:val="Input"/>
        </w:rPr>
        <w:t>(k)-4*pi^2*y(k)*h/r^3;</w:t>
      </w:r>
    </w:p>
    <w:p w:rsidR="00C77B87" w:rsidRPr="00C77B87" w:rsidRDefault="00C77B87" w:rsidP="00C77B87">
      <w:pPr>
        <w:rPr>
          <w:rStyle w:val="Input"/>
          <w:lang w:val="fr-FR"/>
        </w:rPr>
      </w:pPr>
      <w:r w:rsidRPr="00C77B87">
        <w:rPr>
          <w:rStyle w:val="Input"/>
          <w:lang w:val="fr-FR"/>
        </w:rPr>
        <w:t>x(k+1)=x(k)+vx(k+1)*h;</w:t>
      </w:r>
    </w:p>
    <w:p w:rsidR="00C77B87" w:rsidRPr="00C77B87" w:rsidRDefault="00C77B87" w:rsidP="00C77B87">
      <w:pPr>
        <w:rPr>
          <w:rStyle w:val="Input"/>
          <w:lang w:val="fr-FR"/>
        </w:rPr>
      </w:pPr>
      <w:r w:rsidRPr="00C77B87">
        <w:rPr>
          <w:rStyle w:val="Input"/>
          <w:lang w:val="fr-FR"/>
        </w:rPr>
        <w:t>y(k+1)=y(k)+vy(k+1)*h;</w:t>
      </w:r>
    </w:p>
    <w:p w:rsidR="00C77B87" w:rsidRPr="00C77B87" w:rsidRDefault="00C77B87" w:rsidP="00C77B87">
      <w:pPr>
        <w:rPr>
          <w:rStyle w:val="Input"/>
        </w:rPr>
      </w:pPr>
      <w:proofErr w:type="gramStart"/>
      <w:r w:rsidRPr="00C77B87">
        <w:rPr>
          <w:rStyle w:val="Input"/>
        </w:rPr>
        <w:t>t(</w:t>
      </w:r>
      <w:proofErr w:type="gramEnd"/>
      <w:r w:rsidRPr="00C77B87">
        <w:rPr>
          <w:rStyle w:val="Input"/>
        </w:rPr>
        <w:t>k+1)=t(k)+h;</w:t>
      </w:r>
    </w:p>
    <w:p w:rsidR="00C77B87" w:rsidRPr="00C77B87" w:rsidRDefault="00C77B87" w:rsidP="00C77B87">
      <w:pPr>
        <w:rPr>
          <w:rStyle w:val="Input"/>
        </w:rPr>
      </w:pPr>
      <w:proofErr w:type="gramStart"/>
      <w:r w:rsidRPr="00C77B87">
        <w:rPr>
          <w:rStyle w:val="Input"/>
        </w:rPr>
        <w:t>end</w:t>
      </w:r>
      <w:proofErr w:type="gramEnd"/>
    </w:p>
    <w:p w:rsidR="00C77B87" w:rsidRPr="00C77B87" w:rsidRDefault="00C77B87" w:rsidP="00C77B87">
      <w:pPr>
        <w:pStyle w:val="10"/>
        <w:rPr>
          <w:rStyle w:val="Input"/>
          <w:lang w:eastAsia="zh-CN"/>
        </w:rPr>
      </w:pPr>
      <w:proofErr w:type="gramStart"/>
      <w:r w:rsidRPr="00C77B87">
        <w:rPr>
          <w:rStyle w:val="Input"/>
        </w:rPr>
        <w:t>plot(</w:t>
      </w:r>
      <w:proofErr w:type="spellStart"/>
      <w:proofErr w:type="gramEnd"/>
      <w:r w:rsidRPr="00C77B87">
        <w:rPr>
          <w:rStyle w:val="Input"/>
        </w:rPr>
        <w:t>x,y,'b</w:t>
      </w:r>
      <w:proofErr w:type="spellEnd"/>
      <w:r w:rsidRPr="00C77B87">
        <w:rPr>
          <w:rStyle w:val="Input"/>
        </w:rPr>
        <w:t>')</w:t>
      </w:r>
    </w:p>
    <w:p w:rsidR="00C77B87" w:rsidRPr="00C77B87" w:rsidRDefault="00C77B87" w:rsidP="00C77B87">
      <w:pPr>
        <w:pStyle w:val="10"/>
        <w:rPr>
          <w:rStyle w:val="Input"/>
        </w:rPr>
      </w:pPr>
      <w:proofErr w:type="gramStart"/>
      <w:r w:rsidRPr="00C77B87">
        <w:rPr>
          <w:rStyle w:val="Input"/>
        </w:rPr>
        <w:t>axis</w:t>
      </w:r>
      <w:proofErr w:type="gramEnd"/>
      <w:r w:rsidRPr="00C77B87">
        <w:rPr>
          <w:rStyle w:val="Input"/>
        </w:rPr>
        <w:t xml:space="preserve"> equal</w:t>
      </w:r>
    </w:p>
    <w:p w:rsidR="00C77B87" w:rsidRPr="00C77B87" w:rsidRDefault="00C77B87" w:rsidP="00C77B87">
      <w:pPr>
        <w:pStyle w:val="10"/>
        <w:rPr>
          <w:rStyle w:val="Input"/>
          <w:lang w:val="fr-FR"/>
        </w:rPr>
      </w:pPr>
      <w:r w:rsidRPr="00C77B87">
        <w:rPr>
          <w:rStyle w:val="Input"/>
          <w:lang w:val="fr-FR"/>
        </w:rPr>
        <w:t>xlabel('x(AU)')</w:t>
      </w:r>
    </w:p>
    <w:p w:rsidR="00C77B87" w:rsidRPr="00C77B87" w:rsidRDefault="00C77B87" w:rsidP="00C77B87">
      <w:pPr>
        <w:pStyle w:val="10"/>
        <w:rPr>
          <w:rStyle w:val="Input"/>
          <w:lang w:val="fr-FR"/>
        </w:rPr>
      </w:pPr>
      <w:r w:rsidRPr="00C77B87">
        <w:rPr>
          <w:rStyle w:val="Input"/>
          <w:lang w:val="fr-FR"/>
        </w:rPr>
        <w:t>ylabel('y(AU)')</w:t>
      </w:r>
    </w:p>
    <w:p w:rsidR="00C77B87" w:rsidRPr="00C77B87" w:rsidRDefault="00C77B87" w:rsidP="00C77B87">
      <w:pPr>
        <w:pStyle w:val="10"/>
        <w:rPr>
          <w:rStyle w:val="Input"/>
        </w:rPr>
      </w:pPr>
      <w:proofErr w:type="gramStart"/>
      <w:r w:rsidRPr="00C77B87">
        <w:rPr>
          <w:rStyle w:val="Input"/>
        </w:rPr>
        <w:t>title(</w:t>
      </w:r>
      <w:proofErr w:type="gramEnd"/>
      <w:r w:rsidRPr="00C77B87">
        <w:rPr>
          <w:rStyle w:val="Input"/>
        </w:rPr>
        <w:t>'Earth orbiting the sun')</w:t>
      </w:r>
    </w:p>
    <w:p w:rsidR="00C77B87" w:rsidRDefault="00C77B87" w:rsidP="00C77B87">
      <w:pPr>
        <w:pStyle w:val="10"/>
      </w:pPr>
      <w:proofErr w:type="gramStart"/>
      <w:r w:rsidRPr="00C77B87">
        <w:rPr>
          <w:rStyle w:val="Input"/>
        </w:rPr>
        <w:t>legend(</w:t>
      </w:r>
      <w:proofErr w:type="gramEnd"/>
      <w:r w:rsidRPr="00C77B87">
        <w:rPr>
          <w:rStyle w:val="Input"/>
        </w:rPr>
        <w:t>'v</w:t>
      </w:r>
      <w:r w:rsidRPr="00C77B87">
        <w:rPr>
          <w:rStyle w:val="Input"/>
          <w:rFonts w:hint="eastAsia"/>
        </w:rPr>
        <w:t>\_</w:t>
      </w:r>
      <w:r w:rsidRPr="00C77B87">
        <w:rPr>
          <w:rStyle w:val="Input"/>
        </w:rPr>
        <w:t xml:space="preserve">0=4','Location','Best') </w:t>
      </w:r>
      <w:bookmarkEnd w:id="3"/>
      <w:r w:rsidRPr="00C77B87">
        <w:t xml:space="preserve"> </w:t>
      </w:r>
    </w:p>
    <w:p w:rsidR="00C77B87" w:rsidRPr="00C77B87" w:rsidRDefault="00C77B87" w:rsidP="00C77B87">
      <w:pPr>
        <w:pStyle w:val="10"/>
      </w:pPr>
    </w:p>
    <w:p w:rsidR="00C77B87" w:rsidRPr="00C77B87" w:rsidRDefault="00AB0AA9" w:rsidP="00C77B87">
      <w:pPr>
        <w:pStyle w:val="10"/>
      </w:pPr>
      <w:bookmarkStart w:id="4" w:name="OUTPUT_2"/>
      <w:r>
        <w:lastRenderedPageBreak/>
        <w:pict>
          <v:shape id="_x0000_i1026" type="#_x0000_t75" style="width:4in;height:252pt">
            <v:imagedata r:id="rId7" o:title=""/>
            <o:lock v:ext="edit" aspectratio="f"/>
          </v:shape>
        </w:pict>
      </w:r>
      <w:r w:rsidR="00C77B87">
        <w:t xml:space="preserve"> </w:t>
      </w:r>
      <w:bookmarkEnd w:id="4"/>
      <w:r w:rsidR="00C77B87" w:rsidRPr="00C77B87">
        <w:t xml:space="preserve"> </w:t>
      </w:r>
    </w:p>
    <w:p w:rsidR="00C77B87" w:rsidRPr="00C77B87" w:rsidRDefault="00C77B87" w:rsidP="00C77B87">
      <w:pPr>
        <w:pStyle w:val="10"/>
      </w:pPr>
    </w:p>
    <w:p w:rsidR="00E72C7A" w:rsidRDefault="00E72C7A" w:rsidP="00E72C7A">
      <w:pPr>
        <w:pStyle w:val="2"/>
      </w:pPr>
      <w:bookmarkStart w:id="5" w:name="_Toc432501005"/>
      <w:r>
        <w:t>4.2</w:t>
      </w:r>
      <w:bookmarkEnd w:id="5"/>
    </w:p>
    <w:p w:rsidR="00AB0AA9" w:rsidRPr="00AB0AA9" w:rsidRDefault="00AB0AA9" w:rsidP="00AB0AA9">
      <w:pPr>
        <w:rPr>
          <w:rStyle w:val="Input"/>
        </w:rPr>
      </w:pPr>
      <w:bookmarkStart w:id="6" w:name="INPUT_3"/>
      <w:proofErr w:type="gramStart"/>
      <w:r w:rsidRPr="00AB0AA9">
        <w:rPr>
          <w:rStyle w:val="Input"/>
        </w:rPr>
        <w:t>clear</w:t>
      </w:r>
      <w:proofErr w:type="gramEnd"/>
    </w:p>
    <w:p w:rsidR="00AB0AA9" w:rsidRPr="00AB0AA9" w:rsidRDefault="00AB0AA9" w:rsidP="00AB0AA9">
      <w:pPr>
        <w:rPr>
          <w:rStyle w:val="Input"/>
        </w:rPr>
      </w:pPr>
      <w:r w:rsidRPr="00AB0AA9">
        <w:rPr>
          <w:rStyle w:val="Input"/>
        </w:rPr>
        <w:t>a=0</w:t>
      </w:r>
      <w:proofErr w:type="gramStart"/>
      <w:r w:rsidRPr="00AB0AA9">
        <w:rPr>
          <w:rStyle w:val="Input"/>
        </w:rPr>
        <w:t>;b</w:t>
      </w:r>
      <w:proofErr w:type="gramEnd"/>
      <w:r w:rsidRPr="00AB0AA9">
        <w:rPr>
          <w:rStyle w:val="Input"/>
        </w:rPr>
        <w:t>=10;h=0.001;n=(b-a)/h;</w:t>
      </w:r>
    </w:p>
    <w:p w:rsidR="00AB0AA9" w:rsidRPr="00AB0AA9" w:rsidRDefault="00AB0AA9" w:rsidP="00AB0AA9">
      <w:pPr>
        <w:rPr>
          <w:rStyle w:val="Input"/>
          <w:lang w:val="fr-FR"/>
        </w:rPr>
      </w:pPr>
      <w:r w:rsidRPr="00AB0AA9">
        <w:rPr>
          <w:rStyle w:val="Input"/>
          <w:lang w:val="fr-FR"/>
        </w:rPr>
        <w:t>x(1)=0;y(1)=1;t(1)=0;</w:t>
      </w:r>
    </w:p>
    <w:p w:rsidR="00AB0AA9" w:rsidRPr="00AB0AA9" w:rsidRDefault="00AB0AA9" w:rsidP="00AB0AA9">
      <w:pPr>
        <w:rPr>
          <w:rStyle w:val="Input"/>
          <w:lang w:val="fr-FR"/>
        </w:rPr>
      </w:pPr>
      <w:r w:rsidRPr="00AB0AA9">
        <w:rPr>
          <w:rStyle w:val="Input"/>
          <w:lang w:val="fr-FR"/>
        </w:rPr>
        <w:t>vx(1)=sqrt(4*pi^2/y(1));vy(1)=0;</w:t>
      </w:r>
    </w:p>
    <w:p w:rsidR="00AB0AA9" w:rsidRPr="00AB0AA9" w:rsidRDefault="00AB0AA9" w:rsidP="00AB0AA9">
      <w:pPr>
        <w:rPr>
          <w:rStyle w:val="Input"/>
        </w:rPr>
      </w:pPr>
      <w:proofErr w:type="gramStart"/>
      <w:r w:rsidRPr="00AB0AA9">
        <w:rPr>
          <w:rStyle w:val="Input"/>
        </w:rPr>
        <w:t>for</w:t>
      </w:r>
      <w:proofErr w:type="gramEnd"/>
      <w:r w:rsidRPr="00AB0AA9">
        <w:rPr>
          <w:rStyle w:val="Input"/>
        </w:rPr>
        <w:t xml:space="preserve"> k=1:1:n</w:t>
      </w:r>
    </w:p>
    <w:p w:rsidR="00AB0AA9" w:rsidRPr="00AB0AA9" w:rsidRDefault="00AB0AA9" w:rsidP="00AB0AA9">
      <w:pPr>
        <w:rPr>
          <w:rStyle w:val="Input"/>
        </w:rPr>
      </w:pPr>
      <w:r w:rsidRPr="00AB0AA9">
        <w:rPr>
          <w:rStyle w:val="Input"/>
        </w:rPr>
        <w:t>r=abs(</w:t>
      </w:r>
      <w:proofErr w:type="gramStart"/>
      <w:r w:rsidRPr="00AB0AA9">
        <w:rPr>
          <w:rStyle w:val="Input"/>
        </w:rPr>
        <w:t>x(</w:t>
      </w:r>
      <w:proofErr w:type="gramEnd"/>
      <w:r w:rsidRPr="00AB0AA9">
        <w:rPr>
          <w:rStyle w:val="Input"/>
        </w:rPr>
        <w:t>k)+i*y(k));</w:t>
      </w:r>
    </w:p>
    <w:p w:rsidR="00AB0AA9" w:rsidRPr="00AB0AA9" w:rsidRDefault="00AB0AA9" w:rsidP="00AB0AA9">
      <w:pPr>
        <w:rPr>
          <w:rStyle w:val="Input"/>
        </w:rPr>
      </w:pPr>
      <w:proofErr w:type="spellStart"/>
      <w:proofErr w:type="gramStart"/>
      <w:r w:rsidRPr="00AB0AA9">
        <w:rPr>
          <w:rStyle w:val="Input"/>
        </w:rPr>
        <w:t>vx</w:t>
      </w:r>
      <w:proofErr w:type="spellEnd"/>
      <w:r w:rsidRPr="00AB0AA9">
        <w:rPr>
          <w:rStyle w:val="Input"/>
        </w:rPr>
        <w:t>(</w:t>
      </w:r>
      <w:proofErr w:type="gramEnd"/>
      <w:r w:rsidRPr="00AB0AA9">
        <w:rPr>
          <w:rStyle w:val="Input"/>
        </w:rPr>
        <w:t>k+1)=</w:t>
      </w:r>
      <w:proofErr w:type="spellStart"/>
      <w:r w:rsidRPr="00AB0AA9">
        <w:rPr>
          <w:rStyle w:val="Input"/>
        </w:rPr>
        <w:t>vx</w:t>
      </w:r>
      <w:proofErr w:type="spellEnd"/>
      <w:r w:rsidRPr="00AB0AA9">
        <w:rPr>
          <w:rStyle w:val="Input"/>
        </w:rPr>
        <w:t>(k)-4*pi^2*x(k)*h/r^3;</w:t>
      </w:r>
    </w:p>
    <w:p w:rsidR="00AB0AA9" w:rsidRPr="00AB0AA9" w:rsidRDefault="00AB0AA9" w:rsidP="00AB0AA9">
      <w:pPr>
        <w:rPr>
          <w:rStyle w:val="Input"/>
        </w:rPr>
      </w:pPr>
      <w:proofErr w:type="spellStart"/>
      <w:proofErr w:type="gramStart"/>
      <w:r w:rsidRPr="00AB0AA9">
        <w:rPr>
          <w:rStyle w:val="Input"/>
        </w:rPr>
        <w:t>vy</w:t>
      </w:r>
      <w:proofErr w:type="spellEnd"/>
      <w:r w:rsidRPr="00AB0AA9">
        <w:rPr>
          <w:rStyle w:val="Input"/>
        </w:rPr>
        <w:t>(</w:t>
      </w:r>
      <w:proofErr w:type="gramEnd"/>
      <w:r w:rsidRPr="00AB0AA9">
        <w:rPr>
          <w:rStyle w:val="Input"/>
        </w:rPr>
        <w:t>k+1)=</w:t>
      </w:r>
      <w:proofErr w:type="spellStart"/>
      <w:r w:rsidRPr="00AB0AA9">
        <w:rPr>
          <w:rStyle w:val="Input"/>
        </w:rPr>
        <w:t>vy</w:t>
      </w:r>
      <w:proofErr w:type="spellEnd"/>
      <w:r w:rsidRPr="00AB0AA9">
        <w:rPr>
          <w:rStyle w:val="Input"/>
        </w:rPr>
        <w:t>(k)-4*pi^2*y(k)*h/r^3;</w:t>
      </w:r>
    </w:p>
    <w:p w:rsidR="00AB0AA9" w:rsidRPr="00AB0AA9" w:rsidRDefault="00AB0AA9" w:rsidP="00AB0AA9">
      <w:pPr>
        <w:rPr>
          <w:rStyle w:val="Input"/>
          <w:lang w:val="fr-FR"/>
        </w:rPr>
      </w:pPr>
      <w:r w:rsidRPr="00AB0AA9">
        <w:rPr>
          <w:rStyle w:val="Input"/>
          <w:lang w:val="fr-FR"/>
        </w:rPr>
        <w:t>x(k+1)=x(k)+vx(k)*h;</w:t>
      </w:r>
    </w:p>
    <w:p w:rsidR="00AB0AA9" w:rsidRPr="00AB0AA9" w:rsidRDefault="00AB0AA9" w:rsidP="00AB0AA9">
      <w:pPr>
        <w:rPr>
          <w:rStyle w:val="Input"/>
          <w:lang w:val="fr-FR"/>
        </w:rPr>
      </w:pPr>
      <w:r w:rsidRPr="00AB0AA9">
        <w:rPr>
          <w:rStyle w:val="Input"/>
          <w:lang w:val="fr-FR"/>
        </w:rPr>
        <w:t>y(k+1)=y(k)+vy(k)*h;</w:t>
      </w:r>
    </w:p>
    <w:p w:rsidR="00AB0AA9" w:rsidRPr="00AB0AA9" w:rsidRDefault="00AB0AA9" w:rsidP="00AB0AA9">
      <w:pPr>
        <w:rPr>
          <w:rStyle w:val="Input"/>
        </w:rPr>
      </w:pPr>
      <w:proofErr w:type="gramStart"/>
      <w:r w:rsidRPr="00AB0AA9">
        <w:rPr>
          <w:rStyle w:val="Input"/>
        </w:rPr>
        <w:t>t(</w:t>
      </w:r>
      <w:proofErr w:type="gramEnd"/>
      <w:r w:rsidRPr="00AB0AA9">
        <w:rPr>
          <w:rStyle w:val="Input"/>
        </w:rPr>
        <w:t>k+1)=t(k)+h;</w:t>
      </w:r>
    </w:p>
    <w:p w:rsidR="00AB0AA9" w:rsidRPr="00AB0AA9" w:rsidRDefault="00AB0AA9" w:rsidP="00AB0AA9">
      <w:pPr>
        <w:rPr>
          <w:rStyle w:val="Input"/>
        </w:rPr>
      </w:pPr>
      <w:proofErr w:type="gramStart"/>
      <w:r w:rsidRPr="00AB0AA9">
        <w:rPr>
          <w:rStyle w:val="Input"/>
        </w:rPr>
        <w:t>end</w:t>
      </w:r>
      <w:proofErr w:type="gramEnd"/>
    </w:p>
    <w:p w:rsidR="00AB0AA9" w:rsidRPr="00AB0AA9" w:rsidRDefault="00AB0AA9" w:rsidP="00AB0AA9">
      <w:pPr>
        <w:rPr>
          <w:rStyle w:val="Input"/>
        </w:rPr>
      </w:pPr>
      <w:proofErr w:type="gramStart"/>
      <w:r w:rsidRPr="00AB0AA9">
        <w:rPr>
          <w:rStyle w:val="Input"/>
        </w:rPr>
        <w:t>plot(</w:t>
      </w:r>
      <w:proofErr w:type="spellStart"/>
      <w:proofErr w:type="gramEnd"/>
      <w:r w:rsidRPr="00AB0AA9">
        <w:rPr>
          <w:rStyle w:val="Input"/>
        </w:rPr>
        <w:t>x,y,'b</w:t>
      </w:r>
      <w:proofErr w:type="spellEnd"/>
      <w:r w:rsidRPr="00AB0AA9">
        <w:rPr>
          <w:rStyle w:val="Input"/>
        </w:rPr>
        <w:t>')</w:t>
      </w:r>
    </w:p>
    <w:p w:rsidR="00AB0AA9" w:rsidRPr="00AB0AA9" w:rsidRDefault="00AB0AA9" w:rsidP="00AB0AA9">
      <w:pPr>
        <w:rPr>
          <w:rStyle w:val="Input"/>
        </w:rPr>
      </w:pPr>
      <w:proofErr w:type="gramStart"/>
      <w:r w:rsidRPr="00AB0AA9">
        <w:rPr>
          <w:rStyle w:val="Input"/>
        </w:rPr>
        <w:t>axis</w:t>
      </w:r>
      <w:proofErr w:type="gramEnd"/>
      <w:r w:rsidRPr="00AB0AA9">
        <w:rPr>
          <w:rStyle w:val="Input"/>
        </w:rPr>
        <w:t xml:space="preserve"> equal</w:t>
      </w:r>
    </w:p>
    <w:p w:rsidR="00AB0AA9" w:rsidRPr="00AB0AA9" w:rsidRDefault="00AB0AA9" w:rsidP="00AB0AA9">
      <w:pPr>
        <w:rPr>
          <w:rStyle w:val="Input"/>
          <w:lang w:val="fr-FR"/>
        </w:rPr>
      </w:pPr>
      <w:r w:rsidRPr="00AB0AA9">
        <w:rPr>
          <w:rStyle w:val="Input"/>
          <w:lang w:val="fr-FR"/>
        </w:rPr>
        <w:t>xlabel('x(AU)')</w:t>
      </w:r>
    </w:p>
    <w:p w:rsidR="00AB0AA9" w:rsidRPr="00AB0AA9" w:rsidRDefault="00AB0AA9" w:rsidP="00AB0AA9">
      <w:pPr>
        <w:rPr>
          <w:rStyle w:val="Input"/>
          <w:lang w:val="fr-FR"/>
        </w:rPr>
      </w:pPr>
      <w:r w:rsidRPr="00AB0AA9">
        <w:rPr>
          <w:rStyle w:val="Input"/>
          <w:lang w:val="fr-FR"/>
        </w:rPr>
        <w:t>ylabel('y(AU)')</w:t>
      </w:r>
    </w:p>
    <w:p w:rsidR="00AB0AA9" w:rsidRDefault="00AB0AA9" w:rsidP="00AB0AA9">
      <w:pPr>
        <w:pStyle w:val="Normal"/>
      </w:pPr>
      <w:proofErr w:type="gramStart"/>
      <w:r w:rsidRPr="00AB0AA9">
        <w:rPr>
          <w:rStyle w:val="Input"/>
        </w:rPr>
        <w:t>title(</w:t>
      </w:r>
      <w:proofErr w:type="gramEnd"/>
      <w:r w:rsidRPr="00AB0AA9">
        <w:rPr>
          <w:rStyle w:val="Input"/>
        </w:rPr>
        <w:t xml:space="preserve">'Earth orbiting the sun') </w:t>
      </w:r>
      <w:bookmarkEnd w:id="6"/>
      <w:r w:rsidRPr="00AB0AA9">
        <w:t xml:space="preserve"> </w:t>
      </w:r>
    </w:p>
    <w:p w:rsidR="00E72C7A" w:rsidRPr="00AB0AA9" w:rsidRDefault="00E72C7A" w:rsidP="00AB0AA9">
      <w:pPr>
        <w:pStyle w:val="Normal"/>
      </w:pPr>
    </w:p>
    <w:p w:rsidR="00AB0AA9" w:rsidRPr="00AB0AA9" w:rsidRDefault="00AB0AA9" w:rsidP="00AB0AA9">
      <w:pPr>
        <w:pStyle w:val="Normal"/>
      </w:pPr>
      <w:bookmarkStart w:id="7" w:name="OUTPUT_3"/>
      <w:r w:rsidRPr="00AB0AA9">
        <w:lastRenderedPageBreak/>
        <w:pict>
          <v:shape id="_x0000_i1027" type="#_x0000_t75" style="width:4in;height:252pt">
            <v:imagedata r:id="rId8" o:title=""/>
            <o:lock v:ext="edit" aspectratio="f"/>
          </v:shape>
        </w:pict>
      </w:r>
      <w:r>
        <w:t xml:space="preserve"> </w:t>
      </w:r>
      <w:bookmarkEnd w:id="7"/>
      <w:r w:rsidRPr="00AB0AA9">
        <w:t xml:space="preserve"> </w:t>
      </w:r>
    </w:p>
    <w:p w:rsidR="00E72C7A" w:rsidRPr="00AB0AA9" w:rsidRDefault="00E72C7A" w:rsidP="00AB0AA9">
      <w:pPr>
        <w:pStyle w:val="Normal"/>
      </w:pPr>
    </w:p>
    <w:p w:rsidR="00E72C7A" w:rsidRDefault="00E72C7A" w:rsidP="00E72C7A">
      <w:pPr>
        <w:pStyle w:val="2"/>
      </w:pPr>
      <w:bookmarkStart w:id="8" w:name="_Toc432501006"/>
      <w:r>
        <w:t>4.3</w:t>
      </w:r>
      <w:bookmarkEnd w:id="8"/>
    </w:p>
    <w:p w:rsidR="00E13B60" w:rsidRPr="000C61E3" w:rsidRDefault="00E13B60" w:rsidP="00A33C54">
      <w:pPr>
        <w:rPr>
          <w:rStyle w:val="Input"/>
          <w:rFonts w:eastAsia="宋体" w:hint="eastAsia"/>
          <w:lang w:eastAsia="zh-CN"/>
        </w:rPr>
      </w:pPr>
      <w:bookmarkStart w:id="9" w:name="INPUT_4"/>
      <w:r w:rsidRPr="000C61E3">
        <w:rPr>
          <w:rStyle w:val="Input"/>
          <w:rFonts w:eastAsia="宋体" w:hint="eastAsia"/>
          <w:lang w:eastAsia="zh-CN"/>
        </w:rPr>
        <w:t>%</w:t>
      </w:r>
      <w:r w:rsidRPr="000C61E3">
        <w:rPr>
          <w:rStyle w:val="Input"/>
          <w:rFonts w:eastAsia="宋体" w:hint="eastAsia"/>
          <w:lang w:eastAsia="zh-CN"/>
        </w:rPr>
        <w:t>欧拉克拉默算法</w:t>
      </w:r>
    </w:p>
    <w:p w:rsidR="00A33C54" w:rsidRPr="00A33C54" w:rsidRDefault="00A33C54" w:rsidP="00A33C54">
      <w:pPr>
        <w:rPr>
          <w:rStyle w:val="Input"/>
        </w:rPr>
      </w:pPr>
      <w:proofErr w:type="gramStart"/>
      <w:r w:rsidRPr="00A33C54">
        <w:rPr>
          <w:rStyle w:val="Input"/>
        </w:rPr>
        <w:t>clear</w:t>
      </w:r>
      <w:proofErr w:type="gramEnd"/>
    </w:p>
    <w:p w:rsidR="00A33C54" w:rsidRPr="00A33C54" w:rsidRDefault="00A33C54" w:rsidP="00A33C54">
      <w:pPr>
        <w:rPr>
          <w:rStyle w:val="Input"/>
        </w:rPr>
      </w:pPr>
      <w:r w:rsidRPr="00A33C54">
        <w:rPr>
          <w:rStyle w:val="Input"/>
        </w:rPr>
        <w:t>a=0</w:t>
      </w:r>
      <w:proofErr w:type="gramStart"/>
      <w:r w:rsidRPr="00A33C54">
        <w:rPr>
          <w:rStyle w:val="Input"/>
        </w:rPr>
        <w:t>;b</w:t>
      </w:r>
      <w:proofErr w:type="gramEnd"/>
      <w:r w:rsidRPr="00A33C54">
        <w:rPr>
          <w:rStyle w:val="Input"/>
        </w:rPr>
        <w:t>=10;h=0.001;n=(b-a)/h;</w:t>
      </w:r>
    </w:p>
    <w:p w:rsidR="00A33C54" w:rsidRPr="00A33C54" w:rsidRDefault="00A33C54" w:rsidP="00A33C54">
      <w:pPr>
        <w:rPr>
          <w:rStyle w:val="Input"/>
        </w:rPr>
      </w:pPr>
      <w:proofErr w:type="gramStart"/>
      <w:r w:rsidRPr="00A33C54">
        <w:rPr>
          <w:rStyle w:val="Input"/>
        </w:rPr>
        <w:t>x(</w:t>
      </w:r>
      <w:proofErr w:type="gramEnd"/>
      <w:r w:rsidRPr="00A33C54">
        <w:rPr>
          <w:rStyle w:val="Input"/>
        </w:rPr>
        <w:t>1)=1;y(1)=0;t(1)=0;</w:t>
      </w:r>
    </w:p>
    <w:p w:rsidR="00A33C54" w:rsidRPr="00A33C54" w:rsidRDefault="00A33C54" w:rsidP="00A33C54">
      <w:pPr>
        <w:rPr>
          <w:rStyle w:val="Input"/>
        </w:rPr>
      </w:pPr>
      <w:r w:rsidRPr="00A33C54">
        <w:rPr>
          <w:rStyle w:val="Input"/>
        </w:rPr>
        <w:t>e=0.017;</w:t>
      </w:r>
    </w:p>
    <w:p w:rsidR="00A33C54" w:rsidRPr="00A33C54" w:rsidRDefault="00A33C54" w:rsidP="00A33C54">
      <w:pPr>
        <w:rPr>
          <w:rStyle w:val="Input"/>
        </w:rPr>
      </w:pPr>
      <w:proofErr w:type="spellStart"/>
      <w:proofErr w:type="gramStart"/>
      <w:r w:rsidRPr="00A33C54">
        <w:rPr>
          <w:rStyle w:val="Input"/>
        </w:rPr>
        <w:t>vx</w:t>
      </w:r>
      <w:proofErr w:type="spellEnd"/>
      <w:r w:rsidRPr="00A33C54">
        <w:rPr>
          <w:rStyle w:val="Input"/>
        </w:rPr>
        <w:t>(</w:t>
      </w:r>
      <w:proofErr w:type="gramEnd"/>
      <w:r w:rsidRPr="00A33C54">
        <w:rPr>
          <w:rStyle w:val="Input"/>
        </w:rPr>
        <w:t>1)=0;vy(1)=2*pi*</w:t>
      </w:r>
      <w:proofErr w:type="spellStart"/>
      <w:r w:rsidRPr="00A33C54">
        <w:rPr>
          <w:rStyle w:val="Input"/>
        </w:rPr>
        <w:t>sqrt</w:t>
      </w:r>
      <w:proofErr w:type="spellEnd"/>
      <w:r w:rsidRPr="00A33C54">
        <w:rPr>
          <w:rStyle w:val="Input"/>
        </w:rPr>
        <w:t>((1+e)/x(1)*(1+1/333000));</w:t>
      </w:r>
    </w:p>
    <w:p w:rsidR="00A33C54" w:rsidRPr="00A33C54" w:rsidRDefault="00A33C54" w:rsidP="00A33C54">
      <w:pPr>
        <w:rPr>
          <w:rStyle w:val="Input"/>
        </w:rPr>
      </w:pPr>
      <w:proofErr w:type="gramStart"/>
      <w:r w:rsidRPr="00A33C54">
        <w:rPr>
          <w:rStyle w:val="Input"/>
        </w:rPr>
        <w:t>for</w:t>
      </w:r>
      <w:proofErr w:type="gramEnd"/>
      <w:r w:rsidRPr="00A33C54">
        <w:rPr>
          <w:rStyle w:val="Input"/>
        </w:rPr>
        <w:t xml:space="preserve"> k=1:1:n</w:t>
      </w:r>
    </w:p>
    <w:p w:rsidR="00A33C54" w:rsidRPr="00A33C54" w:rsidRDefault="00A33C54" w:rsidP="00A33C54">
      <w:pPr>
        <w:rPr>
          <w:rStyle w:val="Input"/>
        </w:rPr>
      </w:pPr>
      <w:r w:rsidRPr="00A33C54">
        <w:rPr>
          <w:rStyle w:val="Input"/>
        </w:rPr>
        <w:t>r=abs(</w:t>
      </w:r>
      <w:proofErr w:type="gramStart"/>
      <w:r w:rsidRPr="00A33C54">
        <w:rPr>
          <w:rStyle w:val="Input"/>
        </w:rPr>
        <w:t>x(</w:t>
      </w:r>
      <w:proofErr w:type="gramEnd"/>
      <w:r w:rsidRPr="00A33C54">
        <w:rPr>
          <w:rStyle w:val="Input"/>
        </w:rPr>
        <w:t>k)+i*y(k));</w:t>
      </w:r>
    </w:p>
    <w:p w:rsidR="00A33C54" w:rsidRPr="00A33C54" w:rsidRDefault="00A33C54" w:rsidP="00A33C54">
      <w:pPr>
        <w:rPr>
          <w:rStyle w:val="Input"/>
        </w:rPr>
      </w:pPr>
      <w:proofErr w:type="spellStart"/>
      <w:proofErr w:type="gramStart"/>
      <w:r w:rsidRPr="00A33C54">
        <w:rPr>
          <w:rStyle w:val="Input"/>
        </w:rPr>
        <w:t>vx</w:t>
      </w:r>
      <w:proofErr w:type="spellEnd"/>
      <w:r w:rsidRPr="00A33C54">
        <w:rPr>
          <w:rStyle w:val="Input"/>
        </w:rPr>
        <w:t>(</w:t>
      </w:r>
      <w:proofErr w:type="gramEnd"/>
      <w:r w:rsidRPr="00A33C54">
        <w:rPr>
          <w:rStyle w:val="Input"/>
        </w:rPr>
        <w:t>k+1)=</w:t>
      </w:r>
      <w:proofErr w:type="spellStart"/>
      <w:r w:rsidRPr="00A33C54">
        <w:rPr>
          <w:rStyle w:val="Input"/>
        </w:rPr>
        <w:t>vx</w:t>
      </w:r>
      <w:proofErr w:type="spellEnd"/>
      <w:r w:rsidRPr="00A33C54">
        <w:rPr>
          <w:rStyle w:val="Input"/>
        </w:rPr>
        <w:t>(k)-4*pi^2*x(k)*h/r^3;</w:t>
      </w:r>
    </w:p>
    <w:p w:rsidR="00A33C54" w:rsidRPr="00A33C54" w:rsidRDefault="00A33C54" w:rsidP="00A33C54">
      <w:pPr>
        <w:rPr>
          <w:rStyle w:val="Input"/>
        </w:rPr>
      </w:pPr>
      <w:proofErr w:type="spellStart"/>
      <w:proofErr w:type="gramStart"/>
      <w:r w:rsidRPr="00A33C54">
        <w:rPr>
          <w:rStyle w:val="Input"/>
        </w:rPr>
        <w:t>vy</w:t>
      </w:r>
      <w:proofErr w:type="spellEnd"/>
      <w:r w:rsidRPr="00A33C54">
        <w:rPr>
          <w:rStyle w:val="Input"/>
        </w:rPr>
        <w:t>(</w:t>
      </w:r>
      <w:proofErr w:type="gramEnd"/>
      <w:r w:rsidRPr="00A33C54">
        <w:rPr>
          <w:rStyle w:val="Input"/>
        </w:rPr>
        <w:t>k+1)=</w:t>
      </w:r>
      <w:proofErr w:type="spellStart"/>
      <w:r w:rsidRPr="00A33C54">
        <w:rPr>
          <w:rStyle w:val="Input"/>
        </w:rPr>
        <w:t>vy</w:t>
      </w:r>
      <w:proofErr w:type="spellEnd"/>
      <w:r w:rsidRPr="00A33C54">
        <w:rPr>
          <w:rStyle w:val="Input"/>
        </w:rPr>
        <w:t>(k)-4*pi^2*y(k)*h/r^3;</w:t>
      </w:r>
    </w:p>
    <w:p w:rsidR="00A33C54" w:rsidRPr="00A33C54" w:rsidRDefault="00A33C54" w:rsidP="00A33C54">
      <w:pPr>
        <w:rPr>
          <w:rStyle w:val="Input"/>
          <w:lang w:val="fr-FR"/>
        </w:rPr>
      </w:pPr>
      <w:r w:rsidRPr="00A33C54">
        <w:rPr>
          <w:rStyle w:val="Input"/>
          <w:lang w:val="fr-FR"/>
        </w:rPr>
        <w:t>x(k+1)=x(k)+vx(k+1)*h;</w:t>
      </w:r>
    </w:p>
    <w:p w:rsidR="00A33C54" w:rsidRPr="00A33C54" w:rsidRDefault="00A33C54" w:rsidP="00A33C54">
      <w:pPr>
        <w:rPr>
          <w:rStyle w:val="Input"/>
          <w:lang w:val="fr-FR"/>
        </w:rPr>
      </w:pPr>
      <w:r w:rsidRPr="00A33C54">
        <w:rPr>
          <w:rStyle w:val="Input"/>
          <w:lang w:val="fr-FR"/>
        </w:rPr>
        <w:t>y(k+1)=y(k)+vy(k+1)*h;</w:t>
      </w:r>
    </w:p>
    <w:p w:rsidR="00A33C54" w:rsidRPr="00A33C54" w:rsidRDefault="00A33C54" w:rsidP="00A33C54">
      <w:pPr>
        <w:rPr>
          <w:rStyle w:val="Input"/>
        </w:rPr>
      </w:pPr>
      <w:proofErr w:type="gramStart"/>
      <w:r w:rsidRPr="00A33C54">
        <w:rPr>
          <w:rStyle w:val="Input"/>
        </w:rPr>
        <w:t>t(</w:t>
      </w:r>
      <w:proofErr w:type="gramEnd"/>
      <w:r w:rsidRPr="00A33C54">
        <w:rPr>
          <w:rStyle w:val="Input"/>
        </w:rPr>
        <w:t>k+1)=t(k)+h;</w:t>
      </w:r>
    </w:p>
    <w:p w:rsidR="00A33C54" w:rsidRPr="00A33C54" w:rsidRDefault="00A33C54" w:rsidP="00A33C54">
      <w:pPr>
        <w:rPr>
          <w:rStyle w:val="Input"/>
        </w:rPr>
      </w:pPr>
      <w:proofErr w:type="gramStart"/>
      <w:r w:rsidRPr="00A33C54">
        <w:rPr>
          <w:rStyle w:val="Input"/>
        </w:rPr>
        <w:t>end</w:t>
      </w:r>
      <w:proofErr w:type="gramEnd"/>
    </w:p>
    <w:p w:rsidR="00A33C54" w:rsidRPr="00A33C54" w:rsidRDefault="00A33C54" w:rsidP="00A33C54">
      <w:pPr>
        <w:rPr>
          <w:rStyle w:val="Input"/>
        </w:rPr>
      </w:pPr>
      <w:proofErr w:type="gramStart"/>
      <w:r w:rsidRPr="00A33C54">
        <w:rPr>
          <w:rStyle w:val="Input"/>
        </w:rPr>
        <w:t>plot(</w:t>
      </w:r>
      <w:proofErr w:type="spellStart"/>
      <w:proofErr w:type="gramEnd"/>
      <w:r w:rsidRPr="00A33C54">
        <w:rPr>
          <w:rStyle w:val="Input"/>
        </w:rPr>
        <w:t>x,y,'b</w:t>
      </w:r>
      <w:proofErr w:type="spellEnd"/>
      <w:r w:rsidRPr="00A33C54">
        <w:rPr>
          <w:rStyle w:val="Input"/>
        </w:rPr>
        <w:t>')</w:t>
      </w:r>
    </w:p>
    <w:p w:rsidR="00A33C54" w:rsidRPr="00A33C54" w:rsidRDefault="00A33C54" w:rsidP="00A33C54">
      <w:pPr>
        <w:rPr>
          <w:rStyle w:val="Input"/>
        </w:rPr>
      </w:pPr>
      <w:proofErr w:type="gramStart"/>
      <w:r w:rsidRPr="00A33C54">
        <w:rPr>
          <w:rStyle w:val="Input"/>
        </w:rPr>
        <w:t>axis</w:t>
      </w:r>
      <w:proofErr w:type="gramEnd"/>
      <w:r w:rsidRPr="00A33C54">
        <w:rPr>
          <w:rStyle w:val="Input"/>
        </w:rPr>
        <w:t xml:space="preserve"> equal</w:t>
      </w:r>
    </w:p>
    <w:p w:rsidR="00A33C54" w:rsidRPr="00A33C54" w:rsidRDefault="00A33C54" w:rsidP="00A33C54">
      <w:pPr>
        <w:rPr>
          <w:rStyle w:val="Input"/>
          <w:lang w:val="fr-FR"/>
        </w:rPr>
      </w:pPr>
      <w:r w:rsidRPr="00A33C54">
        <w:rPr>
          <w:rStyle w:val="Input"/>
          <w:lang w:val="fr-FR"/>
        </w:rPr>
        <w:t>xlabel('x(AU)')</w:t>
      </w:r>
    </w:p>
    <w:p w:rsidR="00A33C54" w:rsidRPr="00A33C54" w:rsidRDefault="00A33C54" w:rsidP="00A33C54">
      <w:pPr>
        <w:rPr>
          <w:rStyle w:val="Input"/>
          <w:lang w:val="fr-FR"/>
        </w:rPr>
      </w:pPr>
      <w:r w:rsidRPr="00A33C54">
        <w:rPr>
          <w:rStyle w:val="Input"/>
          <w:lang w:val="fr-FR"/>
        </w:rPr>
        <w:t>ylabel('y(AU)')</w:t>
      </w:r>
    </w:p>
    <w:p w:rsidR="00A33C54" w:rsidRDefault="00A33C54" w:rsidP="00A33C54">
      <w:pPr>
        <w:pStyle w:val="Normal"/>
      </w:pPr>
      <w:proofErr w:type="gramStart"/>
      <w:r w:rsidRPr="00A33C54">
        <w:rPr>
          <w:rStyle w:val="Input"/>
        </w:rPr>
        <w:t>title(</w:t>
      </w:r>
      <w:proofErr w:type="gramEnd"/>
      <w:r w:rsidRPr="00A33C54">
        <w:rPr>
          <w:rStyle w:val="Input"/>
        </w:rPr>
        <w:t xml:space="preserve">'Earth orbiting the sun') </w:t>
      </w:r>
      <w:bookmarkEnd w:id="9"/>
      <w:r w:rsidRPr="00A33C54">
        <w:t xml:space="preserve"> </w:t>
      </w:r>
    </w:p>
    <w:p w:rsidR="00A33C54" w:rsidRPr="00A33C54" w:rsidRDefault="00A33C54" w:rsidP="00A33C54">
      <w:pPr>
        <w:pStyle w:val="Normal"/>
      </w:pPr>
    </w:p>
    <w:p w:rsidR="00A33C54" w:rsidRPr="00A33C54" w:rsidRDefault="00A33C54" w:rsidP="00A33C54">
      <w:pPr>
        <w:pStyle w:val="Normal"/>
      </w:pPr>
      <w:bookmarkStart w:id="10" w:name="OUTPUT_4"/>
      <w:r w:rsidRPr="00A33C54">
        <w:lastRenderedPageBreak/>
        <w:pict>
          <v:shape id="_x0000_i1028" type="#_x0000_t75" style="width:4in;height:252pt">
            <v:imagedata r:id="rId9" o:title=""/>
            <o:lock v:ext="edit" aspectratio="f"/>
          </v:shape>
        </w:pict>
      </w:r>
      <w:r>
        <w:t xml:space="preserve"> </w:t>
      </w:r>
      <w:bookmarkEnd w:id="10"/>
      <w:r w:rsidRPr="00A33C54">
        <w:t xml:space="preserve"> </w:t>
      </w:r>
    </w:p>
    <w:p w:rsidR="00E72C7A" w:rsidRPr="00A33C54" w:rsidRDefault="00E72C7A" w:rsidP="00A33C54">
      <w:pPr>
        <w:pStyle w:val="Normal"/>
      </w:pPr>
    </w:p>
    <w:p w:rsidR="00E72C7A" w:rsidRDefault="00E72C7A" w:rsidP="00E72C7A">
      <w:pPr>
        <w:pStyle w:val="2"/>
      </w:pPr>
      <w:bookmarkStart w:id="11" w:name="_Toc432501007"/>
      <w:r>
        <w:t>4.4</w:t>
      </w:r>
      <w:bookmarkEnd w:id="11"/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bookmarkStart w:id="12" w:name="INPUT_5"/>
      <w:proofErr w:type="gramStart"/>
      <w:r>
        <w:rPr>
          <w:rStyle w:val="Input"/>
        </w:rPr>
        <w:t>clear</w:t>
      </w:r>
      <w:proofErr w:type="gramEnd"/>
      <w:r>
        <w:rPr>
          <w:rStyle w:val="Input"/>
        </w:rPr>
        <w:t xml:space="preserve"> all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>
        <w:rPr>
          <w:rStyle w:val="Input"/>
        </w:rPr>
        <w:t>x(</w:t>
      </w:r>
      <w:proofErr w:type="gramEnd"/>
      <w:r>
        <w:rPr>
          <w:rStyle w:val="Input"/>
        </w:rPr>
        <w:t>1)=0.59;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>
        <w:rPr>
          <w:rStyle w:val="Input"/>
        </w:rPr>
        <w:t>y(</w:t>
      </w:r>
      <w:proofErr w:type="gramEnd"/>
      <w:r>
        <w:rPr>
          <w:rStyle w:val="Input"/>
        </w:rPr>
        <w:t>1)=0;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>
        <w:rPr>
          <w:rStyle w:val="Input"/>
        </w:rPr>
        <w:t>vx</w:t>
      </w:r>
      <w:proofErr w:type="spellEnd"/>
      <w:r>
        <w:rPr>
          <w:rStyle w:val="Input"/>
        </w:rPr>
        <w:t>(</w:t>
      </w:r>
      <w:proofErr w:type="gramEnd"/>
      <w:r>
        <w:rPr>
          <w:rStyle w:val="Input"/>
        </w:rPr>
        <w:t>1)=0;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>
        <w:rPr>
          <w:rStyle w:val="Input"/>
        </w:rPr>
        <w:t>vy</w:t>
      </w:r>
      <w:proofErr w:type="spellEnd"/>
      <w:r>
        <w:rPr>
          <w:rStyle w:val="Input"/>
        </w:rPr>
        <w:t>(</w:t>
      </w:r>
      <w:proofErr w:type="gramEnd"/>
      <w:r>
        <w:rPr>
          <w:rStyle w:val="Input"/>
        </w:rPr>
        <w:t>1)=3.6518135*pi;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>
        <w:rPr>
          <w:rStyle w:val="Input"/>
        </w:rPr>
        <w:t>dt</w:t>
      </w:r>
      <w:proofErr w:type="spellEnd"/>
      <w:r>
        <w:rPr>
          <w:rStyle w:val="Input"/>
        </w:rPr>
        <w:t>=</w:t>
      </w:r>
      <w:proofErr w:type="gramEnd"/>
      <w:r>
        <w:rPr>
          <w:rStyle w:val="Input"/>
        </w:rPr>
        <w:t>0.001;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>
        <w:rPr>
          <w:rStyle w:val="Input"/>
        </w:rPr>
        <w:t>for</w:t>
      </w:r>
      <w:proofErr w:type="gramEnd"/>
      <w:r>
        <w:rPr>
          <w:rStyle w:val="Input"/>
        </w:rPr>
        <w:t xml:space="preserve"> i=1:76/</w:t>
      </w:r>
      <w:proofErr w:type="spellStart"/>
      <w:r>
        <w:rPr>
          <w:rStyle w:val="Input"/>
        </w:rPr>
        <w:t>dt</w:t>
      </w:r>
      <w:proofErr w:type="spellEnd"/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</w:t>
      </w:r>
      <w:proofErr w:type="gramStart"/>
      <w:r>
        <w:rPr>
          <w:rStyle w:val="Input"/>
        </w:rPr>
        <w:t>r(</w:t>
      </w:r>
      <w:proofErr w:type="gramEnd"/>
      <w:r>
        <w:rPr>
          <w:rStyle w:val="Input"/>
        </w:rPr>
        <w:t>i)=</w:t>
      </w:r>
      <w:proofErr w:type="spellStart"/>
      <w:r>
        <w:rPr>
          <w:rStyle w:val="Input"/>
        </w:rPr>
        <w:t>sqrt</w:t>
      </w:r>
      <w:proofErr w:type="spellEnd"/>
      <w:r>
        <w:rPr>
          <w:rStyle w:val="Input"/>
        </w:rPr>
        <w:t>(x(i)^2+y(i)^2);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</w:t>
      </w:r>
      <w:proofErr w:type="spellStart"/>
      <w:proofErr w:type="gramStart"/>
      <w:r>
        <w:rPr>
          <w:rStyle w:val="Input"/>
        </w:rPr>
        <w:t>vx</w:t>
      </w:r>
      <w:proofErr w:type="spellEnd"/>
      <w:r>
        <w:rPr>
          <w:rStyle w:val="Input"/>
        </w:rPr>
        <w:t>(</w:t>
      </w:r>
      <w:proofErr w:type="gramEnd"/>
      <w:r>
        <w:rPr>
          <w:rStyle w:val="Input"/>
        </w:rPr>
        <w:t>i+1)=</w:t>
      </w:r>
      <w:proofErr w:type="spellStart"/>
      <w:r>
        <w:rPr>
          <w:rStyle w:val="Input"/>
        </w:rPr>
        <w:t>vx</w:t>
      </w:r>
      <w:proofErr w:type="spellEnd"/>
      <w:r>
        <w:rPr>
          <w:rStyle w:val="Input"/>
        </w:rPr>
        <w:t>(i)-4*pi*pi*x(i)/(r(i)^3)*</w:t>
      </w:r>
      <w:proofErr w:type="spellStart"/>
      <w:r>
        <w:rPr>
          <w:rStyle w:val="Input"/>
        </w:rPr>
        <w:t>dt</w:t>
      </w:r>
      <w:proofErr w:type="spellEnd"/>
      <w:r>
        <w:rPr>
          <w:rStyle w:val="Input"/>
        </w:rPr>
        <w:t>;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</w:t>
      </w:r>
      <w:proofErr w:type="spellStart"/>
      <w:proofErr w:type="gramStart"/>
      <w:r>
        <w:rPr>
          <w:rStyle w:val="Input"/>
        </w:rPr>
        <w:t>vy</w:t>
      </w:r>
      <w:proofErr w:type="spellEnd"/>
      <w:r>
        <w:rPr>
          <w:rStyle w:val="Input"/>
        </w:rPr>
        <w:t>(</w:t>
      </w:r>
      <w:proofErr w:type="gramEnd"/>
      <w:r>
        <w:rPr>
          <w:rStyle w:val="Input"/>
        </w:rPr>
        <w:t>i+1)=</w:t>
      </w:r>
      <w:proofErr w:type="spellStart"/>
      <w:r>
        <w:rPr>
          <w:rStyle w:val="Input"/>
        </w:rPr>
        <w:t>vy</w:t>
      </w:r>
      <w:proofErr w:type="spellEnd"/>
      <w:r>
        <w:rPr>
          <w:rStyle w:val="Input"/>
        </w:rPr>
        <w:t>(i)-4*pi*pi*y(i)/(r(i)^3)*</w:t>
      </w:r>
      <w:proofErr w:type="spellStart"/>
      <w:r>
        <w:rPr>
          <w:rStyle w:val="Input"/>
        </w:rPr>
        <w:t>dt</w:t>
      </w:r>
      <w:proofErr w:type="spellEnd"/>
      <w:r>
        <w:rPr>
          <w:rStyle w:val="Input"/>
        </w:rPr>
        <w:t>;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</w:t>
      </w:r>
      <w:proofErr w:type="gramStart"/>
      <w:r>
        <w:rPr>
          <w:rStyle w:val="Input"/>
        </w:rPr>
        <w:t>x(</w:t>
      </w:r>
      <w:proofErr w:type="gramEnd"/>
      <w:r>
        <w:rPr>
          <w:rStyle w:val="Input"/>
        </w:rPr>
        <w:t>i+1)=x(i)+</w:t>
      </w:r>
      <w:proofErr w:type="spellStart"/>
      <w:r>
        <w:rPr>
          <w:rStyle w:val="Input"/>
        </w:rPr>
        <w:t>vx</w:t>
      </w:r>
      <w:proofErr w:type="spellEnd"/>
      <w:r>
        <w:rPr>
          <w:rStyle w:val="Input"/>
        </w:rPr>
        <w:t>(i+1)*</w:t>
      </w:r>
      <w:proofErr w:type="spellStart"/>
      <w:r>
        <w:rPr>
          <w:rStyle w:val="Input"/>
        </w:rPr>
        <w:t>dt</w:t>
      </w:r>
      <w:proofErr w:type="spellEnd"/>
      <w:r>
        <w:rPr>
          <w:rStyle w:val="Input"/>
        </w:rPr>
        <w:t>;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</w:t>
      </w:r>
      <w:proofErr w:type="gramStart"/>
      <w:r>
        <w:rPr>
          <w:rStyle w:val="Input"/>
        </w:rPr>
        <w:t>y(</w:t>
      </w:r>
      <w:proofErr w:type="gramEnd"/>
      <w:r>
        <w:rPr>
          <w:rStyle w:val="Input"/>
        </w:rPr>
        <w:t>i+1)=y(i)+</w:t>
      </w:r>
      <w:proofErr w:type="spellStart"/>
      <w:r>
        <w:rPr>
          <w:rStyle w:val="Input"/>
        </w:rPr>
        <w:t>vy</w:t>
      </w:r>
      <w:proofErr w:type="spellEnd"/>
      <w:r>
        <w:rPr>
          <w:rStyle w:val="Input"/>
        </w:rPr>
        <w:t>(i+1)*</w:t>
      </w:r>
      <w:proofErr w:type="spellStart"/>
      <w:r>
        <w:rPr>
          <w:rStyle w:val="Input"/>
        </w:rPr>
        <w:t>dt</w:t>
      </w:r>
      <w:proofErr w:type="spellEnd"/>
      <w:r>
        <w:rPr>
          <w:rStyle w:val="Input"/>
        </w:rPr>
        <w:t>;</w:t>
      </w:r>
    </w:p>
    <w:p w:rsidR="00947FFA" w:rsidRDefault="00947FFA" w:rsidP="00947FFA">
      <w:pPr>
        <w:widowControl w:val="0"/>
        <w:autoSpaceDE w:val="0"/>
        <w:autoSpaceDN w:val="0"/>
        <w:adjustRightInd w:val="0"/>
        <w:rPr>
          <w:rStyle w:val="Input"/>
        </w:rPr>
      </w:pPr>
      <w:r>
        <w:rPr>
          <w:rStyle w:val="Input"/>
        </w:rPr>
        <w:t xml:space="preserve">    </w:t>
      </w:r>
    </w:p>
    <w:p w:rsidR="00947FFA" w:rsidRPr="00947FFA" w:rsidRDefault="00947FFA" w:rsidP="00947FFA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947FFA">
        <w:rPr>
          <w:rStyle w:val="Input"/>
          <w:lang w:val="fr-FR"/>
        </w:rPr>
        <w:t>end</w:t>
      </w:r>
    </w:p>
    <w:p w:rsidR="00947FFA" w:rsidRPr="00947FFA" w:rsidRDefault="00947FFA" w:rsidP="00947FFA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947FFA">
        <w:rPr>
          <w:rStyle w:val="Input"/>
          <w:lang w:val="fr-FR"/>
        </w:rPr>
        <w:t xml:space="preserve"> </w:t>
      </w:r>
    </w:p>
    <w:p w:rsidR="00947FFA" w:rsidRPr="000C61E3" w:rsidRDefault="00947FFA" w:rsidP="00947FFA">
      <w:pPr>
        <w:widowControl w:val="0"/>
        <w:autoSpaceDE w:val="0"/>
        <w:autoSpaceDN w:val="0"/>
        <w:adjustRightInd w:val="0"/>
        <w:rPr>
          <w:rStyle w:val="Input"/>
          <w:rFonts w:eastAsia="宋体" w:hint="eastAsia"/>
          <w:lang w:val="fr-FR" w:eastAsia="zh-CN"/>
        </w:rPr>
      </w:pPr>
      <w:r w:rsidRPr="00947FFA">
        <w:rPr>
          <w:rStyle w:val="Input"/>
          <w:lang w:val="fr-FR"/>
        </w:rPr>
        <w:t>plot(x,y)</w:t>
      </w:r>
    </w:p>
    <w:p w:rsidR="00947FFA" w:rsidRPr="000C61E3" w:rsidRDefault="00947FFA" w:rsidP="00947FFA">
      <w:pPr>
        <w:widowControl w:val="0"/>
        <w:autoSpaceDE w:val="0"/>
        <w:autoSpaceDN w:val="0"/>
        <w:adjustRightInd w:val="0"/>
        <w:rPr>
          <w:rStyle w:val="Input"/>
          <w:rFonts w:eastAsia="宋体" w:hint="eastAsia"/>
          <w:lang w:val="fr-FR" w:eastAsia="zh-CN"/>
        </w:rPr>
      </w:pPr>
      <w:r w:rsidRPr="000C61E3">
        <w:rPr>
          <w:rStyle w:val="Input"/>
          <w:rFonts w:eastAsia="宋体" w:hint="eastAsia"/>
          <w:lang w:val="fr-FR" w:eastAsia="zh-CN"/>
        </w:rPr>
        <w:t>grid on;</w:t>
      </w:r>
    </w:p>
    <w:p w:rsidR="00947FFA" w:rsidRPr="000C61E3" w:rsidRDefault="00947FFA" w:rsidP="00947FFA">
      <w:pPr>
        <w:widowControl w:val="0"/>
        <w:autoSpaceDE w:val="0"/>
        <w:autoSpaceDN w:val="0"/>
        <w:adjustRightInd w:val="0"/>
        <w:rPr>
          <w:rStyle w:val="Input"/>
          <w:rFonts w:eastAsia="宋体" w:hint="eastAsia"/>
          <w:lang w:val="fr-FR" w:eastAsia="zh-CN"/>
        </w:rPr>
      </w:pPr>
      <w:r w:rsidRPr="000C61E3">
        <w:rPr>
          <w:rStyle w:val="Input"/>
          <w:rFonts w:eastAsia="宋体" w:hint="eastAsia"/>
          <w:lang w:val="fr-FR" w:eastAsia="zh-CN"/>
        </w:rPr>
        <w:t>axis equal</w:t>
      </w:r>
    </w:p>
    <w:p w:rsidR="00947FFA" w:rsidRPr="00947FFA" w:rsidRDefault="00947FFA" w:rsidP="00947FFA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947FFA">
        <w:rPr>
          <w:rStyle w:val="Input"/>
          <w:lang w:val="fr-FR"/>
        </w:rPr>
        <w:t xml:space="preserve"> </w:t>
      </w:r>
    </w:p>
    <w:p w:rsidR="00947FFA" w:rsidRPr="00947FFA" w:rsidRDefault="00947FFA" w:rsidP="00947FFA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947FFA">
        <w:rPr>
          <w:rStyle w:val="Input"/>
          <w:lang w:val="fr-FR"/>
        </w:rPr>
        <w:t>xlabel('x(AU)')</w:t>
      </w:r>
    </w:p>
    <w:p w:rsidR="00947FFA" w:rsidRPr="00947FFA" w:rsidRDefault="00947FFA" w:rsidP="00947FFA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947FFA">
        <w:rPr>
          <w:rStyle w:val="Input"/>
          <w:lang w:val="fr-FR"/>
        </w:rPr>
        <w:t>ylabel('y(AU)')</w:t>
      </w:r>
    </w:p>
    <w:p w:rsidR="00CF3B46" w:rsidRDefault="00947FFA" w:rsidP="00947FFA">
      <w:pPr>
        <w:pStyle w:val="Normal"/>
      </w:pPr>
      <w:proofErr w:type="gramStart"/>
      <w:r>
        <w:rPr>
          <w:rStyle w:val="Input"/>
        </w:rPr>
        <w:t>title(</w:t>
      </w:r>
      <w:proofErr w:type="gramEnd"/>
      <w:r>
        <w:rPr>
          <w:rStyle w:val="Input"/>
        </w:rPr>
        <w:t>'Halley comet orbiting the Sun')</w:t>
      </w:r>
      <w:r w:rsidR="00CF3B46" w:rsidRPr="00CF3B46">
        <w:rPr>
          <w:rStyle w:val="Input"/>
        </w:rPr>
        <w:t xml:space="preserve"> </w:t>
      </w:r>
      <w:bookmarkEnd w:id="12"/>
      <w:r w:rsidR="00CF3B46" w:rsidRPr="00CF3B46">
        <w:t xml:space="preserve"> </w:t>
      </w:r>
    </w:p>
    <w:p w:rsidR="00E72C7A" w:rsidRPr="00CF3B46" w:rsidRDefault="00E72C7A" w:rsidP="00CF3B46">
      <w:pPr>
        <w:pStyle w:val="Normal"/>
      </w:pPr>
    </w:p>
    <w:p w:rsidR="00CF3B46" w:rsidRPr="00CF3B46" w:rsidRDefault="00947FFA" w:rsidP="00CF3B46">
      <w:pPr>
        <w:pStyle w:val="Normal"/>
      </w:pPr>
      <w:bookmarkStart w:id="13" w:name="OUTPUT_5"/>
      <w:r w:rsidRPr="00947FFA">
        <w:lastRenderedPageBreak/>
        <w:pict>
          <v:shape id="_x0000_i1029" type="#_x0000_t75" style="width:4in;height:252pt">
            <v:imagedata r:id="rId10" o:title=""/>
            <o:lock v:ext="edit" aspectratio="f"/>
          </v:shape>
        </w:pict>
      </w:r>
      <w:r w:rsidR="00CF3B46">
        <w:t xml:space="preserve"> </w:t>
      </w:r>
      <w:bookmarkEnd w:id="13"/>
      <w:r w:rsidR="00CF3B46" w:rsidRPr="00CF3B46">
        <w:t xml:space="preserve"> </w:t>
      </w:r>
    </w:p>
    <w:p w:rsidR="00E72C7A" w:rsidRPr="00CF3B46" w:rsidRDefault="00E72C7A" w:rsidP="00CF3B46">
      <w:pPr>
        <w:pStyle w:val="Normal"/>
      </w:pPr>
    </w:p>
    <w:p w:rsidR="00E72C7A" w:rsidRDefault="00E72C7A" w:rsidP="00E72C7A">
      <w:pPr>
        <w:pStyle w:val="2"/>
      </w:pPr>
      <w:bookmarkStart w:id="14" w:name="_Toc432501008"/>
      <w:r>
        <w:t>4.5</w:t>
      </w:r>
      <w:bookmarkEnd w:id="14"/>
    </w:p>
    <w:p w:rsidR="00232EFE" w:rsidRPr="00232EFE" w:rsidRDefault="00232EFE" w:rsidP="00232EFE">
      <w:pPr>
        <w:rPr>
          <w:rStyle w:val="Input"/>
        </w:rPr>
      </w:pPr>
      <w:bookmarkStart w:id="15" w:name="INPUT_6"/>
    </w:p>
    <w:p w:rsidR="00232EFE" w:rsidRPr="00232EFE" w:rsidRDefault="00232EFE" w:rsidP="00232EFE">
      <w:pPr>
        <w:rPr>
          <w:rStyle w:val="Input"/>
        </w:rPr>
      </w:pPr>
      <w:r w:rsidRPr="00232EFE">
        <w:rPr>
          <w:rStyle w:val="Input"/>
        </w:rPr>
        <w:t>a=0</w:t>
      </w:r>
      <w:proofErr w:type="gramStart"/>
      <w:r w:rsidRPr="00232EFE">
        <w:rPr>
          <w:rStyle w:val="Input"/>
        </w:rPr>
        <w:t>;b</w:t>
      </w:r>
      <w:proofErr w:type="gramEnd"/>
      <w:r w:rsidRPr="00232EFE">
        <w:rPr>
          <w:rStyle w:val="Input"/>
        </w:rPr>
        <w:t>=1;h=0.0001;n=(b-a)/h;</w:t>
      </w:r>
    </w:p>
    <w:p w:rsidR="00232EFE" w:rsidRPr="00232EFE" w:rsidRDefault="00232EFE" w:rsidP="00232EFE">
      <w:pPr>
        <w:rPr>
          <w:rStyle w:val="Input"/>
          <w:lang w:val="fr-FR"/>
        </w:rPr>
      </w:pPr>
      <w:r w:rsidRPr="00232EFE">
        <w:rPr>
          <w:rStyle w:val="Input"/>
          <w:lang w:val="fr-FR"/>
        </w:rPr>
        <w:t>x(1)=0;y(1)=1;t(1)=0;</w:t>
      </w:r>
    </w:p>
    <w:p w:rsidR="00232EFE" w:rsidRPr="00232EFE" w:rsidRDefault="00232EFE" w:rsidP="00232EFE">
      <w:pPr>
        <w:rPr>
          <w:rStyle w:val="Input"/>
          <w:lang w:val="fr-FR"/>
        </w:rPr>
      </w:pPr>
      <w:r w:rsidRPr="00232EFE">
        <w:rPr>
          <w:rStyle w:val="Input"/>
          <w:lang w:val="fr-FR"/>
        </w:rPr>
        <w:t>vx(1)=sqrt(4*pi^2/y(1));vy(1)=0;</w:t>
      </w:r>
    </w:p>
    <w:p w:rsidR="00232EFE" w:rsidRPr="00232EFE" w:rsidRDefault="00232EFE" w:rsidP="00232EFE">
      <w:pPr>
        <w:rPr>
          <w:rStyle w:val="Input"/>
        </w:rPr>
      </w:pPr>
      <w:proofErr w:type="gramStart"/>
      <w:r w:rsidRPr="00232EFE">
        <w:rPr>
          <w:rStyle w:val="Input"/>
        </w:rPr>
        <w:t>for</w:t>
      </w:r>
      <w:proofErr w:type="gramEnd"/>
      <w:r w:rsidRPr="00232EFE">
        <w:rPr>
          <w:rStyle w:val="Input"/>
        </w:rPr>
        <w:t xml:space="preserve"> k=1:1:n</w:t>
      </w:r>
    </w:p>
    <w:p w:rsidR="00232EFE" w:rsidRPr="00232EFE" w:rsidRDefault="00232EFE" w:rsidP="00232EFE">
      <w:pPr>
        <w:rPr>
          <w:rStyle w:val="Input"/>
        </w:rPr>
      </w:pPr>
      <w:r w:rsidRPr="00232EFE">
        <w:rPr>
          <w:rStyle w:val="Input"/>
        </w:rPr>
        <w:t>r=abs(</w:t>
      </w:r>
      <w:proofErr w:type="gramStart"/>
      <w:r w:rsidRPr="00232EFE">
        <w:rPr>
          <w:rStyle w:val="Input"/>
        </w:rPr>
        <w:t>x(</w:t>
      </w:r>
      <w:proofErr w:type="gramEnd"/>
      <w:r w:rsidRPr="00232EFE">
        <w:rPr>
          <w:rStyle w:val="Input"/>
        </w:rPr>
        <w:t>k)+i*y(k));</w:t>
      </w:r>
    </w:p>
    <w:p w:rsidR="00232EFE" w:rsidRPr="00232EFE" w:rsidRDefault="00232EFE" w:rsidP="00232EFE">
      <w:pPr>
        <w:rPr>
          <w:rStyle w:val="Input"/>
        </w:rPr>
      </w:pPr>
      <w:proofErr w:type="spellStart"/>
      <w:proofErr w:type="gramStart"/>
      <w:r w:rsidRPr="00232EFE">
        <w:rPr>
          <w:rStyle w:val="Input"/>
        </w:rPr>
        <w:t>vx</w:t>
      </w:r>
      <w:proofErr w:type="spellEnd"/>
      <w:r w:rsidRPr="00232EFE">
        <w:rPr>
          <w:rStyle w:val="Input"/>
        </w:rPr>
        <w:t>(</w:t>
      </w:r>
      <w:proofErr w:type="gramEnd"/>
      <w:r w:rsidRPr="00232EFE">
        <w:rPr>
          <w:rStyle w:val="Input"/>
        </w:rPr>
        <w:t>k+1)=</w:t>
      </w:r>
      <w:proofErr w:type="spellStart"/>
      <w:r w:rsidRPr="00232EFE">
        <w:rPr>
          <w:rStyle w:val="Input"/>
        </w:rPr>
        <w:t>vx</w:t>
      </w:r>
      <w:proofErr w:type="spellEnd"/>
      <w:r w:rsidRPr="00232EFE">
        <w:rPr>
          <w:rStyle w:val="Input"/>
        </w:rPr>
        <w:t>(k)-4*pi^2*x(k)*h/r^3;</w:t>
      </w:r>
    </w:p>
    <w:p w:rsidR="00232EFE" w:rsidRPr="00232EFE" w:rsidRDefault="00232EFE" w:rsidP="00232EFE">
      <w:pPr>
        <w:rPr>
          <w:rStyle w:val="Input"/>
        </w:rPr>
      </w:pPr>
      <w:proofErr w:type="spellStart"/>
      <w:proofErr w:type="gramStart"/>
      <w:r w:rsidRPr="00232EFE">
        <w:rPr>
          <w:rStyle w:val="Input"/>
        </w:rPr>
        <w:t>vy</w:t>
      </w:r>
      <w:proofErr w:type="spellEnd"/>
      <w:r w:rsidRPr="00232EFE">
        <w:rPr>
          <w:rStyle w:val="Input"/>
        </w:rPr>
        <w:t>(</w:t>
      </w:r>
      <w:proofErr w:type="gramEnd"/>
      <w:r w:rsidRPr="00232EFE">
        <w:rPr>
          <w:rStyle w:val="Input"/>
        </w:rPr>
        <w:t>k+1)=</w:t>
      </w:r>
      <w:proofErr w:type="spellStart"/>
      <w:r w:rsidRPr="00232EFE">
        <w:rPr>
          <w:rStyle w:val="Input"/>
        </w:rPr>
        <w:t>vy</w:t>
      </w:r>
      <w:proofErr w:type="spellEnd"/>
      <w:r w:rsidRPr="00232EFE">
        <w:rPr>
          <w:rStyle w:val="Input"/>
        </w:rPr>
        <w:t>(k)-4*pi^2*y(k)*h/r^3;</w:t>
      </w:r>
    </w:p>
    <w:p w:rsidR="00232EFE" w:rsidRPr="00232EFE" w:rsidRDefault="00232EFE" w:rsidP="00232EFE">
      <w:pPr>
        <w:rPr>
          <w:rStyle w:val="Input"/>
          <w:lang w:val="fr-FR"/>
        </w:rPr>
      </w:pPr>
      <w:r w:rsidRPr="00232EFE">
        <w:rPr>
          <w:rStyle w:val="Input"/>
          <w:lang w:val="fr-FR"/>
        </w:rPr>
        <w:t>x(k+1)=x(k)+vx(k+1)*h;</w:t>
      </w:r>
    </w:p>
    <w:p w:rsidR="00232EFE" w:rsidRPr="00232EFE" w:rsidRDefault="00232EFE" w:rsidP="00232EFE">
      <w:pPr>
        <w:rPr>
          <w:rStyle w:val="Input"/>
          <w:lang w:val="fr-FR"/>
        </w:rPr>
      </w:pPr>
      <w:r w:rsidRPr="00232EFE">
        <w:rPr>
          <w:rStyle w:val="Input"/>
          <w:lang w:val="fr-FR"/>
        </w:rPr>
        <w:t>y(k+1)=y(k)+vy(k+1)*h;</w:t>
      </w:r>
    </w:p>
    <w:p w:rsidR="00232EFE" w:rsidRPr="00232EFE" w:rsidRDefault="00232EFE" w:rsidP="00232EFE">
      <w:pPr>
        <w:rPr>
          <w:rStyle w:val="Input"/>
          <w:lang w:val="fr-FR"/>
        </w:rPr>
      </w:pPr>
      <w:r w:rsidRPr="00232EFE">
        <w:rPr>
          <w:rStyle w:val="Input"/>
          <w:lang w:val="fr-FR"/>
        </w:rPr>
        <w:t>t(k+1)=t(k)+h;</w:t>
      </w:r>
    </w:p>
    <w:p w:rsidR="00232EFE" w:rsidRPr="00232EFE" w:rsidRDefault="00232EFE" w:rsidP="00232EFE">
      <w:pPr>
        <w:rPr>
          <w:rStyle w:val="Input"/>
          <w:lang w:val="fr-FR"/>
        </w:rPr>
      </w:pPr>
      <w:r w:rsidRPr="00232EFE">
        <w:rPr>
          <w:rStyle w:val="Input"/>
          <w:lang w:val="fr-FR"/>
        </w:rPr>
        <w:t>Ek_m(k)=0.5*(vx(k)^2+vy(k)^2);</w:t>
      </w:r>
    </w:p>
    <w:p w:rsidR="00232EFE" w:rsidRPr="00232EFE" w:rsidRDefault="00232EFE" w:rsidP="00232EFE">
      <w:pPr>
        <w:rPr>
          <w:rStyle w:val="Input"/>
          <w:lang w:val="fr-FR"/>
        </w:rPr>
      </w:pPr>
      <w:r w:rsidRPr="00232EFE">
        <w:rPr>
          <w:rStyle w:val="Input"/>
          <w:lang w:val="fr-FR"/>
        </w:rPr>
        <w:t>Ep_m(k)=-4*pi^2/r;</w:t>
      </w:r>
    </w:p>
    <w:p w:rsidR="00232EFE" w:rsidRPr="00232EFE" w:rsidRDefault="00232EFE" w:rsidP="00232EFE">
      <w:pPr>
        <w:rPr>
          <w:rStyle w:val="Input"/>
          <w:lang w:val="fr-FR"/>
        </w:rPr>
      </w:pPr>
      <w:r w:rsidRPr="00232EFE">
        <w:rPr>
          <w:rStyle w:val="Input"/>
          <w:lang w:val="fr-FR"/>
        </w:rPr>
        <w:t>L_m(k)=r*sqrt(vx(k)^2+vy(k)^2);</w:t>
      </w:r>
    </w:p>
    <w:p w:rsidR="00232EFE" w:rsidRPr="00232EFE" w:rsidRDefault="00232EFE" w:rsidP="00232EFE">
      <w:pPr>
        <w:rPr>
          <w:rStyle w:val="Input"/>
        </w:rPr>
      </w:pPr>
      <w:proofErr w:type="gramStart"/>
      <w:r w:rsidRPr="00232EFE">
        <w:rPr>
          <w:rStyle w:val="Input"/>
        </w:rPr>
        <w:t>end</w:t>
      </w:r>
      <w:proofErr w:type="gramEnd"/>
    </w:p>
    <w:p w:rsidR="00232EFE" w:rsidRPr="00232EFE" w:rsidRDefault="00232EFE" w:rsidP="00232EFE">
      <w:pPr>
        <w:rPr>
          <w:rStyle w:val="Input"/>
        </w:rPr>
      </w:pPr>
      <w:proofErr w:type="gramStart"/>
      <w:r w:rsidRPr="00232EFE">
        <w:rPr>
          <w:rStyle w:val="Input"/>
        </w:rPr>
        <w:t>hold</w:t>
      </w:r>
      <w:proofErr w:type="gramEnd"/>
      <w:r w:rsidRPr="00232EFE">
        <w:rPr>
          <w:rStyle w:val="Input"/>
        </w:rPr>
        <w:t xml:space="preserve"> on</w:t>
      </w:r>
    </w:p>
    <w:p w:rsidR="00232EFE" w:rsidRPr="00232EFE" w:rsidRDefault="00232EFE" w:rsidP="00232EFE">
      <w:pPr>
        <w:rPr>
          <w:rStyle w:val="Input"/>
        </w:rPr>
      </w:pPr>
      <w:proofErr w:type="gramStart"/>
      <w:r w:rsidRPr="00232EFE">
        <w:rPr>
          <w:rStyle w:val="Input"/>
        </w:rPr>
        <w:t>plot(</w:t>
      </w:r>
      <w:proofErr w:type="gramEnd"/>
      <w:r w:rsidRPr="00232EFE">
        <w:rPr>
          <w:rStyle w:val="Input"/>
        </w:rPr>
        <w:t>t(1:length(t)-1),</w:t>
      </w:r>
      <w:proofErr w:type="spellStart"/>
      <w:r w:rsidRPr="00232EFE">
        <w:rPr>
          <w:rStyle w:val="Input"/>
        </w:rPr>
        <w:t>Ek_m,'b</w:t>
      </w:r>
      <w:proofErr w:type="spellEnd"/>
      <w:r w:rsidRPr="00232EFE">
        <w:rPr>
          <w:rStyle w:val="Input"/>
        </w:rPr>
        <w:t>')</w:t>
      </w:r>
    </w:p>
    <w:p w:rsidR="00232EFE" w:rsidRPr="00232EFE" w:rsidRDefault="00232EFE" w:rsidP="00232EFE">
      <w:pPr>
        <w:rPr>
          <w:rStyle w:val="Input"/>
        </w:rPr>
      </w:pPr>
      <w:proofErr w:type="gramStart"/>
      <w:r w:rsidRPr="00232EFE">
        <w:rPr>
          <w:rStyle w:val="Input"/>
        </w:rPr>
        <w:t>plot(</w:t>
      </w:r>
      <w:proofErr w:type="gramEnd"/>
      <w:r w:rsidRPr="00232EFE">
        <w:rPr>
          <w:rStyle w:val="Input"/>
        </w:rPr>
        <w:t>t(1:length(t)-1),</w:t>
      </w:r>
      <w:proofErr w:type="spellStart"/>
      <w:r w:rsidRPr="00232EFE">
        <w:rPr>
          <w:rStyle w:val="Input"/>
        </w:rPr>
        <w:t>Ep_m,'k</w:t>
      </w:r>
      <w:proofErr w:type="spellEnd"/>
      <w:r w:rsidRPr="00232EFE">
        <w:rPr>
          <w:rStyle w:val="Input"/>
        </w:rPr>
        <w:t>')</w:t>
      </w:r>
    </w:p>
    <w:p w:rsidR="00232EFE" w:rsidRPr="00232EFE" w:rsidRDefault="00232EFE" w:rsidP="00232EFE">
      <w:pPr>
        <w:rPr>
          <w:rStyle w:val="Input"/>
        </w:rPr>
      </w:pPr>
      <w:proofErr w:type="gramStart"/>
      <w:r w:rsidRPr="00232EFE">
        <w:rPr>
          <w:rStyle w:val="Input"/>
        </w:rPr>
        <w:t>plot(</w:t>
      </w:r>
      <w:proofErr w:type="gramEnd"/>
      <w:r w:rsidRPr="00232EFE">
        <w:rPr>
          <w:rStyle w:val="Input"/>
        </w:rPr>
        <w:t>t(1:length(t)-1),</w:t>
      </w:r>
      <w:proofErr w:type="spellStart"/>
      <w:r w:rsidRPr="00232EFE">
        <w:rPr>
          <w:rStyle w:val="Input"/>
        </w:rPr>
        <w:t>L_m,'r</w:t>
      </w:r>
      <w:proofErr w:type="spellEnd"/>
      <w:r w:rsidRPr="00232EFE">
        <w:rPr>
          <w:rStyle w:val="Input"/>
        </w:rPr>
        <w:t>')</w:t>
      </w:r>
    </w:p>
    <w:p w:rsidR="00232EFE" w:rsidRPr="00232EFE" w:rsidRDefault="00232EFE" w:rsidP="00232EFE">
      <w:pPr>
        <w:rPr>
          <w:rStyle w:val="Input"/>
        </w:rPr>
      </w:pPr>
      <w:proofErr w:type="gramStart"/>
      <w:r w:rsidRPr="00232EFE">
        <w:rPr>
          <w:rStyle w:val="Input"/>
        </w:rPr>
        <w:t>hold</w:t>
      </w:r>
      <w:proofErr w:type="gramEnd"/>
      <w:r w:rsidRPr="00232EFE">
        <w:rPr>
          <w:rStyle w:val="Input"/>
        </w:rPr>
        <w:t xml:space="preserve"> off</w:t>
      </w:r>
    </w:p>
    <w:p w:rsidR="00232EFE" w:rsidRPr="00232EFE" w:rsidRDefault="00232EFE" w:rsidP="00232EFE">
      <w:pPr>
        <w:rPr>
          <w:rStyle w:val="Input"/>
        </w:rPr>
      </w:pPr>
      <w:proofErr w:type="spellStart"/>
      <w:proofErr w:type="gramStart"/>
      <w:r w:rsidRPr="00232EFE">
        <w:rPr>
          <w:rStyle w:val="Input"/>
        </w:rPr>
        <w:t>xlabel</w:t>
      </w:r>
      <w:proofErr w:type="spellEnd"/>
      <w:r w:rsidRPr="00232EFE">
        <w:rPr>
          <w:rStyle w:val="Input"/>
        </w:rPr>
        <w:t>(</w:t>
      </w:r>
      <w:proofErr w:type="gramEnd"/>
      <w:r w:rsidRPr="00232EFE">
        <w:rPr>
          <w:rStyle w:val="Input"/>
        </w:rPr>
        <w:t>'t')</w:t>
      </w:r>
    </w:p>
    <w:p w:rsidR="00232EFE" w:rsidRPr="00232EFE" w:rsidRDefault="00232EFE" w:rsidP="00232EFE">
      <w:pPr>
        <w:rPr>
          <w:rStyle w:val="Input"/>
          <w:rFonts w:hint="eastAsia"/>
        </w:rPr>
      </w:pPr>
      <w:proofErr w:type="spellStart"/>
      <w:proofErr w:type="gramStart"/>
      <w:r w:rsidRPr="00232EFE">
        <w:rPr>
          <w:rStyle w:val="Input"/>
          <w:rFonts w:hint="eastAsia"/>
        </w:rPr>
        <w:t>ylabel</w:t>
      </w:r>
      <w:proofErr w:type="spellEnd"/>
      <w:r w:rsidRPr="00232EFE">
        <w:rPr>
          <w:rStyle w:val="Input"/>
          <w:rFonts w:hint="eastAsia"/>
        </w:rPr>
        <w:t>(</w:t>
      </w:r>
      <w:proofErr w:type="gramEnd"/>
      <w:r w:rsidRPr="00232EFE">
        <w:rPr>
          <w:rStyle w:val="Input"/>
          <w:rFonts w:hint="eastAsia"/>
        </w:rPr>
        <w:t>'</w:t>
      </w:r>
      <w:proofErr w:type="spellStart"/>
      <w:r w:rsidRPr="00232EFE">
        <w:rPr>
          <w:rStyle w:val="Input"/>
          <w:rFonts w:hint="eastAsia"/>
        </w:rPr>
        <w:t>各物理量</w:t>
      </w:r>
      <w:proofErr w:type="spellEnd"/>
      <w:r w:rsidRPr="00232EFE">
        <w:rPr>
          <w:rStyle w:val="Input"/>
          <w:rFonts w:hint="eastAsia"/>
        </w:rPr>
        <w:t>')</w:t>
      </w:r>
    </w:p>
    <w:p w:rsidR="001A38C0" w:rsidRPr="000C61E3" w:rsidRDefault="00232EFE" w:rsidP="00232EFE">
      <w:pPr>
        <w:pStyle w:val="Normal"/>
        <w:rPr>
          <w:rStyle w:val="Input"/>
          <w:rFonts w:eastAsia="宋体" w:hint="eastAsia"/>
          <w:lang w:eastAsia="zh-CN"/>
        </w:rPr>
      </w:pPr>
      <w:proofErr w:type="gramStart"/>
      <w:r w:rsidRPr="00232EFE">
        <w:rPr>
          <w:rStyle w:val="Input"/>
        </w:rPr>
        <w:t>legend(</w:t>
      </w:r>
      <w:proofErr w:type="gramEnd"/>
      <w:r w:rsidRPr="00232EFE">
        <w:rPr>
          <w:rStyle w:val="Input"/>
        </w:rPr>
        <w:t>'</w:t>
      </w:r>
      <w:proofErr w:type="spellStart"/>
      <w:r w:rsidRPr="00232EFE">
        <w:rPr>
          <w:rStyle w:val="Input"/>
          <w:rFonts w:ascii="宋体" w:eastAsia="宋体" w:hAnsi="宋体" w:cs="宋体" w:hint="eastAsia"/>
        </w:rPr>
        <w:t>动</w:t>
      </w:r>
      <w:r w:rsidRPr="00232EFE">
        <w:rPr>
          <w:rStyle w:val="Input"/>
          <w:rFonts w:ascii="MS Mincho" w:hAnsi="MS Mincho" w:cs="MS Mincho" w:hint="eastAsia"/>
        </w:rPr>
        <w:t>能</w:t>
      </w:r>
      <w:proofErr w:type="spellEnd"/>
      <w:r w:rsidRPr="00232EFE">
        <w:rPr>
          <w:rStyle w:val="Input"/>
        </w:rPr>
        <w:t>','</w:t>
      </w:r>
      <w:proofErr w:type="spellStart"/>
      <w:r w:rsidRPr="00232EFE">
        <w:rPr>
          <w:rStyle w:val="Input"/>
          <w:rFonts w:ascii="宋体" w:eastAsia="宋体" w:hAnsi="宋体" w:cs="宋体" w:hint="eastAsia"/>
        </w:rPr>
        <w:t>势</w:t>
      </w:r>
      <w:r w:rsidRPr="00232EFE">
        <w:rPr>
          <w:rStyle w:val="Input"/>
          <w:rFonts w:ascii="MS Mincho" w:hAnsi="MS Mincho" w:cs="MS Mincho" w:hint="eastAsia"/>
        </w:rPr>
        <w:t>能</w:t>
      </w:r>
      <w:proofErr w:type="spellEnd"/>
      <w:r w:rsidRPr="00232EFE">
        <w:rPr>
          <w:rStyle w:val="Input"/>
        </w:rPr>
        <w:t>','</w:t>
      </w:r>
      <w:proofErr w:type="spellStart"/>
      <w:r w:rsidRPr="00232EFE">
        <w:rPr>
          <w:rStyle w:val="Input"/>
          <w:rFonts w:hint="eastAsia"/>
        </w:rPr>
        <w:t>角</w:t>
      </w:r>
      <w:r w:rsidRPr="00232EFE">
        <w:rPr>
          <w:rStyle w:val="Input"/>
          <w:rFonts w:ascii="宋体" w:eastAsia="宋体" w:hAnsi="宋体" w:cs="宋体" w:hint="eastAsia"/>
        </w:rPr>
        <w:t>动</w:t>
      </w:r>
      <w:r w:rsidRPr="00232EFE">
        <w:rPr>
          <w:rStyle w:val="Input"/>
          <w:rFonts w:ascii="MS Mincho" w:hAnsi="MS Mincho" w:cs="MS Mincho" w:hint="eastAsia"/>
        </w:rPr>
        <w:t>量</w:t>
      </w:r>
      <w:proofErr w:type="spellEnd"/>
      <w:r w:rsidRPr="00232EFE">
        <w:rPr>
          <w:rStyle w:val="Input"/>
        </w:rPr>
        <w:t>','</w:t>
      </w:r>
      <w:proofErr w:type="spellStart"/>
      <w:r w:rsidRPr="00232EFE">
        <w:rPr>
          <w:rStyle w:val="Input"/>
        </w:rPr>
        <w:t>Location','Best</w:t>
      </w:r>
      <w:proofErr w:type="spellEnd"/>
      <w:r w:rsidRPr="00232EFE">
        <w:rPr>
          <w:rStyle w:val="Input"/>
        </w:rPr>
        <w:t>')</w:t>
      </w:r>
    </w:p>
    <w:p w:rsidR="00232EFE" w:rsidRDefault="001A38C0" w:rsidP="00232EFE">
      <w:pPr>
        <w:pStyle w:val="Normal"/>
      </w:pPr>
      <w:proofErr w:type="gramStart"/>
      <w:r w:rsidRPr="000C61E3">
        <w:rPr>
          <w:rStyle w:val="Input"/>
          <w:rFonts w:eastAsia="宋体" w:hint="eastAsia"/>
          <w:lang w:eastAsia="zh-CN"/>
        </w:rPr>
        <w:t>box</w:t>
      </w:r>
      <w:proofErr w:type="gramEnd"/>
      <w:r w:rsidRPr="000C61E3">
        <w:rPr>
          <w:rStyle w:val="Input"/>
          <w:rFonts w:eastAsia="宋体" w:hint="eastAsia"/>
          <w:lang w:eastAsia="zh-CN"/>
        </w:rPr>
        <w:t xml:space="preserve"> on</w:t>
      </w:r>
      <w:r w:rsidR="00232EFE" w:rsidRPr="00232EFE">
        <w:rPr>
          <w:rStyle w:val="Input"/>
        </w:rPr>
        <w:t xml:space="preserve"> </w:t>
      </w:r>
      <w:bookmarkEnd w:id="15"/>
      <w:r w:rsidR="00232EFE" w:rsidRPr="00232EFE">
        <w:t xml:space="preserve"> </w:t>
      </w:r>
    </w:p>
    <w:p w:rsidR="00E72C7A" w:rsidRPr="00232EFE" w:rsidRDefault="00E72C7A" w:rsidP="00232EFE">
      <w:pPr>
        <w:pStyle w:val="Normal"/>
      </w:pPr>
    </w:p>
    <w:p w:rsidR="00232EFE" w:rsidRPr="00232EFE" w:rsidRDefault="001A38C0" w:rsidP="00232EFE">
      <w:pPr>
        <w:pStyle w:val="Normal"/>
      </w:pPr>
      <w:bookmarkStart w:id="16" w:name="OUTPUT_6"/>
      <w:r w:rsidRPr="001A38C0">
        <w:rPr>
          <w:rStyle w:val="Error"/>
        </w:rPr>
        <w:lastRenderedPageBreak/>
        <w:pict>
          <v:shape id="_x0000_i1030" type="#_x0000_t75" style="width:4in;height:252pt">
            <v:imagedata r:id="rId11" o:title=""/>
            <o:lock v:ext="edit" aspectratio="f"/>
          </v:shape>
        </w:pict>
      </w:r>
      <w:r w:rsidR="00232EFE">
        <w:rPr>
          <w:rStyle w:val="Error"/>
        </w:rPr>
        <w:t xml:space="preserve"> </w:t>
      </w:r>
      <w:bookmarkEnd w:id="16"/>
      <w:r w:rsidR="00232EFE" w:rsidRPr="00232EFE">
        <w:t xml:space="preserve"> </w:t>
      </w:r>
    </w:p>
    <w:p w:rsidR="00E72C7A" w:rsidRPr="000C61E3" w:rsidRDefault="00E72C7A" w:rsidP="00232EFE">
      <w:pPr>
        <w:pStyle w:val="Normal"/>
        <w:rPr>
          <w:rFonts w:eastAsia="宋体" w:hint="eastAsia"/>
          <w:lang w:eastAsia="zh-CN"/>
        </w:rPr>
      </w:pPr>
    </w:p>
    <w:p w:rsidR="00D277F2" w:rsidRPr="00D277F2" w:rsidRDefault="00D277F2" w:rsidP="00D277F2">
      <w:pPr>
        <w:rPr>
          <w:rStyle w:val="Input"/>
          <w:rFonts w:hint="eastAsia"/>
        </w:rPr>
      </w:pPr>
      <w:bookmarkStart w:id="17" w:name="INPUT_7"/>
      <w:proofErr w:type="gramStart"/>
      <w:r w:rsidRPr="00D277F2">
        <w:rPr>
          <w:rStyle w:val="Input"/>
          <w:rFonts w:hint="eastAsia"/>
        </w:rPr>
        <w:t>clear</w:t>
      </w:r>
      <w:proofErr w:type="gramEnd"/>
    </w:p>
    <w:p w:rsidR="00D277F2" w:rsidRPr="00D277F2" w:rsidRDefault="00D277F2" w:rsidP="00D277F2">
      <w:pPr>
        <w:rPr>
          <w:rStyle w:val="Input"/>
          <w:rFonts w:hint="eastAsia"/>
        </w:rPr>
      </w:pPr>
      <w:r w:rsidRPr="00D277F2">
        <w:rPr>
          <w:rStyle w:val="Input"/>
          <w:rFonts w:hint="eastAsia"/>
        </w:rPr>
        <w:t>a=0</w:t>
      </w:r>
      <w:proofErr w:type="gramStart"/>
      <w:r w:rsidRPr="00D277F2">
        <w:rPr>
          <w:rStyle w:val="Input"/>
          <w:rFonts w:hint="eastAsia"/>
        </w:rPr>
        <w:t>;b</w:t>
      </w:r>
      <w:proofErr w:type="gramEnd"/>
      <w:r w:rsidRPr="00D277F2">
        <w:rPr>
          <w:rStyle w:val="Input"/>
          <w:rFonts w:hint="eastAsia"/>
        </w:rPr>
        <w:t>=3;h=0.0001;n=(b-a)/h;</w:t>
      </w:r>
    </w:p>
    <w:p w:rsidR="00D277F2" w:rsidRPr="00D277F2" w:rsidRDefault="00D277F2" w:rsidP="00D277F2">
      <w:pPr>
        <w:rPr>
          <w:rStyle w:val="Input"/>
          <w:rFonts w:hint="eastAsia"/>
        </w:rPr>
      </w:pPr>
      <w:proofErr w:type="gramStart"/>
      <w:r w:rsidRPr="00D277F2">
        <w:rPr>
          <w:rStyle w:val="Input"/>
          <w:rFonts w:hint="eastAsia"/>
        </w:rPr>
        <w:t>x(</w:t>
      </w:r>
      <w:proofErr w:type="gramEnd"/>
      <w:r w:rsidRPr="00D277F2">
        <w:rPr>
          <w:rStyle w:val="Input"/>
          <w:rFonts w:hint="eastAsia"/>
        </w:rPr>
        <w:t>1)=0;y(1)=1;t(1)=0;</w:t>
      </w:r>
    </w:p>
    <w:p w:rsidR="00D277F2" w:rsidRPr="00D277F2" w:rsidRDefault="00D277F2" w:rsidP="00D277F2">
      <w:pPr>
        <w:rPr>
          <w:rStyle w:val="Input"/>
          <w:rFonts w:hint="eastAsia"/>
        </w:rPr>
      </w:pPr>
      <w:proofErr w:type="spellStart"/>
      <w:proofErr w:type="gramStart"/>
      <w:r w:rsidRPr="00D277F2">
        <w:rPr>
          <w:rStyle w:val="Input"/>
          <w:rFonts w:hint="eastAsia"/>
        </w:rPr>
        <w:t>vx</w:t>
      </w:r>
      <w:proofErr w:type="spellEnd"/>
      <w:r w:rsidRPr="00D277F2">
        <w:rPr>
          <w:rStyle w:val="Input"/>
          <w:rFonts w:hint="eastAsia"/>
        </w:rPr>
        <w:t>(</w:t>
      </w:r>
      <w:proofErr w:type="gramEnd"/>
      <w:r w:rsidRPr="00D277F2">
        <w:rPr>
          <w:rStyle w:val="Input"/>
          <w:rFonts w:hint="eastAsia"/>
        </w:rPr>
        <w:t>1)=5;vy(1)=0;</w:t>
      </w:r>
    </w:p>
    <w:p w:rsidR="00D277F2" w:rsidRPr="00D277F2" w:rsidRDefault="00D277F2" w:rsidP="00D277F2">
      <w:pPr>
        <w:rPr>
          <w:rStyle w:val="Input"/>
          <w:rFonts w:hint="eastAsia"/>
        </w:rPr>
      </w:pPr>
      <w:proofErr w:type="gramStart"/>
      <w:r w:rsidRPr="00D277F2">
        <w:rPr>
          <w:rStyle w:val="Input"/>
          <w:rFonts w:hint="eastAsia"/>
        </w:rPr>
        <w:t>for</w:t>
      </w:r>
      <w:proofErr w:type="gramEnd"/>
      <w:r w:rsidRPr="00D277F2">
        <w:rPr>
          <w:rStyle w:val="Input"/>
          <w:rFonts w:hint="eastAsia"/>
        </w:rPr>
        <w:t xml:space="preserve"> k=1:1:n</w:t>
      </w:r>
    </w:p>
    <w:p w:rsidR="00D277F2" w:rsidRPr="00D277F2" w:rsidRDefault="00D277F2" w:rsidP="00D277F2">
      <w:pPr>
        <w:rPr>
          <w:rStyle w:val="Input"/>
          <w:rFonts w:hint="eastAsia"/>
        </w:rPr>
      </w:pPr>
      <w:r w:rsidRPr="00D277F2">
        <w:rPr>
          <w:rStyle w:val="Input"/>
          <w:rFonts w:hint="eastAsia"/>
        </w:rPr>
        <w:t>r=abs(</w:t>
      </w:r>
      <w:proofErr w:type="gramStart"/>
      <w:r w:rsidRPr="00D277F2">
        <w:rPr>
          <w:rStyle w:val="Input"/>
          <w:rFonts w:hint="eastAsia"/>
        </w:rPr>
        <w:t>x(</w:t>
      </w:r>
      <w:proofErr w:type="gramEnd"/>
      <w:r w:rsidRPr="00D277F2">
        <w:rPr>
          <w:rStyle w:val="Input"/>
          <w:rFonts w:hint="eastAsia"/>
        </w:rPr>
        <w:t>k)+i*y(k));</w:t>
      </w:r>
    </w:p>
    <w:p w:rsidR="00D277F2" w:rsidRPr="00D277F2" w:rsidRDefault="00D277F2" w:rsidP="00D277F2">
      <w:pPr>
        <w:rPr>
          <w:rStyle w:val="Input"/>
          <w:rFonts w:hint="eastAsia"/>
        </w:rPr>
      </w:pPr>
      <w:proofErr w:type="spellStart"/>
      <w:proofErr w:type="gramStart"/>
      <w:r w:rsidRPr="00D277F2">
        <w:rPr>
          <w:rStyle w:val="Input"/>
          <w:rFonts w:hint="eastAsia"/>
        </w:rPr>
        <w:t>vx</w:t>
      </w:r>
      <w:proofErr w:type="spellEnd"/>
      <w:r w:rsidRPr="00D277F2">
        <w:rPr>
          <w:rStyle w:val="Input"/>
          <w:rFonts w:hint="eastAsia"/>
        </w:rPr>
        <w:t>(</w:t>
      </w:r>
      <w:proofErr w:type="gramEnd"/>
      <w:r w:rsidRPr="00D277F2">
        <w:rPr>
          <w:rStyle w:val="Input"/>
          <w:rFonts w:hint="eastAsia"/>
        </w:rPr>
        <w:t>k+1)=</w:t>
      </w:r>
      <w:proofErr w:type="spellStart"/>
      <w:r w:rsidRPr="00D277F2">
        <w:rPr>
          <w:rStyle w:val="Input"/>
          <w:rFonts w:hint="eastAsia"/>
        </w:rPr>
        <w:t>vx</w:t>
      </w:r>
      <w:proofErr w:type="spellEnd"/>
      <w:r w:rsidRPr="00D277F2">
        <w:rPr>
          <w:rStyle w:val="Input"/>
          <w:rFonts w:hint="eastAsia"/>
        </w:rPr>
        <w:t>(k)-4*pi^2*x(k)*h/r^3;</w:t>
      </w:r>
    </w:p>
    <w:p w:rsidR="00D277F2" w:rsidRPr="00D277F2" w:rsidRDefault="00D277F2" w:rsidP="00D277F2">
      <w:pPr>
        <w:rPr>
          <w:rStyle w:val="Input"/>
          <w:rFonts w:hint="eastAsia"/>
        </w:rPr>
      </w:pPr>
      <w:proofErr w:type="spellStart"/>
      <w:proofErr w:type="gramStart"/>
      <w:r w:rsidRPr="00D277F2">
        <w:rPr>
          <w:rStyle w:val="Input"/>
          <w:rFonts w:hint="eastAsia"/>
        </w:rPr>
        <w:t>vy</w:t>
      </w:r>
      <w:proofErr w:type="spellEnd"/>
      <w:r w:rsidRPr="00D277F2">
        <w:rPr>
          <w:rStyle w:val="Input"/>
          <w:rFonts w:hint="eastAsia"/>
        </w:rPr>
        <w:t>(</w:t>
      </w:r>
      <w:proofErr w:type="gramEnd"/>
      <w:r w:rsidRPr="00D277F2">
        <w:rPr>
          <w:rStyle w:val="Input"/>
          <w:rFonts w:hint="eastAsia"/>
        </w:rPr>
        <w:t>k+1)=</w:t>
      </w:r>
      <w:proofErr w:type="spellStart"/>
      <w:r w:rsidRPr="00D277F2">
        <w:rPr>
          <w:rStyle w:val="Input"/>
          <w:rFonts w:hint="eastAsia"/>
        </w:rPr>
        <w:t>vy</w:t>
      </w:r>
      <w:proofErr w:type="spellEnd"/>
      <w:r w:rsidRPr="00D277F2">
        <w:rPr>
          <w:rStyle w:val="Input"/>
          <w:rFonts w:hint="eastAsia"/>
        </w:rPr>
        <w:t>(k)-4*pi^2*y(k)*h/r^3;</w:t>
      </w:r>
    </w:p>
    <w:p w:rsidR="00D277F2" w:rsidRPr="00D277F2" w:rsidRDefault="00D277F2" w:rsidP="00D277F2">
      <w:pPr>
        <w:rPr>
          <w:rStyle w:val="Input"/>
          <w:rFonts w:hint="eastAsia"/>
          <w:lang w:val="fr-FR"/>
        </w:rPr>
      </w:pPr>
      <w:r w:rsidRPr="00D277F2">
        <w:rPr>
          <w:rStyle w:val="Input"/>
          <w:rFonts w:hint="eastAsia"/>
          <w:lang w:val="fr-FR"/>
        </w:rPr>
        <w:t>x(k+1)=x(k)+vx(k+1)*h;</w:t>
      </w:r>
    </w:p>
    <w:p w:rsidR="00D277F2" w:rsidRPr="00D277F2" w:rsidRDefault="00D277F2" w:rsidP="00D277F2">
      <w:pPr>
        <w:rPr>
          <w:rStyle w:val="Input"/>
          <w:rFonts w:hint="eastAsia"/>
          <w:lang w:val="fr-FR"/>
        </w:rPr>
      </w:pPr>
      <w:r w:rsidRPr="00D277F2">
        <w:rPr>
          <w:rStyle w:val="Input"/>
          <w:rFonts w:hint="eastAsia"/>
          <w:lang w:val="fr-FR"/>
        </w:rPr>
        <w:t>y(k+1)=y(k)+vy(k+1)*h;</w:t>
      </w:r>
    </w:p>
    <w:p w:rsidR="00D277F2" w:rsidRPr="00D277F2" w:rsidRDefault="00D277F2" w:rsidP="00D277F2">
      <w:pPr>
        <w:rPr>
          <w:rStyle w:val="Input"/>
          <w:rFonts w:hint="eastAsia"/>
          <w:lang w:val="fr-FR"/>
        </w:rPr>
      </w:pPr>
      <w:r w:rsidRPr="00D277F2">
        <w:rPr>
          <w:rStyle w:val="Input"/>
          <w:rFonts w:hint="eastAsia"/>
          <w:lang w:val="fr-FR"/>
        </w:rPr>
        <w:t>t(k+1)=t(k)+h;</w:t>
      </w:r>
    </w:p>
    <w:p w:rsidR="00D277F2" w:rsidRPr="00D277F2" w:rsidRDefault="00D277F2" w:rsidP="00D277F2">
      <w:pPr>
        <w:rPr>
          <w:rStyle w:val="Input"/>
          <w:rFonts w:hint="eastAsia"/>
          <w:lang w:val="fr-FR"/>
        </w:rPr>
      </w:pPr>
      <w:r w:rsidRPr="00D277F2">
        <w:rPr>
          <w:rStyle w:val="Input"/>
          <w:rFonts w:hint="eastAsia"/>
          <w:lang w:val="fr-FR"/>
        </w:rPr>
        <w:t>Ek_m(k)=0.5*(vx(k)^2+vy(k)^2);</w:t>
      </w:r>
    </w:p>
    <w:p w:rsidR="00D277F2" w:rsidRPr="00D277F2" w:rsidRDefault="00D277F2" w:rsidP="00D277F2">
      <w:pPr>
        <w:rPr>
          <w:rStyle w:val="Input"/>
          <w:rFonts w:hint="eastAsia"/>
        </w:rPr>
      </w:pPr>
      <w:proofErr w:type="spellStart"/>
      <w:r w:rsidRPr="00D277F2">
        <w:rPr>
          <w:rStyle w:val="Input"/>
          <w:rFonts w:hint="eastAsia"/>
        </w:rPr>
        <w:t>Ep_</w:t>
      </w:r>
      <w:proofErr w:type="gramStart"/>
      <w:r w:rsidRPr="00D277F2">
        <w:rPr>
          <w:rStyle w:val="Input"/>
          <w:rFonts w:hint="eastAsia"/>
        </w:rPr>
        <w:t>m</w:t>
      </w:r>
      <w:proofErr w:type="spellEnd"/>
      <w:r w:rsidRPr="00D277F2">
        <w:rPr>
          <w:rStyle w:val="Input"/>
          <w:rFonts w:hint="eastAsia"/>
        </w:rPr>
        <w:t>(</w:t>
      </w:r>
      <w:proofErr w:type="gramEnd"/>
      <w:r w:rsidRPr="00D277F2">
        <w:rPr>
          <w:rStyle w:val="Input"/>
          <w:rFonts w:hint="eastAsia"/>
        </w:rPr>
        <w:t>k)=-4*pi^2/r;</w:t>
      </w:r>
    </w:p>
    <w:p w:rsidR="00D277F2" w:rsidRPr="00D277F2" w:rsidRDefault="00D277F2" w:rsidP="00D277F2">
      <w:pPr>
        <w:rPr>
          <w:rStyle w:val="Input"/>
          <w:rFonts w:hint="eastAsia"/>
        </w:rPr>
      </w:pPr>
      <w:proofErr w:type="gramStart"/>
      <w:r w:rsidRPr="00D277F2">
        <w:rPr>
          <w:rStyle w:val="Input"/>
          <w:rFonts w:hint="eastAsia"/>
        </w:rPr>
        <w:t>E(</w:t>
      </w:r>
      <w:proofErr w:type="gramEnd"/>
      <w:r w:rsidRPr="00D277F2">
        <w:rPr>
          <w:rStyle w:val="Input"/>
          <w:rFonts w:hint="eastAsia"/>
        </w:rPr>
        <w:t>k)=</w:t>
      </w:r>
      <w:proofErr w:type="spellStart"/>
      <w:r w:rsidRPr="00D277F2">
        <w:rPr>
          <w:rStyle w:val="Input"/>
          <w:rFonts w:hint="eastAsia"/>
        </w:rPr>
        <w:t>Ek_m</w:t>
      </w:r>
      <w:proofErr w:type="spellEnd"/>
      <w:r w:rsidRPr="00D277F2">
        <w:rPr>
          <w:rStyle w:val="Input"/>
          <w:rFonts w:hint="eastAsia"/>
        </w:rPr>
        <w:t>(k)+</w:t>
      </w:r>
      <w:proofErr w:type="spellStart"/>
      <w:r w:rsidRPr="00D277F2">
        <w:rPr>
          <w:rStyle w:val="Input"/>
          <w:rFonts w:hint="eastAsia"/>
        </w:rPr>
        <w:t>Ep_m</w:t>
      </w:r>
      <w:proofErr w:type="spellEnd"/>
      <w:r w:rsidRPr="00D277F2">
        <w:rPr>
          <w:rStyle w:val="Input"/>
          <w:rFonts w:hint="eastAsia"/>
        </w:rPr>
        <w:t>(k);</w:t>
      </w:r>
    </w:p>
    <w:p w:rsidR="00D277F2" w:rsidRPr="00D277F2" w:rsidRDefault="00D277F2" w:rsidP="00D277F2">
      <w:pPr>
        <w:rPr>
          <w:rStyle w:val="Input"/>
          <w:rFonts w:hint="eastAsia"/>
        </w:rPr>
      </w:pPr>
      <w:proofErr w:type="spellStart"/>
      <w:r w:rsidRPr="00D277F2">
        <w:rPr>
          <w:rStyle w:val="Input"/>
          <w:rFonts w:hint="eastAsia"/>
        </w:rPr>
        <w:t>L_</w:t>
      </w:r>
      <w:proofErr w:type="gramStart"/>
      <w:r w:rsidRPr="00D277F2">
        <w:rPr>
          <w:rStyle w:val="Input"/>
          <w:rFonts w:hint="eastAsia"/>
        </w:rPr>
        <w:t>m</w:t>
      </w:r>
      <w:proofErr w:type="spellEnd"/>
      <w:r w:rsidRPr="00D277F2">
        <w:rPr>
          <w:rStyle w:val="Input"/>
          <w:rFonts w:hint="eastAsia"/>
        </w:rPr>
        <w:t>(</w:t>
      </w:r>
      <w:proofErr w:type="gramEnd"/>
      <w:r w:rsidRPr="00D277F2">
        <w:rPr>
          <w:rStyle w:val="Input"/>
          <w:rFonts w:hint="eastAsia"/>
        </w:rPr>
        <w:t>k)=r*</w:t>
      </w:r>
      <w:proofErr w:type="spellStart"/>
      <w:r w:rsidRPr="00D277F2">
        <w:rPr>
          <w:rStyle w:val="Input"/>
          <w:rFonts w:hint="eastAsia"/>
        </w:rPr>
        <w:t>sqrt</w:t>
      </w:r>
      <w:proofErr w:type="spellEnd"/>
      <w:r w:rsidRPr="00D277F2">
        <w:rPr>
          <w:rStyle w:val="Input"/>
          <w:rFonts w:hint="eastAsia"/>
        </w:rPr>
        <w:t>(</w:t>
      </w:r>
      <w:proofErr w:type="spellStart"/>
      <w:r w:rsidRPr="00D277F2">
        <w:rPr>
          <w:rStyle w:val="Input"/>
          <w:rFonts w:hint="eastAsia"/>
        </w:rPr>
        <w:t>vx</w:t>
      </w:r>
      <w:proofErr w:type="spellEnd"/>
      <w:r w:rsidRPr="00D277F2">
        <w:rPr>
          <w:rStyle w:val="Input"/>
          <w:rFonts w:hint="eastAsia"/>
        </w:rPr>
        <w:t>(k)^2+vy(k)^2);</w:t>
      </w:r>
    </w:p>
    <w:p w:rsidR="00D277F2" w:rsidRPr="00D277F2" w:rsidRDefault="00D277F2" w:rsidP="00D277F2">
      <w:pPr>
        <w:rPr>
          <w:rStyle w:val="Input"/>
          <w:rFonts w:hint="eastAsia"/>
        </w:rPr>
      </w:pPr>
      <w:proofErr w:type="gramStart"/>
      <w:r w:rsidRPr="00D277F2">
        <w:rPr>
          <w:rStyle w:val="Input"/>
          <w:rFonts w:hint="eastAsia"/>
        </w:rPr>
        <w:t>end</w:t>
      </w:r>
      <w:proofErr w:type="gramEnd"/>
    </w:p>
    <w:p w:rsidR="00D277F2" w:rsidRPr="00D277F2" w:rsidRDefault="00D277F2" w:rsidP="00D277F2">
      <w:pPr>
        <w:rPr>
          <w:rStyle w:val="Input"/>
          <w:rFonts w:hint="eastAsia"/>
        </w:rPr>
      </w:pPr>
      <w:proofErr w:type="gramStart"/>
      <w:r w:rsidRPr="00D277F2">
        <w:rPr>
          <w:rStyle w:val="Input"/>
          <w:rFonts w:hint="eastAsia"/>
        </w:rPr>
        <w:t>hold</w:t>
      </w:r>
      <w:proofErr w:type="gramEnd"/>
      <w:r w:rsidRPr="00D277F2">
        <w:rPr>
          <w:rStyle w:val="Input"/>
          <w:rFonts w:hint="eastAsia"/>
        </w:rPr>
        <w:t xml:space="preserve"> on</w:t>
      </w:r>
    </w:p>
    <w:p w:rsidR="00D277F2" w:rsidRPr="00D277F2" w:rsidRDefault="00D277F2" w:rsidP="00D277F2">
      <w:pPr>
        <w:pStyle w:val="Normal"/>
        <w:rPr>
          <w:rStyle w:val="Input"/>
          <w:rFonts w:hint="eastAsia"/>
        </w:rPr>
      </w:pPr>
      <w:proofErr w:type="gramStart"/>
      <w:r w:rsidRPr="00D277F2">
        <w:rPr>
          <w:rStyle w:val="Input"/>
          <w:rFonts w:hint="eastAsia"/>
        </w:rPr>
        <w:t>plot(</w:t>
      </w:r>
      <w:proofErr w:type="gramEnd"/>
      <w:r w:rsidRPr="00D277F2">
        <w:rPr>
          <w:rStyle w:val="Input"/>
          <w:rFonts w:hint="eastAsia"/>
        </w:rPr>
        <w:t>t(1:length(t)-1),</w:t>
      </w:r>
      <w:proofErr w:type="spellStart"/>
      <w:r w:rsidRPr="00D277F2">
        <w:rPr>
          <w:rStyle w:val="Input"/>
          <w:rFonts w:hint="eastAsia"/>
        </w:rPr>
        <w:t>Ek_m,'b</w:t>
      </w:r>
      <w:proofErr w:type="spellEnd"/>
      <w:r w:rsidRPr="00D277F2">
        <w:rPr>
          <w:rStyle w:val="Input"/>
          <w:rFonts w:hint="eastAsia"/>
        </w:rPr>
        <w:t>')</w:t>
      </w:r>
    </w:p>
    <w:p w:rsidR="00D277F2" w:rsidRPr="00D277F2" w:rsidRDefault="00D277F2" w:rsidP="00D277F2">
      <w:pPr>
        <w:pStyle w:val="Normal"/>
        <w:rPr>
          <w:rStyle w:val="Input"/>
          <w:rFonts w:hint="eastAsia"/>
        </w:rPr>
      </w:pPr>
      <w:proofErr w:type="gramStart"/>
      <w:r w:rsidRPr="00D277F2">
        <w:rPr>
          <w:rStyle w:val="Input"/>
          <w:rFonts w:hint="eastAsia"/>
        </w:rPr>
        <w:t>plot(</w:t>
      </w:r>
      <w:proofErr w:type="gramEnd"/>
      <w:r w:rsidRPr="00D277F2">
        <w:rPr>
          <w:rStyle w:val="Input"/>
          <w:rFonts w:hint="eastAsia"/>
        </w:rPr>
        <w:t>t(1:length(t)-1),</w:t>
      </w:r>
      <w:proofErr w:type="spellStart"/>
      <w:r w:rsidRPr="00D277F2">
        <w:rPr>
          <w:rStyle w:val="Input"/>
          <w:rFonts w:hint="eastAsia"/>
        </w:rPr>
        <w:t>Ep_m,'k</w:t>
      </w:r>
      <w:proofErr w:type="spellEnd"/>
      <w:r w:rsidRPr="00D277F2">
        <w:rPr>
          <w:rStyle w:val="Input"/>
          <w:rFonts w:hint="eastAsia"/>
        </w:rPr>
        <w:t>')</w:t>
      </w:r>
    </w:p>
    <w:p w:rsidR="00D277F2" w:rsidRPr="00D277F2" w:rsidRDefault="00D277F2" w:rsidP="00D277F2">
      <w:pPr>
        <w:pStyle w:val="Normal"/>
        <w:rPr>
          <w:rStyle w:val="Input"/>
          <w:rFonts w:hint="eastAsia"/>
        </w:rPr>
      </w:pPr>
      <w:proofErr w:type="gramStart"/>
      <w:r w:rsidRPr="00D277F2">
        <w:rPr>
          <w:rStyle w:val="Input"/>
          <w:rFonts w:hint="eastAsia"/>
        </w:rPr>
        <w:t>plot(</w:t>
      </w:r>
      <w:proofErr w:type="gramEnd"/>
      <w:r w:rsidRPr="00D277F2">
        <w:rPr>
          <w:rStyle w:val="Input"/>
          <w:rFonts w:hint="eastAsia"/>
        </w:rPr>
        <w:t>t(1:length(t)-1),</w:t>
      </w:r>
      <w:proofErr w:type="spellStart"/>
      <w:r w:rsidRPr="00D277F2">
        <w:rPr>
          <w:rStyle w:val="Input"/>
          <w:rFonts w:hint="eastAsia"/>
        </w:rPr>
        <w:t>E,'m</w:t>
      </w:r>
      <w:proofErr w:type="spellEnd"/>
      <w:r w:rsidRPr="00D277F2">
        <w:rPr>
          <w:rStyle w:val="Input"/>
          <w:rFonts w:hint="eastAsia"/>
        </w:rPr>
        <w:t>')</w:t>
      </w:r>
    </w:p>
    <w:p w:rsidR="00D277F2" w:rsidRPr="00D277F2" w:rsidRDefault="00D277F2" w:rsidP="00D277F2">
      <w:pPr>
        <w:pStyle w:val="Normal"/>
        <w:rPr>
          <w:rStyle w:val="Input"/>
          <w:rFonts w:hint="eastAsia"/>
        </w:rPr>
      </w:pPr>
      <w:proofErr w:type="gramStart"/>
      <w:r w:rsidRPr="00D277F2">
        <w:rPr>
          <w:rStyle w:val="Input"/>
          <w:rFonts w:hint="eastAsia"/>
        </w:rPr>
        <w:t>plot(</w:t>
      </w:r>
      <w:proofErr w:type="gramEnd"/>
      <w:r w:rsidRPr="00D277F2">
        <w:rPr>
          <w:rStyle w:val="Input"/>
          <w:rFonts w:hint="eastAsia"/>
        </w:rPr>
        <w:t>t(1:length(t)-1),</w:t>
      </w:r>
      <w:proofErr w:type="spellStart"/>
      <w:r w:rsidRPr="00D277F2">
        <w:rPr>
          <w:rStyle w:val="Input"/>
          <w:rFonts w:hint="eastAsia"/>
        </w:rPr>
        <w:t>L_m,'r</w:t>
      </w:r>
      <w:proofErr w:type="spellEnd"/>
      <w:r w:rsidRPr="00D277F2">
        <w:rPr>
          <w:rStyle w:val="Input"/>
          <w:rFonts w:hint="eastAsia"/>
        </w:rPr>
        <w:t>')</w:t>
      </w:r>
    </w:p>
    <w:p w:rsidR="00D277F2" w:rsidRPr="00D277F2" w:rsidRDefault="00D277F2" w:rsidP="00D277F2">
      <w:pPr>
        <w:pStyle w:val="Normal"/>
        <w:rPr>
          <w:rStyle w:val="Input"/>
          <w:rFonts w:hint="eastAsia"/>
        </w:rPr>
      </w:pPr>
      <w:proofErr w:type="gramStart"/>
      <w:r w:rsidRPr="00D277F2">
        <w:rPr>
          <w:rStyle w:val="Input"/>
          <w:rFonts w:hint="eastAsia"/>
        </w:rPr>
        <w:t>hold</w:t>
      </w:r>
      <w:proofErr w:type="gramEnd"/>
      <w:r w:rsidRPr="00D277F2">
        <w:rPr>
          <w:rStyle w:val="Input"/>
          <w:rFonts w:hint="eastAsia"/>
        </w:rPr>
        <w:t xml:space="preserve"> off</w:t>
      </w:r>
    </w:p>
    <w:p w:rsidR="00D277F2" w:rsidRPr="00D277F2" w:rsidRDefault="00D277F2" w:rsidP="00D277F2">
      <w:pPr>
        <w:pStyle w:val="Normal"/>
        <w:rPr>
          <w:rStyle w:val="Input"/>
          <w:rFonts w:hint="eastAsia"/>
        </w:rPr>
      </w:pPr>
      <w:proofErr w:type="spellStart"/>
      <w:proofErr w:type="gramStart"/>
      <w:r w:rsidRPr="00D277F2">
        <w:rPr>
          <w:rStyle w:val="Input"/>
          <w:rFonts w:hint="eastAsia"/>
        </w:rPr>
        <w:t>xlabel</w:t>
      </w:r>
      <w:proofErr w:type="spellEnd"/>
      <w:r w:rsidRPr="00D277F2">
        <w:rPr>
          <w:rStyle w:val="Input"/>
          <w:rFonts w:hint="eastAsia"/>
        </w:rPr>
        <w:t>(</w:t>
      </w:r>
      <w:proofErr w:type="gramEnd"/>
      <w:r w:rsidRPr="00D277F2">
        <w:rPr>
          <w:rStyle w:val="Input"/>
          <w:rFonts w:hint="eastAsia"/>
        </w:rPr>
        <w:t>'t')</w:t>
      </w:r>
    </w:p>
    <w:p w:rsidR="00D277F2" w:rsidRPr="00D277F2" w:rsidRDefault="00D277F2" w:rsidP="00D277F2">
      <w:pPr>
        <w:pStyle w:val="Normal"/>
        <w:rPr>
          <w:rStyle w:val="Input"/>
          <w:rFonts w:hint="eastAsia"/>
        </w:rPr>
      </w:pPr>
      <w:proofErr w:type="spellStart"/>
      <w:proofErr w:type="gramStart"/>
      <w:r w:rsidRPr="00D277F2">
        <w:rPr>
          <w:rStyle w:val="Input"/>
          <w:rFonts w:hint="eastAsia"/>
        </w:rPr>
        <w:t>ylabel</w:t>
      </w:r>
      <w:proofErr w:type="spellEnd"/>
      <w:r w:rsidRPr="00D277F2">
        <w:rPr>
          <w:rStyle w:val="Input"/>
          <w:rFonts w:hint="eastAsia"/>
        </w:rPr>
        <w:t>(</w:t>
      </w:r>
      <w:proofErr w:type="gramEnd"/>
      <w:r w:rsidRPr="00D277F2">
        <w:rPr>
          <w:rStyle w:val="Input"/>
          <w:rFonts w:hint="eastAsia"/>
        </w:rPr>
        <w:t>'</w:t>
      </w:r>
      <w:proofErr w:type="spellStart"/>
      <w:r w:rsidRPr="00D277F2">
        <w:rPr>
          <w:rStyle w:val="Input"/>
          <w:rFonts w:hint="eastAsia"/>
        </w:rPr>
        <w:t>各物理量</w:t>
      </w:r>
      <w:proofErr w:type="spellEnd"/>
      <w:r w:rsidRPr="00D277F2">
        <w:rPr>
          <w:rStyle w:val="Input"/>
          <w:rFonts w:hint="eastAsia"/>
        </w:rPr>
        <w:t>')</w:t>
      </w:r>
    </w:p>
    <w:p w:rsidR="00D277F2" w:rsidRPr="000C61E3" w:rsidRDefault="00D277F2" w:rsidP="00D277F2">
      <w:pPr>
        <w:pStyle w:val="Normal"/>
        <w:rPr>
          <w:rStyle w:val="Input"/>
          <w:rFonts w:eastAsia="宋体" w:hint="eastAsia"/>
          <w:lang w:eastAsia="zh-CN"/>
        </w:rPr>
      </w:pPr>
      <w:proofErr w:type="gramStart"/>
      <w:r w:rsidRPr="00D277F2">
        <w:rPr>
          <w:rStyle w:val="Input"/>
          <w:rFonts w:hint="eastAsia"/>
        </w:rPr>
        <w:t>legend(</w:t>
      </w:r>
      <w:proofErr w:type="gramEnd"/>
      <w:r w:rsidRPr="00D277F2">
        <w:rPr>
          <w:rStyle w:val="Input"/>
          <w:rFonts w:hint="eastAsia"/>
        </w:rPr>
        <w:t>'</w:t>
      </w:r>
      <w:r w:rsidRPr="00D277F2">
        <w:rPr>
          <w:rStyle w:val="Input"/>
          <w:rFonts w:ascii="宋体" w:eastAsia="宋体" w:hAnsi="宋体" w:cs="宋体" w:hint="eastAsia"/>
        </w:rPr>
        <w:t>动</w:t>
      </w:r>
      <w:r w:rsidRPr="00D277F2">
        <w:rPr>
          <w:rStyle w:val="Input"/>
          <w:rFonts w:hint="eastAsia"/>
        </w:rPr>
        <w:t>能</w:t>
      </w:r>
      <w:r w:rsidRPr="00D277F2">
        <w:rPr>
          <w:rStyle w:val="Input"/>
          <w:rFonts w:hint="eastAsia"/>
        </w:rPr>
        <w:t>','</w:t>
      </w:r>
      <w:r w:rsidRPr="00D277F2">
        <w:rPr>
          <w:rStyle w:val="Input"/>
          <w:rFonts w:ascii="宋体" w:eastAsia="宋体" w:hAnsi="宋体" w:cs="宋体" w:hint="eastAsia"/>
        </w:rPr>
        <w:t>势</w:t>
      </w:r>
      <w:r w:rsidRPr="00D277F2">
        <w:rPr>
          <w:rStyle w:val="Input"/>
          <w:rFonts w:hint="eastAsia"/>
        </w:rPr>
        <w:t>能</w:t>
      </w:r>
      <w:r w:rsidRPr="00D277F2">
        <w:rPr>
          <w:rStyle w:val="Input"/>
          <w:rFonts w:hint="eastAsia"/>
        </w:rPr>
        <w:t>','</w:t>
      </w:r>
      <w:r w:rsidRPr="00D277F2">
        <w:rPr>
          <w:rStyle w:val="Input"/>
          <w:rFonts w:hint="eastAsia"/>
        </w:rPr>
        <w:t>能量</w:t>
      </w:r>
      <w:r w:rsidRPr="00D277F2">
        <w:rPr>
          <w:rStyle w:val="Input"/>
          <w:rFonts w:hint="eastAsia"/>
        </w:rPr>
        <w:t>','</w:t>
      </w:r>
      <w:r w:rsidRPr="00D277F2">
        <w:rPr>
          <w:rStyle w:val="Input"/>
          <w:rFonts w:hint="eastAsia"/>
        </w:rPr>
        <w:t>角</w:t>
      </w:r>
      <w:r w:rsidRPr="00D277F2">
        <w:rPr>
          <w:rStyle w:val="Input"/>
          <w:rFonts w:ascii="宋体" w:eastAsia="宋体" w:hAnsi="宋体" w:cs="宋体" w:hint="eastAsia"/>
        </w:rPr>
        <w:t>动</w:t>
      </w:r>
      <w:r w:rsidRPr="00D277F2">
        <w:rPr>
          <w:rStyle w:val="Input"/>
          <w:rFonts w:hint="eastAsia"/>
        </w:rPr>
        <w:t>量</w:t>
      </w:r>
      <w:r>
        <w:rPr>
          <w:rStyle w:val="Input"/>
          <w:rFonts w:hint="eastAsia"/>
        </w:rPr>
        <w:t>'</w:t>
      </w:r>
      <w:r w:rsidRPr="00D277F2">
        <w:rPr>
          <w:rStyle w:val="Input"/>
          <w:rFonts w:hint="eastAsia"/>
        </w:rPr>
        <w:t>,</w:t>
      </w:r>
      <w:r w:rsidRPr="000C61E3">
        <w:rPr>
          <w:rStyle w:val="Input"/>
          <w:rFonts w:eastAsia="宋体" w:hint="eastAsia"/>
          <w:lang w:eastAsia="zh-CN"/>
        </w:rPr>
        <w:t>1</w:t>
      </w:r>
      <w:r w:rsidRPr="00D277F2">
        <w:rPr>
          <w:rStyle w:val="Input"/>
          <w:rFonts w:hint="eastAsia"/>
        </w:rPr>
        <w:t>)</w:t>
      </w:r>
    </w:p>
    <w:p w:rsidR="00D277F2" w:rsidRDefault="00D277F2" w:rsidP="00D277F2">
      <w:pPr>
        <w:pStyle w:val="Normal"/>
      </w:pPr>
      <w:proofErr w:type="gramStart"/>
      <w:r w:rsidRPr="000C61E3">
        <w:rPr>
          <w:rStyle w:val="Input"/>
          <w:rFonts w:eastAsia="宋体" w:hint="eastAsia"/>
          <w:lang w:eastAsia="zh-CN"/>
        </w:rPr>
        <w:t>box</w:t>
      </w:r>
      <w:proofErr w:type="gramEnd"/>
      <w:r w:rsidRPr="000C61E3">
        <w:rPr>
          <w:rStyle w:val="Input"/>
          <w:rFonts w:eastAsia="宋体" w:hint="eastAsia"/>
          <w:lang w:eastAsia="zh-CN"/>
        </w:rPr>
        <w:t xml:space="preserve"> on</w:t>
      </w:r>
      <w:r w:rsidRPr="00D277F2">
        <w:rPr>
          <w:rStyle w:val="Input"/>
        </w:rPr>
        <w:t xml:space="preserve"> </w:t>
      </w:r>
      <w:bookmarkEnd w:id="17"/>
      <w:r w:rsidRPr="00D277F2">
        <w:t xml:space="preserve"> </w:t>
      </w:r>
    </w:p>
    <w:p w:rsidR="00D277F2" w:rsidRPr="00D277F2" w:rsidRDefault="00D277F2" w:rsidP="00D277F2">
      <w:pPr>
        <w:pStyle w:val="Normal"/>
      </w:pPr>
    </w:p>
    <w:p w:rsidR="00D277F2" w:rsidRPr="00D277F2" w:rsidRDefault="00D277F2" w:rsidP="00D277F2">
      <w:pPr>
        <w:pStyle w:val="Normal"/>
      </w:pPr>
      <w:bookmarkStart w:id="18" w:name="OUTPUT_7"/>
      <w:r w:rsidRPr="00D277F2">
        <w:lastRenderedPageBreak/>
        <w:pict>
          <v:shape id="_x0000_i1031" type="#_x0000_t75" style="width:4in;height:252pt">
            <v:imagedata r:id="rId12" o:title=""/>
            <o:lock v:ext="edit" aspectratio="f"/>
          </v:shape>
        </w:pict>
      </w:r>
      <w:r>
        <w:t xml:space="preserve"> </w:t>
      </w:r>
      <w:bookmarkEnd w:id="18"/>
      <w:r w:rsidRPr="00D277F2">
        <w:t xml:space="preserve"> </w:t>
      </w:r>
    </w:p>
    <w:p w:rsidR="00D277F2" w:rsidRPr="00D277F2" w:rsidRDefault="00D277F2" w:rsidP="00D277F2">
      <w:pPr>
        <w:pStyle w:val="Normal"/>
        <w:rPr>
          <w:rFonts w:hint="eastAsia"/>
        </w:rPr>
      </w:pPr>
    </w:p>
    <w:p w:rsidR="00E72C7A" w:rsidRDefault="00E72C7A" w:rsidP="00E72C7A">
      <w:pPr>
        <w:pStyle w:val="2"/>
      </w:pPr>
      <w:bookmarkStart w:id="19" w:name="_Toc432501009"/>
      <w:r>
        <w:t>4.6</w:t>
      </w:r>
      <w:bookmarkEnd w:id="19"/>
    </w:p>
    <w:p w:rsidR="00380751" w:rsidRPr="00380751" w:rsidRDefault="00380751" w:rsidP="00380751">
      <w:pPr>
        <w:rPr>
          <w:rStyle w:val="Input"/>
        </w:rPr>
      </w:pPr>
      <w:bookmarkStart w:id="20" w:name="INPUT_8"/>
      <w:proofErr w:type="gramStart"/>
      <w:r w:rsidRPr="00380751">
        <w:rPr>
          <w:rStyle w:val="Input"/>
        </w:rPr>
        <w:t>clear</w:t>
      </w:r>
      <w:proofErr w:type="gramEnd"/>
      <w:r w:rsidRPr="00380751">
        <w:rPr>
          <w:rStyle w:val="Input"/>
        </w:rPr>
        <w:t xml:space="preserve"> all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x(</w:t>
      </w:r>
      <w:proofErr w:type="gramEnd"/>
      <w:r w:rsidRPr="00380751">
        <w:rPr>
          <w:rStyle w:val="Input"/>
        </w:rPr>
        <w:t>1)=1;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y(</w:t>
      </w:r>
      <w:proofErr w:type="gramEnd"/>
      <w:r w:rsidRPr="00380751">
        <w:rPr>
          <w:rStyle w:val="Input"/>
        </w:rPr>
        <w:t>1)=0;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</w:t>
      </w:r>
    </w:p>
    <w:p w:rsidR="00380751" w:rsidRPr="00380751" w:rsidRDefault="00380751" w:rsidP="00380751">
      <w:pPr>
        <w:rPr>
          <w:rStyle w:val="Input"/>
        </w:rPr>
      </w:pPr>
      <w:proofErr w:type="spellStart"/>
      <w:proofErr w:type="gramStart"/>
      <w:r w:rsidRPr="00380751">
        <w:rPr>
          <w:rStyle w:val="Input"/>
        </w:rPr>
        <w:t>vx</w:t>
      </w:r>
      <w:proofErr w:type="spellEnd"/>
      <w:r w:rsidRPr="00380751">
        <w:rPr>
          <w:rStyle w:val="Input"/>
        </w:rPr>
        <w:t>(</w:t>
      </w:r>
      <w:proofErr w:type="gramEnd"/>
      <w:r w:rsidRPr="00380751">
        <w:rPr>
          <w:rStyle w:val="Input"/>
        </w:rPr>
        <w:t>1)=0;</w:t>
      </w:r>
    </w:p>
    <w:p w:rsidR="00380751" w:rsidRPr="00380751" w:rsidRDefault="00380751" w:rsidP="00380751">
      <w:pPr>
        <w:rPr>
          <w:rStyle w:val="Input"/>
        </w:rPr>
      </w:pPr>
      <w:proofErr w:type="spellStart"/>
      <w:proofErr w:type="gramStart"/>
      <w:r w:rsidRPr="00380751">
        <w:rPr>
          <w:rStyle w:val="Input"/>
        </w:rPr>
        <w:t>vy</w:t>
      </w:r>
      <w:proofErr w:type="spellEnd"/>
      <w:r w:rsidRPr="00380751">
        <w:rPr>
          <w:rStyle w:val="Input"/>
        </w:rPr>
        <w:t>(</w:t>
      </w:r>
      <w:proofErr w:type="gramEnd"/>
      <w:r w:rsidRPr="00380751">
        <w:rPr>
          <w:rStyle w:val="Input"/>
        </w:rPr>
        <w:t>1)=2.824*pi;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</w:t>
      </w:r>
    </w:p>
    <w:p w:rsidR="00380751" w:rsidRPr="00380751" w:rsidRDefault="00380751" w:rsidP="00380751">
      <w:pPr>
        <w:rPr>
          <w:rStyle w:val="Input"/>
        </w:rPr>
      </w:pPr>
      <w:proofErr w:type="spellStart"/>
      <w:proofErr w:type="gram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=</w:t>
      </w:r>
      <w:proofErr w:type="gramEnd"/>
      <w:r w:rsidRPr="00380751">
        <w:rPr>
          <w:rStyle w:val="Input"/>
        </w:rPr>
        <w:t>0.001;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for</w:t>
      </w:r>
      <w:proofErr w:type="gramEnd"/>
      <w:r w:rsidRPr="00380751">
        <w:rPr>
          <w:rStyle w:val="Input"/>
        </w:rPr>
        <w:t xml:space="preserve"> i=1:320/</w:t>
      </w:r>
      <w:proofErr w:type="spellStart"/>
      <w:r w:rsidRPr="00380751">
        <w:rPr>
          <w:rStyle w:val="Input"/>
        </w:rPr>
        <w:t>dt</w:t>
      </w:r>
      <w:proofErr w:type="spellEnd"/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r(</w:t>
      </w:r>
      <w:proofErr w:type="gramEnd"/>
      <w:r w:rsidRPr="00380751">
        <w:rPr>
          <w:rStyle w:val="Input"/>
        </w:rPr>
        <w:t>i)=</w:t>
      </w:r>
      <w:proofErr w:type="spellStart"/>
      <w:r w:rsidRPr="00380751">
        <w:rPr>
          <w:rStyle w:val="Input"/>
        </w:rPr>
        <w:t>sqrt</w:t>
      </w:r>
      <w:proofErr w:type="spellEnd"/>
      <w:r w:rsidRPr="00380751">
        <w:rPr>
          <w:rStyle w:val="Input"/>
        </w:rPr>
        <w:t>(x(i)^2+y(i)^2);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spellStart"/>
      <w:proofErr w:type="gramStart"/>
      <w:r w:rsidRPr="00380751">
        <w:rPr>
          <w:rStyle w:val="Input"/>
        </w:rPr>
        <w:t>vx</w:t>
      </w:r>
      <w:proofErr w:type="spellEnd"/>
      <w:r w:rsidRPr="00380751">
        <w:rPr>
          <w:rStyle w:val="Input"/>
        </w:rPr>
        <w:t>(</w:t>
      </w:r>
      <w:proofErr w:type="gramEnd"/>
      <w:r w:rsidRPr="00380751">
        <w:rPr>
          <w:rStyle w:val="Input"/>
        </w:rPr>
        <w:t>i+1)=</w:t>
      </w:r>
      <w:proofErr w:type="spellStart"/>
      <w:r w:rsidRPr="00380751">
        <w:rPr>
          <w:rStyle w:val="Input"/>
        </w:rPr>
        <w:t>vx</w:t>
      </w:r>
      <w:proofErr w:type="spellEnd"/>
      <w:r w:rsidRPr="00380751">
        <w:rPr>
          <w:rStyle w:val="Input"/>
        </w:rPr>
        <w:t>(i)-4*pi*pi*x(i)/(r(i)^3)*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spellStart"/>
      <w:proofErr w:type="gramStart"/>
      <w:r w:rsidRPr="00380751">
        <w:rPr>
          <w:rStyle w:val="Input"/>
        </w:rPr>
        <w:t>vy</w:t>
      </w:r>
      <w:proofErr w:type="spellEnd"/>
      <w:r w:rsidRPr="00380751">
        <w:rPr>
          <w:rStyle w:val="Input"/>
        </w:rPr>
        <w:t>(</w:t>
      </w:r>
      <w:proofErr w:type="gramEnd"/>
      <w:r w:rsidRPr="00380751">
        <w:rPr>
          <w:rStyle w:val="Input"/>
        </w:rPr>
        <w:t>i+1)=</w:t>
      </w:r>
      <w:proofErr w:type="spellStart"/>
      <w:r w:rsidRPr="00380751">
        <w:rPr>
          <w:rStyle w:val="Input"/>
        </w:rPr>
        <w:t>vy</w:t>
      </w:r>
      <w:proofErr w:type="spellEnd"/>
      <w:r w:rsidRPr="00380751">
        <w:rPr>
          <w:rStyle w:val="Input"/>
        </w:rPr>
        <w:t>(i)-4*pi*pi*y(i)/(r(i)^3)*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x(</w:t>
      </w:r>
      <w:proofErr w:type="gramEnd"/>
      <w:r w:rsidRPr="00380751">
        <w:rPr>
          <w:rStyle w:val="Input"/>
        </w:rPr>
        <w:t>i+1)=x(i)+</w:t>
      </w:r>
      <w:proofErr w:type="spellStart"/>
      <w:r w:rsidRPr="00380751">
        <w:rPr>
          <w:rStyle w:val="Input"/>
        </w:rPr>
        <w:t>vx</w:t>
      </w:r>
      <w:proofErr w:type="spellEnd"/>
      <w:r w:rsidRPr="00380751">
        <w:rPr>
          <w:rStyle w:val="Input"/>
        </w:rPr>
        <w:t>(i+1)*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y(</w:t>
      </w:r>
      <w:proofErr w:type="gramEnd"/>
      <w:r w:rsidRPr="00380751">
        <w:rPr>
          <w:rStyle w:val="Input"/>
        </w:rPr>
        <w:t>i+1)=y(i)+</w:t>
      </w:r>
      <w:proofErr w:type="spellStart"/>
      <w:r w:rsidRPr="00380751">
        <w:rPr>
          <w:rStyle w:val="Input"/>
        </w:rPr>
        <w:t>vy</w:t>
      </w:r>
      <w:proofErr w:type="spellEnd"/>
      <w:r w:rsidRPr="00380751">
        <w:rPr>
          <w:rStyle w:val="Input"/>
        </w:rPr>
        <w:t>(i+1)*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end</w:t>
      </w:r>
      <w:proofErr w:type="gramEnd"/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plot(</w:t>
      </w:r>
      <w:proofErr w:type="spellStart"/>
      <w:proofErr w:type="gramEnd"/>
      <w:r w:rsidRPr="00380751">
        <w:rPr>
          <w:rStyle w:val="Input"/>
        </w:rPr>
        <w:t>x,y</w:t>
      </w:r>
      <w:proofErr w:type="spellEnd"/>
      <w:r w:rsidRPr="00380751">
        <w:rPr>
          <w:rStyle w:val="Input"/>
        </w:rPr>
        <w:t>)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axis</w:t>
      </w:r>
      <w:proofErr w:type="gramEnd"/>
      <w:r w:rsidRPr="00380751">
        <w:rPr>
          <w:rStyle w:val="Input"/>
        </w:rPr>
        <w:t xml:space="preserve"> equal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xlabel('x(AU)')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ylabel('y(AU)')</w:t>
      </w:r>
    </w:p>
    <w:p w:rsidR="00380751" w:rsidRDefault="00380751" w:rsidP="00380751">
      <w:pPr>
        <w:pStyle w:val="Normal"/>
      </w:pPr>
      <w:proofErr w:type="gramStart"/>
      <w:r w:rsidRPr="00380751">
        <w:rPr>
          <w:rStyle w:val="Input"/>
        </w:rPr>
        <w:t>title(</w:t>
      </w:r>
      <w:proofErr w:type="gramEnd"/>
      <w:r w:rsidRPr="00380751">
        <w:rPr>
          <w:rStyle w:val="Input"/>
        </w:rPr>
        <w:t xml:space="preserve">'Escape the Sun') </w:t>
      </w:r>
      <w:bookmarkEnd w:id="20"/>
      <w:r w:rsidRPr="00380751">
        <w:t xml:space="preserve"> </w:t>
      </w:r>
    </w:p>
    <w:p w:rsidR="00E72C7A" w:rsidRPr="00380751" w:rsidRDefault="00E72C7A" w:rsidP="00380751">
      <w:pPr>
        <w:pStyle w:val="Normal"/>
      </w:pPr>
    </w:p>
    <w:p w:rsidR="00380751" w:rsidRPr="00380751" w:rsidRDefault="00380751" w:rsidP="00380751">
      <w:pPr>
        <w:pStyle w:val="Normal"/>
      </w:pPr>
      <w:bookmarkStart w:id="21" w:name="OUTPUT_8"/>
      <w:r w:rsidRPr="00380751">
        <w:lastRenderedPageBreak/>
        <w:pict>
          <v:shape id="_x0000_i1032" type="#_x0000_t75" style="width:4in;height:252pt">
            <v:imagedata r:id="rId13" o:title=""/>
            <o:lock v:ext="edit" aspectratio="f"/>
          </v:shape>
        </w:pict>
      </w:r>
      <w:r>
        <w:t xml:space="preserve"> </w:t>
      </w:r>
      <w:bookmarkEnd w:id="21"/>
      <w:r w:rsidRPr="00380751">
        <w:t xml:space="preserve"> </w:t>
      </w:r>
    </w:p>
    <w:p w:rsidR="00E72C7A" w:rsidRPr="00380751" w:rsidRDefault="00E72C7A" w:rsidP="00380751">
      <w:pPr>
        <w:pStyle w:val="Normal"/>
      </w:pPr>
    </w:p>
    <w:p w:rsidR="00E72C7A" w:rsidRDefault="00E72C7A" w:rsidP="00E72C7A">
      <w:pPr>
        <w:pStyle w:val="2"/>
      </w:pPr>
      <w:bookmarkStart w:id="22" w:name="_Toc432501010"/>
      <w:r>
        <w:t>4.7</w:t>
      </w:r>
      <w:bookmarkEnd w:id="22"/>
    </w:p>
    <w:p w:rsidR="00380751" w:rsidRPr="00380751" w:rsidRDefault="00380751" w:rsidP="00380751">
      <w:pPr>
        <w:rPr>
          <w:rStyle w:val="Input"/>
        </w:rPr>
      </w:pPr>
      <w:bookmarkStart w:id="23" w:name="INPUT_9"/>
      <w:proofErr w:type="gramStart"/>
      <w:r w:rsidRPr="00380751">
        <w:rPr>
          <w:rStyle w:val="Input"/>
        </w:rPr>
        <w:t>clear</w:t>
      </w:r>
      <w:proofErr w:type="gramEnd"/>
      <w:r w:rsidRPr="00380751">
        <w:rPr>
          <w:rStyle w:val="Input"/>
        </w:rPr>
        <w:t xml:space="preserve"> all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x1</w:t>
      </w:r>
      <w:proofErr w:type="gramEnd"/>
      <w:r w:rsidRPr="00380751">
        <w:rPr>
          <w:rStyle w:val="Input"/>
        </w:rPr>
        <w:t>(1)=1;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y1(</w:t>
      </w:r>
      <w:proofErr w:type="gramEnd"/>
      <w:r w:rsidRPr="00380751">
        <w:rPr>
          <w:rStyle w:val="Input"/>
        </w:rPr>
        <w:t>1)=0;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x2</w:t>
      </w:r>
      <w:proofErr w:type="gramEnd"/>
      <w:r w:rsidRPr="00380751">
        <w:rPr>
          <w:rStyle w:val="Input"/>
        </w:rPr>
        <w:t>(1)=0;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y2(1)=0;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G=6.67*10^(-11);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M1=6*10^24;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M2=2*6*10^24;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vx1(1)=0;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vy1(1)=2*36.2;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vx2(1)=0;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vy2(</w:t>
      </w:r>
      <w:proofErr w:type="gramEnd"/>
      <w:r w:rsidRPr="00380751">
        <w:rPr>
          <w:rStyle w:val="Input"/>
        </w:rPr>
        <w:t>1)=-36.2;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</w:t>
      </w:r>
    </w:p>
    <w:p w:rsidR="00380751" w:rsidRPr="00380751" w:rsidRDefault="00380751" w:rsidP="00380751">
      <w:pPr>
        <w:rPr>
          <w:rStyle w:val="Input"/>
        </w:rPr>
      </w:pPr>
      <w:proofErr w:type="spellStart"/>
      <w:proofErr w:type="gram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=</w:t>
      </w:r>
      <w:proofErr w:type="gramEnd"/>
      <w:r w:rsidRPr="00380751">
        <w:rPr>
          <w:rStyle w:val="Input"/>
        </w:rPr>
        <w:t>0.001;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for</w:t>
      </w:r>
      <w:proofErr w:type="gramEnd"/>
      <w:r w:rsidRPr="00380751">
        <w:rPr>
          <w:rStyle w:val="Input"/>
        </w:rPr>
        <w:t xml:space="preserve"> i=1:2/</w:t>
      </w:r>
      <w:proofErr w:type="spellStart"/>
      <w:r w:rsidRPr="00380751">
        <w:rPr>
          <w:rStyle w:val="Input"/>
        </w:rPr>
        <w:t>dt</w:t>
      </w:r>
      <w:proofErr w:type="spellEnd"/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r(</w:t>
      </w:r>
      <w:proofErr w:type="gramEnd"/>
      <w:r w:rsidRPr="00380751">
        <w:rPr>
          <w:rStyle w:val="Input"/>
        </w:rPr>
        <w:t>i)=</w:t>
      </w:r>
      <w:proofErr w:type="spellStart"/>
      <w:r w:rsidRPr="00380751">
        <w:rPr>
          <w:rStyle w:val="Input"/>
        </w:rPr>
        <w:t>sqrt</w:t>
      </w:r>
      <w:proofErr w:type="spellEnd"/>
      <w:r w:rsidRPr="00380751">
        <w:rPr>
          <w:rStyle w:val="Input"/>
        </w:rPr>
        <w:t>((x1(i)-x2(i))^2+(y1(i)-y2(i))^2);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vx1(</w:t>
      </w:r>
      <w:proofErr w:type="gramEnd"/>
      <w:r w:rsidRPr="00380751">
        <w:rPr>
          <w:rStyle w:val="Input"/>
        </w:rPr>
        <w:t>i+1)=vx1(i)-G*M2/(1.5*10^(11))*(x1(i)-x2(i))/(r(i)^3)*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vy1(i+1)=vy1(i)-G*M2/(1.5*10^(11))*(y1(i)-y2(i))/(r(i)^3)*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x1</w:t>
      </w:r>
      <w:proofErr w:type="gramEnd"/>
      <w:r w:rsidRPr="00380751">
        <w:rPr>
          <w:rStyle w:val="Input"/>
        </w:rPr>
        <w:t>(i+1)=x1(i)+vx1(i+1)*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y1(</w:t>
      </w:r>
      <w:proofErr w:type="gramEnd"/>
      <w:r w:rsidRPr="00380751">
        <w:rPr>
          <w:rStyle w:val="Input"/>
        </w:rPr>
        <w:t>i+1)=y1(i)+vy1(i+1)*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vx2(</w:t>
      </w:r>
      <w:proofErr w:type="gramEnd"/>
      <w:r w:rsidRPr="00380751">
        <w:rPr>
          <w:rStyle w:val="Input"/>
        </w:rPr>
        <w:t>i+1)=vx2(i)-G*M1/(1.5*10^11)*(x2(i)-x1(i))/(r(i)^3)*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vy2(</w:t>
      </w:r>
      <w:proofErr w:type="gramEnd"/>
      <w:r w:rsidRPr="00380751">
        <w:rPr>
          <w:rStyle w:val="Input"/>
        </w:rPr>
        <w:t>i+1)=vy2(i)-G*M1/(1.5*10^11)*(y2(i)-y1(i))/(r(i)^3)*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x2</w:t>
      </w:r>
      <w:proofErr w:type="gramEnd"/>
      <w:r w:rsidRPr="00380751">
        <w:rPr>
          <w:rStyle w:val="Input"/>
        </w:rPr>
        <w:t>(i+1)=x2(i)+vx2(i+1)*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  <w:proofErr w:type="gramStart"/>
      <w:r w:rsidRPr="00380751">
        <w:rPr>
          <w:rStyle w:val="Input"/>
        </w:rPr>
        <w:t>y2(</w:t>
      </w:r>
      <w:proofErr w:type="gramEnd"/>
      <w:r w:rsidRPr="00380751">
        <w:rPr>
          <w:rStyle w:val="Input"/>
        </w:rPr>
        <w:t>i+1)=y2(i)+vy2(i+1)*</w:t>
      </w:r>
      <w:proofErr w:type="spellStart"/>
      <w:r w:rsidRPr="00380751">
        <w:rPr>
          <w:rStyle w:val="Input"/>
        </w:rPr>
        <w:t>dt</w:t>
      </w:r>
      <w:proofErr w:type="spellEnd"/>
      <w:r w:rsidRPr="00380751">
        <w:rPr>
          <w:rStyle w:val="Input"/>
        </w:rPr>
        <w:t>;</w:t>
      </w:r>
    </w:p>
    <w:p w:rsidR="00380751" w:rsidRPr="00380751" w:rsidRDefault="00380751" w:rsidP="00380751">
      <w:pPr>
        <w:rPr>
          <w:rStyle w:val="Input"/>
        </w:rPr>
      </w:pPr>
      <w:r w:rsidRPr="00380751">
        <w:rPr>
          <w:rStyle w:val="Input"/>
        </w:rPr>
        <w:t xml:space="preserve">    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end</w:t>
      </w:r>
      <w:proofErr w:type="gramEnd"/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lastRenderedPageBreak/>
        <w:t>hold</w:t>
      </w:r>
      <w:proofErr w:type="gramEnd"/>
      <w:r w:rsidRPr="00380751">
        <w:rPr>
          <w:rStyle w:val="Input"/>
        </w:rPr>
        <w:t xml:space="preserve"> on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box</w:t>
      </w:r>
      <w:proofErr w:type="gramEnd"/>
      <w:r w:rsidRPr="00380751">
        <w:rPr>
          <w:rStyle w:val="Input"/>
        </w:rPr>
        <w:t xml:space="preserve"> on</w:t>
      </w:r>
    </w:p>
    <w:p w:rsidR="00380751" w:rsidRPr="00380751" w:rsidRDefault="00380751" w:rsidP="00380751">
      <w:pPr>
        <w:rPr>
          <w:rStyle w:val="Input"/>
        </w:rPr>
      </w:pPr>
      <w:proofErr w:type="gramStart"/>
      <w:r w:rsidRPr="00380751">
        <w:rPr>
          <w:rStyle w:val="Input"/>
        </w:rPr>
        <w:t>plot(</w:t>
      </w:r>
      <w:proofErr w:type="gramEnd"/>
      <w:r w:rsidRPr="00380751">
        <w:rPr>
          <w:rStyle w:val="Input"/>
        </w:rPr>
        <w:t>x1,y1,'-b')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plot(x2,y2,'-r')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xlabel('x(AU)')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ylabel('y(AU)')</w:t>
      </w:r>
    </w:p>
    <w:p w:rsidR="00380751" w:rsidRPr="00380751" w:rsidRDefault="00380751" w:rsidP="00380751">
      <w:pPr>
        <w:rPr>
          <w:rStyle w:val="Input"/>
          <w:lang w:val="fr-FR"/>
        </w:rPr>
      </w:pPr>
      <w:r w:rsidRPr="00380751">
        <w:rPr>
          <w:rStyle w:val="Input"/>
          <w:lang w:val="fr-FR"/>
        </w:rPr>
        <w:t>% axis([0,2,80,120])</w:t>
      </w:r>
    </w:p>
    <w:p w:rsidR="00380751" w:rsidRDefault="00380751" w:rsidP="00380751">
      <w:pPr>
        <w:pStyle w:val="Normal"/>
      </w:pPr>
      <w:proofErr w:type="gramStart"/>
      <w:r w:rsidRPr="00380751">
        <w:rPr>
          <w:rStyle w:val="Input"/>
        </w:rPr>
        <w:t>title(</w:t>
      </w:r>
      <w:proofErr w:type="gramEnd"/>
      <w:r w:rsidRPr="00380751">
        <w:rPr>
          <w:rStyle w:val="Input"/>
        </w:rPr>
        <w:t>'</w:t>
      </w:r>
      <w:r w:rsidRPr="00380751">
        <w:rPr>
          <w:rStyle w:val="Input"/>
          <w:rFonts w:hint="eastAsia"/>
        </w:rPr>
        <w:t>Two Body</w:t>
      </w:r>
      <w:r w:rsidRPr="00380751">
        <w:rPr>
          <w:rStyle w:val="Input"/>
        </w:rPr>
        <w:t xml:space="preserve"> </w:t>
      </w:r>
      <w:r w:rsidRPr="00380751">
        <w:rPr>
          <w:rStyle w:val="Input"/>
          <w:rFonts w:hint="eastAsia"/>
        </w:rPr>
        <w:t>S</w:t>
      </w:r>
      <w:r w:rsidRPr="00380751">
        <w:rPr>
          <w:rStyle w:val="Input"/>
        </w:rPr>
        <w:t xml:space="preserve">ystem') </w:t>
      </w:r>
      <w:bookmarkEnd w:id="23"/>
      <w:r w:rsidRPr="00380751">
        <w:t xml:space="preserve"> </w:t>
      </w:r>
    </w:p>
    <w:p w:rsidR="00E72C7A" w:rsidRPr="00380751" w:rsidRDefault="00E72C7A" w:rsidP="00380751">
      <w:pPr>
        <w:pStyle w:val="Normal"/>
      </w:pPr>
    </w:p>
    <w:p w:rsidR="00380751" w:rsidRPr="00380751" w:rsidRDefault="00380751" w:rsidP="00380751">
      <w:pPr>
        <w:pStyle w:val="Normal"/>
      </w:pPr>
      <w:bookmarkStart w:id="24" w:name="OUTPUT_9"/>
      <w:r w:rsidRPr="00380751">
        <w:pict>
          <v:shape id="_x0000_i1033" type="#_x0000_t75" style="width:4in;height:252pt">
            <v:imagedata r:id="rId14" o:title=""/>
            <o:lock v:ext="edit" aspectratio="f"/>
          </v:shape>
        </w:pict>
      </w:r>
      <w:r>
        <w:t xml:space="preserve"> </w:t>
      </w:r>
      <w:bookmarkEnd w:id="24"/>
      <w:r w:rsidRPr="00380751">
        <w:t xml:space="preserve"> </w:t>
      </w:r>
    </w:p>
    <w:p w:rsidR="00E72C7A" w:rsidRPr="00380751" w:rsidRDefault="00E72C7A" w:rsidP="00380751">
      <w:pPr>
        <w:pStyle w:val="Normal"/>
      </w:pPr>
    </w:p>
    <w:p w:rsidR="00E72C7A" w:rsidRDefault="00E72C7A" w:rsidP="00E72C7A">
      <w:pPr>
        <w:pStyle w:val="2"/>
      </w:pPr>
      <w:bookmarkStart w:id="25" w:name="_Toc432501011"/>
      <w:r>
        <w:t>4.8</w:t>
      </w:r>
      <w:bookmarkEnd w:id="25"/>
    </w:p>
    <w:p w:rsidR="001C2CB8" w:rsidRPr="001C2CB8" w:rsidRDefault="001C2CB8" w:rsidP="001C2CB8">
      <w:pPr>
        <w:rPr>
          <w:rStyle w:val="Input"/>
        </w:rPr>
      </w:pPr>
      <w:bookmarkStart w:id="26" w:name="INPUT_11"/>
      <w:proofErr w:type="gramStart"/>
      <w:r w:rsidRPr="001C2CB8">
        <w:rPr>
          <w:rStyle w:val="Input"/>
        </w:rPr>
        <w:t>clear</w:t>
      </w:r>
      <w:proofErr w:type="gramEnd"/>
    </w:p>
    <w:p w:rsidR="001C2CB8" w:rsidRPr="001C2CB8" w:rsidRDefault="001C2CB8" w:rsidP="001C2CB8">
      <w:pPr>
        <w:rPr>
          <w:rStyle w:val="Input"/>
        </w:rPr>
      </w:pPr>
      <w:proofErr w:type="spellStart"/>
      <w:r w:rsidRPr="001C2CB8">
        <w:rPr>
          <w:rStyle w:val="Input"/>
        </w:rPr>
        <w:t>Ms</w:t>
      </w:r>
      <w:proofErr w:type="spellEnd"/>
      <w:r w:rsidRPr="001C2CB8">
        <w:rPr>
          <w:rStyle w:val="Input"/>
        </w:rPr>
        <w:t>=1.989*10^30;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M=6*10^24;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e=0.017;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a=1;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x(1)=a*(1+e);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y(1)=0;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 xml:space="preserve"> 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vx(1)=0;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vy(1)=2*pi*sqrt((1-e)/x(1)*(1+M/Ms));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 xml:space="preserve"> 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 xml:space="preserve"> </w:t>
      </w:r>
    </w:p>
    <w:p w:rsidR="001C2CB8" w:rsidRPr="001C2CB8" w:rsidRDefault="001C2CB8" w:rsidP="001C2CB8">
      <w:pPr>
        <w:rPr>
          <w:rStyle w:val="Input"/>
        </w:rPr>
      </w:pPr>
      <w:proofErr w:type="spellStart"/>
      <w:proofErr w:type="gram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=</w:t>
      </w:r>
      <w:proofErr w:type="gramEnd"/>
      <w:r w:rsidRPr="001C2CB8">
        <w:rPr>
          <w:rStyle w:val="Input"/>
        </w:rPr>
        <w:t>0.001;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T=5;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for</w:t>
      </w:r>
      <w:proofErr w:type="gramEnd"/>
      <w:r w:rsidRPr="001C2CB8">
        <w:rPr>
          <w:rStyle w:val="Input"/>
        </w:rPr>
        <w:t xml:space="preserve"> i=1:5/</w:t>
      </w:r>
      <w:proofErr w:type="spellStart"/>
      <w:r w:rsidRPr="001C2CB8">
        <w:rPr>
          <w:rStyle w:val="Input"/>
        </w:rPr>
        <w:t>dt</w:t>
      </w:r>
      <w:proofErr w:type="spellEnd"/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r(</w:t>
      </w:r>
      <w:proofErr w:type="gramEnd"/>
      <w:r w:rsidRPr="001C2CB8">
        <w:rPr>
          <w:rStyle w:val="Input"/>
        </w:rPr>
        <w:t>i)=</w:t>
      </w:r>
      <w:proofErr w:type="spellStart"/>
      <w:r w:rsidRPr="001C2CB8">
        <w:rPr>
          <w:rStyle w:val="Input"/>
        </w:rPr>
        <w:t>sqrt</w:t>
      </w:r>
      <w:proofErr w:type="spellEnd"/>
      <w:r w:rsidRPr="001C2CB8">
        <w:rPr>
          <w:rStyle w:val="Input"/>
        </w:rPr>
        <w:t>(x(i)^2+y(i)^2);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spellStart"/>
      <w:proofErr w:type="gram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i+1)=</w:t>
      </w: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(i)-4*pi*pi*x(i)/(r(i)^3)*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spellStart"/>
      <w:proofErr w:type="gram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i+1)=</w:t>
      </w:r>
      <w:proofErr w:type="spell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(i)-4*pi*pi*y(i)/(r(i)^3)*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x(</w:t>
      </w:r>
      <w:proofErr w:type="gramEnd"/>
      <w:r w:rsidRPr="001C2CB8">
        <w:rPr>
          <w:rStyle w:val="Input"/>
        </w:rPr>
        <w:t>i+1)=x(i)+</w:t>
      </w: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(i+1)*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y(</w:t>
      </w:r>
      <w:proofErr w:type="gramEnd"/>
      <w:r w:rsidRPr="001C2CB8">
        <w:rPr>
          <w:rStyle w:val="Input"/>
        </w:rPr>
        <w:t>i+1)=y(i)+</w:t>
      </w:r>
      <w:proofErr w:type="spell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(i+1)*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if </w:t>
      </w:r>
      <w:proofErr w:type="spellStart"/>
      <w:r w:rsidRPr="001C2CB8">
        <w:rPr>
          <w:rStyle w:val="Input"/>
        </w:rPr>
        <w:t>sqrt</w:t>
      </w:r>
      <w:proofErr w:type="spellEnd"/>
      <w:r w:rsidRPr="001C2CB8">
        <w:rPr>
          <w:rStyle w:val="Input"/>
        </w:rPr>
        <w:t>((x(i)-x(1))^2+(y(i)-y(1))^2)&lt;0.005&amp;&amp;i&gt;100&amp;&amp;i*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&lt;T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    T=i*</w:t>
      </w:r>
      <w:proofErr w:type="spellStart"/>
      <w:proofErr w:type="gramStart"/>
      <w:r w:rsidRPr="001C2CB8">
        <w:rPr>
          <w:rStyle w:val="Input"/>
        </w:rPr>
        <w:t>dt</w:t>
      </w:r>
      <w:proofErr w:type="spellEnd"/>
      <w:proofErr w:type="gram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lastRenderedPageBreak/>
        <w:t xml:space="preserve">    </w:t>
      </w:r>
      <w:proofErr w:type="gramStart"/>
      <w:r w:rsidRPr="001C2CB8">
        <w:rPr>
          <w:rStyle w:val="Input"/>
        </w:rPr>
        <w:t>end</w:t>
      </w:r>
      <w:proofErr w:type="gramEnd"/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end</w:t>
      </w:r>
      <w:proofErr w:type="gramEnd"/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subplot(</w:t>
      </w:r>
      <w:proofErr w:type="gramEnd"/>
      <w:r w:rsidRPr="001C2CB8">
        <w:rPr>
          <w:rStyle w:val="Input"/>
        </w:rPr>
        <w:t>2,2,1)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hold</w:t>
      </w:r>
      <w:proofErr w:type="gramEnd"/>
      <w:r w:rsidRPr="001C2CB8">
        <w:rPr>
          <w:rStyle w:val="Input"/>
        </w:rPr>
        <w:t xml:space="preserve"> on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box</w:t>
      </w:r>
      <w:proofErr w:type="gramEnd"/>
      <w:r w:rsidRPr="001C2CB8">
        <w:rPr>
          <w:rStyle w:val="Input"/>
        </w:rPr>
        <w:t xml:space="preserve"> on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plot(</w:t>
      </w:r>
      <w:proofErr w:type="spellStart"/>
      <w:proofErr w:type="gramEnd"/>
      <w:r w:rsidRPr="001C2CB8">
        <w:rPr>
          <w:rStyle w:val="Input"/>
        </w:rPr>
        <w:t>x,y</w:t>
      </w:r>
      <w:proofErr w:type="spellEnd"/>
      <w:r w:rsidRPr="001C2CB8">
        <w:rPr>
          <w:rStyle w:val="Input"/>
        </w:rPr>
        <w:t>)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axis equal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xlabel('x(AU)')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ylabel('y(AU)')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title(</w:t>
      </w:r>
      <w:proofErr w:type="gramEnd"/>
      <w:r w:rsidRPr="001C2CB8">
        <w:rPr>
          <w:rStyle w:val="Input"/>
        </w:rPr>
        <w:t>'Earth orbiting the Sun')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Earth=T^2/a^3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clear</w:t>
      </w:r>
      <w:proofErr w:type="gramEnd"/>
    </w:p>
    <w:p w:rsidR="001C2CB8" w:rsidRPr="001C2CB8" w:rsidRDefault="001C2CB8" w:rsidP="001C2CB8">
      <w:pPr>
        <w:rPr>
          <w:rStyle w:val="Input"/>
        </w:rPr>
      </w:pPr>
      <w:proofErr w:type="spellStart"/>
      <w:r w:rsidRPr="001C2CB8">
        <w:rPr>
          <w:rStyle w:val="Input"/>
        </w:rPr>
        <w:t>Ms</w:t>
      </w:r>
      <w:proofErr w:type="spellEnd"/>
      <w:r w:rsidRPr="001C2CB8">
        <w:rPr>
          <w:rStyle w:val="Input"/>
        </w:rPr>
        <w:t>=1.989*10^30;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M=4.9*10^24;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e=0.007;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a=0.72;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x(1)=a*(1+e);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y(1)=0;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 xml:space="preserve"> 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vx(1)=0;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vy(1)=2*pi*sqrt((1-e)/x(1)*(1+M/Ms));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 xml:space="preserve"> 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 xml:space="preserve"> 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dt=0.001;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T=5;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for</w:t>
      </w:r>
      <w:proofErr w:type="gramEnd"/>
      <w:r w:rsidRPr="001C2CB8">
        <w:rPr>
          <w:rStyle w:val="Input"/>
        </w:rPr>
        <w:t xml:space="preserve"> i=1:5/</w:t>
      </w:r>
      <w:proofErr w:type="spellStart"/>
      <w:r w:rsidRPr="001C2CB8">
        <w:rPr>
          <w:rStyle w:val="Input"/>
        </w:rPr>
        <w:t>dt</w:t>
      </w:r>
      <w:proofErr w:type="spellEnd"/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r(</w:t>
      </w:r>
      <w:proofErr w:type="gramEnd"/>
      <w:r w:rsidRPr="001C2CB8">
        <w:rPr>
          <w:rStyle w:val="Input"/>
        </w:rPr>
        <w:t>i)=</w:t>
      </w:r>
      <w:proofErr w:type="spellStart"/>
      <w:r w:rsidRPr="001C2CB8">
        <w:rPr>
          <w:rStyle w:val="Input"/>
        </w:rPr>
        <w:t>sqrt</w:t>
      </w:r>
      <w:proofErr w:type="spellEnd"/>
      <w:r w:rsidRPr="001C2CB8">
        <w:rPr>
          <w:rStyle w:val="Input"/>
        </w:rPr>
        <w:t>(x(i)^2+y(i)^2);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spellStart"/>
      <w:proofErr w:type="gram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i+1)=</w:t>
      </w: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(i)-4*pi*pi*x(i)/(r(i)^3)*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spellStart"/>
      <w:proofErr w:type="gram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i+1)=</w:t>
      </w:r>
      <w:proofErr w:type="spell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(i)-4*pi*pi*y(i)/(r(i)^3)*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x(</w:t>
      </w:r>
      <w:proofErr w:type="gramEnd"/>
      <w:r w:rsidRPr="001C2CB8">
        <w:rPr>
          <w:rStyle w:val="Input"/>
        </w:rPr>
        <w:t>i+1)=x(i)+</w:t>
      </w: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(i+1)*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y(</w:t>
      </w:r>
      <w:proofErr w:type="gramEnd"/>
      <w:r w:rsidRPr="001C2CB8">
        <w:rPr>
          <w:rStyle w:val="Input"/>
        </w:rPr>
        <w:t>i+1)=y(i)+</w:t>
      </w:r>
      <w:proofErr w:type="spell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(i+1)*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if </w:t>
      </w:r>
      <w:proofErr w:type="spellStart"/>
      <w:r w:rsidRPr="001C2CB8">
        <w:rPr>
          <w:rStyle w:val="Input"/>
        </w:rPr>
        <w:t>sqrt</w:t>
      </w:r>
      <w:proofErr w:type="spellEnd"/>
      <w:r w:rsidRPr="001C2CB8">
        <w:rPr>
          <w:rStyle w:val="Input"/>
        </w:rPr>
        <w:t>((x(i)-x(1))^2+(y(i)-y(1))^2)&lt;0.001&amp;&amp;i&gt;100&amp;&amp;i*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&lt;T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    T=i*</w:t>
      </w:r>
      <w:proofErr w:type="spellStart"/>
      <w:proofErr w:type="gramStart"/>
      <w:r w:rsidRPr="001C2CB8">
        <w:rPr>
          <w:rStyle w:val="Input"/>
        </w:rPr>
        <w:t>dt</w:t>
      </w:r>
      <w:proofErr w:type="spellEnd"/>
      <w:proofErr w:type="gram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end</w:t>
      </w:r>
      <w:proofErr w:type="gramEnd"/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end</w:t>
      </w:r>
      <w:proofErr w:type="gramEnd"/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subplot(</w:t>
      </w:r>
      <w:proofErr w:type="gramEnd"/>
      <w:r w:rsidRPr="001C2CB8">
        <w:rPr>
          <w:rStyle w:val="Input"/>
        </w:rPr>
        <w:t>2,2,2)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hold</w:t>
      </w:r>
      <w:proofErr w:type="gramEnd"/>
      <w:r w:rsidRPr="001C2CB8">
        <w:rPr>
          <w:rStyle w:val="Input"/>
        </w:rPr>
        <w:t xml:space="preserve"> on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box</w:t>
      </w:r>
      <w:proofErr w:type="gramEnd"/>
      <w:r w:rsidRPr="001C2CB8">
        <w:rPr>
          <w:rStyle w:val="Input"/>
        </w:rPr>
        <w:t xml:space="preserve"> on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plot(</w:t>
      </w:r>
      <w:proofErr w:type="spellStart"/>
      <w:proofErr w:type="gramEnd"/>
      <w:r w:rsidRPr="001C2CB8">
        <w:rPr>
          <w:rStyle w:val="Input"/>
        </w:rPr>
        <w:t>x,y</w:t>
      </w:r>
      <w:proofErr w:type="spellEnd"/>
      <w:r w:rsidRPr="001C2CB8">
        <w:rPr>
          <w:rStyle w:val="Input"/>
        </w:rPr>
        <w:t>)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axis equal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xlabel('x(AU)')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ylabel('y(AU)')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title(</w:t>
      </w:r>
      <w:proofErr w:type="gramEnd"/>
      <w:r w:rsidRPr="001C2CB8">
        <w:rPr>
          <w:rStyle w:val="Input"/>
        </w:rPr>
        <w:t>'Venus orbiting the Sun')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Venus=T^2/a^3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 xml:space="preserve"> 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clear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Ms=1.989*10^30;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M=1.9*10^27;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e=0.048;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a=5.2;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x(1)=a*(1+e);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y(1)=0;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 xml:space="preserve"> 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lastRenderedPageBreak/>
        <w:t>vx(1)=0;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vy(1)=2*pi*sqrt((1-e)/x(1)*(1+M/Ms));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 xml:space="preserve"> 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 xml:space="preserve"> 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dt=0.0001;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T=50;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for</w:t>
      </w:r>
      <w:proofErr w:type="gramEnd"/>
      <w:r w:rsidRPr="001C2CB8">
        <w:rPr>
          <w:rStyle w:val="Input"/>
        </w:rPr>
        <w:t xml:space="preserve"> i=1:50/</w:t>
      </w:r>
      <w:proofErr w:type="spellStart"/>
      <w:r w:rsidRPr="001C2CB8">
        <w:rPr>
          <w:rStyle w:val="Input"/>
        </w:rPr>
        <w:t>dt</w:t>
      </w:r>
      <w:proofErr w:type="spellEnd"/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r(</w:t>
      </w:r>
      <w:proofErr w:type="gramEnd"/>
      <w:r w:rsidRPr="001C2CB8">
        <w:rPr>
          <w:rStyle w:val="Input"/>
        </w:rPr>
        <w:t>i)=</w:t>
      </w:r>
      <w:proofErr w:type="spellStart"/>
      <w:r w:rsidRPr="001C2CB8">
        <w:rPr>
          <w:rStyle w:val="Input"/>
        </w:rPr>
        <w:t>sqrt</w:t>
      </w:r>
      <w:proofErr w:type="spellEnd"/>
      <w:r w:rsidRPr="001C2CB8">
        <w:rPr>
          <w:rStyle w:val="Input"/>
        </w:rPr>
        <w:t>(x(i)^2+y(i)^2);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spellStart"/>
      <w:proofErr w:type="gram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i+1)=</w:t>
      </w: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(i)-4*pi*pi*x(i)/(r(i)^3)*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spellStart"/>
      <w:proofErr w:type="gram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i+1)=</w:t>
      </w:r>
      <w:proofErr w:type="spell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(i)-4*pi*pi*y(i)/(r(i)^3)*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x(</w:t>
      </w:r>
      <w:proofErr w:type="gramEnd"/>
      <w:r w:rsidRPr="001C2CB8">
        <w:rPr>
          <w:rStyle w:val="Input"/>
        </w:rPr>
        <w:t>i+1)=x(i)+</w:t>
      </w: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(i+1)*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y(</w:t>
      </w:r>
      <w:proofErr w:type="gramEnd"/>
      <w:r w:rsidRPr="001C2CB8">
        <w:rPr>
          <w:rStyle w:val="Input"/>
        </w:rPr>
        <w:t>i+1)=y(i)+</w:t>
      </w:r>
      <w:proofErr w:type="spell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(i+1)*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if </w:t>
      </w:r>
      <w:proofErr w:type="spellStart"/>
      <w:r w:rsidRPr="001C2CB8">
        <w:rPr>
          <w:rStyle w:val="Input"/>
        </w:rPr>
        <w:t>sqrt</w:t>
      </w:r>
      <w:proofErr w:type="spellEnd"/>
      <w:r w:rsidRPr="001C2CB8">
        <w:rPr>
          <w:rStyle w:val="Input"/>
        </w:rPr>
        <w:t>((x(i)-x(1))^2+(y(i)-y(1))^2)&lt;0.001&amp;&amp;i&gt;100&amp;&amp;i*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&lt;T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    T=i*</w:t>
      </w:r>
      <w:proofErr w:type="spellStart"/>
      <w:proofErr w:type="gramStart"/>
      <w:r w:rsidRPr="001C2CB8">
        <w:rPr>
          <w:rStyle w:val="Input"/>
        </w:rPr>
        <w:t>dt</w:t>
      </w:r>
      <w:proofErr w:type="spellEnd"/>
      <w:proofErr w:type="gram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end</w:t>
      </w:r>
      <w:proofErr w:type="gramEnd"/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end</w:t>
      </w:r>
      <w:proofErr w:type="gramEnd"/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subplot(</w:t>
      </w:r>
      <w:proofErr w:type="gramEnd"/>
      <w:r w:rsidRPr="001C2CB8">
        <w:rPr>
          <w:rStyle w:val="Input"/>
        </w:rPr>
        <w:t>2,2,3)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hold</w:t>
      </w:r>
      <w:proofErr w:type="gramEnd"/>
      <w:r w:rsidRPr="001C2CB8">
        <w:rPr>
          <w:rStyle w:val="Input"/>
        </w:rPr>
        <w:t xml:space="preserve"> on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box</w:t>
      </w:r>
      <w:proofErr w:type="gramEnd"/>
      <w:r w:rsidRPr="001C2CB8">
        <w:rPr>
          <w:rStyle w:val="Input"/>
        </w:rPr>
        <w:t xml:space="preserve"> on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plot(</w:t>
      </w:r>
      <w:proofErr w:type="spellStart"/>
      <w:proofErr w:type="gramEnd"/>
      <w:r w:rsidRPr="001C2CB8">
        <w:rPr>
          <w:rStyle w:val="Input"/>
        </w:rPr>
        <w:t>x,y</w:t>
      </w:r>
      <w:proofErr w:type="spellEnd"/>
      <w:r w:rsidRPr="001C2CB8">
        <w:rPr>
          <w:rStyle w:val="Input"/>
        </w:rPr>
        <w:t>)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axis equal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xlabel('x(AU)')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ylabel('y(AU)')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title(</w:t>
      </w:r>
      <w:proofErr w:type="gramEnd"/>
      <w:r w:rsidRPr="001C2CB8">
        <w:rPr>
          <w:rStyle w:val="Input"/>
        </w:rPr>
        <w:t>'Jupiter orbiting the Sun')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Jupiter=T^2/a^3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clear</w:t>
      </w:r>
      <w:proofErr w:type="gramEnd"/>
    </w:p>
    <w:p w:rsidR="001C2CB8" w:rsidRPr="001C2CB8" w:rsidRDefault="001C2CB8" w:rsidP="001C2CB8">
      <w:pPr>
        <w:rPr>
          <w:rStyle w:val="Input"/>
        </w:rPr>
      </w:pPr>
      <w:proofErr w:type="spellStart"/>
      <w:r w:rsidRPr="001C2CB8">
        <w:rPr>
          <w:rStyle w:val="Input"/>
        </w:rPr>
        <w:t>Ms</w:t>
      </w:r>
      <w:proofErr w:type="spellEnd"/>
      <w:r w:rsidRPr="001C2CB8">
        <w:rPr>
          <w:rStyle w:val="Input"/>
        </w:rPr>
        <w:t>=1.989*10^30;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M=5.7*10^26;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e=0.056;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a=9.54;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x(</w:t>
      </w:r>
      <w:proofErr w:type="gramEnd"/>
      <w:r w:rsidRPr="001C2CB8">
        <w:rPr>
          <w:rStyle w:val="Input"/>
        </w:rPr>
        <w:t>1)=a*(1+e);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y(</w:t>
      </w:r>
      <w:proofErr w:type="gramEnd"/>
      <w:r w:rsidRPr="001C2CB8">
        <w:rPr>
          <w:rStyle w:val="Input"/>
        </w:rPr>
        <w:t>1)=0;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</w:t>
      </w:r>
    </w:p>
    <w:p w:rsidR="001C2CB8" w:rsidRPr="001C2CB8" w:rsidRDefault="001C2CB8" w:rsidP="001C2CB8">
      <w:pPr>
        <w:rPr>
          <w:rStyle w:val="Input"/>
        </w:rPr>
      </w:pPr>
      <w:proofErr w:type="spellStart"/>
      <w:proofErr w:type="gram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1)=0;</w:t>
      </w:r>
    </w:p>
    <w:p w:rsidR="001C2CB8" w:rsidRPr="001C2CB8" w:rsidRDefault="001C2CB8" w:rsidP="001C2CB8">
      <w:pPr>
        <w:rPr>
          <w:rStyle w:val="Input"/>
        </w:rPr>
      </w:pPr>
      <w:proofErr w:type="spellStart"/>
      <w:proofErr w:type="gram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1)=2*pi*</w:t>
      </w:r>
      <w:proofErr w:type="spellStart"/>
      <w:r w:rsidRPr="001C2CB8">
        <w:rPr>
          <w:rStyle w:val="Input"/>
        </w:rPr>
        <w:t>sqrt</w:t>
      </w:r>
      <w:proofErr w:type="spellEnd"/>
      <w:r w:rsidRPr="001C2CB8">
        <w:rPr>
          <w:rStyle w:val="Input"/>
        </w:rPr>
        <w:t>((1-e)/x(1)*(1+M/</w:t>
      </w:r>
      <w:proofErr w:type="spellStart"/>
      <w:r w:rsidRPr="001C2CB8">
        <w:rPr>
          <w:rStyle w:val="Input"/>
        </w:rPr>
        <w:t>Ms</w:t>
      </w:r>
      <w:proofErr w:type="spellEnd"/>
      <w:r w:rsidRPr="001C2CB8">
        <w:rPr>
          <w:rStyle w:val="Input"/>
        </w:rPr>
        <w:t>));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</w:t>
      </w:r>
    </w:p>
    <w:p w:rsidR="001C2CB8" w:rsidRPr="001C2CB8" w:rsidRDefault="001C2CB8" w:rsidP="001C2CB8">
      <w:pPr>
        <w:rPr>
          <w:rStyle w:val="Input"/>
        </w:rPr>
      </w:pPr>
      <w:proofErr w:type="spellStart"/>
      <w:proofErr w:type="gram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=</w:t>
      </w:r>
      <w:proofErr w:type="gramEnd"/>
      <w:r w:rsidRPr="001C2CB8">
        <w:rPr>
          <w:rStyle w:val="Input"/>
        </w:rPr>
        <w:t>0.0001;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T=100;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for</w:t>
      </w:r>
      <w:proofErr w:type="gramEnd"/>
      <w:r w:rsidRPr="001C2CB8">
        <w:rPr>
          <w:rStyle w:val="Input"/>
        </w:rPr>
        <w:t xml:space="preserve"> i=1:100/</w:t>
      </w:r>
      <w:proofErr w:type="spellStart"/>
      <w:r w:rsidRPr="001C2CB8">
        <w:rPr>
          <w:rStyle w:val="Input"/>
        </w:rPr>
        <w:t>dt</w:t>
      </w:r>
      <w:proofErr w:type="spellEnd"/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r(</w:t>
      </w:r>
      <w:proofErr w:type="gramEnd"/>
      <w:r w:rsidRPr="001C2CB8">
        <w:rPr>
          <w:rStyle w:val="Input"/>
        </w:rPr>
        <w:t>i)=</w:t>
      </w:r>
      <w:proofErr w:type="spellStart"/>
      <w:r w:rsidRPr="001C2CB8">
        <w:rPr>
          <w:rStyle w:val="Input"/>
        </w:rPr>
        <w:t>sqrt</w:t>
      </w:r>
      <w:proofErr w:type="spellEnd"/>
      <w:r w:rsidRPr="001C2CB8">
        <w:rPr>
          <w:rStyle w:val="Input"/>
        </w:rPr>
        <w:t>(x(i)^2+y(i)^2);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spellStart"/>
      <w:proofErr w:type="gram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i+1)=</w:t>
      </w: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(i)-4*pi*pi*x(i)/(r(i)^3)*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spellStart"/>
      <w:proofErr w:type="gram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i+1)=</w:t>
      </w:r>
      <w:proofErr w:type="spell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(i)-4*pi*pi*y(i)/(r(i)^3)*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x(</w:t>
      </w:r>
      <w:proofErr w:type="gramEnd"/>
      <w:r w:rsidRPr="001C2CB8">
        <w:rPr>
          <w:rStyle w:val="Input"/>
        </w:rPr>
        <w:t>i+1)=x(i)+</w:t>
      </w: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(i+1)*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y(</w:t>
      </w:r>
      <w:proofErr w:type="gramEnd"/>
      <w:r w:rsidRPr="001C2CB8">
        <w:rPr>
          <w:rStyle w:val="Input"/>
        </w:rPr>
        <w:t>i+1)=y(i)+</w:t>
      </w:r>
      <w:proofErr w:type="spell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(i+1)*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if </w:t>
      </w:r>
      <w:proofErr w:type="spellStart"/>
      <w:r w:rsidRPr="001C2CB8">
        <w:rPr>
          <w:rStyle w:val="Input"/>
        </w:rPr>
        <w:t>sqrt</w:t>
      </w:r>
      <w:proofErr w:type="spellEnd"/>
      <w:r w:rsidRPr="001C2CB8">
        <w:rPr>
          <w:rStyle w:val="Input"/>
        </w:rPr>
        <w:t>((x(i)-x(1))^2+(y(i)-y(1))^2)&lt;0.0001&amp;&amp;i&gt;100&amp;&amp;i*</w:t>
      </w:r>
      <w:proofErr w:type="spellStart"/>
      <w:r w:rsidRPr="001C2CB8">
        <w:rPr>
          <w:rStyle w:val="Input"/>
        </w:rPr>
        <w:t>dt</w:t>
      </w:r>
      <w:proofErr w:type="spellEnd"/>
      <w:r w:rsidRPr="001C2CB8">
        <w:rPr>
          <w:rStyle w:val="Input"/>
        </w:rPr>
        <w:t>&lt;T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    T=i*</w:t>
      </w:r>
      <w:proofErr w:type="spellStart"/>
      <w:proofErr w:type="gramStart"/>
      <w:r w:rsidRPr="001C2CB8">
        <w:rPr>
          <w:rStyle w:val="Input"/>
        </w:rPr>
        <w:t>dt</w:t>
      </w:r>
      <w:proofErr w:type="spellEnd"/>
      <w:proofErr w:type="gramEnd"/>
      <w:r w:rsidRPr="001C2CB8">
        <w:rPr>
          <w:rStyle w:val="Input"/>
        </w:rPr>
        <w:t>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  <w:proofErr w:type="gramStart"/>
      <w:r w:rsidRPr="001C2CB8">
        <w:rPr>
          <w:rStyle w:val="Input"/>
        </w:rPr>
        <w:t>end</w:t>
      </w:r>
      <w:proofErr w:type="gramEnd"/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 xml:space="preserve">    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end</w:t>
      </w:r>
      <w:proofErr w:type="gramEnd"/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subplot(</w:t>
      </w:r>
      <w:proofErr w:type="gramEnd"/>
      <w:r w:rsidRPr="001C2CB8">
        <w:rPr>
          <w:rStyle w:val="Input"/>
        </w:rPr>
        <w:t>2,2,4)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hold</w:t>
      </w:r>
      <w:proofErr w:type="gramEnd"/>
      <w:r w:rsidRPr="001C2CB8">
        <w:rPr>
          <w:rStyle w:val="Input"/>
        </w:rPr>
        <w:t xml:space="preserve"> on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box</w:t>
      </w:r>
      <w:proofErr w:type="gramEnd"/>
      <w:r w:rsidRPr="001C2CB8">
        <w:rPr>
          <w:rStyle w:val="Input"/>
        </w:rPr>
        <w:t xml:space="preserve"> on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lastRenderedPageBreak/>
        <w:t>plot(</w:t>
      </w:r>
      <w:proofErr w:type="spellStart"/>
      <w:proofErr w:type="gramEnd"/>
      <w:r w:rsidRPr="001C2CB8">
        <w:rPr>
          <w:rStyle w:val="Input"/>
        </w:rPr>
        <w:t>x,y</w:t>
      </w:r>
      <w:proofErr w:type="spellEnd"/>
      <w:r w:rsidRPr="001C2CB8">
        <w:rPr>
          <w:rStyle w:val="Input"/>
        </w:rPr>
        <w:t>)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axis equal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xlabel('x(AU)')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ylabel('y(AU)')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title(</w:t>
      </w:r>
      <w:proofErr w:type="gramEnd"/>
      <w:r w:rsidRPr="001C2CB8">
        <w:rPr>
          <w:rStyle w:val="Input"/>
        </w:rPr>
        <w:t>'Saturn orbiting the Sun')</w:t>
      </w:r>
    </w:p>
    <w:p w:rsidR="001C2CB8" w:rsidRDefault="001C2CB8" w:rsidP="001C2CB8">
      <w:pPr>
        <w:pStyle w:val="Normal"/>
      </w:pPr>
      <w:r w:rsidRPr="001C2CB8">
        <w:rPr>
          <w:rStyle w:val="Input"/>
        </w:rPr>
        <w:t xml:space="preserve">Saturn=T^2/a^3 </w:t>
      </w:r>
      <w:bookmarkEnd w:id="26"/>
      <w:r w:rsidRPr="001C2CB8">
        <w:t xml:space="preserve"> </w:t>
      </w:r>
    </w:p>
    <w:p w:rsidR="00E72C7A" w:rsidRPr="001C2CB8" w:rsidRDefault="00E72C7A" w:rsidP="001C2CB8">
      <w:pPr>
        <w:pStyle w:val="Normal"/>
      </w:pPr>
    </w:p>
    <w:p w:rsidR="001C2CB8" w:rsidRDefault="001C2CB8" w:rsidP="001C2CB8">
      <w:pPr>
        <w:pStyle w:val="Normal"/>
        <w:rPr>
          <w:rStyle w:val="Output"/>
        </w:rPr>
      </w:pPr>
      <w:bookmarkStart w:id="27" w:name="OUTPUT_11"/>
      <w:r>
        <w:rPr>
          <w:rStyle w:val="Output"/>
        </w:rPr>
        <w:t>Earth =</w:t>
      </w:r>
    </w:p>
    <w:p w:rsidR="001C2CB8" w:rsidRDefault="001C2CB8" w:rsidP="001C2CB8">
      <w:pPr>
        <w:pStyle w:val="Normal"/>
        <w:rPr>
          <w:rStyle w:val="Output"/>
        </w:rPr>
      </w:pPr>
      <w:r>
        <w:rPr>
          <w:rStyle w:val="Output"/>
        </w:rPr>
        <w:t xml:space="preserve">    1.0020</w:t>
      </w:r>
    </w:p>
    <w:p w:rsidR="001C2CB8" w:rsidRDefault="001C2CB8" w:rsidP="001C2CB8">
      <w:pPr>
        <w:pStyle w:val="Normal"/>
        <w:rPr>
          <w:rStyle w:val="Output"/>
        </w:rPr>
      </w:pPr>
      <w:r>
        <w:rPr>
          <w:rStyle w:val="Output"/>
        </w:rPr>
        <w:t>Venus =</w:t>
      </w:r>
    </w:p>
    <w:p w:rsidR="001C2CB8" w:rsidRDefault="001C2CB8" w:rsidP="001C2CB8">
      <w:pPr>
        <w:pStyle w:val="Normal"/>
        <w:rPr>
          <w:rStyle w:val="Output"/>
        </w:rPr>
      </w:pPr>
      <w:r>
        <w:rPr>
          <w:rStyle w:val="Output"/>
        </w:rPr>
        <w:t xml:space="preserve">    1.0035</w:t>
      </w:r>
    </w:p>
    <w:p w:rsidR="001C2CB8" w:rsidRDefault="001C2CB8" w:rsidP="001C2CB8">
      <w:pPr>
        <w:pStyle w:val="Normal"/>
        <w:rPr>
          <w:rStyle w:val="Output"/>
        </w:rPr>
      </w:pPr>
      <w:r>
        <w:rPr>
          <w:rStyle w:val="Output"/>
        </w:rPr>
        <w:t>Jupiter =</w:t>
      </w:r>
    </w:p>
    <w:p w:rsidR="001C2CB8" w:rsidRDefault="001C2CB8" w:rsidP="001C2CB8">
      <w:pPr>
        <w:pStyle w:val="Normal"/>
        <w:rPr>
          <w:rStyle w:val="Output"/>
        </w:rPr>
      </w:pPr>
      <w:r>
        <w:rPr>
          <w:rStyle w:val="Output"/>
        </w:rPr>
        <w:t xml:space="preserve">    1.0026</w:t>
      </w:r>
    </w:p>
    <w:p w:rsidR="001C2CB8" w:rsidRDefault="001C2CB8" w:rsidP="001C2CB8">
      <w:pPr>
        <w:pStyle w:val="Normal"/>
        <w:rPr>
          <w:rStyle w:val="Output"/>
        </w:rPr>
      </w:pPr>
      <w:r>
        <w:rPr>
          <w:rStyle w:val="Output"/>
        </w:rPr>
        <w:t>Saturn =</w:t>
      </w:r>
    </w:p>
    <w:p w:rsidR="001C2CB8" w:rsidRDefault="001C2CB8" w:rsidP="001C2CB8">
      <w:pPr>
        <w:pStyle w:val="Normal"/>
        <w:rPr>
          <w:rStyle w:val="Output"/>
        </w:rPr>
      </w:pPr>
      <w:r>
        <w:rPr>
          <w:rStyle w:val="Output"/>
        </w:rPr>
        <w:t xml:space="preserve">    1.0008</w:t>
      </w:r>
    </w:p>
    <w:p w:rsidR="001C2CB8" w:rsidRPr="001C2CB8" w:rsidRDefault="001C2CB8" w:rsidP="001C2CB8">
      <w:pPr>
        <w:pStyle w:val="Normal"/>
      </w:pPr>
      <w:r w:rsidRPr="001C2CB8">
        <w:rPr>
          <w:rStyle w:val="Output"/>
        </w:rPr>
        <w:pict>
          <v:shape id="_x0000_i1035" type="#_x0000_t75" style="width:4in;height:252pt">
            <v:imagedata r:id="rId15" o:title=""/>
            <o:lock v:ext="edit" aspectratio="f"/>
          </v:shape>
        </w:pict>
      </w:r>
      <w:r>
        <w:rPr>
          <w:rStyle w:val="Output"/>
        </w:rPr>
        <w:t xml:space="preserve"> </w:t>
      </w:r>
      <w:bookmarkEnd w:id="27"/>
      <w:r w:rsidRPr="001C2CB8">
        <w:t xml:space="preserve"> </w:t>
      </w:r>
    </w:p>
    <w:p w:rsidR="00E72C7A" w:rsidRPr="001C2CB8" w:rsidRDefault="00E72C7A" w:rsidP="001C2CB8">
      <w:pPr>
        <w:pStyle w:val="Normal"/>
      </w:pPr>
    </w:p>
    <w:p w:rsidR="00E72C7A" w:rsidRDefault="00E72C7A" w:rsidP="00E72C7A">
      <w:pPr>
        <w:pStyle w:val="2"/>
      </w:pPr>
      <w:bookmarkStart w:id="28" w:name="_Toc432501012"/>
      <w:r>
        <w:t>4.9</w:t>
      </w:r>
      <w:bookmarkEnd w:id="28"/>
    </w:p>
    <w:p w:rsidR="001C2CB8" w:rsidRPr="001C2CB8" w:rsidRDefault="001C2CB8" w:rsidP="001C2CB8">
      <w:pPr>
        <w:rPr>
          <w:rStyle w:val="Input"/>
        </w:rPr>
      </w:pPr>
      <w:bookmarkStart w:id="29" w:name="INPUT_10"/>
      <w:r w:rsidRPr="001C2CB8">
        <w:rPr>
          <w:rStyle w:val="Input"/>
        </w:rPr>
        <w:t>a=0</w:t>
      </w:r>
      <w:proofErr w:type="gramStart"/>
      <w:r w:rsidRPr="001C2CB8">
        <w:rPr>
          <w:rStyle w:val="Input"/>
        </w:rPr>
        <w:t>;b</w:t>
      </w:r>
      <w:proofErr w:type="gramEnd"/>
      <w:r w:rsidRPr="001C2CB8">
        <w:rPr>
          <w:rStyle w:val="Input"/>
        </w:rPr>
        <w:t>=40;h=0.001;n=(b-a)/h;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x(1:6,1)=1;y(1:6,1)=0;t(1)=0;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e</w:t>
      </w:r>
      <w:proofErr w:type="gramStart"/>
      <w:r w:rsidRPr="001C2CB8">
        <w:rPr>
          <w:rStyle w:val="Input"/>
        </w:rPr>
        <w:t>=[</w:t>
      </w:r>
      <w:proofErr w:type="gramEnd"/>
      <w:r w:rsidRPr="001C2CB8">
        <w:rPr>
          <w:rStyle w:val="Input"/>
        </w:rPr>
        <w:t>0.017 0.05 0.1 0.3 0.6 0.7];</w:t>
      </w:r>
    </w:p>
    <w:p w:rsidR="001C2CB8" w:rsidRPr="001C2CB8" w:rsidRDefault="001C2CB8" w:rsidP="001C2CB8">
      <w:pPr>
        <w:rPr>
          <w:rStyle w:val="Input"/>
        </w:rPr>
      </w:pP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(1:6,1)=0;vy(1:6,1)=2*pi*</w:t>
      </w:r>
      <w:proofErr w:type="spellStart"/>
      <w:r w:rsidRPr="001C2CB8">
        <w:rPr>
          <w:rStyle w:val="Input"/>
        </w:rPr>
        <w:t>sqrt</w:t>
      </w:r>
      <w:proofErr w:type="spellEnd"/>
      <w:r w:rsidRPr="001C2CB8">
        <w:rPr>
          <w:rStyle w:val="Input"/>
        </w:rPr>
        <w:t>((1+e)/x(1)*(1+1/333000));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for</w:t>
      </w:r>
      <w:proofErr w:type="gramEnd"/>
      <w:r w:rsidRPr="001C2CB8">
        <w:rPr>
          <w:rStyle w:val="Input"/>
        </w:rPr>
        <w:t xml:space="preserve"> </w:t>
      </w:r>
      <w:proofErr w:type="spellStart"/>
      <w:r w:rsidRPr="001C2CB8">
        <w:rPr>
          <w:rStyle w:val="Input"/>
        </w:rPr>
        <w:t>kk</w:t>
      </w:r>
      <w:proofErr w:type="spellEnd"/>
      <w:r w:rsidRPr="001C2CB8">
        <w:rPr>
          <w:rStyle w:val="Input"/>
        </w:rPr>
        <w:t>=1:1:6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for</w:t>
      </w:r>
      <w:proofErr w:type="gramEnd"/>
      <w:r w:rsidRPr="001C2CB8">
        <w:rPr>
          <w:rStyle w:val="Input"/>
        </w:rPr>
        <w:t xml:space="preserve"> k=1:1:n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r=abs(</w:t>
      </w:r>
      <w:proofErr w:type="gramStart"/>
      <w:r w:rsidRPr="001C2CB8">
        <w:rPr>
          <w:rStyle w:val="Input"/>
        </w:rPr>
        <w:t>x(</w:t>
      </w:r>
      <w:proofErr w:type="spellStart"/>
      <w:proofErr w:type="gramEnd"/>
      <w:r w:rsidRPr="001C2CB8">
        <w:rPr>
          <w:rStyle w:val="Input"/>
        </w:rPr>
        <w:t>kk,k</w:t>
      </w:r>
      <w:proofErr w:type="spellEnd"/>
      <w:r w:rsidRPr="001C2CB8">
        <w:rPr>
          <w:rStyle w:val="Input"/>
        </w:rPr>
        <w:t>)+i*y(</w:t>
      </w:r>
      <w:proofErr w:type="spellStart"/>
      <w:r w:rsidRPr="001C2CB8">
        <w:rPr>
          <w:rStyle w:val="Input"/>
        </w:rPr>
        <w:t>kk,k</w:t>
      </w:r>
      <w:proofErr w:type="spellEnd"/>
      <w:r w:rsidRPr="001C2CB8">
        <w:rPr>
          <w:rStyle w:val="Input"/>
        </w:rPr>
        <w:t>));</w:t>
      </w:r>
    </w:p>
    <w:p w:rsidR="001C2CB8" w:rsidRPr="001C2CB8" w:rsidRDefault="001C2CB8" w:rsidP="001C2CB8">
      <w:pPr>
        <w:rPr>
          <w:rStyle w:val="Input"/>
        </w:rPr>
      </w:pPr>
      <w:proofErr w:type="spellStart"/>
      <w:proofErr w:type="gram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kk,k+1)=</w:t>
      </w: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</w:t>
      </w:r>
      <w:proofErr w:type="spellStart"/>
      <w:r w:rsidRPr="001C2CB8">
        <w:rPr>
          <w:rStyle w:val="Input"/>
        </w:rPr>
        <w:t>kk,k</w:t>
      </w:r>
      <w:proofErr w:type="spellEnd"/>
      <w:r w:rsidRPr="001C2CB8">
        <w:rPr>
          <w:rStyle w:val="Input"/>
        </w:rPr>
        <w:t>)-4*pi^2*x(</w:t>
      </w:r>
      <w:proofErr w:type="spellStart"/>
      <w:r w:rsidRPr="001C2CB8">
        <w:rPr>
          <w:rStyle w:val="Input"/>
        </w:rPr>
        <w:t>kk,k</w:t>
      </w:r>
      <w:proofErr w:type="spellEnd"/>
      <w:r w:rsidRPr="001C2CB8">
        <w:rPr>
          <w:rStyle w:val="Input"/>
        </w:rPr>
        <w:t>)*h/r^3.05;</w:t>
      </w:r>
    </w:p>
    <w:p w:rsidR="001C2CB8" w:rsidRPr="001C2CB8" w:rsidRDefault="001C2CB8" w:rsidP="001C2CB8">
      <w:pPr>
        <w:rPr>
          <w:rStyle w:val="Input"/>
        </w:rPr>
      </w:pPr>
      <w:proofErr w:type="spellStart"/>
      <w:proofErr w:type="gram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</w:t>
      </w:r>
      <w:proofErr w:type="gramEnd"/>
      <w:r w:rsidRPr="001C2CB8">
        <w:rPr>
          <w:rStyle w:val="Input"/>
        </w:rPr>
        <w:t>kk,k+1)=</w:t>
      </w:r>
      <w:proofErr w:type="spellStart"/>
      <w:r w:rsidRPr="001C2CB8">
        <w:rPr>
          <w:rStyle w:val="Input"/>
        </w:rPr>
        <w:t>vy</w:t>
      </w:r>
      <w:proofErr w:type="spellEnd"/>
      <w:r w:rsidRPr="001C2CB8">
        <w:rPr>
          <w:rStyle w:val="Input"/>
        </w:rPr>
        <w:t>(</w:t>
      </w:r>
      <w:proofErr w:type="spellStart"/>
      <w:r w:rsidRPr="001C2CB8">
        <w:rPr>
          <w:rStyle w:val="Input"/>
        </w:rPr>
        <w:t>kk,k</w:t>
      </w:r>
      <w:proofErr w:type="spellEnd"/>
      <w:r w:rsidRPr="001C2CB8">
        <w:rPr>
          <w:rStyle w:val="Input"/>
        </w:rPr>
        <w:t>)-4*pi^2*y(</w:t>
      </w:r>
      <w:proofErr w:type="spellStart"/>
      <w:r w:rsidRPr="001C2CB8">
        <w:rPr>
          <w:rStyle w:val="Input"/>
        </w:rPr>
        <w:t>kk,k</w:t>
      </w:r>
      <w:proofErr w:type="spellEnd"/>
      <w:r w:rsidRPr="001C2CB8">
        <w:rPr>
          <w:rStyle w:val="Input"/>
        </w:rPr>
        <w:t>)*h/r^3.05;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x(</w:t>
      </w:r>
      <w:proofErr w:type="gramEnd"/>
      <w:r w:rsidRPr="001C2CB8">
        <w:rPr>
          <w:rStyle w:val="Input"/>
        </w:rPr>
        <w:t>kk,k+1)=x(</w:t>
      </w:r>
      <w:proofErr w:type="spellStart"/>
      <w:r w:rsidRPr="001C2CB8">
        <w:rPr>
          <w:rStyle w:val="Input"/>
        </w:rPr>
        <w:t>kk,k</w:t>
      </w:r>
      <w:proofErr w:type="spellEnd"/>
      <w:r w:rsidRPr="001C2CB8">
        <w:rPr>
          <w:rStyle w:val="Input"/>
        </w:rPr>
        <w:t>)+</w:t>
      </w:r>
      <w:proofErr w:type="spellStart"/>
      <w:r w:rsidRPr="001C2CB8">
        <w:rPr>
          <w:rStyle w:val="Input"/>
        </w:rPr>
        <w:t>vx</w:t>
      </w:r>
      <w:proofErr w:type="spellEnd"/>
      <w:r w:rsidRPr="001C2CB8">
        <w:rPr>
          <w:rStyle w:val="Input"/>
        </w:rPr>
        <w:t>(kk,k+1)*h;</w:t>
      </w:r>
    </w:p>
    <w:p w:rsidR="001C2CB8" w:rsidRPr="001C2CB8" w:rsidRDefault="001C2CB8" w:rsidP="001C2CB8">
      <w:pPr>
        <w:rPr>
          <w:rStyle w:val="Input"/>
          <w:lang w:val="fr-FR"/>
        </w:rPr>
      </w:pPr>
      <w:r w:rsidRPr="001C2CB8">
        <w:rPr>
          <w:rStyle w:val="Input"/>
          <w:lang w:val="fr-FR"/>
        </w:rPr>
        <w:t>y(kk,k+1)=y(kk,k)+vy(kk,k+1)*h;end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end</w:t>
      </w:r>
      <w:proofErr w:type="gramEnd"/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subplot(2,3,1),plot(x(1,:),y(1,:))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axis</w:t>
      </w:r>
      <w:proofErr w:type="gramEnd"/>
      <w:r w:rsidRPr="001C2CB8">
        <w:rPr>
          <w:rStyle w:val="Input"/>
        </w:rPr>
        <w:t xml:space="preserve"> equal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subplot(2,3,2),plot(x(2,:),y(2,:))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axis</w:t>
      </w:r>
      <w:proofErr w:type="gramEnd"/>
      <w:r w:rsidRPr="001C2CB8">
        <w:rPr>
          <w:rStyle w:val="Input"/>
        </w:rPr>
        <w:t xml:space="preserve"> equal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subplot(2,3,3),plot(x(3,:),y(3,:))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lastRenderedPageBreak/>
        <w:t>axis</w:t>
      </w:r>
      <w:proofErr w:type="gramEnd"/>
      <w:r w:rsidRPr="001C2CB8">
        <w:rPr>
          <w:rStyle w:val="Input"/>
        </w:rPr>
        <w:t xml:space="preserve"> equal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subplot(2,3,4),plot(x(4,:),y(4,:))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axis</w:t>
      </w:r>
      <w:proofErr w:type="gramEnd"/>
      <w:r w:rsidRPr="001C2CB8">
        <w:rPr>
          <w:rStyle w:val="Input"/>
        </w:rPr>
        <w:t xml:space="preserve"> equal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subplot(2,3,5),plot(x(5,:),y(5,:))</w:t>
      </w:r>
    </w:p>
    <w:p w:rsidR="001C2CB8" w:rsidRPr="001C2CB8" w:rsidRDefault="001C2CB8" w:rsidP="001C2CB8">
      <w:pPr>
        <w:rPr>
          <w:rStyle w:val="Input"/>
        </w:rPr>
      </w:pPr>
      <w:proofErr w:type="gramStart"/>
      <w:r w:rsidRPr="001C2CB8">
        <w:rPr>
          <w:rStyle w:val="Input"/>
        </w:rPr>
        <w:t>axis</w:t>
      </w:r>
      <w:proofErr w:type="gramEnd"/>
      <w:r w:rsidRPr="001C2CB8">
        <w:rPr>
          <w:rStyle w:val="Input"/>
        </w:rPr>
        <w:t xml:space="preserve"> equal</w:t>
      </w:r>
    </w:p>
    <w:p w:rsidR="001C2CB8" w:rsidRPr="001C2CB8" w:rsidRDefault="001C2CB8" w:rsidP="001C2CB8">
      <w:pPr>
        <w:rPr>
          <w:rStyle w:val="Input"/>
        </w:rPr>
      </w:pPr>
      <w:r w:rsidRPr="001C2CB8">
        <w:rPr>
          <w:rStyle w:val="Input"/>
        </w:rPr>
        <w:t>subplot(2,3,6),plot(x(6,:),y(6,:))</w:t>
      </w:r>
    </w:p>
    <w:p w:rsidR="001C2CB8" w:rsidRDefault="001C2CB8" w:rsidP="001C2CB8">
      <w:pPr>
        <w:pStyle w:val="Normal"/>
      </w:pPr>
      <w:proofErr w:type="gramStart"/>
      <w:r w:rsidRPr="001C2CB8">
        <w:rPr>
          <w:rStyle w:val="Input"/>
        </w:rPr>
        <w:t>axis</w:t>
      </w:r>
      <w:proofErr w:type="gramEnd"/>
      <w:r w:rsidRPr="001C2CB8">
        <w:rPr>
          <w:rStyle w:val="Input"/>
        </w:rPr>
        <w:t xml:space="preserve"> equal </w:t>
      </w:r>
      <w:bookmarkEnd w:id="29"/>
      <w:r w:rsidRPr="001C2CB8">
        <w:t xml:space="preserve"> </w:t>
      </w:r>
    </w:p>
    <w:p w:rsidR="00E72C7A" w:rsidRPr="001C2CB8" w:rsidRDefault="00E72C7A" w:rsidP="001C2CB8">
      <w:pPr>
        <w:pStyle w:val="Normal"/>
      </w:pPr>
    </w:p>
    <w:p w:rsidR="001C2CB8" w:rsidRPr="001C2CB8" w:rsidRDefault="001C2CB8" w:rsidP="001C2CB8">
      <w:pPr>
        <w:pStyle w:val="Normal"/>
      </w:pPr>
      <w:bookmarkStart w:id="30" w:name="OUTPUT_10"/>
      <w:r w:rsidRPr="001C2CB8">
        <w:rPr>
          <w:rStyle w:val="Error"/>
        </w:rPr>
        <w:pict>
          <v:shape id="_x0000_i1034" type="#_x0000_t75" style="width:4in;height:252pt">
            <v:imagedata r:id="rId16" o:title=""/>
            <o:lock v:ext="edit" aspectratio="f"/>
          </v:shape>
        </w:pict>
      </w:r>
      <w:r>
        <w:rPr>
          <w:rStyle w:val="Error"/>
        </w:rPr>
        <w:t xml:space="preserve"> </w:t>
      </w:r>
      <w:bookmarkEnd w:id="30"/>
      <w:r w:rsidRPr="001C2CB8">
        <w:t xml:space="preserve"> </w:t>
      </w:r>
    </w:p>
    <w:p w:rsidR="00E72C7A" w:rsidRPr="001C2CB8" w:rsidRDefault="00E72C7A" w:rsidP="001C2CB8">
      <w:pPr>
        <w:pStyle w:val="Normal"/>
      </w:pPr>
    </w:p>
    <w:p w:rsidR="00E72C7A" w:rsidRDefault="00E72C7A" w:rsidP="00E72C7A">
      <w:pPr>
        <w:pStyle w:val="2"/>
      </w:pPr>
      <w:bookmarkStart w:id="31" w:name="_Toc432501013"/>
      <w:r>
        <w:t>4.10</w:t>
      </w:r>
      <w:bookmarkEnd w:id="31"/>
    </w:p>
    <w:p w:rsidR="000C61E3" w:rsidRPr="000C61E3" w:rsidRDefault="000C61E3" w:rsidP="000C61E3">
      <w:pPr>
        <w:rPr>
          <w:rStyle w:val="Input"/>
          <w:rFonts w:eastAsia="宋体" w:hint="eastAsia"/>
          <w:lang w:eastAsia="zh-CN"/>
        </w:rPr>
      </w:pPr>
      <w:bookmarkStart w:id="32" w:name="INPUT_12"/>
    </w:p>
    <w:p w:rsidR="000C61E3" w:rsidRPr="000C61E3" w:rsidRDefault="000C61E3" w:rsidP="000C61E3">
      <w:pPr>
        <w:rPr>
          <w:rStyle w:val="Input"/>
          <w:rFonts w:hint="eastAsia"/>
        </w:rPr>
      </w:pPr>
      <w:r w:rsidRPr="000C61E3">
        <w:rPr>
          <w:rStyle w:val="Input"/>
          <w:rFonts w:hint="eastAsia"/>
        </w:rPr>
        <w:t>p=0</w:t>
      </w:r>
      <w:proofErr w:type="gramStart"/>
      <w:r w:rsidRPr="000C61E3">
        <w:rPr>
          <w:rStyle w:val="Input"/>
          <w:rFonts w:hint="eastAsia"/>
        </w:rPr>
        <w:t>;q</w:t>
      </w:r>
      <w:proofErr w:type="gramEnd"/>
      <w:r w:rsidRPr="000C61E3">
        <w:rPr>
          <w:rStyle w:val="Input"/>
          <w:rFonts w:hint="eastAsia"/>
        </w:rPr>
        <w:t>=10;h=0.001;n=(q-p)/h;</w:t>
      </w:r>
    </w:p>
    <w:p w:rsidR="000C61E3" w:rsidRPr="000C61E3" w:rsidRDefault="000C61E3" w:rsidP="000C61E3">
      <w:pPr>
        <w:rPr>
          <w:rStyle w:val="Input"/>
          <w:rFonts w:hint="eastAsia"/>
          <w:lang w:val="fr-FR"/>
        </w:rPr>
      </w:pPr>
      <w:r w:rsidRPr="000C61E3">
        <w:rPr>
          <w:rStyle w:val="Input"/>
          <w:rFonts w:hint="eastAsia"/>
          <w:lang w:val="fr-FR"/>
        </w:rPr>
        <w:t>a=0.39;e=0.206;alpha=0.01;</w:t>
      </w:r>
    </w:p>
    <w:p w:rsidR="000C61E3" w:rsidRPr="000C61E3" w:rsidRDefault="000C61E3" w:rsidP="000C61E3">
      <w:pPr>
        <w:rPr>
          <w:rStyle w:val="Input"/>
          <w:rFonts w:hint="eastAsia"/>
          <w:lang w:val="fr-FR"/>
        </w:rPr>
      </w:pPr>
      <w:r w:rsidRPr="000C61E3">
        <w:rPr>
          <w:rStyle w:val="Input"/>
          <w:rFonts w:hint="eastAsia"/>
          <w:lang w:val="fr-FR"/>
        </w:rPr>
        <w:t>x(1)=a*(1+e);y(1)=0;t(1)=0;</w:t>
      </w:r>
    </w:p>
    <w:p w:rsidR="000C61E3" w:rsidRPr="000C61E3" w:rsidRDefault="000C61E3" w:rsidP="000C61E3">
      <w:pPr>
        <w:rPr>
          <w:rStyle w:val="Input"/>
          <w:rFonts w:hint="eastAsia"/>
        </w:rPr>
      </w:pPr>
      <w:proofErr w:type="spellStart"/>
      <w:proofErr w:type="gramStart"/>
      <w:r w:rsidRPr="000C61E3">
        <w:rPr>
          <w:rStyle w:val="Input"/>
          <w:rFonts w:hint="eastAsia"/>
        </w:rPr>
        <w:t>vx</w:t>
      </w:r>
      <w:proofErr w:type="spellEnd"/>
      <w:r w:rsidRPr="000C61E3">
        <w:rPr>
          <w:rStyle w:val="Input"/>
          <w:rFonts w:hint="eastAsia"/>
        </w:rPr>
        <w:t>(</w:t>
      </w:r>
      <w:proofErr w:type="gramEnd"/>
      <w:r w:rsidRPr="000C61E3">
        <w:rPr>
          <w:rStyle w:val="Input"/>
          <w:rFonts w:hint="eastAsia"/>
        </w:rPr>
        <w:t>1)=0;vy(1)=2*pi*</w:t>
      </w:r>
      <w:proofErr w:type="spellStart"/>
      <w:r w:rsidRPr="000C61E3">
        <w:rPr>
          <w:rStyle w:val="Input"/>
          <w:rFonts w:hint="eastAsia"/>
        </w:rPr>
        <w:t>sqrt</w:t>
      </w:r>
      <w:proofErr w:type="spellEnd"/>
      <w:r w:rsidRPr="000C61E3">
        <w:rPr>
          <w:rStyle w:val="Input"/>
          <w:rFonts w:hint="eastAsia"/>
        </w:rPr>
        <w:t>((1-e)/a/(1+e));</w:t>
      </w:r>
    </w:p>
    <w:p w:rsidR="000C61E3" w:rsidRPr="000C61E3" w:rsidRDefault="000C61E3" w:rsidP="000C61E3">
      <w:pPr>
        <w:rPr>
          <w:rStyle w:val="Input"/>
          <w:rFonts w:hint="eastAsia"/>
        </w:rPr>
      </w:pPr>
      <w:proofErr w:type="gramStart"/>
      <w:r w:rsidRPr="000C61E3">
        <w:rPr>
          <w:rStyle w:val="Input"/>
          <w:rFonts w:hint="eastAsia"/>
        </w:rPr>
        <w:t>for</w:t>
      </w:r>
      <w:proofErr w:type="gramEnd"/>
      <w:r w:rsidRPr="000C61E3">
        <w:rPr>
          <w:rStyle w:val="Input"/>
          <w:rFonts w:hint="eastAsia"/>
        </w:rPr>
        <w:t xml:space="preserve"> k=1:1:n</w:t>
      </w:r>
    </w:p>
    <w:p w:rsidR="000C61E3" w:rsidRPr="000C61E3" w:rsidRDefault="000C61E3" w:rsidP="000C61E3">
      <w:pPr>
        <w:rPr>
          <w:rStyle w:val="Input"/>
          <w:rFonts w:hint="eastAsia"/>
        </w:rPr>
      </w:pPr>
      <w:proofErr w:type="gramStart"/>
      <w:r w:rsidRPr="000C61E3">
        <w:rPr>
          <w:rStyle w:val="Input"/>
          <w:rFonts w:hint="eastAsia"/>
        </w:rPr>
        <w:t>r(</w:t>
      </w:r>
      <w:proofErr w:type="gramEnd"/>
      <w:r w:rsidRPr="000C61E3">
        <w:rPr>
          <w:rStyle w:val="Input"/>
          <w:rFonts w:hint="eastAsia"/>
        </w:rPr>
        <w:t>k)=abs(x(k)+i*y(k));</w:t>
      </w:r>
    </w:p>
    <w:p w:rsidR="000C61E3" w:rsidRPr="000C61E3" w:rsidRDefault="000C61E3" w:rsidP="000C61E3">
      <w:pPr>
        <w:rPr>
          <w:rStyle w:val="Input"/>
          <w:rFonts w:hint="eastAsia"/>
        </w:rPr>
      </w:pPr>
      <w:proofErr w:type="spellStart"/>
      <w:proofErr w:type="gramStart"/>
      <w:r w:rsidRPr="000C61E3">
        <w:rPr>
          <w:rStyle w:val="Input"/>
          <w:rFonts w:hint="eastAsia"/>
        </w:rPr>
        <w:t>vx</w:t>
      </w:r>
      <w:proofErr w:type="spellEnd"/>
      <w:r w:rsidRPr="000C61E3">
        <w:rPr>
          <w:rStyle w:val="Input"/>
          <w:rFonts w:hint="eastAsia"/>
        </w:rPr>
        <w:t>(</w:t>
      </w:r>
      <w:proofErr w:type="gramEnd"/>
      <w:r w:rsidRPr="000C61E3">
        <w:rPr>
          <w:rStyle w:val="Input"/>
          <w:rFonts w:hint="eastAsia"/>
        </w:rPr>
        <w:t>k+1)=</w:t>
      </w:r>
      <w:proofErr w:type="spellStart"/>
      <w:r w:rsidRPr="000C61E3">
        <w:rPr>
          <w:rStyle w:val="Input"/>
          <w:rFonts w:hint="eastAsia"/>
        </w:rPr>
        <w:t>vx</w:t>
      </w:r>
      <w:proofErr w:type="spellEnd"/>
      <w:r w:rsidRPr="000C61E3">
        <w:rPr>
          <w:rStyle w:val="Input"/>
          <w:rFonts w:hint="eastAsia"/>
        </w:rPr>
        <w:t>(k)-4*pi^2*x(k)*h*(1+alpha/r(k)^2)/r(k)^3;</w:t>
      </w:r>
    </w:p>
    <w:p w:rsidR="000C61E3" w:rsidRPr="000C61E3" w:rsidRDefault="000C61E3" w:rsidP="000C61E3">
      <w:pPr>
        <w:rPr>
          <w:rStyle w:val="Input"/>
          <w:rFonts w:hint="eastAsia"/>
        </w:rPr>
      </w:pPr>
      <w:proofErr w:type="spellStart"/>
      <w:proofErr w:type="gramStart"/>
      <w:r w:rsidRPr="000C61E3">
        <w:rPr>
          <w:rStyle w:val="Input"/>
          <w:rFonts w:hint="eastAsia"/>
        </w:rPr>
        <w:t>vy</w:t>
      </w:r>
      <w:proofErr w:type="spellEnd"/>
      <w:r w:rsidRPr="000C61E3">
        <w:rPr>
          <w:rStyle w:val="Input"/>
          <w:rFonts w:hint="eastAsia"/>
        </w:rPr>
        <w:t>(</w:t>
      </w:r>
      <w:proofErr w:type="gramEnd"/>
      <w:r w:rsidRPr="000C61E3">
        <w:rPr>
          <w:rStyle w:val="Input"/>
          <w:rFonts w:hint="eastAsia"/>
        </w:rPr>
        <w:t>k+1)=</w:t>
      </w:r>
      <w:proofErr w:type="spellStart"/>
      <w:r w:rsidRPr="000C61E3">
        <w:rPr>
          <w:rStyle w:val="Input"/>
          <w:rFonts w:hint="eastAsia"/>
        </w:rPr>
        <w:t>vy</w:t>
      </w:r>
      <w:proofErr w:type="spellEnd"/>
      <w:r w:rsidRPr="000C61E3">
        <w:rPr>
          <w:rStyle w:val="Input"/>
          <w:rFonts w:hint="eastAsia"/>
        </w:rPr>
        <w:t>(k)-4*pi^2*y(k)*h*(1+alpha/r(k)^2)/r(k)^3;</w:t>
      </w:r>
    </w:p>
    <w:p w:rsidR="000C61E3" w:rsidRPr="000C61E3" w:rsidRDefault="000C61E3" w:rsidP="000C61E3">
      <w:pPr>
        <w:rPr>
          <w:rStyle w:val="Input"/>
          <w:rFonts w:hint="eastAsia"/>
          <w:lang w:val="fr-FR"/>
        </w:rPr>
      </w:pPr>
      <w:r w:rsidRPr="000C61E3">
        <w:rPr>
          <w:rStyle w:val="Input"/>
          <w:rFonts w:hint="eastAsia"/>
          <w:lang w:val="fr-FR"/>
        </w:rPr>
        <w:t>x(k+1)=x(k)+vx(k+1)*h;</w:t>
      </w:r>
    </w:p>
    <w:p w:rsidR="000C61E3" w:rsidRPr="000C61E3" w:rsidRDefault="000C61E3" w:rsidP="000C61E3">
      <w:pPr>
        <w:rPr>
          <w:rStyle w:val="Input"/>
          <w:rFonts w:hint="eastAsia"/>
          <w:lang w:val="fr-FR"/>
        </w:rPr>
      </w:pPr>
      <w:r w:rsidRPr="000C61E3">
        <w:rPr>
          <w:rStyle w:val="Input"/>
          <w:rFonts w:hint="eastAsia"/>
          <w:lang w:val="fr-FR"/>
        </w:rPr>
        <w:t>y(k+1)=y(k)+vy(k+1)*h;</w:t>
      </w:r>
    </w:p>
    <w:p w:rsidR="000C61E3" w:rsidRPr="000C61E3" w:rsidRDefault="000C61E3" w:rsidP="000C61E3">
      <w:pPr>
        <w:rPr>
          <w:rStyle w:val="Input"/>
          <w:rFonts w:hint="eastAsia"/>
        </w:rPr>
      </w:pPr>
      <w:proofErr w:type="gramStart"/>
      <w:r w:rsidRPr="000C61E3">
        <w:rPr>
          <w:rStyle w:val="Input"/>
          <w:rFonts w:hint="eastAsia"/>
        </w:rPr>
        <w:t>t(</w:t>
      </w:r>
      <w:proofErr w:type="gramEnd"/>
      <w:r w:rsidRPr="000C61E3">
        <w:rPr>
          <w:rStyle w:val="Input"/>
          <w:rFonts w:hint="eastAsia"/>
        </w:rPr>
        <w:t>k+1)=t(k)+h;</w:t>
      </w:r>
    </w:p>
    <w:p w:rsidR="000C61E3" w:rsidRPr="000C61E3" w:rsidRDefault="000C61E3" w:rsidP="000C61E3">
      <w:pPr>
        <w:rPr>
          <w:rStyle w:val="Input"/>
          <w:rFonts w:hint="eastAsia"/>
        </w:rPr>
      </w:pPr>
      <w:proofErr w:type="gramStart"/>
      <w:r w:rsidRPr="000C61E3">
        <w:rPr>
          <w:rStyle w:val="Input"/>
          <w:rFonts w:hint="eastAsia"/>
        </w:rPr>
        <w:t>end</w:t>
      </w:r>
      <w:proofErr w:type="gramEnd"/>
    </w:p>
    <w:p w:rsidR="000C61E3" w:rsidRPr="000C61E3" w:rsidRDefault="000C61E3" w:rsidP="000C61E3">
      <w:pPr>
        <w:pStyle w:val="Normal"/>
        <w:rPr>
          <w:rStyle w:val="Input"/>
          <w:rFonts w:hint="eastAsia"/>
        </w:rPr>
      </w:pPr>
      <w:proofErr w:type="gramStart"/>
      <w:r w:rsidRPr="000C61E3">
        <w:rPr>
          <w:rStyle w:val="Input"/>
          <w:rFonts w:hint="eastAsia"/>
        </w:rPr>
        <w:t>plot(</w:t>
      </w:r>
      <w:proofErr w:type="spellStart"/>
      <w:proofErr w:type="gramEnd"/>
      <w:r w:rsidRPr="000C61E3">
        <w:rPr>
          <w:rStyle w:val="Input"/>
          <w:rFonts w:hint="eastAsia"/>
        </w:rPr>
        <w:t>x,y,'b</w:t>
      </w:r>
      <w:proofErr w:type="spellEnd"/>
      <w:r w:rsidRPr="000C61E3">
        <w:rPr>
          <w:rStyle w:val="Input"/>
          <w:rFonts w:hint="eastAsia"/>
        </w:rPr>
        <w:t>')</w:t>
      </w:r>
    </w:p>
    <w:p w:rsidR="000C61E3" w:rsidRPr="000C61E3" w:rsidRDefault="000C61E3" w:rsidP="000C61E3">
      <w:pPr>
        <w:pStyle w:val="Normal"/>
        <w:rPr>
          <w:rStyle w:val="Input"/>
          <w:rFonts w:hint="eastAsia"/>
        </w:rPr>
      </w:pPr>
      <w:proofErr w:type="gramStart"/>
      <w:r w:rsidRPr="000C61E3">
        <w:rPr>
          <w:rStyle w:val="Input"/>
          <w:rFonts w:hint="eastAsia"/>
        </w:rPr>
        <w:t>axis</w:t>
      </w:r>
      <w:proofErr w:type="gramEnd"/>
      <w:r w:rsidRPr="000C61E3">
        <w:rPr>
          <w:rStyle w:val="Input"/>
          <w:rFonts w:hint="eastAsia"/>
        </w:rPr>
        <w:t xml:space="preserve"> equal</w:t>
      </w:r>
    </w:p>
    <w:p w:rsidR="000C61E3" w:rsidRPr="000C61E3" w:rsidRDefault="000C61E3" w:rsidP="000C61E3">
      <w:pPr>
        <w:pStyle w:val="Normal"/>
        <w:rPr>
          <w:rStyle w:val="Input"/>
          <w:rFonts w:hint="eastAsia"/>
          <w:lang w:val="fr-FR"/>
        </w:rPr>
      </w:pPr>
      <w:r w:rsidRPr="000C61E3">
        <w:rPr>
          <w:rStyle w:val="Input"/>
          <w:rFonts w:hint="eastAsia"/>
          <w:lang w:val="fr-FR"/>
        </w:rPr>
        <w:t>xlabel('x(AU)')</w:t>
      </w:r>
    </w:p>
    <w:p w:rsidR="000C61E3" w:rsidRPr="000C61E3" w:rsidRDefault="000C61E3" w:rsidP="000C61E3">
      <w:pPr>
        <w:pStyle w:val="Normal"/>
        <w:rPr>
          <w:rStyle w:val="Input"/>
          <w:rFonts w:hint="eastAsia"/>
          <w:lang w:val="fr-FR"/>
        </w:rPr>
      </w:pPr>
      <w:r w:rsidRPr="000C61E3">
        <w:rPr>
          <w:rStyle w:val="Input"/>
          <w:rFonts w:hint="eastAsia"/>
          <w:lang w:val="fr-FR"/>
        </w:rPr>
        <w:t>ylabel('y(AU)')</w:t>
      </w:r>
    </w:p>
    <w:p w:rsidR="000C61E3" w:rsidRPr="000C61E3" w:rsidRDefault="000C61E3" w:rsidP="000C61E3">
      <w:pPr>
        <w:rPr>
          <w:rStyle w:val="Input"/>
          <w:rFonts w:hint="eastAsia"/>
        </w:rPr>
      </w:pPr>
      <w:proofErr w:type="gramStart"/>
      <w:r w:rsidRPr="000C61E3">
        <w:rPr>
          <w:rStyle w:val="Input"/>
          <w:rFonts w:hint="eastAsia"/>
        </w:rPr>
        <w:t>title(</w:t>
      </w:r>
      <w:proofErr w:type="gramEnd"/>
      <w:r w:rsidRPr="000C61E3">
        <w:rPr>
          <w:rStyle w:val="Input"/>
          <w:rFonts w:hint="eastAsia"/>
        </w:rPr>
        <w:t>'Mercury orbiting the sun')</w:t>
      </w:r>
      <w:r w:rsidRPr="000C61E3">
        <w:rPr>
          <w:rStyle w:val="Input"/>
        </w:rPr>
        <w:t xml:space="preserve"> </w:t>
      </w:r>
    </w:p>
    <w:p w:rsidR="000C61E3" w:rsidRDefault="000C61E3" w:rsidP="000C61E3">
      <w:pPr>
        <w:pStyle w:val="Normal"/>
      </w:pPr>
      <w:proofErr w:type="gramStart"/>
      <w:r w:rsidRPr="000C61E3">
        <w:rPr>
          <w:rStyle w:val="Input"/>
          <w:rFonts w:hint="eastAsia"/>
        </w:rPr>
        <w:t>grid</w:t>
      </w:r>
      <w:proofErr w:type="gramEnd"/>
      <w:r w:rsidRPr="000C61E3">
        <w:rPr>
          <w:rStyle w:val="Input"/>
          <w:rFonts w:hint="eastAsia"/>
        </w:rPr>
        <w:t xml:space="preserve"> on</w:t>
      </w:r>
      <w:r w:rsidRPr="000C61E3">
        <w:rPr>
          <w:rStyle w:val="Input"/>
        </w:rPr>
        <w:t xml:space="preserve"> </w:t>
      </w:r>
      <w:bookmarkEnd w:id="32"/>
      <w:r w:rsidRPr="000C61E3">
        <w:t xml:space="preserve"> </w:t>
      </w:r>
    </w:p>
    <w:p w:rsidR="00E72C7A" w:rsidRPr="000C61E3" w:rsidRDefault="00E72C7A" w:rsidP="000C61E3">
      <w:pPr>
        <w:pStyle w:val="Normal"/>
      </w:pPr>
    </w:p>
    <w:p w:rsidR="000C61E3" w:rsidRPr="000C61E3" w:rsidRDefault="000C61E3" w:rsidP="000C61E3">
      <w:pPr>
        <w:pStyle w:val="Normal"/>
      </w:pPr>
      <w:bookmarkStart w:id="33" w:name="OUTPUT_12"/>
      <w:r w:rsidRPr="000C61E3">
        <w:rPr>
          <w:rStyle w:val="Error"/>
        </w:rPr>
        <w:lastRenderedPageBreak/>
        <w:pict>
          <v:shape id="_x0000_i1036" type="#_x0000_t75" style="width:4in;height:252pt">
            <v:imagedata r:id="rId17" o:title=""/>
            <o:lock v:ext="edit" aspectratio="f"/>
          </v:shape>
        </w:pict>
      </w:r>
      <w:r>
        <w:rPr>
          <w:rStyle w:val="Error"/>
        </w:rPr>
        <w:t xml:space="preserve"> </w:t>
      </w:r>
      <w:bookmarkEnd w:id="33"/>
      <w:r w:rsidRPr="000C61E3">
        <w:t xml:space="preserve"> </w:t>
      </w:r>
      <w:bookmarkStart w:id="34" w:name="_GoBack"/>
      <w:bookmarkEnd w:id="34"/>
    </w:p>
    <w:p w:rsidR="00E72C7A" w:rsidRPr="000C61E3" w:rsidRDefault="00E72C7A" w:rsidP="000C61E3">
      <w:pPr>
        <w:pStyle w:val="Normal"/>
      </w:pPr>
    </w:p>
    <w:p w:rsidR="00E72C7A" w:rsidRDefault="00E72C7A" w:rsidP="00E72C7A">
      <w:pPr>
        <w:pStyle w:val="2"/>
      </w:pPr>
      <w:bookmarkStart w:id="35" w:name="_Toc432501014"/>
      <w:r>
        <w:t>4.11</w:t>
      </w:r>
      <w:bookmarkEnd w:id="35"/>
    </w:p>
    <w:p w:rsidR="00E72C7A" w:rsidRDefault="00E72C7A" w:rsidP="00E72C7A"/>
    <w:p w:rsidR="00E72C7A" w:rsidRDefault="00E72C7A" w:rsidP="00E72C7A"/>
    <w:p w:rsidR="00E72C7A" w:rsidRDefault="00E72C7A" w:rsidP="00E72C7A">
      <w:pPr>
        <w:pStyle w:val="2"/>
      </w:pPr>
      <w:bookmarkStart w:id="36" w:name="_Toc432501015"/>
      <w:r>
        <w:t>4.12</w:t>
      </w:r>
      <w:bookmarkEnd w:id="36"/>
    </w:p>
    <w:p w:rsidR="00E72C7A" w:rsidRDefault="00E72C7A" w:rsidP="00E72C7A"/>
    <w:p w:rsidR="00E72C7A" w:rsidRDefault="00E72C7A" w:rsidP="00E72C7A"/>
    <w:p w:rsidR="00E72C7A" w:rsidRDefault="00E72C7A" w:rsidP="00E72C7A">
      <w:pPr>
        <w:pStyle w:val="2"/>
      </w:pPr>
      <w:bookmarkStart w:id="37" w:name="_Toc432501016"/>
      <w:r>
        <w:t>4.13</w:t>
      </w:r>
      <w:bookmarkEnd w:id="37"/>
    </w:p>
    <w:p w:rsidR="00E72C7A" w:rsidRDefault="00E72C7A" w:rsidP="00E72C7A"/>
    <w:p w:rsidR="00E72C7A" w:rsidRDefault="00E72C7A" w:rsidP="00E72C7A"/>
    <w:p w:rsidR="00E72C7A" w:rsidRDefault="00E72C7A" w:rsidP="00E72C7A">
      <w:pPr>
        <w:pStyle w:val="2"/>
      </w:pPr>
      <w:bookmarkStart w:id="38" w:name="_Toc432501017"/>
      <w:r>
        <w:t>4.14</w:t>
      </w:r>
      <w:bookmarkEnd w:id="38"/>
    </w:p>
    <w:p w:rsidR="00E72C7A" w:rsidRDefault="00E72C7A" w:rsidP="00E72C7A"/>
    <w:p w:rsidR="00E72C7A" w:rsidRDefault="00E72C7A" w:rsidP="00E72C7A"/>
    <w:p w:rsidR="00E72C7A" w:rsidRDefault="00E72C7A" w:rsidP="00E72C7A">
      <w:pPr>
        <w:pStyle w:val="2"/>
      </w:pPr>
      <w:bookmarkStart w:id="39" w:name="_Toc432501018"/>
      <w:r>
        <w:t>4.15</w:t>
      </w:r>
      <w:bookmarkEnd w:id="39"/>
    </w:p>
    <w:p w:rsidR="00E72C7A" w:rsidRDefault="00E72C7A" w:rsidP="00E72C7A"/>
    <w:p w:rsidR="00E72C7A" w:rsidRDefault="00E72C7A" w:rsidP="00E72C7A"/>
    <w:p w:rsidR="00E72C7A" w:rsidRDefault="00E72C7A" w:rsidP="00E72C7A">
      <w:pPr>
        <w:pStyle w:val="2"/>
      </w:pPr>
      <w:bookmarkStart w:id="40" w:name="_Toc432501019"/>
      <w:r>
        <w:t>4.16</w:t>
      </w:r>
      <w:bookmarkEnd w:id="40"/>
    </w:p>
    <w:p w:rsidR="00E72C7A" w:rsidRDefault="00E72C7A" w:rsidP="00E72C7A"/>
    <w:p w:rsidR="00E72C7A" w:rsidRDefault="00E72C7A" w:rsidP="00E72C7A"/>
    <w:p w:rsidR="00E72C7A" w:rsidRDefault="00E72C7A" w:rsidP="00E72C7A">
      <w:pPr>
        <w:pStyle w:val="2"/>
      </w:pPr>
      <w:bookmarkStart w:id="41" w:name="_Toc432501020"/>
      <w:r>
        <w:t>4.17</w:t>
      </w:r>
      <w:bookmarkEnd w:id="41"/>
    </w:p>
    <w:p w:rsidR="00E72C7A" w:rsidRDefault="00E72C7A" w:rsidP="00E72C7A"/>
    <w:p w:rsidR="00E72C7A" w:rsidRDefault="00E72C7A" w:rsidP="00E72C7A"/>
    <w:p w:rsidR="00E72C7A" w:rsidRDefault="00E72C7A" w:rsidP="00E72C7A">
      <w:pPr>
        <w:pStyle w:val="2"/>
      </w:pPr>
      <w:bookmarkStart w:id="42" w:name="_Toc432501021"/>
      <w:r>
        <w:t>4.18</w:t>
      </w:r>
      <w:bookmarkEnd w:id="42"/>
    </w:p>
    <w:p w:rsidR="00E72C7A" w:rsidRDefault="00E72C7A" w:rsidP="00E72C7A"/>
    <w:p w:rsidR="00E72C7A" w:rsidRDefault="00E72C7A" w:rsidP="00E72C7A"/>
    <w:p w:rsidR="00E72C7A" w:rsidRDefault="00E72C7A" w:rsidP="00E72C7A">
      <w:pPr>
        <w:pStyle w:val="2"/>
      </w:pPr>
      <w:bookmarkStart w:id="43" w:name="_Toc432501022"/>
      <w:r>
        <w:t>4.19</w:t>
      </w:r>
      <w:bookmarkEnd w:id="43"/>
    </w:p>
    <w:p w:rsidR="00E72C7A" w:rsidRDefault="00E72C7A" w:rsidP="00E72C7A"/>
    <w:p w:rsidR="00E72C7A" w:rsidRDefault="00E72C7A" w:rsidP="00E72C7A"/>
    <w:p w:rsidR="00E72C7A" w:rsidRDefault="00E72C7A" w:rsidP="00E72C7A">
      <w:pPr>
        <w:pStyle w:val="2"/>
      </w:pPr>
      <w:bookmarkStart w:id="44" w:name="_Toc432501023"/>
      <w:r>
        <w:t>4.20</w:t>
      </w:r>
      <w:bookmarkEnd w:id="44"/>
    </w:p>
    <w:p w:rsidR="00E72C7A" w:rsidRDefault="00E72C7A" w:rsidP="00E72C7A"/>
    <w:p w:rsidR="00600262" w:rsidRPr="000A26E6" w:rsidRDefault="00600262" w:rsidP="000A26E6"/>
    <w:sectPr w:rsidR="00600262" w:rsidRPr="000A26E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skedForShutdown" w:val="yes"/>
    <w:docVar w:name="InputCellCount" w:val="12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NotebookVersion" w:val="R2013a.1"/>
    <w:docVar w:name="ShowCellMarkers" w:val="1"/>
    <w:docVar w:name="ShowRecalcMarkers" w:val="1"/>
  </w:docVars>
  <w:rsids>
    <w:rsidRoot w:val="00A42E2A"/>
    <w:rsid w:val="000A26E6"/>
    <w:rsid w:val="000C61E3"/>
    <w:rsid w:val="000C66ED"/>
    <w:rsid w:val="000E2F1E"/>
    <w:rsid w:val="00191F4F"/>
    <w:rsid w:val="001A38C0"/>
    <w:rsid w:val="001C2CB8"/>
    <w:rsid w:val="00232EFE"/>
    <w:rsid w:val="00234042"/>
    <w:rsid w:val="002421A1"/>
    <w:rsid w:val="00253CA1"/>
    <w:rsid w:val="00280591"/>
    <w:rsid w:val="002E7DFC"/>
    <w:rsid w:val="0035109B"/>
    <w:rsid w:val="0037023B"/>
    <w:rsid w:val="00380751"/>
    <w:rsid w:val="003F7AC2"/>
    <w:rsid w:val="0043703E"/>
    <w:rsid w:val="0045174F"/>
    <w:rsid w:val="00452D14"/>
    <w:rsid w:val="00457BC1"/>
    <w:rsid w:val="004E5464"/>
    <w:rsid w:val="004F3538"/>
    <w:rsid w:val="005042F8"/>
    <w:rsid w:val="00600262"/>
    <w:rsid w:val="00625888"/>
    <w:rsid w:val="0071437A"/>
    <w:rsid w:val="00785432"/>
    <w:rsid w:val="0080538B"/>
    <w:rsid w:val="00824ADD"/>
    <w:rsid w:val="008A2BA6"/>
    <w:rsid w:val="00916207"/>
    <w:rsid w:val="00924A17"/>
    <w:rsid w:val="00947FFA"/>
    <w:rsid w:val="00971F1A"/>
    <w:rsid w:val="009E622A"/>
    <w:rsid w:val="00A037BE"/>
    <w:rsid w:val="00A07B23"/>
    <w:rsid w:val="00A33C54"/>
    <w:rsid w:val="00A34CF1"/>
    <w:rsid w:val="00A37752"/>
    <w:rsid w:val="00A42E2A"/>
    <w:rsid w:val="00AA18A5"/>
    <w:rsid w:val="00AA6AAF"/>
    <w:rsid w:val="00AB0AA9"/>
    <w:rsid w:val="00AB3DCF"/>
    <w:rsid w:val="00AC3660"/>
    <w:rsid w:val="00B63EF5"/>
    <w:rsid w:val="00B908AD"/>
    <w:rsid w:val="00BA154B"/>
    <w:rsid w:val="00BD5310"/>
    <w:rsid w:val="00C52626"/>
    <w:rsid w:val="00C77B87"/>
    <w:rsid w:val="00CD0FEF"/>
    <w:rsid w:val="00CD5190"/>
    <w:rsid w:val="00CF3B46"/>
    <w:rsid w:val="00D277F2"/>
    <w:rsid w:val="00DB2793"/>
    <w:rsid w:val="00DC3364"/>
    <w:rsid w:val="00DE3F37"/>
    <w:rsid w:val="00DE4180"/>
    <w:rsid w:val="00E13B60"/>
    <w:rsid w:val="00E72C7A"/>
    <w:rsid w:val="00EE3E1B"/>
    <w:rsid w:val="00EF2F8D"/>
    <w:rsid w:val="00F1715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qFormat/>
    <w:pPr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Char"/>
    <w:semiHidden/>
    <w:unhideWhenUsed/>
    <w:qFormat/>
    <w:rsid w:val="00E72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72C7A"/>
    <w:pPr>
      <w:keepNext/>
      <w:keepLines/>
      <w:spacing w:before="480" w:line="276" w:lineRule="auto"/>
      <w:outlineLvl w:val="9"/>
    </w:pPr>
    <w:rPr>
      <w:rFonts w:ascii="Cambria" w:eastAsia="宋体" w:hAnsi="Cambria"/>
      <w:b/>
      <w:bCs/>
      <w:color w:val="365F91"/>
      <w:sz w:val="28"/>
      <w:szCs w:val="28"/>
      <w:lang w:eastAsia="zh-CN"/>
    </w:rPr>
  </w:style>
  <w:style w:type="character" w:customStyle="1" w:styleId="3Char">
    <w:name w:val="标题 3 Char"/>
    <w:link w:val="3"/>
    <w:semiHidden/>
    <w:rsid w:val="00E72C7A"/>
    <w:rPr>
      <w:b/>
      <w:bCs/>
      <w:sz w:val="32"/>
      <w:szCs w:val="32"/>
      <w:lang w:eastAsia="en-US"/>
    </w:rPr>
  </w:style>
  <w:style w:type="paragraph" w:styleId="20">
    <w:name w:val="toc 2"/>
    <w:basedOn w:val="a"/>
    <w:next w:val="a"/>
    <w:autoRedefine/>
    <w:uiPriority w:val="39"/>
    <w:rsid w:val="00E72C7A"/>
    <w:pPr>
      <w:ind w:leftChars="200" w:left="420"/>
    </w:pPr>
  </w:style>
  <w:style w:type="character" w:styleId="a3">
    <w:name w:val="Hyperlink"/>
    <w:uiPriority w:val="99"/>
    <w:unhideWhenUsed/>
    <w:rsid w:val="00E72C7A"/>
    <w:rPr>
      <w:color w:val="0000FF"/>
      <w:u w:val="single"/>
    </w:rPr>
  </w:style>
  <w:style w:type="paragraph" w:customStyle="1" w:styleId="10">
    <w:name w:val="正文1"/>
    <w:basedOn w:val="a"/>
    <w:rsid w:val="00BD5310"/>
  </w:style>
  <w:style w:type="paragraph" w:customStyle="1" w:styleId="Normal">
    <w:name w:val="Normal"/>
    <w:basedOn w:val="a"/>
    <w:rsid w:val="00AB0AA9"/>
  </w:style>
  <w:style w:type="paragraph" w:styleId="a4">
    <w:name w:val="footer"/>
    <w:basedOn w:val="a"/>
    <w:link w:val="Char"/>
    <w:unhideWhenUsed/>
    <w:rsid w:val="00947F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link w:val="a4"/>
    <w:rsid w:val="00947FFA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-bo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8F3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4B9C0-B681-4097-BCA6-29DB0C4EB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m-book.dot</Template>
  <TotalTime>12972</TotalTime>
  <Pages>16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>The MathWorks, Inc.</Company>
  <LinksUpToDate>false</LinksUpToDate>
  <CharactersWithSpaces>8960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 </dc:subject>
  <dc:creator>chenke</dc:creator>
  <cp:keywords/>
  <dc:description/>
  <cp:lastModifiedBy>chenke</cp:lastModifiedBy>
  <cp:revision>14</cp:revision>
  <cp:lastPrinted>1900-12-31T16:00:00Z</cp:lastPrinted>
  <dcterms:created xsi:type="dcterms:W3CDTF">2015-10-13T03:56:00Z</dcterms:created>
  <dcterms:modified xsi:type="dcterms:W3CDTF">2015-11-10T02:53:00Z</dcterms:modified>
</cp:coreProperties>
</file>
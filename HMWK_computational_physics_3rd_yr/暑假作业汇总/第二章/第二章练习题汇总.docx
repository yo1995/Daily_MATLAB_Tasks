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674" w:rsidRDefault="00452674">
      <w:pPr>
        <w:pStyle w:val="TOC"/>
      </w:pPr>
      <w:r>
        <w:rPr>
          <w:lang w:val="zh-CN"/>
        </w:rPr>
        <w:t>目录</w:t>
      </w:r>
    </w:p>
    <w:p w:rsidR="00775205" w:rsidRPr="00775205" w:rsidRDefault="00452674" w:rsidP="00775205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1936353" w:history="1">
        <w:r w:rsidR="00775205" w:rsidRPr="00564BB2">
          <w:rPr>
            <w:rStyle w:val="a3"/>
            <w:rFonts w:eastAsia="宋体"/>
            <w:noProof/>
            <w:lang w:eastAsia="zh-CN"/>
          </w:rPr>
          <w:t>2.1</w:t>
        </w:r>
        <w:r w:rsidR="00775205">
          <w:rPr>
            <w:noProof/>
            <w:webHidden/>
          </w:rPr>
          <w:tab/>
        </w:r>
        <w:r w:rsidR="00775205">
          <w:rPr>
            <w:noProof/>
            <w:webHidden/>
          </w:rPr>
          <w:fldChar w:fldCharType="begin"/>
        </w:r>
        <w:r w:rsidR="00775205">
          <w:rPr>
            <w:noProof/>
            <w:webHidden/>
          </w:rPr>
          <w:instrText xml:space="preserve"> PAGEREF _Toc431936353 \h </w:instrText>
        </w:r>
        <w:r w:rsidR="00775205">
          <w:rPr>
            <w:noProof/>
            <w:webHidden/>
          </w:rPr>
        </w:r>
        <w:r w:rsidR="00775205">
          <w:rPr>
            <w:noProof/>
            <w:webHidden/>
          </w:rPr>
          <w:fldChar w:fldCharType="separate"/>
        </w:r>
        <w:r w:rsidR="00775205">
          <w:rPr>
            <w:noProof/>
            <w:webHidden/>
          </w:rPr>
          <w:t>1</w:t>
        </w:r>
        <w:r w:rsidR="00775205">
          <w:rPr>
            <w:noProof/>
            <w:webHidden/>
          </w:rPr>
          <w:fldChar w:fldCharType="end"/>
        </w:r>
      </w:hyperlink>
    </w:p>
    <w:p w:rsidR="00775205" w:rsidRPr="00775205" w:rsidRDefault="00775205" w:rsidP="00775205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1936354" w:history="1">
        <w:r w:rsidRPr="00564BB2">
          <w:rPr>
            <w:rStyle w:val="a3"/>
            <w:rFonts w:eastAsia="宋体"/>
            <w:noProof/>
            <w:lang w:eastAsia="zh-CN"/>
          </w:rPr>
          <w:t>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5205" w:rsidRPr="00775205" w:rsidRDefault="00775205" w:rsidP="00775205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1936355" w:history="1">
        <w:r w:rsidRPr="00564BB2">
          <w:rPr>
            <w:rStyle w:val="a3"/>
            <w:rFonts w:eastAsia="宋体"/>
            <w:noProof/>
            <w:lang w:eastAsia="zh-CN"/>
          </w:rPr>
          <w:t>2.3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5205" w:rsidRPr="00775205" w:rsidRDefault="00775205" w:rsidP="00775205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1936356" w:history="1">
        <w:r w:rsidRPr="00564BB2">
          <w:rPr>
            <w:rStyle w:val="a3"/>
            <w:rFonts w:eastAsia="宋体"/>
            <w:noProof/>
            <w:lang w:eastAsia="zh-CN"/>
          </w:rPr>
          <w:t>2.4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5205" w:rsidRPr="00775205" w:rsidRDefault="00775205" w:rsidP="00775205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1936357" w:history="1">
        <w:r w:rsidRPr="00564BB2">
          <w:rPr>
            <w:rStyle w:val="a3"/>
            <w:rFonts w:eastAsia="宋体"/>
            <w:noProof/>
            <w:lang w:eastAsia="zh-CN"/>
          </w:rPr>
          <w:t>2.5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5205" w:rsidRPr="00775205" w:rsidRDefault="00775205" w:rsidP="00775205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1936358" w:history="1">
        <w:r w:rsidRPr="00564BB2">
          <w:rPr>
            <w:rStyle w:val="a3"/>
            <w:rFonts w:eastAsia="宋体"/>
            <w:noProof/>
            <w:lang w:eastAsia="zh-CN"/>
          </w:rPr>
          <w:t>2.6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5205" w:rsidRPr="00775205" w:rsidRDefault="00775205" w:rsidP="00775205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1936359" w:history="1">
        <w:r w:rsidRPr="00564BB2">
          <w:rPr>
            <w:rStyle w:val="a3"/>
            <w:rFonts w:eastAsia="宋体"/>
            <w:noProof/>
            <w:lang w:eastAsia="zh-CN"/>
          </w:rPr>
          <w:t>2.7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5205" w:rsidRPr="00775205" w:rsidRDefault="00775205" w:rsidP="00775205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1936360" w:history="1">
        <w:r w:rsidRPr="00564BB2">
          <w:rPr>
            <w:rStyle w:val="a3"/>
            <w:rFonts w:eastAsia="宋体"/>
            <w:noProof/>
            <w:lang w:eastAsia="zh-CN"/>
          </w:rPr>
          <w:t>2.8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5205" w:rsidRPr="00775205" w:rsidRDefault="00775205" w:rsidP="00775205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1936361" w:history="1">
        <w:r w:rsidRPr="00564BB2">
          <w:rPr>
            <w:rStyle w:val="a3"/>
            <w:rFonts w:eastAsia="宋体"/>
            <w:noProof/>
            <w:lang w:eastAsia="zh-CN"/>
          </w:rPr>
          <w:t>2.9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75205" w:rsidRPr="00775205" w:rsidRDefault="00775205" w:rsidP="00775205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1936362" w:history="1">
        <w:r w:rsidRPr="00564BB2">
          <w:rPr>
            <w:rStyle w:val="a3"/>
            <w:rFonts w:eastAsia="宋体"/>
            <w:noProof/>
            <w:lang w:eastAsia="zh-CN"/>
          </w:rPr>
          <w:t>2.10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75205" w:rsidRPr="00775205" w:rsidRDefault="00775205" w:rsidP="00775205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1936363" w:history="1">
        <w:r w:rsidRPr="00564BB2">
          <w:rPr>
            <w:rStyle w:val="a3"/>
            <w:rFonts w:eastAsia="宋体"/>
            <w:noProof/>
            <w:lang w:eastAsia="zh-CN"/>
          </w:rPr>
          <w:t>2.11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75205" w:rsidRPr="00775205" w:rsidRDefault="00775205" w:rsidP="00775205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1936364" w:history="1">
        <w:r w:rsidRPr="00564BB2">
          <w:rPr>
            <w:rStyle w:val="a3"/>
            <w:noProof/>
          </w:rPr>
          <w:t>2.12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5205" w:rsidRPr="00775205" w:rsidRDefault="00775205" w:rsidP="00775205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1936365" w:history="1">
        <w:r w:rsidRPr="00564BB2">
          <w:rPr>
            <w:rStyle w:val="a3"/>
            <w:rFonts w:eastAsia="宋体"/>
            <w:noProof/>
            <w:lang w:eastAsia="zh-CN"/>
          </w:rPr>
          <w:t>2.13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5205" w:rsidRPr="00775205" w:rsidRDefault="00775205" w:rsidP="00775205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1936366" w:history="1">
        <w:r w:rsidRPr="00564BB2">
          <w:rPr>
            <w:rStyle w:val="a3"/>
            <w:rFonts w:eastAsia="宋体"/>
            <w:noProof/>
            <w:lang w:eastAsia="zh-CN"/>
          </w:rPr>
          <w:t>2.14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75205" w:rsidRPr="00775205" w:rsidRDefault="00775205" w:rsidP="00775205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1936367" w:history="1">
        <w:r w:rsidRPr="00564BB2">
          <w:rPr>
            <w:rStyle w:val="a3"/>
            <w:noProof/>
          </w:rPr>
          <w:t>2.15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75205" w:rsidRPr="00775205" w:rsidRDefault="00775205" w:rsidP="00775205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1936368" w:history="1">
        <w:r w:rsidRPr="00564BB2">
          <w:rPr>
            <w:rStyle w:val="a3"/>
            <w:rFonts w:eastAsia="宋体"/>
            <w:noProof/>
            <w:lang w:eastAsia="zh-CN"/>
          </w:rPr>
          <w:t>2.16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75205" w:rsidRPr="00775205" w:rsidRDefault="00775205" w:rsidP="00775205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1936369" w:history="1">
        <w:r w:rsidRPr="00564BB2">
          <w:rPr>
            <w:rStyle w:val="a3"/>
            <w:rFonts w:eastAsia="宋体"/>
            <w:noProof/>
            <w:lang w:eastAsia="zh-CN"/>
          </w:rPr>
          <w:t>2.17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75205" w:rsidRPr="00775205" w:rsidRDefault="00775205" w:rsidP="00775205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1936370" w:history="1">
        <w:r w:rsidRPr="00564BB2">
          <w:rPr>
            <w:rStyle w:val="a3"/>
            <w:rFonts w:eastAsia="宋体"/>
            <w:noProof/>
            <w:lang w:eastAsia="zh-CN"/>
          </w:rPr>
          <w:t>2.18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75205" w:rsidRPr="00775205" w:rsidRDefault="00775205" w:rsidP="00775205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1936371" w:history="1">
        <w:r w:rsidRPr="00564BB2">
          <w:rPr>
            <w:rStyle w:val="a3"/>
            <w:rFonts w:eastAsia="宋体"/>
            <w:noProof/>
            <w:lang w:eastAsia="zh-CN"/>
          </w:rPr>
          <w:t>2.19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75205" w:rsidRPr="00775205" w:rsidRDefault="00775205" w:rsidP="00775205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1936372" w:history="1">
        <w:r w:rsidRPr="00564BB2">
          <w:rPr>
            <w:rStyle w:val="a3"/>
            <w:rFonts w:eastAsia="宋体"/>
            <w:noProof/>
            <w:lang w:eastAsia="zh-CN"/>
          </w:rPr>
          <w:t>2.20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75205" w:rsidRPr="00775205" w:rsidRDefault="00775205" w:rsidP="00775205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1936373" w:history="1">
        <w:r w:rsidRPr="00564BB2">
          <w:rPr>
            <w:rStyle w:val="a3"/>
            <w:rFonts w:eastAsia="宋体"/>
            <w:noProof/>
            <w:lang w:eastAsia="zh-CN"/>
          </w:rPr>
          <w:t>2.21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75205" w:rsidRPr="00775205" w:rsidRDefault="00775205" w:rsidP="00775205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1936374" w:history="1">
        <w:r w:rsidRPr="00564BB2">
          <w:rPr>
            <w:rStyle w:val="a3"/>
            <w:rFonts w:eastAsia="宋体"/>
            <w:noProof/>
            <w:lang w:eastAsia="zh-CN"/>
          </w:rPr>
          <w:t>2.22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75205" w:rsidRPr="00775205" w:rsidRDefault="00775205" w:rsidP="00775205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1936375" w:history="1">
        <w:r w:rsidRPr="00564BB2">
          <w:rPr>
            <w:rStyle w:val="a3"/>
            <w:rFonts w:eastAsia="宋体"/>
            <w:noProof/>
            <w:lang w:eastAsia="zh-CN"/>
          </w:rPr>
          <w:t>2.23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75205" w:rsidRPr="00775205" w:rsidRDefault="00775205" w:rsidP="00775205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1936376" w:history="1">
        <w:r w:rsidRPr="00564BB2">
          <w:rPr>
            <w:rStyle w:val="a3"/>
            <w:rFonts w:eastAsia="宋体"/>
            <w:noProof/>
            <w:lang w:eastAsia="zh-CN"/>
          </w:rPr>
          <w:t>2.24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75205" w:rsidRPr="00775205" w:rsidRDefault="00775205" w:rsidP="00775205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1936377" w:history="1">
        <w:r w:rsidRPr="00564BB2">
          <w:rPr>
            <w:rStyle w:val="a3"/>
            <w:rFonts w:eastAsia="宋体"/>
            <w:noProof/>
            <w:lang w:eastAsia="zh-CN"/>
          </w:rPr>
          <w:t>2.25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75205" w:rsidRPr="00775205" w:rsidRDefault="00775205" w:rsidP="00775205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1936378" w:history="1">
        <w:r w:rsidRPr="00564BB2">
          <w:rPr>
            <w:rStyle w:val="a3"/>
            <w:rFonts w:eastAsia="宋体"/>
            <w:noProof/>
            <w:lang w:eastAsia="zh-CN"/>
          </w:rPr>
          <w:t>2.26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75205" w:rsidRPr="00775205" w:rsidRDefault="00775205" w:rsidP="00775205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1936379" w:history="1">
        <w:r w:rsidRPr="00564BB2">
          <w:rPr>
            <w:rStyle w:val="a3"/>
            <w:rFonts w:eastAsia="宋体"/>
            <w:noProof/>
            <w:lang w:eastAsia="zh-CN"/>
          </w:rPr>
          <w:t>2.27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2674" w:rsidRDefault="00452674">
      <w:r>
        <w:rPr>
          <w:b/>
          <w:bCs/>
          <w:lang w:val="zh-CN"/>
        </w:rPr>
        <w:fldChar w:fldCharType="end"/>
      </w:r>
    </w:p>
    <w:p w:rsidR="00600262" w:rsidRPr="00452674" w:rsidRDefault="00600262" w:rsidP="000A26E6">
      <w:pPr>
        <w:rPr>
          <w:rFonts w:eastAsia="宋体" w:hint="eastAsia"/>
          <w:lang w:eastAsia="zh-CN"/>
        </w:rPr>
      </w:pPr>
    </w:p>
    <w:p w:rsidR="00B028B1" w:rsidRDefault="00B028B1" w:rsidP="00751E39">
      <w:pPr>
        <w:pStyle w:val="2"/>
        <w:rPr>
          <w:rFonts w:eastAsia="宋体" w:hint="eastAsia"/>
          <w:lang w:eastAsia="zh-CN"/>
        </w:rPr>
      </w:pPr>
      <w:bookmarkStart w:id="0" w:name="_Toc431936353"/>
      <w:r w:rsidRPr="00B028B1">
        <w:rPr>
          <w:rFonts w:eastAsia="宋体"/>
          <w:lang w:eastAsia="zh-CN"/>
        </w:rPr>
        <w:t>2.1</w:t>
      </w:r>
      <w:bookmarkEnd w:id="0"/>
    </w:p>
    <w:p w:rsidR="00751E39" w:rsidRPr="00751E39" w:rsidRDefault="00751E39" w:rsidP="00751E39">
      <w:pPr>
        <w:rPr>
          <w:rStyle w:val="Input"/>
          <w:lang w:eastAsia="zh-CN"/>
        </w:rPr>
      </w:pPr>
      <w:bookmarkStart w:id="1" w:name="INPUT_1"/>
      <w:r w:rsidRPr="00751E39">
        <w:rPr>
          <w:rStyle w:val="Input"/>
          <w:lang w:eastAsia="zh-CN"/>
        </w:rPr>
        <w:t>%</w:t>
      </w:r>
    </w:p>
    <w:p w:rsidR="00751E39" w:rsidRPr="00751E39" w:rsidRDefault="00751E39" w:rsidP="00751E39">
      <w:pPr>
        <w:rPr>
          <w:rStyle w:val="Input"/>
          <w:lang w:eastAsia="zh-CN"/>
        </w:rPr>
      </w:pPr>
      <w:r w:rsidRPr="00751E39">
        <w:rPr>
          <w:rStyle w:val="Input"/>
          <w:lang w:eastAsia="zh-CN"/>
        </w:rPr>
        <w:t>% without resistance</w:t>
      </w:r>
    </w:p>
    <w:p w:rsidR="00751E39" w:rsidRPr="00751E39" w:rsidRDefault="00751E39" w:rsidP="00751E39">
      <w:pPr>
        <w:rPr>
          <w:rStyle w:val="Input"/>
          <w:lang w:eastAsia="zh-CN"/>
        </w:rPr>
      </w:pPr>
      <w:r w:rsidRPr="00751E39">
        <w:rPr>
          <w:rStyle w:val="Input"/>
          <w:lang w:eastAsia="zh-CN"/>
        </w:rPr>
        <w:t>% by CHT,</w:t>
      </w:r>
    </w:p>
    <w:p w:rsidR="00751E39" w:rsidRPr="00751E39" w:rsidRDefault="00751E39" w:rsidP="00751E39">
      <w:pPr>
        <w:rPr>
          <w:rStyle w:val="Input"/>
          <w:lang w:eastAsia="zh-CN"/>
        </w:rPr>
      </w:pPr>
      <w:r w:rsidRPr="00751E39">
        <w:rPr>
          <w:rStyle w:val="Input"/>
          <w:lang w:eastAsia="zh-CN"/>
        </w:rPr>
        <w:t>% based on 'Computational Physics' book by N Giordano and H Nakanishi</w:t>
      </w:r>
    </w:p>
    <w:p w:rsidR="00751E39" w:rsidRPr="00751E39" w:rsidRDefault="00751E39" w:rsidP="00751E39">
      <w:pPr>
        <w:rPr>
          <w:rStyle w:val="Input"/>
          <w:lang w:eastAsia="zh-CN"/>
        </w:rPr>
      </w:pPr>
      <w:r w:rsidRPr="00751E39">
        <w:rPr>
          <w:rStyle w:val="Input"/>
          <w:lang w:eastAsia="zh-CN"/>
        </w:rPr>
        <w:t>% Section 2.1 p24</w:t>
      </w:r>
    </w:p>
    <w:p w:rsidR="00751E39" w:rsidRPr="00751E39" w:rsidRDefault="00751E39" w:rsidP="00751E39">
      <w:pPr>
        <w:rPr>
          <w:rStyle w:val="Input"/>
          <w:lang w:eastAsia="zh-CN"/>
        </w:rPr>
      </w:pPr>
      <w:r w:rsidRPr="00751E39">
        <w:rPr>
          <w:rStyle w:val="Input"/>
          <w:lang w:eastAsia="zh-CN"/>
        </w:rPr>
        <w:t>%</w:t>
      </w:r>
    </w:p>
    <w:p w:rsidR="00751E39" w:rsidRPr="00751E39" w:rsidRDefault="00751E39" w:rsidP="00751E39">
      <w:pPr>
        <w:rPr>
          <w:rStyle w:val="Input"/>
          <w:lang w:eastAsia="zh-CN"/>
        </w:rPr>
      </w:pPr>
    </w:p>
    <w:p w:rsidR="00751E39" w:rsidRPr="00751E39" w:rsidRDefault="00751E39" w:rsidP="00751E39">
      <w:pPr>
        <w:rPr>
          <w:rStyle w:val="Input"/>
          <w:lang w:eastAsia="zh-CN"/>
        </w:rPr>
      </w:pPr>
    </w:p>
    <w:p w:rsidR="00751E39" w:rsidRPr="00751E39" w:rsidRDefault="00751E39" w:rsidP="00751E39">
      <w:pPr>
        <w:rPr>
          <w:rStyle w:val="Input"/>
          <w:lang w:eastAsia="zh-CN"/>
        </w:rPr>
      </w:pPr>
      <w:proofErr w:type="spellStart"/>
      <w:proofErr w:type="gramStart"/>
      <w:r w:rsidRPr="00751E39">
        <w:rPr>
          <w:rStyle w:val="Input"/>
          <w:lang w:eastAsia="zh-CN"/>
        </w:rPr>
        <w:t>clear;</w:t>
      </w:r>
      <w:proofErr w:type="gramEnd"/>
      <w:r w:rsidRPr="00751E39">
        <w:rPr>
          <w:rStyle w:val="Input"/>
          <w:lang w:eastAsia="zh-CN"/>
        </w:rPr>
        <w:t>clc</w:t>
      </w:r>
      <w:proofErr w:type="spellEnd"/>
      <w:r w:rsidRPr="00751E39">
        <w:rPr>
          <w:rStyle w:val="Input"/>
          <w:lang w:eastAsia="zh-CN"/>
        </w:rPr>
        <w:t>;</w:t>
      </w:r>
    </w:p>
    <w:p w:rsidR="00751E39" w:rsidRPr="00751E39" w:rsidRDefault="00751E39" w:rsidP="00751E39">
      <w:pPr>
        <w:rPr>
          <w:rStyle w:val="Input"/>
          <w:lang w:eastAsia="zh-CN"/>
        </w:rPr>
      </w:pPr>
      <w:r w:rsidRPr="00751E39">
        <w:rPr>
          <w:rStyle w:val="Input"/>
          <w:lang w:eastAsia="zh-CN"/>
        </w:rPr>
        <w:t>k=6;%</w:t>
      </w:r>
      <w:r w:rsidRPr="00751E39">
        <w:rPr>
          <w:rStyle w:val="Input"/>
          <w:rFonts w:hint="eastAsia"/>
          <w:lang w:eastAsia="zh-CN"/>
        </w:rPr>
        <w:t>精英</w:t>
      </w:r>
      <w:r w:rsidRPr="00751E39">
        <w:rPr>
          <w:rStyle w:val="Input"/>
          <w:rFonts w:ascii="宋体" w:eastAsia="宋体" w:hAnsi="宋体" w:cs="宋体" w:hint="eastAsia"/>
          <w:lang w:eastAsia="zh-CN"/>
        </w:rPr>
        <w:t>选</w:t>
      </w:r>
      <w:r w:rsidRPr="00751E39">
        <w:rPr>
          <w:rStyle w:val="Input"/>
          <w:rFonts w:ascii="MS Mincho" w:hAnsi="MS Mincho" w:cs="MS Mincho" w:hint="eastAsia"/>
          <w:lang w:eastAsia="zh-CN"/>
        </w:rPr>
        <w:t>手</w:t>
      </w:r>
      <w:proofErr w:type="gramStart"/>
      <w:r w:rsidRPr="00751E39">
        <w:rPr>
          <w:rStyle w:val="Input"/>
          <w:rFonts w:ascii="MS Mincho" w:hAnsi="MS Mincho" w:cs="MS Mincho" w:hint="eastAsia"/>
          <w:lang w:eastAsia="zh-CN"/>
        </w:rPr>
        <w:t>功重比</w:t>
      </w:r>
      <w:proofErr w:type="gramEnd"/>
      <w:r w:rsidRPr="00751E39">
        <w:rPr>
          <w:rStyle w:val="Input"/>
          <w:rFonts w:ascii="MS Mincho" w:hAnsi="MS Mincho" w:cs="MS Mincho" w:hint="eastAsia"/>
          <w:lang w:eastAsia="zh-CN"/>
        </w:rPr>
        <w:t>可达</w:t>
      </w:r>
      <w:r w:rsidRPr="00751E39">
        <w:rPr>
          <w:rStyle w:val="Input"/>
          <w:lang w:eastAsia="zh-CN"/>
        </w:rPr>
        <w:t>6</w:t>
      </w:r>
    </w:p>
    <w:p w:rsidR="00751E39" w:rsidRPr="00751E39" w:rsidRDefault="00751E39" w:rsidP="00751E39">
      <w:pPr>
        <w:rPr>
          <w:rStyle w:val="Input"/>
          <w:lang w:eastAsia="zh-CN"/>
        </w:rPr>
      </w:pPr>
      <w:r w:rsidRPr="00751E39">
        <w:rPr>
          <w:rStyle w:val="Input"/>
          <w:lang w:eastAsia="zh-CN"/>
        </w:rPr>
        <w:t>x=0:0.1:5;</w:t>
      </w:r>
    </w:p>
    <w:p w:rsidR="00751E39" w:rsidRPr="00751E39" w:rsidRDefault="00751E39" w:rsidP="00751E39">
      <w:pPr>
        <w:rPr>
          <w:rStyle w:val="Input"/>
          <w:lang w:eastAsia="zh-CN"/>
        </w:rPr>
      </w:pPr>
      <w:r w:rsidRPr="00751E39">
        <w:rPr>
          <w:rStyle w:val="Input"/>
          <w:lang w:eastAsia="zh-CN"/>
        </w:rPr>
        <w:t>y=</w:t>
      </w:r>
      <w:proofErr w:type="spellStart"/>
      <w:proofErr w:type="gramStart"/>
      <w:r w:rsidRPr="00751E39">
        <w:rPr>
          <w:rStyle w:val="Input"/>
          <w:lang w:eastAsia="zh-CN"/>
        </w:rPr>
        <w:t>sqrt</w:t>
      </w:r>
      <w:proofErr w:type="spellEnd"/>
      <w:r w:rsidRPr="00751E39">
        <w:rPr>
          <w:rStyle w:val="Input"/>
          <w:lang w:eastAsia="zh-CN"/>
        </w:rPr>
        <w:t>(</w:t>
      </w:r>
      <w:proofErr w:type="gramEnd"/>
      <w:r w:rsidRPr="00751E39">
        <w:rPr>
          <w:rStyle w:val="Input"/>
          <w:lang w:eastAsia="zh-CN"/>
        </w:rPr>
        <w:t>2*k*x);</w:t>
      </w:r>
    </w:p>
    <w:p w:rsidR="00751E39" w:rsidRPr="00751E39" w:rsidRDefault="00751E39" w:rsidP="00751E39">
      <w:pPr>
        <w:rPr>
          <w:rStyle w:val="Input"/>
          <w:lang w:eastAsia="zh-CN"/>
        </w:rPr>
      </w:pPr>
      <w:proofErr w:type="gramStart"/>
      <w:r w:rsidRPr="00751E39">
        <w:rPr>
          <w:rStyle w:val="Input"/>
          <w:lang w:eastAsia="zh-CN"/>
        </w:rPr>
        <w:t>plot(</w:t>
      </w:r>
      <w:proofErr w:type="spellStart"/>
      <w:proofErr w:type="gramEnd"/>
      <w:r w:rsidRPr="00751E39">
        <w:rPr>
          <w:rStyle w:val="Input"/>
          <w:lang w:eastAsia="zh-CN"/>
        </w:rPr>
        <w:t>x,y</w:t>
      </w:r>
      <w:proofErr w:type="spellEnd"/>
      <w:r w:rsidRPr="00751E39">
        <w:rPr>
          <w:rStyle w:val="Input"/>
          <w:lang w:eastAsia="zh-CN"/>
        </w:rPr>
        <w:t>)</w:t>
      </w:r>
    </w:p>
    <w:p w:rsidR="00751E39" w:rsidRPr="00751E39" w:rsidRDefault="00751E39" w:rsidP="00751E39">
      <w:pPr>
        <w:rPr>
          <w:rStyle w:val="Input"/>
          <w:lang w:eastAsia="zh-CN"/>
        </w:rPr>
      </w:pPr>
      <w:proofErr w:type="spellStart"/>
      <w:proofErr w:type="gramStart"/>
      <w:r w:rsidRPr="00751E39">
        <w:rPr>
          <w:rStyle w:val="Input"/>
          <w:lang w:eastAsia="zh-CN"/>
        </w:rPr>
        <w:t>xlabel</w:t>
      </w:r>
      <w:proofErr w:type="spellEnd"/>
      <w:r w:rsidRPr="00751E39">
        <w:rPr>
          <w:rStyle w:val="Input"/>
          <w:lang w:eastAsia="zh-CN"/>
        </w:rPr>
        <w:t>(</w:t>
      </w:r>
      <w:proofErr w:type="gramEnd"/>
      <w:r w:rsidRPr="00751E39">
        <w:rPr>
          <w:rStyle w:val="Input"/>
          <w:lang w:eastAsia="zh-CN"/>
        </w:rPr>
        <w:t>'Time(s)');</w:t>
      </w:r>
    </w:p>
    <w:p w:rsidR="00751E39" w:rsidRDefault="00751E39" w:rsidP="00751E39">
      <w:pPr>
        <w:pStyle w:val="Normal"/>
      </w:pPr>
      <w:proofErr w:type="spellStart"/>
      <w:proofErr w:type="gramStart"/>
      <w:r w:rsidRPr="00751E39">
        <w:rPr>
          <w:rStyle w:val="Input"/>
          <w:lang w:eastAsia="zh-CN"/>
        </w:rPr>
        <w:t>ylabel</w:t>
      </w:r>
      <w:proofErr w:type="spellEnd"/>
      <w:r w:rsidRPr="00751E39">
        <w:rPr>
          <w:rStyle w:val="Input"/>
          <w:lang w:eastAsia="zh-CN"/>
        </w:rPr>
        <w:t>(</w:t>
      </w:r>
      <w:proofErr w:type="gramEnd"/>
      <w:r w:rsidRPr="00751E39">
        <w:rPr>
          <w:rStyle w:val="Input"/>
          <w:lang w:eastAsia="zh-CN"/>
        </w:rPr>
        <w:t>'Velocity(m/s)')</w:t>
      </w:r>
      <w:r w:rsidRPr="00751E39">
        <w:rPr>
          <w:rStyle w:val="Input"/>
        </w:rPr>
        <w:t xml:space="preserve"> </w:t>
      </w:r>
      <w:bookmarkEnd w:id="1"/>
      <w:r w:rsidRPr="00751E39">
        <w:t xml:space="preserve"> </w:t>
      </w:r>
    </w:p>
    <w:p w:rsidR="00B028B1" w:rsidRPr="00751E39" w:rsidRDefault="00B028B1" w:rsidP="00751E39">
      <w:pPr>
        <w:pStyle w:val="Normal"/>
        <w:rPr>
          <w:rFonts w:hint="eastAsia"/>
        </w:rPr>
      </w:pPr>
    </w:p>
    <w:p w:rsidR="00751E39" w:rsidRPr="00751E39" w:rsidRDefault="00751E39" w:rsidP="00751E39">
      <w:pPr>
        <w:pStyle w:val="Normal"/>
      </w:pPr>
      <w:bookmarkStart w:id="2" w:name="OUTPUT_1"/>
      <w:r w:rsidRPr="00751E39">
        <w:rPr>
          <w:rFonts w:eastAsia="宋体"/>
          <w:lang w:eastAsia="zh-C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252pt">
            <v:imagedata r:id="rId5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2"/>
      <w:r w:rsidRPr="00751E39">
        <w:t xml:space="preserve"> </w:t>
      </w:r>
    </w:p>
    <w:p w:rsidR="00B028B1" w:rsidRPr="00751E39" w:rsidRDefault="00B028B1" w:rsidP="00751E39">
      <w:pPr>
        <w:pStyle w:val="Normal"/>
        <w:rPr>
          <w:lang w:eastAsia="zh-CN"/>
        </w:rPr>
      </w:pPr>
    </w:p>
    <w:p w:rsidR="00B028B1" w:rsidRDefault="00B028B1" w:rsidP="00751E39">
      <w:pPr>
        <w:pStyle w:val="2"/>
        <w:rPr>
          <w:rFonts w:eastAsia="宋体" w:hint="eastAsia"/>
          <w:lang w:eastAsia="zh-CN"/>
        </w:rPr>
      </w:pPr>
      <w:bookmarkStart w:id="3" w:name="_Toc431936354"/>
      <w:r w:rsidRPr="00B028B1">
        <w:rPr>
          <w:rFonts w:eastAsia="宋体"/>
          <w:lang w:eastAsia="zh-CN"/>
        </w:rPr>
        <w:t>2.2</w:t>
      </w:r>
      <w:bookmarkEnd w:id="3"/>
    </w:p>
    <w:p w:rsidR="00751E39" w:rsidRPr="00751E39" w:rsidRDefault="00751E39" w:rsidP="00751E39">
      <w:pPr>
        <w:rPr>
          <w:rStyle w:val="Input"/>
          <w:lang w:eastAsia="zh-CN"/>
        </w:rPr>
      </w:pPr>
      <w:bookmarkStart w:id="4" w:name="INPUT_2"/>
      <w:r w:rsidRPr="00751E39">
        <w:rPr>
          <w:rStyle w:val="Input"/>
          <w:lang w:eastAsia="zh-CN"/>
        </w:rPr>
        <w:t>%</w:t>
      </w:r>
    </w:p>
    <w:p w:rsidR="00751E39" w:rsidRPr="00751E39" w:rsidRDefault="00751E39" w:rsidP="00751E39">
      <w:pPr>
        <w:rPr>
          <w:rStyle w:val="Input"/>
          <w:lang w:eastAsia="zh-CN"/>
        </w:rPr>
      </w:pPr>
      <w:r w:rsidRPr="00751E39">
        <w:rPr>
          <w:rStyle w:val="Input"/>
          <w:lang w:eastAsia="zh-CN"/>
        </w:rPr>
        <w:t>% with resistance, consider the difference caused by area and power</w:t>
      </w:r>
    </w:p>
    <w:p w:rsidR="00751E39" w:rsidRPr="00751E39" w:rsidRDefault="00751E39" w:rsidP="00751E39">
      <w:pPr>
        <w:rPr>
          <w:rStyle w:val="Input"/>
          <w:lang w:eastAsia="zh-CN"/>
        </w:rPr>
      </w:pPr>
      <w:r w:rsidRPr="00751E39">
        <w:rPr>
          <w:rStyle w:val="Input"/>
          <w:lang w:eastAsia="zh-CN"/>
        </w:rPr>
        <w:t>% by CHT,</w:t>
      </w:r>
    </w:p>
    <w:p w:rsidR="00751E39" w:rsidRPr="00751E39" w:rsidRDefault="00751E39" w:rsidP="00751E39">
      <w:pPr>
        <w:rPr>
          <w:rStyle w:val="Input"/>
          <w:lang w:eastAsia="zh-CN"/>
        </w:rPr>
      </w:pPr>
      <w:r w:rsidRPr="00751E39">
        <w:rPr>
          <w:rStyle w:val="Input"/>
          <w:lang w:eastAsia="zh-CN"/>
        </w:rPr>
        <w:t>% based on 'Computational Physics' book by N Giordano and H Nakanishi</w:t>
      </w:r>
    </w:p>
    <w:p w:rsidR="00751E39" w:rsidRPr="00751E39" w:rsidRDefault="00751E39" w:rsidP="00751E39">
      <w:pPr>
        <w:rPr>
          <w:rStyle w:val="Input"/>
          <w:lang w:eastAsia="zh-CN"/>
        </w:rPr>
      </w:pPr>
      <w:r w:rsidRPr="00751E39">
        <w:rPr>
          <w:rStyle w:val="Input"/>
          <w:lang w:eastAsia="zh-CN"/>
        </w:rPr>
        <w:t>% Section 2.2 p24</w:t>
      </w:r>
    </w:p>
    <w:p w:rsidR="00751E39" w:rsidRPr="00751E39" w:rsidRDefault="00751E39" w:rsidP="00751E39">
      <w:pPr>
        <w:rPr>
          <w:rStyle w:val="Input"/>
          <w:lang w:eastAsia="zh-CN"/>
        </w:rPr>
      </w:pPr>
      <w:r w:rsidRPr="00751E39">
        <w:rPr>
          <w:rStyle w:val="Input"/>
          <w:lang w:eastAsia="zh-CN"/>
        </w:rPr>
        <w:t>%</w:t>
      </w:r>
    </w:p>
    <w:p w:rsidR="00751E39" w:rsidRPr="00751E39" w:rsidRDefault="00751E39" w:rsidP="00751E39">
      <w:pPr>
        <w:rPr>
          <w:rStyle w:val="Input"/>
          <w:lang w:eastAsia="zh-CN"/>
        </w:rPr>
      </w:pPr>
    </w:p>
    <w:p w:rsidR="00751E39" w:rsidRPr="00751E39" w:rsidRDefault="00751E39" w:rsidP="00751E39">
      <w:pPr>
        <w:rPr>
          <w:rStyle w:val="Input"/>
          <w:lang w:eastAsia="zh-CN"/>
        </w:rPr>
      </w:pPr>
    </w:p>
    <w:p w:rsidR="00751E39" w:rsidRPr="00751E39" w:rsidRDefault="00751E39" w:rsidP="00751E39">
      <w:pPr>
        <w:rPr>
          <w:rStyle w:val="Input"/>
          <w:lang w:eastAsia="zh-CN"/>
        </w:rPr>
      </w:pPr>
      <w:r w:rsidRPr="00751E39">
        <w:rPr>
          <w:rStyle w:val="Input"/>
          <w:lang w:eastAsia="zh-CN"/>
        </w:rPr>
        <w:t>v=13;</w:t>
      </w:r>
    </w:p>
    <w:p w:rsidR="00751E39" w:rsidRPr="00751E39" w:rsidRDefault="00751E39" w:rsidP="00751E39">
      <w:pPr>
        <w:rPr>
          <w:rStyle w:val="Input"/>
          <w:lang w:eastAsia="zh-CN"/>
        </w:rPr>
      </w:pPr>
      <w:r w:rsidRPr="00751E39">
        <w:rPr>
          <w:rStyle w:val="Input"/>
          <w:lang w:eastAsia="zh-CN"/>
        </w:rPr>
        <w:t>S=0.33;</w:t>
      </w:r>
    </w:p>
    <w:p w:rsidR="00751E39" w:rsidRPr="00751E39" w:rsidRDefault="00751E39" w:rsidP="00751E39">
      <w:pPr>
        <w:rPr>
          <w:rStyle w:val="Input"/>
          <w:lang w:eastAsia="zh-CN"/>
        </w:rPr>
      </w:pPr>
      <w:r w:rsidRPr="00751E39">
        <w:rPr>
          <w:rStyle w:val="Input"/>
          <w:lang w:eastAsia="zh-CN"/>
        </w:rPr>
        <w:t>k1=v^2*S;</w:t>
      </w:r>
    </w:p>
    <w:p w:rsidR="00751E39" w:rsidRPr="00751E39" w:rsidRDefault="00751E39" w:rsidP="00751E39">
      <w:pPr>
        <w:rPr>
          <w:rStyle w:val="Input"/>
          <w:lang w:eastAsia="zh-CN"/>
        </w:rPr>
      </w:pPr>
      <w:r w:rsidRPr="00751E39">
        <w:rPr>
          <w:rStyle w:val="Input"/>
          <w:lang w:eastAsia="zh-CN"/>
        </w:rPr>
        <w:t>k2=v^2*0.7*S;</w:t>
      </w:r>
    </w:p>
    <w:p w:rsidR="00751E39" w:rsidRPr="00751E39" w:rsidRDefault="00751E39" w:rsidP="00751E39">
      <w:pPr>
        <w:rPr>
          <w:rStyle w:val="Input"/>
          <w:lang w:eastAsia="zh-CN"/>
        </w:rPr>
      </w:pPr>
      <w:r w:rsidRPr="00751E39">
        <w:rPr>
          <w:rStyle w:val="Input"/>
          <w:lang w:eastAsia="zh-CN"/>
        </w:rPr>
        <w:t>k1</w:t>
      </w:r>
    </w:p>
    <w:p w:rsidR="00751E39" w:rsidRPr="00751E39" w:rsidRDefault="00751E39" w:rsidP="00751E39">
      <w:pPr>
        <w:rPr>
          <w:rStyle w:val="Input"/>
          <w:lang w:eastAsia="zh-CN"/>
        </w:rPr>
      </w:pPr>
      <w:r w:rsidRPr="00751E39">
        <w:rPr>
          <w:rStyle w:val="Input"/>
          <w:lang w:eastAsia="zh-CN"/>
        </w:rPr>
        <w:t>k2</w:t>
      </w:r>
    </w:p>
    <w:p w:rsidR="00751E39" w:rsidRPr="00751E39" w:rsidRDefault="00751E39" w:rsidP="00751E39">
      <w:pPr>
        <w:rPr>
          <w:rStyle w:val="Input"/>
          <w:lang w:eastAsia="zh-CN"/>
        </w:rPr>
      </w:pPr>
    </w:p>
    <w:p w:rsidR="00751E39" w:rsidRDefault="00751E39" w:rsidP="00751E39">
      <w:pPr>
        <w:pStyle w:val="Normal"/>
        <w:rPr>
          <w:lang w:eastAsia="zh-CN"/>
        </w:rPr>
      </w:pPr>
      <w:r w:rsidRPr="00751E39">
        <w:rPr>
          <w:rStyle w:val="Input"/>
          <w:lang w:eastAsia="zh-CN"/>
        </w:rPr>
        <w:t>%</w:t>
      </w:r>
      <w:r w:rsidRPr="00751E39">
        <w:rPr>
          <w:rStyle w:val="Input"/>
          <w:rFonts w:hint="eastAsia"/>
          <w:lang w:eastAsia="zh-CN"/>
        </w:rPr>
        <w:t>可</w:t>
      </w:r>
      <w:r w:rsidRPr="00751E39">
        <w:rPr>
          <w:rStyle w:val="Input"/>
          <w:rFonts w:ascii="宋体" w:eastAsia="宋体" w:hAnsi="宋体" w:cs="宋体" w:hint="eastAsia"/>
          <w:lang w:eastAsia="zh-CN"/>
        </w:rPr>
        <w:t>见</w:t>
      </w:r>
      <w:r w:rsidRPr="00751E39">
        <w:rPr>
          <w:rStyle w:val="Input"/>
          <w:rFonts w:ascii="MS Mincho" w:hAnsi="MS Mincho" w:cs="MS Mincho" w:hint="eastAsia"/>
          <w:lang w:eastAsia="zh-CN"/>
        </w:rPr>
        <w:t>速度相等</w:t>
      </w:r>
      <w:r w:rsidRPr="00751E39">
        <w:rPr>
          <w:rStyle w:val="Input"/>
          <w:rFonts w:ascii="宋体" w:eastAsia="宋体" w:hAnsi="宋体" w:cs="宋体" w:hint="eastAsia"/>
          <w:lang w:eastAsia="zh-CN"/>
        </w:rPr>
        <w:t>时</w:t>
      </w:r>
      <w:r w:rsidRPr="00751E39">
        <w:rPr>
          <w:rStyle w:val="Input"/>
          <w:rFonts w:ascii="MS Mincho" w:hAnsi="MS Mincho" w:cs="MS Mincho" w:hint="eastAsia"/>
          <w:lang w:eastAsia="zh-CN"/>
        </w:rPr>
        <w:t>面</w:t>
      </w:r>
      <w:r w:rsidRPr="00751E39">
        <w:rPr>
          <w:rStyle w:val="Input"/>
          <w:rFonts w:ascii="宋体" w:eastAsia="宋体" w:hAnsi="宋体" w:cs="宋体" w:hint="eastAsia"/>
          <w:lang w:eastAsia="zh-CN"/>
        </w:rPr>
        <w:t>积</w:t>
      </w:r>
      <w:r w:rsidRPr="00751E39">
        <w:rPr>
          <w:rStyle w:val="Input"/>
          <w:rFonts w:ascii="MS Mincho" w:hAnsi="MS Mincho" w:cs="MS Mincho" w:hint="eastAsia"/>
          <w:lang w:eastAsia="zh-CN"/>
        </w:rPr>
        <w:t>正比于</w:t>
      </w:r>
      <w:r w:rsidRPr="00751E39">
        <w:rPr>
          <w:rStyle w:val="Input"/>
          <w:rFonts w:ascii="宋体" w:eastAsia="宋体" w:hAnsi="宋体" w:cs="宋体" w:hint="eastAsia"/>
          <w:lang w:eastAsia="zh-CN"/>
        </w:rPr>
        <w:t>输</w:t>
      </w:r>
      <w:r w:rsidRPr="00751E39">
        <w:rPr>
          <w:rStyle w:val="Input"/>
          <w:rFonts w:ascii="MS Mincho" w:hAnsi="MS Mincho" w:cs="MS Mincho" w:hint="eastAsia"/>
          <w:lang w:eastAsia="zh-CN"/>
        </w:rPr>
        <w:t>出功率</w:t>
      </w:r>
      <w:r w:rsidRPr="00751E39">
        <w:rPr>
          <w:rStyle w:val="Input"/>
          <w:lang w:eastAsia="zh-CN"/>
        </w:rPr>
        <w:t xml:space="preserve"> </w:t>
      </w:r>
      <w:bookmarkEnd w:id="4"/>
      <w:r w:rsidRPr="00751E39">
        <w:rPr>
          <w:lang w:eastAsia="zh-CN"/>
        </w:rPr>
        <w:t xml:space="preserve"> </w:t>
      </w:r>
    </w:p>
    <w:p w:rsidR="00B028B1" w:rsidRPr="00751E39" w:rsidRDefault="00B028B1" w:rsidP="00751E39">
      <w:pPr>
        <w:pStyle w:val="Normal"/>
        <w:rPr>
          <w:rFonts w:hint="eastAsia"/>
          <w:lang w:eastAsia="zh-CN"/>
        </w:rPr>
      </w:pPr>
    </w:p>
    <w:p w:rsidR="00751E39" w:rsidRDefault="00751E39" w:rsidP="00B028B1">
      <w:pPr>
        <w:rPr>
          <w:rStyle w:val="Output"/>
        </w:rPr>
      </w:pPr>
      <w:bookmarkStart w:id="5" w:name="OUTPUT_2"/>
      <w:r>
        <w:rPr>
          <w:rStyle w:val="Output"/>
        </w:rPr>
        <w:t>k1 =</w:t>
      </w:r>
    </w:p>
    <w:p w:rsidR="00751E39" w:rsidRDefault="00751E39" w:rsidP="00B028B1">
      <w:pPr>
        <w:rPr>
          <w:rStyle w:val="Output"/>
        </w:rPr>
      </w:pPr>
      <w:r>
        <w:rPr>
          <w:rStyle w:val="Output"/>
        </w:rPr>
        <w:t xml:space="preserve">   55.7700</w:t>
      </w:r>
    </w:p>
    <w:p w:rsidR="00751E39" w:rsidRDefault="00751E39" w:rsidP="00B028B1">
      <w:pPr>
        <w:rPr>
          <w:rStyle w:val="Output"/>
        </w:rPr>
      </w:pPr>
      <w:r>
        <w:rPr>
          <w:rStyle w:val="Output"/>
        </w:rPr>
        <w:t>k2 =</w:t>
      </w:r>
    </w:p>
    <w:p w:rsidR="00751E39" w:rsidRPr="00751E39" w:rsidRDefault="00751E39" w:rsidP="00751E39">
      <w:pPr>
        <w:pStyle w:val="Normal"/>
      </w:pPr>
      <w:r>
        <w:rPr>
          <w:rStyle w:val="Output"/>
        </w:rPr>
        <w:t xml:space="preserve">   39.0390 </w:t>
      </w:r>
      <w:bookmarkEnd w:id="5"/>
      <w:r w:rsidRPr="00751E39">
        <w:t xml:space="preserve"> </w:t>
      </w:r>
    </w:p>
    <w:p w:rsidR="00B028B1" w:rsidRPr="00751E39" w:rsidRDefault="00B028B1" w:rsidP="00751E39">
      <w:pPr>
        <w:pStyle w:val="Normal"/>
        <w:rPr>
          <w:lang w:eastAsia="zh-CN"/>
        </w:rPr>
      </w:pPr>
    </w:p>
    <w:p w:rsidR="00B028B1" w:rsidRDefault="00B028B1" w:rsidP="00EB7002">
      <w:pPr>
        <w:pStyle w:val="2"/>
        <w:rPr>
          <w:rFonts w:eastAsia="宋体" w:hint="eastAsia"/>
          <w:lang w:eastAsia="zh-CN"/>
        </w:rPr>
      </w:pPr>
      <w:bookmarkStart w:id="6" w:name="_Toc431936355"/>
      <w:r w:rsidRPr="00B028B1">
        <w:rPr>
          <w:rFonts w:eastAsia="宋体"/>
          <w:lang w:eastAsia="zh-CN"/>
        </w:rPr>
        <w:t>2.3</w:t>
      </w:r>
      <w:bookmarkEnd w:id="6"/>
    </w:p>
    <w:p w:rsidR="00EB7002" w:rsidRPr="00EB7002" w:rsidRDefault="00EB7002" w:rsidP="00EB7002">
      <w:pPr>
        <w:rPr>
          <w:rStyle w:val="Input"/>
          <w:lang w:eastAsia="zh-CN"/>
        </w:rPr>
      </w:pPr>
      <w:bookmarkStart w:id="7" w:name="INPUT_3"/>
      <w:r w:rsidRPr="00EB7002">
        <w:rPr>
          <w:rStyle w:val="Input"/>
          <w:lang w:eastAsia="zh-CN"/>
        </w:rPr>
        <w:t>%</w:t>
      </w:r>
    </w:p>
    <w:p w:rsidR="00EB7002" w:rsidRPr="00EB7002" w:rsidRDefault="00EB7002" w:rsidP="00EB7002">
      <w:pPr>
        <w:rPr>
          <w:rStyle w:val="Input"/>
          <w:rFonts w:hint="eastAsia"/>
          <w:lang w:eastAsia="zh-CN"/>
        </w:rPr>
      </w:pPr>
      <w:r w:rsidRPr="00EB7002">
        <w:rPr>
          <w:rStyle w:val="Input"/>
          <w:rFonts w:hint="eastAsia"/>
          <w:lang w:eastAsia="zh-CN"/>
        </w:rPr>
        <w:t xml:space="preserve">% viscous drag </w:t>
      </w:r>
      <w:r w:rsidRPr="00EB7002">
        <w:rPr>
          <w:rStyle w:val="Input"/>
          <w:rFonts w:hint="eastAsia"/>
          <w:lang w:eastAsia="zh-CN"/>
        </w:rPr>
        <w:t>粘滞阻力</w:t>
      </w:r>
    </w:p>
    <w:p w:rsidR="00EB7002" w:rsidRPr="00EB7002" w:rsidRDefault="00EB7002" w:rsidP="00EB7002">
      <w:pPr>
        <w:rPr>
          <w:rStyle w:val="Input"/>
          <w:lang w:eastAsia="zh-CN"/>
        </w:rPr>
      </w:pPr>
      <w:r w:rsidRPr="00EB7002">
        <w:rPr>
          <w:rStyle w:val="Input"/>
          <w:lang w:eastAsia="zh-CN"/>
        </w:rPr>
        <w:t>% by CHT,</w:t>
      </w:r>
    </w:p>
    <w:p w:rsidR="00EB7002" w:rsidRPr="00EB7002" w:rsidRDefault="00EB7002" w:rsidP="00EB7002">
      <w:pPr>
        <w:rPr>
          <w:rStyle w:val="Input"/>
          <w:lang w:eastAsia="zh-CN"/>
        </w:rPr>
      </w:pPr>
      <w:r w:rsidRPr="00EB7002">
        <w:rPr>
          <w:rStyle w:val="Input"/>
          <w:lang w:eastAsia="zh-CN"/>
        </w:rPr>
        <w:t>% based on 'Computational Physics' book by N Giordano and H Nakanishi</w:t>
      </w:r>
    </w:p>
    <w:p w:rsidR="00EB7002" w:rsidRPr="00EB7002" w:rsidRDefault="00EB7002" w:rsidP="00EB7002">
      <w:pPr>
        <w:rPr>
          <w:rStyle w:val="Input"/>
          <w:lang w:eastAsia="zh-CN"/>
        </w:rPr>
      </w:pPr>
      <w:r w:rsidRPr="00EB7002">
        <w:rPr>
          <w:rStyle w:val="Input"/>
          <w:lang w:eastAsia="zh-CN"/>
        </w:rPr>
        <w:t>% Section 2.3 p24</w:t>
      </w:r>
    </w:p>
    <w:p w:rsidR="00EB7002" w:rsidRPr="00EB7002" w:rsidRDefault="00EB7002" w:rsidP="00EB7002">
      <w:pPr>
        <w:rPr>
          <w:rStyle w:val="Input"/>
          <w:lang w:eastAsia="zh-CN"/>
        </w:rPr>
      </w:pPr>
      <w:r w:rsidRPr="00EB7002">
        <w:rPr>
          <w:rStyle w:val="Input"/>
          <w:lang w:eastAsia="zh-CN"/>
        </w:rPr>
        <w:t>%</w:t>
      </w:r>
    </w:p>
    <w:p w:rsidR="00EB7002" w:rsidRPr="00EB7002" w:rsidRDefault="00EB7002" w:rsidP="00EB7002">
      <w:pPr>
        <w:rPr>
          <w:rStyle w:val="Input"/>
          <w:lang w:eastAsia="zh-CN"/>
        </w:rPr>
      </w:pPr>
    </w:p>
    <w:p w:rsidR="00EB7002" w:rsidRPr="00EB7002" w:rsidRDefault="00EB7002" w:rsidP="00EB7002">
      <w:pPr>
        <w:rPr>
          <w:rStyle w:val="Input"/>
          <w:lang w:eastAsia="zh-CN"/>
        </w:rPr>
      </w:pPr>
      <w:r w:rsidRPr="00EB7002">
        <w:rPr>
          <w:rStyle w:val="Input"/>
          <w:lang w:eastAsia="zh-CN"/>
        </w:rPr>
        <w:lastRenderedPageBreak/>
        <w:t>%</w:t>
      </w:r>
      <w:r w:rsidRPr="00EB7002">
        <w:rPr>
          <w:rStyle w:val="Input"/>
          <w:rFonts w:hint="eastAsia"/>
          <w:lang w:eastAsia="zh-CN"/>
        </w:rPr>
        <w:t>因此</w:t>
      </w:r>
      <w:r w:rsidRPr="00EB7002">
        <w:rPr>
          <w:rStyle w:val="Input"/>
          <w:rFonts w:ascii="宋体" w:eastAsia="宋体" w:hAnsi="宋体" w:cs="宋体" w:hint="eastAsia"/>
          <w:lang w:eastAsia="zh-CN"/>
        </w:rPr>
        <w:t>飞</w:t>
      </w:r>
      <w:r w:rsidRPr="00EB7002">
        <w:rPr>
          <w:rStyle w:val="Input"/>
          <w:rFonts w:ascii="MS Mincho" w:hAnsi="MS Mincho" w:cs="MS Mincho" w:hint="eastAsia"/>
          <w:lang w:eastAsia="zh-CN"/>
        </w:rPr>
        <w:t>机要到高空</w:t>
      </w:r>
      <w:r w:rsidRPr="00EB7002">
        <w:rPr>
          <w:rStyle w:val="Input"/>
          <w:rFonts w:ascii="宋体" w:eastAsia="宋体" w:hAnsi="宋体" w:cs="宋体" w:hint="eastAsia"/>
          <w:lang w:eastAsia="zh-CN"/>
        </w:rPr>
        <w:t>飞</w:t>
      </w:r>
      <w:r w:rsidRPr="00EB7002">
        <w:rPr>
          <w:rStyle w:val="Input"/>
          <w:rFonts w:ascii="MS Mincho" w:hAnsi="MS Mincho" w:cs="MS Mincho" w:hint="eastAsia"/>
          <w:lang w:eastAsia="zh-CN"/>
        </w:rPr>
        <w:t>行，就是</w:t>
      </w:r>
      <w:r w:rsidRPr="00EB7002">
        <w:rPr>
          <w:rStyle w:val="Input"/>
          <w:rFonts w:ascii="宋体" w:eastAsia="宋体" w:hAnsi="宋体" w:cs="宋体" w:hint="eastAsia"/>
          <w:lang w:eastAsia="zh-CN"/>
        </w:rPr>
        <w:t>为</w:t>
      </w:r>
      <w:r w:rsidRPr="00EB7002">
        <w:rPr>
          <w:rStyle w:val="Input"/>
          <w:rFonts w:ascii="MS Mincho" w:hAnsi="MS Mincho" w:cs="MS Mincho" w:hint="eastAsia"/>
          <w:lang w:eastAsia="zh-CN"/>
        </w:rPr>
        <w:t>了减小空气阻力（</w:t>
      </w:r>
      <w:r w:rsidRPr="00EB7002">
        <w:rPr>
          <w:rStyle w:val="Input"/>
          <w:rFonts w:ascii="宋体" w:eastAsia="宋体" w:hAnsi="宋体" w:cs="宋体" w:hint="eastAsia"/>
          <w:lang w:eastAsia="zh-CN"/>
        </w:rPr>
        <w:t>误</w:t>
      </w:r>
      <w:r w:rsidRPr="00EB7002">
        <w:rPr>
          <w:rStyle w:val="Input"/>
          <w:rFonts w:ascii="MS Mincho" w:hAnsi="MS Mincho" w:cs="MS Mincho" w:hint="eastAsia"/>
          <w:lang w:eastAsia="zh-CN"/>
        </w:rPr>
        <w:t>）</w:t>
      </w:r>
    </w:p>
    <w:p w:rsidR="00B028B1" w:rsidRPr="00EB7002" w:rsidRDefault="00EB7002" w:rsidP="00EB7002">
      <w:pPr>
        <w:pStyle w:val="Normal"/>
        <w:rPr>
          <w:rFonts w:eastAsia="宋体" w:hint="eastAsia"/>
          <w:lang w:eastAsia="zh-CN"/>
        </w:rPr>
      </w:pPr>
      <w:r w:rsidRPr="00EB7002">
        <w:rPr>
          <w:rStyle w:val="Input"/>
          <w:lang w:eastAsia="zh-CN"/>
        </w:rPr>
        <w:t>%</w:t>
      </w:r>
      <w:r w:rsidRPr="00EB7002">
        <w:rPr>
          <w:rStyle w:val="Input"/>
          <w:rFonts w:hint="eastAsia"/>
          <w:lang w:eastAsia="zh-CN"/>
        </w:rPr>
        <w:t>不完全，</w:t>
      </w:r>
      <w:r w:rsidRPr="00EB7002">
        <w:rPr>
          <w:rStyle w:val="Input"/>
          <w:rFonts w:ascii="宋体" w:eastAsia="宋体" w:hAnsi="宋体" w:cs="宋体" w:hint="eastAsia"/>
          <w:lang w:eastAsia="zh-CN"/>
        </w:rPr>
        <w:t>还为</w:t>
      </w:r>
      <w:r w:rsidRPr="00EB7002">
        <w:rPr>
          <w:rStyle w:val="Input"/>
          <w:rFonts w:ascii="MS Mincho" w:hAnsi="MS Mincho" w:cs="MS Mincho" w:hint="eastAsia"/>
          <w:lang w:eastAsia="zh-CN"/>
        </w:rPr>
        <w:t>了减少</w:t>
      </w:r>
      <w:r w:rsidRPr="00EB7002">
        <w:rPr>
          <w:rStyle w:val="Input"/>
          <w:rFonts w:ascii="宋体" w:eastAsia="宋体" w:hAnsi="宋体" w:cs="宋体" w:hint="eastAsia"/>
          <w:lang w:eastAsia="zh-CN"/>
        </w:rPr>
        <w:t>环</w:t>
      </w:r>
      <w:r w:rsidRPr="00EB7002">
        <w:rPr>
          <w:rStyle w:val="Input"/>
          <w:rFonts w:ascii="MS Mincho" w:hAnsi="MS Mincho" w:cs="MS Mincho" w:hint="eastAsia"/>
          <w:lang w:eastAsia="zh-CN"/>
        </w:rPr>
        <w:t>境</w:t>
      </w:r>
      <w:r w:rsidRPr="00EB7002">
        <w:rPr>
          <w:rStyle w:val="Input"/>
          <w:rFonts w:ascii="宋体" w:eastAsia="宋体" w:hAnsi="宋体" w:cs="宋体" w:hint="eastAsia"/>
          <w:lang w:eastAsia="zh-CN"/>
        </w:rPr>
        <w:t>污</w:t>
      </w:r>
      <w:r w:rsidRPr="00EB7002">
        <w:rPr>
          <w:rStyle w:val="Input"/>
          <w:rFonts w:ascii="MS Mincho" w:hAnsi="MS Mincho" w:cs="MS Mincho" w:hint="eastAsia"/>
          <w:lang w:eastAsia="zh-CN"/>
        </w:rPr>
        <w:t>染和减少大气</w:t>
      </w:r>
      <w:r w:rsidRPr="00EB7002">
        <w:rPr>
          <w:rStyle w:val="Input"/>
          <w:rFonts w:ascii="宋体" w:eastAsia="宋体" w:hAnsi="宋体" w:cs="宋体" w:hint="eastAsia"/>
          <w:lang w:eastAsia="zh-CN"/>
        </w:rPr>
        <w:t>层</w:t>
      </w:r>
      <w:r w:rsidRPr="00EB7002">
        <w:rPr>
          <w:rStyle w:val="Input"/>
          <w:rFonts w:ascii="MS Mincho" w:hAnsi="MS Mincho" w:cs="MS Mincho" w:hint="eastAsia"/>
          <w:lang w:eastAsia="zh-CN"/>
        </w:rPr>
        <w:t>中气体运</w:t>
      </w:r>
      <w:r w:rsidRPr="00EB7002">
        <w:rPr>
          <w:rStyle w:val="Input"/>
          <w:rFonts w:ascii="宋体" w:eastAsia="宋体" w:hAnsi="宋体" w:cs="宋体" w:hint="eastAsia"/>
          <w:lang w:eastAsia="zh-CN"/>
        </w:rPr>
        <w:t>动对</w:t>
      </w:r>
      <w:r w:rsidRPr="00EB7002">
        <w:rPr>
          <w:rStyle w:val="Input"/>
          <w:rFonts w:ascii="MS Mincho" w:hAnsi="MS Mincho" w:cs="MS Mincho" w:hint="eastAsia"/>
          <w:lang w:eastAsia="zh-CN"/>
        </w:rPr>
        <w:t>航</w:t>
      </w:r>
      <w:r w:rsidRPr="00EB7002">
        <w:rPr>
          <w:rStyle w:val="Input"/>
          <w:rFonts w:hint="eastAsia"/>
          <w:lang w:eastAsia="zh-CN"/>
        </w:rPr>
        <w:t>行的影响</w:t>
      </w:r>
      <w:r w:rsidRPr="00EB7002">
        <w:rPr>
          <w:rStyle w:val="Input"/>
          <w:lang w:eastAsia="zh-CN"/>
        </w:rPr>
        <w:t xml:space="preserve"> </w:t>
      </w:r>
      <w:bookmarkEnd w:id="7"/>
      <w:r w:rsidRPr="00EB7002">
        <w:rPr>
          <w:lang w:eastAsia="zh-CN"/>
        </w:rPr>
        <w:t xml:space="preserve"> </w:t>
      </w:r>
    </w:p>
    <w:p w:rsidR="00B028B1" w:rsidRPr="00B028B1" w:rsidRDefault="00B028B1" w:rsidP="00B028B1">
      <w:pPr>
        <w:rPr>
          <w:rFonts w:eastAsia="宋体"/>
          <w:lang w:eastAsia="zh-CN"/>
        </w:rPr>
      </w:pPr>
    </w:p>
    <w:p w:rsidR="00B028B1" w:rsidRDefault="00B028B1" w:rsidP="00EB7002">
      <w:pPr>
        <w:pStyle w:val="2"/>
        <w:rPr>
          <w:rFonts w:eastAsia="宋体" w:hint="eastAsia"/>
          <w:lang w:eastAsia="zh-CN"/>
        </w:rPr>
      </w:pPr>
      <w:bookmarkStart w:id="8" w:name="_Toc431936356"/>
      <w:r w:rsidRPr="00B028B1">
        <w:rPr>
          <w:rFonts w:eastAsia="宋体"/>
          <w:lang w:eastAsia="zh-CN"/>
        </w:rPr>
        <w:t>2.4</w:t>
      </w:r>
      <w:bookmarkEnd w:id="8"/>
    </w:p>
    <w:p w:rsidR="00EB7002" w:rsidRPr="00EB7002" w:rsidRDefault="00EB7002" w:rsidP="00EB7002">
      <w:pPr>
        <w:rPr>
          <w:rStyle w:val="Input"/>
          <w:lang w:eastAsia="zh-CN"/>
        </w:rPr>
      </w:pPr>
      <w:bookmarkStart w:id="9" w:name="INPUT_4"/>
      <w:r w:rsidRPr="00EB7002">
        <w:rPr>
          <w:rStyle w:val="Input"/>
          <w:lang w:eastAsia="zh-CN"/>
        </w:rPr>
        <w:t>%</w:t>
      </w:r>
    </w:p>
    <w:p w:rsidR="00EB7002" w:rsidRPr="00EB7002" w:rsidRDefault="00EB7002" w:rsidP="00EB7002">
      <w:pPr>
        <w:rPr>
          <w:rStyle w:val="Input"/>
          <w:lang w:eastAsia="zh-CN"/>
        </w:rPr>
      </w:pPr>
      <w:r w:rsidRPr="00EB7002">
        <w:rPr>
          <w:rStyle w:val="Input"/>
          <w:lang w:eastAsia="zh-CN"/>
        </w:rPr>
        <w:t xml:space="preserve">% </w:t>
      </w:r>
      <w:proofErr w:type="spellStart"/>
      <w:r w:rsidRPr="00EB7002">
        <w:rPr>
          <w:rStyle w:val="Input"/>
          <w:lang w:eastAsia="zh-CN"/>
        </w:rPr>
        <w:t>down hill</w:t>
      </w:r>
      <w:proofErr w:type="spellEnd"/>
      <w:r w:rsidRPr="00EB7002">
        <w:rPr>
          <w:rStyle w:val="Input"/>
          <w:lang w:eastAsia="zh-CN"/>
        </w:rPr>
        <w:t xml:space="preserve"> @ 70mph</w:t>
      </w:r>
    </w:p>
    <w:p w:rsidR="00EB7002" w:rsidRPr="00EB7002" w:rsidRDefault="00EB7002" w:rsidP="00EB7002">
      <w:pPr>
        <w:rPr>
          <w:rStyle w:val="Input"/>
          <w:lang w:eastAsia="zh-CN"/>
        </w:rPr>
      </w:pPr>
      <w:r w:rsidRPr="00EB7002">
        <w:rPr>
          <w:rStyle w:val="Input"/>
          <w:lang w:eastAsia="zh-CN"/>
        </w:rPr>
        <w:t>% by CHT,</w:t>
      </w:r>
    </w:p>
    <w:p w:rsidR="00EB7002" w:rsidRPr="00EB7002" w:rsidRDefault="00EB7002" w:rsidP="00EB7002">
      <w:pPr>
        <w:rPr>
          <w:rStyle w:val="Input"/>
          <w:lang w:eastAsia="zh-CN"/>
        </w:rPr>
      </w:pPr>
      <w:r w:rsidRPr="00EB7002">
        <w:rPr>
          <w:rStyle w:val="Input"/>
          <w:lang w:eastAsia="zh-CN"/>
        </w:rPr>
        <w:t>% based on 'Computational Physics' book by N Giordano and H Nakanishi</w:t>
      </w:r>
    </w:p>
    <w:p w:rsidR="00EB7002" w:rsidRPr="00EB7002" w:rsidRDefault="00EB7002" w:rsidP="00EB7002">
      <w:pPr>
        <w:rPr>
          <w:rStyle w:val="Input"/>
          <w:lang w:eastAsia="zh-CN"/>
        </w:rPr>
      </w:pPr>
      <w:r w:rsidRPr="00EB7002">
        <w:rPr>
          <w:rStyle w:val="Input"/>
          <w:lang w:eastAsia="zh-CN"/>
        </w:rPr>
        <w:t>% Section 2.4 p24</w:t>
      </w:r>
    </w:p>
    <w:p w:rsidR="00EB7002" w:rsidRPr="00EB7002" w:rsidRDefault="00EB7002" w:rsidP="00EB7002">
      <w:pPr>
        <w:rPr>
          <w:rStyle w:val="Input"/>
          <w:lang w:eastAsia="zh-CN"/>
        </w:rPr>
      </w:pPr>
      <w:r w:rsidRPr="00EB7002">
        <w:rPr>
          <w:rStyle w:val="Input"/>
          <w:lang w:eastAsia="zh-CN"/>
        </w:rPr>
        <w:t>%</w:t>
      </w:r>
    </w:p>
    <w:p w:rsidR="00EB7002" w:rsidRPr="00EB7002" w:rsidRDefault="00EB7002" w:rsidP="00EB7002">
      <w:pPr>
        <w:rPr>
          <w:rStyle w:val="Input"/>
          <w:lang w:eastAsia="zh-CN"/>
        </w:rPr>
      </w:pPr>
    </w:p>
    <w:p w:rsidR="00EB7002" w:rsidRPr="00EB7002" w:rsidRDefault="00EB7002" w:rsidP="00EB7002">
      <w:pPr>
        <w:rPr>
          <w:rStyle w:val="Input"/>
          <w:lang w:eastAsia="zh-CN"/>
        </w:rPr>
      </w:pPr>
      <w:r w:rsidRPr="00EB7002">
        <w:rPr>
          <w:rStyle w:val="Input"/>
          <w:lang w:eastAsia="zh-CN"/>
        </w:rPr>
        <w:t>%</w:t>
      </w:r>
      <w:r w:rsidRPr="00EB7002">
        <w:rPr>
          <w:rStyle w:val="Input"/>
          <w:rFonts w:hint="eastAsia"/>
          <w:lang w:eastAsia="zh-CN"/>
        </w:rPr>
        <w:t>可以通</w:t>
      </w:r>
      <w:r w:rsidRPr="00EB7002">
        <w:rPr>
          <w:rStyle w:val="Input"/>
          <w:rFonts w:ascii="宋体" w:eastAsia="宋体" w:hAnsi="宋体" w:cs="宋体" w:hint="eastAsia"/>
          <w:lang w:eastAsia="zh-CN"/>
        </w:rPr>
        <w:t>过计</w:t>
      </w:r>
      <w:r w:rsidRPr="00EB7002">
        <w:rPr>
          <w:rStyle w:val="Input"/>
          <w:rFonts w:ascii="MS Mincho" w:hAnsi="MS Mincho" w:cs="MS Mincho" w:hint="eastAsia"/>
          <w:lang w:eastAsia="zh-CN"/>
        </w:rPr>
        <w:t>算得出，若想达到</w:t>
      </w:r>
      <w:r w:rsidRPr="00EB7002">
        <w:rPr>
          <w:rStyle w:val="Input"/>
          <w:lang w:eastAsia="zh-CN"/>
        </w:rPr>
        <w:t>v=112km/h(70mph)</w:t>
      </w:r>
      <w:r w:rsidRPr="00EB7002">
        <w:rPr>
          <w:rStyle w:val="Input"/>
          <w:rFonts w:hint="eastAsia"/>
          <w:lang w:eastAsia="zh-CN"/>
        </w:rPr>
        <w:t>的速度，</w:t>
      </w:r>
    </w:p>
    <w:p w:rsidR="00EB7002" w:rsidRPr="00EB7002" w:rsidRDefault="00EB7002" w:rsidP="00EB7002">
      <w:pPr>
        <w:rPr>
          <w:rStyle w:val="Input"/>
          <w:lang w:eastAsia="zh-CN"/>
        </w:rPr>
      </w:pPr>
      <w:r w:rsidRPr="00EB7002">
        <w:rPr>
          <w:rStyle w:val="Input"/>
          <w:lang w:eastAsia="zh-CN"/>
        </w:rPr>
        <w:t>%</w:t>
      </w:r>
      <w:proofErr w:type="spellStart"/>
      <w:r w:rsidRPr="00EB7002">
        <w:rPr>
          <w:rStyle w:val="Input"/>
          <w:lang w:eastAsia="zh-CN"/>
        </w:rPr>
        <w:t>mgdh</w:t>
      </w:r>
      <w:proofErr w:type="spellEnd"/>
      <w:r w:rsidRPr="00EB7002">
        <w:rPr>
          <w:rStyle w:val="Input"/>
          <w:lang w:eastAsia="zh-CN"/>
        </w:rPr>
        <w:t>*0.1/</w:t>
      </w:r>
      <w:proofErr w:type="spellStart"/>
      <w:r w:rsidRPr="00EB7002">
        <w:rPr>
          <w:rStyle w:val="Input"/>
          <w:lang w:eastAsia="zh-CN"/>
        </w:rPr>
        <w:t>dt</w:t>
      </w:r>
      <w:proofErr w:type="spellEnd"/>
      <w:r w:rsidRPr="00EB7002">
        <w:rPr>
          <w:rStyle w:val="Input"/>
          <w:lang w:eastAsia="zh-CN"/>
        </w:rPr>
        <w:t>=1/2*m*v^2/dt+1/2CpAv^2*dh*</w:t>
      </w:r>
      <w:proofErr w:type="gramStart"/>
      <w:r w:rsidRPr="00EB7002">
        <w:rPr>
          <w:rStyle w:val="Input"/>
          <w:lang w:eastAsia="zh-CN"/>
        </w:rPr>
        <w:t>cot(</w:t>
      </w:r>
      <w:proofErr w:type="gramEnd"/>
      <w:r w:rsidRPr="00EB7002">
        <w:rPr>
          <w:rStyle w:val="Input"/>
          <w:lang w:eastAsia="zh-CN"/>
        </w:rPr>
        <w:t>arctan0.1)/</w:t>
      </w:r>
      <w:proofErr w:type="spellStart"/>
      <w:r w:rsidRPr="00EB7002">
        <w:rPr>
          <w:rStyle w:val="Input"/>
          <w:lang w:eastAsia="zh-CN"/>
        </w:rPr>
        <w:t>dt</w:t>
      </w:r>
      <w:proofErr w:type="spellEnd"/>
    </w:p>
    <w:p w:rsidR="00EB7002" w:rsidRPr="00EB7002" w:rsidRDefault="00EB7002" w:rsidP="00EB7002">
      <w:pPr>
        <w:rPr>
          <w:rStyle w:val="Input"/>
          <w:rFonts w:hint="eastAsia"/>
          <w:lang w:eastAsia="zh-CN"/>
        </w:rPr>
      </w:pPr>
      <w:r w:rsidRPr="00EB7002">
        <w:rPr>
          <w:rStyle w:val="Input"/>
          <w:rFonts w:hint="eastAsia"/>
          <w:lang w:eastAsia="zh-CN"/>
        </w:rPr>
        <w:t>%</w:t>
      </w:r>
      <w:r w:rsidRPr="00EB7002">
        <w:rPr>
          <w:rStyle w:val="Input"/>
          <w:rFonts w:hint="eastAsia"/>
          <w:lang w:eastAsia="zh-CN"/>
        </w:rPr>
        <w:t>其中</w:t>
      </w:r>
      <w:r w:rsidRPr="00EB7002">
        <w:rPr>
          <w:rStyle w:val="Input"/>
          <w:rFonts w:hint="eastAsia"/>
          <w:lang w:eastAsia="zh-CN"/>
        </w:rPr>
        <w:t>m=70kg,A=0.33m^2,C=1,p=1.29</w:t>
      </w:r>
    </w:p>
    <w:p w:rsidR="00EB7002" w:rsidRPr="00EB7002" w:rsidRDefault="00EB7002" w:rsidP="00EB7002">
      <w:pPr>
        <w:rPr>
          <w:rStyle w:val="Input"/>
          <w:lang w:eastAsia="zh-CN"/>
        </w:rPr>
      </w:pPr>
      <w:r w:rsidRPr="00EB7002">
        <w:rPr>
          <w:rStyle w:val="Input"/>
          <w:lang w:eastAsia="zh-CN"/>
        </w:rPr>
        <w:t>%</w:t>
      </w:r>
      <w:r w:rsidRPr="00EB7002">
        <w:rPr>
          <w:rStyle w:val="Input"/>
          <w:rFonts w:ascii="宋体" w:eastAsia="宋体" w:hAnsi="宋体" w:cs="宋体" w:hint="eastAsia"/>
          <w:lang w:eastAsia="zh-CN"/>
        </w:rPr>
        <w:t>总</w:t>
      </w:r>
      <w:r w:rsidRPr="00EB7002">
        <w:rPr>
          <w:rStyle w:val="Input"/>
          <w:rFonts w:ascii="MS Mincho" w:hAnsi="MS Mincho" w:cs="MS Mincho" w:hint="eastAsia"/>
          <w:lang w:eastAsia="zh-CN"/>
        </w:rPr>
        <w:t>之</w:t>
      </w:r>
      <w:r w:rsidRPr="00EB7002">
        <w:rPr>
          <w:rStyle w:val="Input"/>
          <w:rFonts w:ascii="宋体" w:eastAsia="宋体" w:hAnsi="宋体" w:cs="宋体" w:hint="eastAsia"/>
          <w:lang w:eastAsia="zh-CN"/>
        </w:rPr>
        <w:t>结论</w:t>
      </w:r>
      <w:r w:rsidRPr="00EB7002">
        <w:rPr>
          <w:rStyle w:val="Input"/>
          <w:rFonts w:ascii="MS Mincho" w:hAnsi="MS Mincho" w:cs="MS Mincho" w:hint="eastAsia"/>
          <w:lang w:eastAsia="zh-CN"/>
        </w:rPr>
        <w:t>就是下坡</w:t>
      </w:r>
      <w:r w:rsidRPr="00EB7002">
        <w:rPr>
          <w:rStyle w:val="Input"/>
          <w:rFonts w:ascii="宋体" w:eastAsia="宋体" w:hAnsi="宋体" w:cs="宋体" w:hint="eastAsia"/>
          <w:lang w:eastAsia="zh-CN"/>
        </w:rPr>
        <w:t>时</w:t>
      </w:r>
      <w:r w:rsidRPr="00EB7002">
        <w:rPr>
          <w:rStyle w:val="Input"/>
          <w:rFonts w:ascii="MS Mincho" w:hAnsi="MS Mincho" w:cs="MS Mincho" w:hint="eastAsia"/>
          <w:lang w:eastAsia="zh-CN"/>
        </w:rPr>
        <w:t>尽量减小受</w:t>
      </w:r>
      <w:r w:rsidRPr="00EB7002">
        <w:rPr>
          <w:rStyle w:val="Input"/>
          <w:rFonts w:ascii="宋体" w:eastAsia="宋体" w:hAnsi="宋体" w:cs="宋体" w:hint="eastAsia"/>
          <w:lang w:eastAsia="zh-CN"/>
        </w:rPr>
        <w:t>风</w:t>
      </w:r>
      <w:r w:rsidRPr="00EB7002">
        <w:rPr>
          <w:rStyle w:val="Input"/>
          <w:rFonts w:ascii="MS Mincho" w:hAnsi="MS Mincho" w:cs="MS Mincho" w:hint="eastAsia"/>
          <w:lang w:eastAsia="zh-CN"/>
        </w:rPr>
        <w:t>面</w:t>
      </w:r>
      <w:r w:rsidRPr="00EB7002">
        <w:rPr>
          <w:rStyle w:val="Input"/>
          <w:rFonts w:ascii="宋体" w:eastAsia="宋体" w:hAnsi="宋体" w:cs="宋体" w:hint="eastAsia"/>
          <w:lang w:eastAsia="zh-CN"/>
        </w:rPr>
        <w:t>积</w:t>
      </w:r>
      <w:r w:rsidRPr="00EB7002">
        <w:rPr>
          <w:rStyle w:val="Input"/>
          <w:rFonts w:ascii="MS Mincho" w:hAnsi="MS Mincho" w:cs="MS Mincho" w:hint="eastAsia"/>
          <w:lang w:eastAsia="zh-CN"/>
        </w:rPr>
        <w:t>以达到更高速度</w:t>
      </w:r>
    </w:p>
    <w:p w:rsidR="00EB7002" w:rsidRPr="00EB7002" w:rsidRDefault="00EB7002" w:rsidP="00EB7002">
      <w:pPr>
        <w:rPr>
          <w:rStyle w:val="Input"/>
          <w:lang w:eastAsia="zh-CN"/>
        </w:rPr>
      </w:pPr>
      <w:proofErr w:type="spellStart"/>
      <w:proofErr w:type="gramStart"/>
      <w:r w:rsidRPr="00EB7002">
        <w:rPr>
          <w:rStyle w:val="Input"/>
          <w:lang w:eastAsia="zh-CN"/>
        </w:rPr>
        <w:t>clc;</w:t>
      </w:r>
      <w:proofErr w:type="gramEnd"/>
      <w:r w:rsidRPr="00EB7002">
        <w:rPr>
          <w:rStyle w:val="Input"/>
          <w:lang w:eastAsia="zh-CN"/>
        </w:rPr>
        <w:t>clear</w:t>
      </w:r>
      <w:proofErr w:type="spellEnd"/>
      <w:r w:rsidRPr="00EB7002">
        <w:rPr>
          <w:rStyle w:val="Input"/>
          <w:lang w:eastAsia="zh-CN"/>
        </w:rPr>
        <w:t>;</w:t>
      </w:r>
    </w:p>
    <w:p w:rsidR="00EB7002" w:rsidRPr="00EB7002" w:rsidRDefault="00EB7002" w:rsidP="00EB7002">
      <w:pPr>
        <w:rPr>
          <w:rStyle w:val="Input"/>
          <w:lang w:eastAsia="zh-CN"/>
        </w:rPr>
      </w:pPr>
      <w:proofErr w:type="gramStart"/>
      <w:r w:rsidRPr="00EB7002">
        <w:rPr>
          <w:rStyle w:val="Input"/>
          <w:lang w:eastAsia="zh-CN"/>
        </w:rPr>
        <w:t>t(</w:t>
      </w:r>
      <w:proofErr w:type="gramEnd"/>
      <w:r w:rsidRPr="00EB7002">
        <w:rPr>
          <w:rStyle w:val="Input"/>
          <w:lang w:eastAsia="zh-CN"/>
        </w:rPr>
        <w:t>1)=0;</w:t>
      </w:r>
    </w:p>
    <w:p w:rsidR="00EB7002" w:rsidRPr="00EB7002" w:rsidRDefault="00EB7002" w:rsidP="00EB7002">
      <w:pPr>
        <w:rPr>
          <w:rStyle w:val="Input"/>
          <w:lang w:eastAsia="zh-CN"/>
        </w:rPr>
      </w:pPr>
      <w:proofErr w:type="spellStart"/>
      <w:proofErr w:type="gramStart"/>
      <w:r w:rsidRPr="00EB7002">
        <w:rPr>
          <w:rStyle w:val="Input"/>
          <w:lang w:eastAsia="zh-CN"/>
        </w:rPr>
        <w:t>dt</w:t>
      </w:r>
      <w:proofErr w:type="spellEnd"/>
      <w:r w:rsidRPr="00EB7002">
        <w:rPr>
          <w:rStyle w:val="Input"/>
          <w:lang w:eastAsia="zh-CN"/>
        </w:rPr>
        <w:t>=</w:t>
      </w:r>
      <w:proofErr w:type="gramEnd"/>
      <w:r w:rsidRPr="00EB7002">
        <w:rPr>
          <w:rStyle w:val="Input"/>
          <w:lang w:eastAsia="zh-CN"/>
        </w:rPr>
        <w:t>0.05;</w:t>
      </w:r>
    </w:p>
    <w:p w:rsidR="00EB7002" w:rsidRPr="00EB7002" w:rsidRDefault="00EB7002" w:rsidP="00EB7002">
      <w:pPr>
        <w:rPr>
          <w:rStyle w:val="Input"/>
          <w:lang w:eastAsia="zh-CN"/>
        </w:rPr>
      </w:pPr>
      <w:proofErr w:type="gramStart"/>
      <w:r w:rsidRPr="00EB7002">
        <w:rPr>
          <w:rStyle w:val="Input"/>
          <w:lang w:eastAsia="zh-CN"/>
        </w:rPr>
        <w:t>v(</w:t>
      </w:r>
      <w:proofErr w:type="gramEnd"/>
      <w:r w:rsidRPr="00EB7002">
        <w:rPr>
          <w:rStyle w:val="Input"/>
          <w:lang w:eastAsia="zh-CN"/>
        </w:rPr>
        <w:t>1)=4;</w:t>
      </w:r>
    </w:p>
    <w:p w:rsidR="00EB7002" w:rsidRPr="00EB7002" w:rsidRDefault="00EB7002" w:rsidP="00EB7002">
      <w:pPr>
        <w:rPr>
          <w:rStyle w:val="Input"/>
          <w:lang w:eastAsia="zh-CN"/>
        </w:rPr>
      </w:pPr>
      <w:proofErr w:type="spellStart"/>
      <w:proofErr w:type="gramStart"/>
      <w:r w:rsidRPr="00EB7002">
        <w:rPr>
          <w:rStyle w:val="Input"/>
          <w:lang w:eastAsia="zh-CN"/>
        </w:rPr>
        <w:t>vv</w:t>
      </w:r>
      <w:proofErr w:type="spellEnd"/>
      <w:r w:rsidRPr="00EB7002">
        <w:rPr>
          <w:rStyle w:val="Input"/>
          <w:lang w:eastAsia="zh-CN"/>
        </w:rPr>
        <w:t>(</w:t>
      </w:r>
      <w:proofErr w:type="gramEnd"/>
      <w:r w:rsidRPr="00EB7002">
        <w:rPr>
          <w:rStyle w:val="Input"/>
          <w:lang w:eastAsia="zh-CN"/>
        </w:rPr>
        <w:t>1)=4;</w:t>
      </w:r>
    </w:p>
    <w:p w:rsidR="00EB7002" w:rsidRPr="00EB7002" w:rsidRDefault="00EB7002" w:rsidP="00EB7002">
      <w:pPr>
        <w:rPr>
          <w:rStyle w:val="Input"/>
          <w:lang w:eastAsia="zh-CN"/>
        </w:rPr>
      </w:pPr>
      <w:proofErr w:type="gramStart"/>
      <w:r w:rsidRPr="00EB7002">
        <w:rPr>
          <w:rStyle w:val="Input"/>
          <w:lang w:eastAsia="zh-CN"/>
        </w:rPr>
        <w:t>density=</w:t>
      </w:r>
      <w:proofErr w:type="gramEnd"/>
      <w:r w:rsidRPr="00EB7002">
        <w:rPr>
          <w:rStyle w:val="Input"/>
          <w:lang w:eastAsia="zh-CN"/>
        </w:rPr>
        <w:t>1.29;</w:t>
      </w:r>
    </w:p>
    <w:p w:rsidR="00EB7002" w:rsidRPr="00EB7002" w:rsidRDefault="00EB7002" w:rsidP="00EB7002">
      <w:pPr>
        <w:rPr>
          <w:rStyle w:val="Input"/>
          <w:lang w:eastAsia="zh-CN"/>
        </w:rPr>
      </w:pPr>
      <w:proofErr w:type="spellStart"/>
      <w:proofErr w:type="gramStart"/>
      <w:r w:rsidRPr="00EB7002">
        <w:rPr>
          <w:rStyle w:val="Input"/>
          <w:lang w:eastAsia="zh-CN"/>
        </w:rPr>
        <w:t>pmax</w:t>
      </w:r>
      <w:proofErr w:type="spellEnd"/>
      <w:r w:rsidRPr="00EB7002">
        <w:rPr>
          <w:rStyle w:val="Input"/>
          <w:lang w:eastAsia="zh-CN"/>
        </w:rPr>
        <w:t>=</w:t>
      </w:r>
      <w:proofErr w:type="gramEnd"/>
      <w:r w:rsidRPr="00EB7002">
        <w:rPr>
          <w:rStyle w:val="Input"/>
          <w:lang w:eastAsia="zh-CN"/>
        </w:rPr>
        <w:t>400;</w:t>
      </w:r>
    </w:p>
    <w:p w:rsidR="00EB7002" w:rsidRPr="00EB7002" w:rsidRDefault="00EB7002" w:rsidP="00EB7002">
      <w:pPr>
        <w:rPr>
          <w:rStyle w:val="Input"/>
          <w:lang w:eastAsia="zh-CN"/>
        </w:rPr>
      </w:pPr>
      <w:proofErr w:type="gramStart"/>
      <w:r w:rsidRPr="00EB7002">
        <w:rPr>
          <w:rStyle w:val="Input"/>
          <w:lang w:eastAsia="zh-CN"/>
        </w:rPr>
        <w:t>mass=</w:t>
      </w:r>
      <w:proofErr w:type="gramEnd"/>
      <w:r w:rsidRPr="00EB7002">
        <w:rPr>
          <w:rStyle w:val="Input"/>
          <w:lang w:eastAsia="zh-CN"/>
        </w:rPr>
        <w:t>70;</w:t>
      </w:r>
    </w:p>
    <w:p w:rsidR="00EB7002" w:rsidRPr="00EB7002" w:rsidRDefault="00EB7002" w:rsidP="00EB7002">
      <w:pPr>
        <w:rPr>
          <w:rStyle w:val="Input"/>
          <w:lang w:eastAsia="zh-CN"/>
        </w:rPr>
      </w:pPr>
      <w:proofErr w:type="gramStart"/>
      <w:r w:rsidRPr="00EB7002">
        <w:rPr>
          <w:rStyle w:val="Input"/>
          <w:lang w:eastAsia="zh-CN"/>
        </w:rPr>
        <w:t>area=</w:t>
      </w:r>
      <w:proofErr w:type="gramEnd"/>
      <w:r w:rsidRPr="00EB7002">
        <w:rPr>
          <w:rStyle w:val="Input"/>
          <w:lang w:eastAsia="zh-CN"/>
        </w:rPr>
        <w:t>0.33;</w:t>
      </w:r>
    </w:p>
    <w:p w:rsidR="00EB7002" w:rsidRPr="00EB7002" w:rsidRDefault="00EB7002" w:rsidP="00EB7002">
      <w:pPr>
        <w:rPr>
          <w:rStyle w:val="Input"/>
          <w:lang w:eastAsia="zh-CN"/>
        </w:rPr>
      </w:pPr>
      <w:r w:rsidRPr="00EB7002">
        <w:rPr>
          <w:rStyle w:val="Input"/>
          <w:lang w:eastAsia="zh-CN"/>
        </w:rPr>
        <w:t>c=0.5;</w:t>
      </w:r>
    </w:p>
    <w:p w:rsidR="00EB7002" w:rsidRPr="00EB7002" w:rsidRDefault="00EB7002" w:rsidP="00EB7002">
      <w:pPr>
        <w:rPr>
          <w:rStyle w:val="Input"/>
          <w:lang w:eastAsia="zh-CN"/>
        </w:rPr>
      </w:pPr>
      <w:proofErr w:type="gramStart"/>
      <w:r w:rsidRPr="00EB7002">
        <w:rPr>
          <w:rStyle w:val="Input"/>
          <w:lang w:eastAsia="zh-CN"/>
        </w:rPr>
        <w:t>eta=</w:t>
      </w:r>
      <w:proofErr w:type="gramEnd"/>
      <w:r w:rsidRPr="00EB7002">
        <w:rPr>
          <w:rStyle w:val="Input"/>
          <w:lang w:eastAsia="zh-CN"/>
        </w:rPr>
        <w:t>2*1e-5;</w:t>
      </w:r>
    </w:p>
    <w:p w:rsidR="00EB7002" w:rsidRPr="00EB7002" w:rsidRDefault="00EB7002" w:rsidP="00EB7002">
      <w:pPr>
        <w:rPr>
          <w:rStyle w:val="Input"/>
          <w:lang w:eastAsia="zh-CN"/>
        </w:rPr>
      </w:pPr>
      <w:r w:rsidRPr="00EB7002">
        <w:rPr>
          <w:rStyle w:val="Input"/>
          <w:lang w:eastAsia="zh-CN"/>
        </w:rPr>
        <w:t>h=1.4;</w:t>
      </w:r>
    </w:p>
    <w:p w:rsidR="00EB7002" w:rsidRPr="00EB7002" w:rsidRDefault="00EB7002" w:rsidP="00EB7002">
      <w:pPr>
        <w:rPr>
          <w:rStyle w:val="Input"/>
          <w:lang w:eastAsia="zh-CN"/>
        </w:rPr>
      </w:pPr>
      <w:proofErr w:type="gramStart"/>
      <w:r w:rsidRPr="00EB7002">
        <w:rPr>
          <w:rStyle w:val="Input"/>
          <w:lang w:eastAsia="zh-CN"/>
        </w:rPr>
        <w:t>for</w:t>
      </w:r>
      <w:proofErr w:type="gramEnd"/>
      <w:r w:rsidRPr="00EB7002">
        <w:rPr>
          <w:rStyle w:val="Input"/>
          <w:lang w:eastAsia="zh-CN"/>
        </w:rPr>
        <w:t xml:space="preserve"> i = 2:1000</w:t>
      </w:r>
    </w:p>
    <w:p w:rsidR="00EB7002" w:rsidRPr="00EB7002" w:rsidRDefault="00EB7002" w:rsidP="00EB7002">
      <w:pPr>
        <w:rPr>
          <w:rStyle w:val="Input"/>
          <w:lang w:eastAsia="zh-CN"/>
        </w:rPr>
      </w:pPr>
      <w:r w:rsidRPr="00EB7002">
        <w:rPr>
          <w:rStyle w:val="Input"/>
          <w:lang w:eastAsia="zh-CN"/>
        </w:rPr>
        <w:t xml:space="preserve">      </w:t>
      </w:r>
      <w:proofErr w:type="gramStart"/>
      <w:r w:rsidRPr="00EB7002">
        <w:rPr>
          <w:rStyle w:val="Input"/>
          <w:lang w:eastAsia="zh-CN"/>
        </w:rPr>
        <w:t>t(</w:t>
      </w:r>
      <w:proofErr w:type="gramEnd"/>
      <w:r w:rsidRPr="00EB7002">
        <w:rPr>
          <w:rStyle w:val="Input"/>
          <w:lang w:eastAsia="zh-CN"/>
        </w:rPr>
        <w:t xml:space="preserve">i) = t(i-1) + </w:t>
      </w:r>
      <w:proofErr w:type="spellStart"/>
      <w:r w:rsidRPr="00EB7002">
        <w:rPr>
          <w:rStyle w:val="Input"/>
          <w:lang w:eastAsia="zh-CN"/>
        </w:rPr>
        <w:t>dt</w:t>
      </w:r>
      <w:proofErr w:type="spellEnd"/>
      <w:r w:rsidRPr="00EB7002">
        <w:rPr>
          <w:rStyle w:val="Input"/>
          <w:lang w:eastAsia="zh-CN"/>
        </w:rPr>
        <w:t>;</w:t>
      </w:r>
    </w:p>
    <w:p w:rsidR="00EB7002" w:rsidRPr="00EB7002" w:rsidRDefault="00EB7002" w:rsidP="00EB7002">
      <w:pPr>
        <w:rPr>
          <w:rStyle w:val="Input"/>
          <w:lang w:eastAsia="zh-CN"/>
        </w:rPr>
      </w:pPr>
      <w:r w:rsidRPr="00EB7002">
        <w:rPr>
          <w:rStyle w:val="Input"/>
          <w:lang w:eastAsia="zh-CN"/>
        </w:rPr>
        <w:t xml:space="preserve">      v(i) = v(i-1)+(dt*pmax/(mass*v(i-1)))-(c*density*area*v(i-1)^2*dt/mass)-eta*area*v(i-1)/h;</w:t>
      </w:r>
    </w:p>
    <w:p w:rsidR="00EB7002" w:rsidRPr="00EB7002" w:rsidRDefault="00EB7002" w:rsidP="00EB7002">
      <w:pPr>
        <w:rPr>
          <w:rStyle w:val="Input"/>
          <w:lang w:eastAsia="zh-CN"/>
        </w:rPr>
      </w:pPr>
      <w:r w:rsidRPr="00EB7002">
        <w:rPr>
          <w:rStyle w:val="Input"/>
          <w:lang w:eastAsia="zh-CN"/>
        </w:rPr>
        <w:t xml:space="preserve">      </w:t>
      </w:r>
      <w:proofErr w:type="spellStart"/>
      <w:proofErr w:type="gramStart"/>
      <w:r w:rsidRPr="00EB7002">
        <w:rPr>
          <w:rStyle w:val="Input"/>
          <w:lang w:eastAsia="zh-CN"/>
        </w:rPr>
        <w:t>vv</w:t>
      </w:r>
      <w:proofErr w:type="spellEnd"/>
      <w:r w:rsidRPr="00EB7002">
        <w:rPr>
          <w:rStyle w:val="Input"/>
          <w:lang w:eastAsia="zh-CN"/>
        </w:rPr>
        <w:t>(</w:t>
      </w:r>
      <w:proofErr w:type="gramEnd"/>
      <w:r w:rsidRPr="00EB7002">
        <w:rPr>
          <w:rStyle w:val="Input"/>
          <w:lang w:eastAsia="zh-CN"/>
        </w:rPr>
        <w:t>i)=</w:t>
      </w:r>
      <w:proofErr w:type="spellStart"/>
      <w:r w:rsidRPr="00EB7002">
        <w:rPr>
          <w:rStyle w:val="Input"/>
          <w:lang w:eastAsia="zh-CN"/>
        </w:rPr>
        <w:t>vv</w:t>
      </w:r>
      <w:proofErr w:type="spellEnd"/>
      <w:r w:rsidRPr="00EB7002">
        <w:rPr>
          <w:rStyle w:val="Input"/>
          <w:lang w:eastAsia="zh-CN"/>
        </w:rPr>
        <w:t>(i-1)+(</w:t>
      </w:r>
      <w:proofErr w:type="spellStart"/>
      <w:r w:rsidRPr="00EB7002">
        <w:rPr>
          <w:rStyle w:val="Input"/>
          <w:lang w:eastAsia="zh-CN"/>
        </w:rPr>
        <w:t>dt</w:t>
      </w:r>
      <w:proofErr w:type="spellEnd"/>
      <w:r w:rsidRPr="00EB7002">
        <w:rPr>
          <w:rStyle w:val="Input"/>
          <w:lang w:eastAsia="zh-CN"/>
        </w:rPr>
        <w:t>*</w:t>
      </w:r>
      <w:proofErr w:type="spellStart"/>
      <w:r w:rsidRPr="00EB7002">
        <w:rPr>
          <w:rStyle w:val="Input"/>
          <w:lang w:eastAsia="zh-CN"/>
        </w:rPr>
        <w:t>pmax</w:t>
      </w:r>
      <w:proofErr w:type="spellEnd"/>
      <w:r w:rsidRPr="00EB7002">
        <w:rPr>
          <w:rStyle w:val="Input"/>
          <w:lang w:eastAsia="zh-CN"/>
        </w:rPr>
        <w:t>/(mass*</w:t>
      </w:r>
      <w:proofErr w:type="spellStart"/>
      <w:r w:rsidRPr="00EB7002">
        <w:rPr>
          <w:rStyle w:val="Input"/>
          <w:lang w:eastAsia="zh-CN"/>
        </w:rPr>
        <w:t>vv</w:t>
      </w:r>
      <w:proofErr w:type="spellEnd"/>
      <w:r w:rsidRPr="00EB7002">
        <w:rPr>
          <w:rStyle w:val="Input"/>
          <w:lang w:eastAsia="zh-CN"/>
        </w:rPr>
        <w:t>(i-1)));</w:t>
      </w:r>
    </w:p>
    <w:p w:rsidR="00EB7002" w:rsidRPr="00EB7002" w:rsidRDefault="00EB7002" w:rsidP="00EB7002">
      <w:pPr>
        <w:rPr>
          <w:rStyle w:val="Input"/>
          <w:lang w:eastAsia="zh-CN"/>
        </w:rPr>
      </w:pPr>
      <w:proofErr w:type="gramStart"/>
      <w:r w:rsidRPr="00EB7002">
        <w:rPr>
          <w:rStyle w:val="Input"/>
          <w:lang w:eastAsia="zh-CN"/>
        </w:rPr>
        <w:t>end</w:t>
      </w:r>
      <w:proofErr w:type="gramEnd"/>
    </w:p>
    <w:p w:rsidR="00EB7002" w:rsidRPr="00EB7002" w:rsidRDefault="00EB7002" w:rsidP="00EB7002">
      <w:pPr>
        <w:rPr>
          <w:rStyle w:val="Input"/>
          <w:lang w:eastAsia="zh-CN"/>
        </w:rPr>
      </w:pPr>
      <w:proofErr w:type="gramStart"/>
      <w:r w:rsidRPr="00EB7002">
        <w:rPr>
          <w:rStyle w:val="Input"/>
          <w:lang w:eastAsia="zh-CN"/>
        </w:rPr>
        <w:t>plot(</w:t>
      </w:r>
      <w:proofErr w:type="spellStart"/>
      <w:proofErr w:type="gramEnd"/>
      <w:r w:rsidRPr="00EB7002">
        <w:rPr>
          <w:rStyle w:val="Input"/>
          <w:lang w:eastAsia="zh-CN"/>
        </w:rPr>
        <w:t>t,v</w:t>
      </w:r>
      <w:proofErr w:type="spellEnd"/>
      <w:r w:rsidRPr="00EB7002">
        <w:rPr>
          <w:rStyle w:val="Input"/>
          <w:lang w:eastAsia="zh-CN"/>
        </w:rPr>
        <w:t>);</w:t>
      </w:r>
    </w:p>
    <w:p w:rsidR="00EB7002" w:rsidRPr="00EB7002" w:rsidRDefault="00EB7002" w:rsidP="00EB7002">
      <w:pPr>
        <w:rPr>
          <w:rStyle w:val="Input"/>
          <w:lang w:eastAsia="zh-CN"/>
        </w:rPr>
      </w:pPr>
      <w:proofErr w:type="gramStart"/>
      <w:r w:rsidRPr="00EB7002">
        <w:rPr>
          <w:rStyle w:val="Input"/>
          <w:lang w:eastAsia="zh-CN"/>
        </w:rPr>
        <w:t>hold</w:t>
      </w:r>
      <w:proofErr w:type="gramEnd"/>
      <w:r w:rsidRPr="00EB7002">
        <w:rPr>
          <w:rStyle w:val="Input"/>
          <w:lang w:eastAsia="zh-CN"/>
        </w:rPr>
        <w:t xml:space="preserve"> on;</w:t>
      </w:r>
    </w:p>
    <w:p w:rsidR="00EB7002" w:rsidRPr="00EB7002" w:rsidRDefault="00EB7002" w:rsidP="00EB7002">
      <w:pPr>
        <w:rPr>
          <w:rStyle w:val="Input"/>
          <w:lang w:eastAsia="zh-CN"/>
        </w:rPr>
      </w:pPr>
      <w:proofErr w:type="gramStart"/>
      <w:r w:rsidRPr="00EB7002">
        <w:rPr>
          <w:rStyle w:val="Input"/>
          <w:lang w:eastAsia="zh-CN"/>
        </w:rPr>
        <w:t>plot(</w:t>
      </w:r>
      <w:proofErr w:type="spellStart"/>
      <w:proofErr w:type="gramEnd"/>
      <w:r w:rsidRPr="00EB7002">
        <w:rPr>
          <w:rStyle w:val="Input"/>
          <w:lang w:eastAsia="zh-CN"/>
        </w:rPr>
        <w:t>t,vv</w:t>
      </w:r>
      <w:proofErr w:type="spellEnd"/>
      <w:r w:rsidRPr="00EB7002">
        <w:rPr>
          <w:rStyle w:val="Input"/>
          <w:lang w:eastAsia="zh-CN"/>
        </w:rPr>
        <w:t>,'.-');</w:t>
      </w:r>
    </w:p>
    <w:p w:rsidR="00EB7002" w:rsidRPr="00EB7002" w:rsidRDefault="00EB7002" w:rsidP="00EB7002">
      <w:pPr>
        <w:rPr>
          <w:rStyle w:val="Input"/>
          <w:lang w:eastAsia="zh-CN"/>
        </w:rPr>
      </w:pPr>
      <w:proofErr w:type="spellStart"/>
      <w:proofErr w:type="gramStart"/>
      <w:r w:rsidRPr="00EB7002">
        <w:rPr>
          <w:rStyle w:val="Input"/>
          <w:lang w:eastAsia="zh-CN"/>
        </w:rPr>
        <w:t>xlabel</w:t>
      </w:r>
      <w:proofErr w:type="spellEnd"/>
      <w:r w:rsidRPr="00EB7002">
        <w:rPr>
          <w:rStyle w:val="Input"/>
          <w:lang w:eastAsia="zh-CN"/>
        </w:rPr>
        <w:t>(</w:t>
      </w:r>
      <w:proofErr w:type="gramEnd"/>
      <w:r w:rsidRPr="00EB7002">
        <w:rPr>
          <w:rStyle w:val="Input"/>
          <w:lang w:eastAsia="zh-CN"/>
        </w:rPr>
        <w:t>'Time(s)');</w:t>
      </w:r>
    </w:p>
    <w:p w:rsidR="00EB7002" w:rsidRPr="00EB7002" w:rsidRDefault="00EB7002" w:rsidP="00EB7002">
      <w:pPr>
        <w:rPr>
          <w:rStyle w:val="Input"/>
          <w:lang w:eastAsia="zh-CN"/>
        </w:rPr>
      </w:pPr>
      <w:proofErr w:type="spellStart"/>
      <w:proofErr w:type="gramStart"/>
      <w:r w:rsidRPr="00EB7002">
        <w:rPr>
          <w:rStyle w:val="Input"/>
          <w:lang w:eastAsia="zh-CN"/>
        </w:rPr>
        <w:t>ylabel</w:t>
      </w:r>
      <w:proofErr w:type="spellEnd"/>
      <w:r w:rsidRPr="00EB7002">
        <w:rPr>
          <w:rStyle w:val="Input"/>
          <w:lang w:eastAsia="zh-CN"/>
        </w:rPr>
        <w:t>(</w:t>
      </w:r>
      <w:proofErr w:type="gramEnd"/>
      <w:r w:rsidRPr="00EB7002">
        <w:rPr>
          <w:rStyle w:val="Input"/>
          <w:lang w:eastAsia="zh-CN"/>
        </w:rPr>
        <w:t>'Velocity(m/s)')</w:t>
      </w:r>
    </w:p>
    <w:p w:rsidR="00EB7002" w:rsidRPr="00EB7002" w:rsidRDefault="00EB7002" w:rsidP="00EB7002">
      <w:pPr>
        <w:rPr>
          <w:rStyle w:val="Input"/>
          <w:rFonts w:hint="eastAsia"/>
          <w:lang w:eastAsia="zh-CN"/>
        </w:rPr>
      </w:pPr>
      <w:r w:rsidRPr="00EB7002">
        <w:rPr>
          <w:rStyle w:val="Input"/>
          <w:rFonts w:hint="eastAsia"/>
          <w:lang w:eastAsia="zh-CN"/>
        </w:rPr>
        <w:t>text(40,5,'</w:t>
      </w:r>
      <w:r w:rsidRPr="00EB7002">
        <w:rPr>
          <w:rStyle w:val="Input"/>
          <w:rFonts w:hint="eastAsia"/>
          <w:lang w:eastAsia="zh-CN"/>
        </w:rPr>
        <w:t>有空气阻力</w:t>
      </w:r>
      <w:r w:rsidRPr="00EB7002">
        <w:rPr>
          <w:rStyle w:val="Input"/>
          <w:rFonts w:hint="eastAsia"/>
          <w:lang w:eastAsia="zh-CN"/>
        </w:rPr>
        <w:t>')</w:t>
      </w:r>
    </w:p>
    <w:p w:rsidR="00EB7002" w:rsidRDefault="00EB7002" w:rsidP="00EB7002">
      <w:pPr>
        <w:pStyle w:val="Normal"/>
      </w:pPr>
      <w:r w:rsidRPr="00EB7002">
        <w:rPr>
          <w:rStyle w:val="Input"/>
          <w:rFonts w:hint="eastAsia"/>
          <w:lang w:eastAsia="zh-CN"/>
        </w:rPr>
        <w:t>text(40,20,'</w:t>
      </w:r>
      <w:r w:rsidRPr="00EB7002">
        <w:rPr>
          <w:rStyle w:val="Input"/>
          <w:rFonts w:hint="eastAsia"/>
          <w:lang w:eastAsia="zh-CN"/>
        </w:rPr>
        <w:t>无空气阻力</w:t>
      </w:r>
      <w:r w:rsidRPr="00EB7002">
        <w:rPr>
          <w:rStyle w:val="Input"/>
          <w:rFonts w:hint="eastAsia"/>
          <w:lang w:eastAsia="zh-CN"/>
        </w:rPr>
        <w:t>')</w:t>
      </w:r>
      <w:r w:rsidRPr="00EB7002">
        <w:rPr>
          <w:rStyle w:val="Input"/>
        </w:rPr>
        <w:t xml:space="preserve"> </w:t>
      </w:r>
      <w:bookmarkEnd w:id="9"/>
      <w:r w:rsidRPr="00EB7002">
        <w:t xml:space="preserve"> </w:t>
      </w:r>
    </w:p>
    <w:p w:rsidR="00B028B1" w:rsidRPr="00EB7002" w:rsidRDefault="00B028B1" w:rsidP="00EB7002">
      <w:pPr>
        <w:pStyle w:val="Normal"/>
        <w:rPr>
          <w:rFonts w:hint="eastAsia"/>
        </w:rPr>
      </w:pPr>
    </w:p>
    <w:p w:rsidR="00EB7002" w:rsidRPr="00EB7002" w:rsidRDefault="00EB7002" w:rsidP="00EB7002">
      <w:pPr>
        <w:pStyle w:val="Normal"/>
      </w:pPr>
      <w:bookmarkStart w:id="10" w:name="OUTPUT_4"/>
      <w:r w:rsidRPr="00EB7002">
        <w:rPr>
          <w:rFonts w:eastAsia="宋体"/>
          <w:lang w:eastAsia="zh-CN"/>
        </w:rPr>
        <w:lastRenderedPageBreak/>
        <w:pict>
          <v:shape id="_x0000_i1026" type="#_x0000_t75" style="width:4in;height:252pt">
            <v:imagedata r:id="rId6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10"/>
      <w:r w:rsidRPr="00EB7002">
        <w:t xml:space="preserve"> </w:t>
      </w:r>
    </w:p>
    <w:p w:rsidR="00B028B1" w:rsidRPr="00EB7002" w:rsidRDefault="00B028B1" w:rsidP="00EB7002">
      <w:pPr>
        <w:pStyle w:val="Normal"/>
        <w:rPr>
          <w:lang w:eastAsia="zh-CN"/>
        </w:rPr>
      </w:pPr>
    </w:p>
    <w:p w:rsidR="00B028B1" w:rsidRDefault="00B028B1" w:rsidP="008E78A7">
      <w:pPr>
        <w:pStyle w:val="2"/>
        <w:rPr>
          <w:rFonts w:eastAsia="宋体" w:hint="eastAsia"/>
          <w:lang w:eastAsia="zh-CN"/>
        </w:rPr>
      </w:pPr>
      <w:bookmarkStart w:id="11" w:name="_Toc431936357"/>
      <w:r w:rsidRPr="00B028B1">
        <w:rPr>
          <w:rFonts w:eastAsia="宋体"/>
          <w:lang w:eastAsia="zh-CN"/>
        </w:rPr>
        <w:t>2.5</w:t>
      </w:r>
      <w:bookmarkEnd w:id="11"/>
    </w:p>
    <w:p w:rsidR="008E78A7" w:rsidRPr="008E78A7" w:rsidRDefault="008E78A7" w:rsidP="008E78A7">
      <w:pPr>
        <w:rPr>
          <w:rStyle w:val="Input"/>
          <w:lang w:eastAsia="zh-CN"/>
        </w:rPr>
      </w:pPr>
      <w:bookmarkStart w:id="12" w:name="INPUT_5"/>
      <w:r w:rsidRPr="008E78A7">
        <w:rPr>
          <w:rStyle w:val="Input"/>
          <w:lang w:eastAsia="zh-CN"/>
        </w:rPr>
        <w:t>%</w:t>
      </w:r>
    </w:p>
    <w:p w:rsidR="008E78A7" w:rsidRPr="008E78A7" w:rsidRDefault="008E78A7" w:rsidP="008E78A7">
      <w:pPr>
        <w:rPr>
          <w:rStyle w:val="Input"/>
          <w:lang w:eastAsia="zh-CN"/>
        </w:rPr>
      </w:pPr>
      <w:r w:rsidRPr="008E78A7">
        <w:rPr>
          <w:rStyle w:val="Input"/>
          <w:lang w:eastAsia="zh-CN"/>
        </w:rPr>
        <w:t>% 0 start</w:t>
      </w:r>
    </w:p>
    <w:p w:rsidR="008E78A7" w:rsidRPr="008E78A7" w:rsidRDefault="008E78A7" w:rsidP="008E78A7">
      <w:pPr>
        <w:rPr>
          <w:rStyle w:val="Input"/>
          <w:lang w:eastAsia="zh-CN"/>
        </w:rPr>
      </w:pPr>
      <w:r w:rsidRPr="008E78A7">
        <w:rPr>
          <w:rStyle w:val="Input"/>
          <w:lang w:eastAsia="zh-CN"/>
        </w:rPr>
        <w:t>% by CHT,</w:t>
      </w:r>
    </w:p>
    <w:p w:rsidR="008E78A7" w:rsidRPr="008E78A7" w:rsidRDefault="008E78A7" w:rsidP="008E78A7">
      <w:pPr>
        <w:rPr>
          <w:rStyle w:val="Input"/>
          <w:lang w:eastAsia="zh-CN"/>
        </w:rPr>
      </w:pPr>
      <w:r w:rsidRPr="008E78A7">
        <w:rPr>
          <w:rStyle w:val="Input"/>
          <w:lang w:eastAsia="zh-CN"/>
        </w:rPr>
        <w:t>% based on 'Computational Physics' book by N Giordano and H Nakanishi</w:t>
      </w:r>
    </w:p>
    <w:p w:rsidR="008E78A7" w:rsidRPr="008E78A7" w:rsidRDefault="008E78A7" w:rsidP="008E78A7">
      <w:pPr>
        <w:rPr>
          <w:rStyle w:val="Input"/>
          <w:lang w:eastAsia="zh-CN"/>
        </w:rPr>
      </w:pPr>
      <w:r w:rsidRPr="008E78A7">
        <w:rPr>
          <w:rStyle w:val="Input"/>
          <w:lang w:eastAsia="zh-CN"/>
        </w:rPr>
        <w:t>% Section 2.5 p24</w:t>
      </w:r>
    </w:p>
    <w:p w:rsidR="008E78A7" w:rsidRPr="008E78A7" w:rsidRDefault="008E78A7" w:rsidP="008E78A7">
      <w:pPr>
        <w:rPr>
          <w:rStyle w:val="Input"/>
          <w:lang w:eastAsia="zh-CN"/>
        </w:rPr>
      </w:pPr>
      <w:r w:rsidRPr="008E78A7">
        <w:rPr>
          <w:rStyle w:val="Input"/>
          <w:lang w:eastAsia="zh-CN"/>
        </w:rPr>
        <w:t>%</w:t>
      </w:r>
    </w:p>
    <w:p w:rsidR="008E78A7" w:rsidRPr="008E78A7" w:rsidRDefault="008E78A7" w:rsidP="008E78A7">
      <w:pPr>
        <w:rPr>
          <w:rStyle w:val="Input"/>
          <w:lang w:eastAsia="zh-CN"/>
        </w:rPr>
      </w:pPr>
    </w:p>
    <w:p w:rsidR="008E78A7" w:rsidRPr="008E78A7" w:rsidRDefault="008E78A7" w:rsidP="008E78A7">
      <w:pPr>
        <w:rPr>
          <w:rStyle w:val="Input"/>
          <w:lang w:eastAsia="zh-CN"/>
        </w:rPr>
      </w:pPr>
      <w:proofErr w:type="spellStart"/>
      <w:proofErr w:type="gramStart"/>
      <w:r w:rsidRPr="008E78A7">
        <w:rPr>
          <w:rStyle w:val="Input"/>
          <w:lang w:eastAsia="zh-CN"/>
        </w:rPr>
        <w:t>clc;</w:t>
      </w:r>
      <w:proofErr w:type="gramEnd"/>
      <w:r w:rsidRPr="008E78A7">
        <w:rPr>
          <w:rStyle w:val="Input"/>
          <w:lang w:eastAsia="zh-CN"/>
        </w:rPr>
        <w:t>clear</w:t>
      </w:r>
      <w:proofErr w:type="spellEnd"/>
      <w:r w:rsidRPr="008E78A7">
        <w:rPr>
          <w:rStyle w:val="Input"/>
          <w:lang w:eastAsia="zh-CN"/>
        </w:rPr>
        <w:t>;</w:t>
      </w:r>
    </w:p>
    <w:p w:rsidR="008E78A7" w:rsidRPr="008E78A7" w:rsidRDefault="008E78A7" w:rsidP="008E78A7">
      <w:pPr>
        <w:rPr>
          <w:rStyle w:val="Input"/>
          <w:lang w:eastAsia="zh-CN"/>
        </w:rPr>
      </w:pPr>
      <w:proofErr w:type="gramStart"/>
      <w:r w:rsidRPr="008E78A7">
        <w:rPr>
          <w:rStyle w:val="Input"/>
          <w:lang w:eastAsia="zh-CN"/>
        </w:rPr>
        <w:t>t(</w:t>
      </w:r>
      <w:proofErr w:type="gramEnd"/>
      <w:r w:rsidRPr="008E78A7">
        <w:rPr>
          <w:rStyle w:val="Input"/>
          <w:lang w:eastAsia="zh-CN"/>
        </w:rPr>
        <w:t>1)=0;</w:t>
      </w:r>
    </w:p>
    <w:p w:rsidR="008E78A7" w:rsidRPr="008E78A7" w:rsidRDefault="008E78A7" w:rsidP="008E78A7">
      <w:pPr>
        <w:rPr>
          <w:rStyle w:val="Input"/>
          <w:lang w:eastAsia="zh-CN"/>
        </w:rPr>
      </w:pPr>
      <w:proofErr w:type="spellStart"/>
      <w:proofErr w:type="gramStart"/>
      <w:r w:rsidRPr="008E78A7">
        <w:rPr>
          <w:rStyle w:val="Input"/>
          <w:lang w:eastAsia="zh-CN"/>
        </w:rPr>
        <w:t>dt</w:t>
      </w:r>
      <w:proofErr w:type="spellEnd"/>
      <w:r w:rsidRPr="008E78A7">
        <w:rPr>
          <w:rStyle w:val="Input"/>
          <w:lang w:eastAsia="zh-CN"/>
        </w:rPr>
        <w:t>=</w:t>
      </w:r>
      <w:proofErr w:type="gramEnd"/>
      <w:r w:rsidRPr="008E78A7">
        <w:rPr>
          <w:rStyle w:val="Input"/>
          <w:lang w:eastAsia="zh-CN"/>
        </w:rPr>
        <w:t>0.05;</w:t>
      </w:r>
    </w:p>
    <w:p w:rsidR="008E78A7" w:rsidRPr="008E78A7" w:rsidRDefault="008E78A7" w:rsidP="008E78A7">
      <w:pPr>
        <w:rPr>
          <w:rStyle w:val="Input"/>
          <w:lang w:eastAsia="zh-CN"/>
        </w:rPr>
      </w:pPr>
      <w:proofErr w:type="gramStart"/>
      <w:r w:rsidRPr="008E78A7">
        <w:rPr>
          <w:rStyle w:val="Input"/>
          <w:lang w:eastAsia="zh-CN"/>
        </w:rPr>
        <w:t>v(</w:t>
      </w:r>
      <w:proofErr w:type="gramEnd"/>
      <w:r w:rsidRPr="008E78A7">
        <w:rPr>
          <w:rStyle w:val="Input"/>
          <w:lang w:eastAsia="zh-CN"/>
        </w:rPr>
        <w:t>1)=0;</w:t>
      </w:r>
    </w:p>
    <w:p w:rsidR="008E78A7" w:rsidRPr="008E78A7" w:rsidRDefault="008E78A7" w:rsidP="008E78A7">
      <w:pPr>
        <w:rPr>
          <w:rStyle w:val="Input"/>
          <w:lang w:eastAsia="zh-CN"/>
        </w:rPr>
      </w:pPr>
      <w:proofErr w:type="gramStart"/>
      <w:r w:rsidRPr="008E78A7">
        <w:rPr>
          <w:rStyle w:val="Input"/>
          <w:lang w:eastAsia="zh-CN"/>
        </w:rPr>
        <w:t>density=</w:t>
      </w:r>
      <w:proofErr w:type="gramEnd"/>
      <w:r w:rsidRPr="008E78A7">
        <w:rPr>
          <w:rStyle w:val="Input"/>
          <w:lang w:eastAsia="zh-CN"/>
        </w:rPr>
        <w:t>1.29;</w:t>
      </w:r>
    </w:p>
    <w:p w:rsidR="008E78A7" w:rsidRPr="008E78A7" w:rsidRDefault="008E78A7" w:rsidP="008E78A7">
      <w:pPr>
        <w:rPr>
          <w:rStyle w:val="Input"/>
          <w:lang w:eastAsia="zh-CN"/>
        </w:rPr>
      </w:pPr>
      <w:r w:rsidRPr="008E78A7">
        <w:rPr>
          <w:rStyle w:val="Input"/>
          <w:lang w:eastAsia="zh-CN"/>
        </w:rPr>
        <w:t>F0=400/7;</w:t>
      </w:r>
    </w:p>
    <w:p w:rsidR="008E78A7" w:rsidRPr="008E78A7" w:rsidRDefault="008E78A7" w:rsidP="008E78A7">
      <w:pPr>
        <w:rPr>
          <w:rStyle w:val="Input"/>
          <w:lang w:eastAsia="zh-CN"/>
        </w:rPr>
      </w:pPr>
      <w:proofErr w:type="spellStart"/>
      <w:proofErr w:type="gramStart"/>
      <w:r w:rsidRPr="008E78A7">
        <w:rPr>
          <w:rStyle w:val="Input"/>
          <w:lang w:eastAsia="zh-CN"/>
        </w:rPr>
        <w:t>pmax</w:t>
      </w:r>
      <w:proofErr w:type="spellEnd"/>
      <w:r w:rsidRPr="008E78A7">
        <w:rPr>
          <w:rStyle w:val="Input"/>
          <w:lang w:eastAsia="zh-CN"/>
        </w:rPr>
        <w:t>=</w:t>
      </w:r>
      <w:proofErr w:type="gramEnd"/>
      <w:r w:rsidRPr="008E78A7">
        <w:rPr>
          <w:rStyle w:val="Input"/>
          <w:lang w:eastAsia="zh-CN"/>
        </w:rPr>
        <w:t>400;</w:t>
      </w:r>
    </w:p>
    <w:p w:rsidR="008E78A7" w:rsidRPr="008E78A7" w:rsidRDefault="008E78A7" w:rsidP="008E78A7">
      <w:pPr>
        <w:rPr>
          <w:rStyle w:val="Input"/>
          <w:lang w:eastAsia="zh-CN"/>
        </w:rPr>
      </w:pPr>
      <w:proofErr w:type="gramStart"/>
      <w:r w:rsidRPr="008E78A7">
        <w:rPr>
          <w:rStyle w:val="Input"/>
          <w:lang w:eastAsia="zh-CN"/>
        </w:rPr>
        <w:t>mass=</w:t>
      </w:r>
      <w:proofErr w:type="gramEnd"/>
      <w:r w:rsidRPr="008E78A7">
        <w:rPr>
          <w:rStyle w:val="Input"/>
          <w:lang w:eastAsia="zh-CN"/>
        </w:rPr>
        <w:t>70;</w:t>
      </w:r>
    </w:p>
    <w:p w:rsidR="008E78A7" w:rsidRPr="008E78A7" w:rsidRDefault="008E78A7" w:rsidP="008E78A7">
      <w:pPr>
        <w:rPr>
          <w:rStyle w:val="Input"/>
          <w:lang w:eastAsia="zh-CN"/>
        </w:rPr>
      </w:pPr>
      <w:proofErr w:type="gramStart"/>
      <w:r w:rsidRPr="008E78A7">
        <w:rPr>
          <w:rStyle w:val="Input"/>
          <w:lang w:eastAsia="zh-CN"/>
        </w:rPr>
        <w:t>area=</w:t>
      </w:r>
      <w:proofErr w:type="gramEnd"/>
      <w:r w:rsidRPr="008E78A7">
        <w:rPr>
          <w:rStyle w:val="Input"/>
          <w:lang w:eastAsia="zh-CN"/>
        </w:rPr>
        <w:t>0.33;</w:t>
      </w:r>
    </w:p>
    <w:p w:rsidR="008E78A7" w:rsidRPr="008E78A7" w:rsidRDefault="008E78A7" w:rsidP="008E78A7">
      <w:pPr>
        <w:rPr>
          <w:rStyle w:val="Input"/>
          <w:lang w:eastAsia="zh-CN"/>
        </w:rPr>
      </w:pPr>
      <w:r w:rsidRPr="008E78A7">
        <w:rPr>
          <w:rStyle w:val="Input"/>
          <w:lang w:eastAsia="zh-CN"/>
        </w:rPr>
        <w:t>c=0.5;</w:t>
      </w:r>
    </w:p>
    <w:p w:rsidR="008E78A7" w:rsidRPr="008E78A7" w:rsidRDefault="008E78A7" w:rsidP="008E78A7">
      <w:pPr>
        <w:rPr>
          <w:rStyle w:val="Input"/>
          <w:lang w:eastAsia="zh-CN"/>
        </w:rPr>
      </w:pPr>
      <w:proofErr w:type="gramStart"/>
      <w:r w:rsidRPr="008E78A7">
        <w:rPr>
          <w:rStyle w:val="Input"/>
          <w:lang w:eastAsia="zh-CN"/>
        </w:rPr>
        <w:t>eta=</w:t>
      </w:r>
      <w:proofErr w:type="gramEnd"/>
      <w:r w:rsidRPr="008E78A7">
        <w:rPr>
          <w:rStyle w:val="Input"/>
          <w:lang w:eastAsia="zh-CN"/>
        </w:rPr>
        <w:t>2*1e-5;</w:t>
      </w:r>
    </w:p>
    <w:p w:rsidR="008E78A7" w:rsidRPr="008E78A7" w:rsidRDefault="008E78A7" w:rsidP="008E78A7">
      <w:pPr>
        <w:rPr>
          <w:rStyle w:val="Input"/>
          <w:lang w:eastAsia="zh-CN"/>
        </w:rPr>
      </w:pPr>
      <w:r w:rsidRPr="008E78A7">
        <w:rPr>
          <w:rStyle w:val="Input"/>
          <w:lang w:eastAsia="zh-CN"/>
        </w:rPr>
        <w:t>h=1.4;</w:t>
      </w:r>
    </w:p>
    <w:p w:rsidR="008E78A7" w:rsidRPr="008E78A7" w:rsidRDefault="008E78A7" w:rsidP="008E78A7">
      <w:pPr>
        <w:rPr>
          <w:rStyle w:val="Input"/>
          <w:lang w:eastAsia="zh-CN"/>
        </w:rPr>
      </w:pPr>
      <w:proofErr w:type="gramStart"/>
      <w:r w:rsidRPr="008E78A7">
        <w:rPr>
          <w:rStyle w:val="Input"/>
          <w:lang w:eastAsia="zh-CN"/>
        </w:rPr>
        <w:t>for</w:t>
      </w:r>
      <w:proofErr w:type="gramEnd"/>
      <w:r w:rsidRPr="008E78A7">
        <w:rPr>
          <w:rStyle w:val="Input"/>
          <w:lang w:eastAsia="zh-CN"/>
        </w:rPr>
        <w:t xml:space="preserve"> i = 2:1000</w:t>
      </w:r>
    </w:p>
    <w:p w:rsidR="008E78A7" w:rsidRPr="008E78A7" w:rsidRDefault="008E78A7" w:rsidP="008E78A7">
      <w:pPr>
        <w:rPr>
          <w:rStyle w:val="Input"/>
          <w:lang w:eastAsia="zh-CN"/>
        </w:rPr>
      </w:pPr>
      <w:r w:rsidRPr="008E78A7">
        <w:rPr>
          <w:rStyle w:val="Input"/>
          <w:lang w:eastAsia="zh-CN"/>
        </w:rPr>
        <w:t xml:space="preserve">      </w:t>
      </w:r>
      <w:proofErr w:type="gramStart"/>
      <w:r w:rsidRPr="008E78A7">
        <w:rPr>
          <w:rStyle w:val="Input"/>
          <w:lang w:eastAsia="zh-CN"/>
        </w:rPr>
        <w:t>t(</w:t>
      </w:r>
      <w:proofErr w:type="gramEnd"/>
      <w:r w:rsidRPr="008E78A7">
        <w:rPr>
          <w:rStyle w:val="Input"/>
          <w:lang w:eastAsia="zh-CN"/>
        </w:rPr>
        <w:t xml:space="preserve">i) = t(i-1) + </w:t>
      </w:r>
      <w:proofErr w:type="spellStart"/>
      <w:r w:rsidRPr="008E78A7">
        <w:rPr>
          <w:rStyle w:val="Input"/>
          <w:lang w:eastAsia="zh-CN"/>
        </w:rPr>
        <w:t>dt</w:t>
      </w:r>
      <w:proofErr w:type="spellEnd"/>
      <w:r w:rsidRPr="008E78A7">
        <w:rPr>
          <w:rStyle w:val="Input"/>
          <w:lang w:eastAsia="zh-CN"/>
        </w:rPr>
        <w:t>;</w:t>
      </w:r>
    </w:p>
    <w:p w:rsidR="008E78A7" w:rsidRPr="008E78A7" w:rsidRDefault="008E78A7" w:rsidP="008E78A7">
      <w:pPr>
        <w:rPr>
          <w:rStyle w:val="Input"/>
          <w:lang w:eastAsia="zh-CN"/>
        </w:rPr>
      </w:pPr>
      <w:r w:rsidRPr="008E78A7">
        <w:rPr>
          <w:rStyle w:val="Input"/>
          <w:lang w:eastAsia="zh-CN"/>
        </w:rPr>
        <w:t xml:space="preserve">      v(i) = v(i-1)+(dt*F0/(mass))-(c*density*area*v(i-1)^2*dt/mass)-eta*area*v(i-1)/h;</w:t>
      </w:r>
    </w:p>
    <w:p w:rsidR="008E78A7" w:rsidRPr="008E78A7" w:rsidRDefault="008E78A7" w:rsidP="008E78A7">
      <w:pPr>
        <w:rPr>
          <w:rStyle w:val="Input"/>
          <w:lang w:eastAsia="zh-CN"/>
        </w:rPr>
      </w:pPr>
      <w:r w:rsidRPr="008E78A7">
        <w:rPr>
          <w:rStyle w:val="Input"/>
          <w:lang w:eastAsia="zh-CN"/>
        </w:rPr>
        <w:t xml:space="preserve">      </w:t>
      </w:r>
      <w:proofErr w:type="gramStart"/>
      <w:r w:rsidRPr="008E78A7">
        <w:rPr>
          <w:rStyle w:val="Input"/>
          <w:lang w:eastAsia="zh-CN"/>
        </w:rPr>
        <w:t>if</w:t>
      </w:r>
      <w:proofErr w:type="gramEnd"/>
      <w:r w:rsidRPr="008E78A7">
        <w:rPr>
          <w:rStyle w:val="Input"/>
          <w:lang w:eastAsia="zh-CN"/>
        </w:rPr>
        <w:t xml:space="preserve"> v(i)&gt;7</w:t>
      </w:r>
    </w:p>
    <w:p w:rsidR="008E78A7" w:rsidRPr="008E78A7" w:rsidRDefault="008E78A7" w:rsidP="008E78A7">
      <w:pPr>
        <w:rPr>
          <w:rStyle w:val="Input"/>
          <w:lang w:eastAsia="zh-CN"/>
        </w:rPr>
      </w:pPr>
      <w:r w:rsidRPr="008E78A7">
        <w:rPr>
          <w:rStyle w:val="Input"/>
          <w:lang w:eastAsia="zh-CN"/>
        </w:rPr>
        <w:t xml:space="preserve">          </w:t>
      </w:r>
      <w:proofErr w:type="gramStart"/>
      <w:r w:rsidRPr="008E78A7">
        <w:rPr>
          <w:rStyle w:val="Input"/>
          <w:lang w:eastAsia="zh-CN"/>
        </w:rPr>
        <w:t>break</w:t>
      </w:r>
      <w:proofErr w:type="gramEnd"/>
      <w:r w:rsidRPr="008E78A7">
        <w:rPr>
          <w:rStyle w:val="Input"/>
          <w:lang w:eastAsia="zh-CN"/>
        </w:rPr>
        <w:t>;</w:t>
      </w:r>
    </w:p>
    <w:p w:rsidR="008E78A7" w:rsidRPr="008E78A7" w:rsidRDefault="008E78A7" w:rsidP="008E78A7">
      <w:pPr>
        <w:rPr>
          <w:rStyle w:val="Input"/>
          <w:lang w:eastAsia="zh-CN"/>
        </w:rPr>
      </w:pPr>
      <w:r w:rsidRPr="008E78A7">
        <w:rPr>
          <w:rStyle w:val="Input"/>
          <w:lang w:eastAsia="zh-CN"/>
        </w:rPr>
        <w:t xml:space="preserve">      </w:t>
      </w:r>
      <w:proofErr w:type="gramStart"/>
      <w:r w:rsidRPr="008E78A7">
        <w:rPr>
          <w:rStyle w:val="Input"/>
          <w:lang w:eastAsia="zh-CN"/>
        </w:rPr>
        <w:t>end</w:t>
      </w:r>
      <w:proofErr w:type="gramEnd"/>
    </w:p>
    <w:p w:rsidR="008E78A7" w:rsidRPr="008E78A7" w:rsidRDefault="008E78A7" w:rsidP="008E78A7">
      <w:pPr>
        <w:rPr>
          <w:rStyle w:val="Input"/>
          <w:lang w:eastAsia="zh-CN"/>
        </w:rPr>
      </w:pPr>
      <w:proofErr w:type="gramStart"/>
      <w:r w:rsidRPr="008E78A7">
        <w:rPr>
          <w:rStyle w:val="Input"/>
          <w:lang w:eastAsia="zh-CN"/>
        </w:rPr>
        <w:t>end</w:t>
      </w:r>
      <w:proofErr w:type="gramEnd"/>
    </w:p>
    <w:p w:rsidR="008E78A7" w:rsidRPr="008E78A7" w:rsidRDefault="008E78A7" w:rsidP="008E78A7">
      <w:pPr>
        <w:rPr>
          <w:rStyle w:val="Input"/>
          <w:lang w:eastAsia="zh-CN"/>
        </w:rPr>
      </w:pPr>
      <w:proofErr w:type="gramStart"/>
      <w:r w:rsidRPr="008E78A7">
        <w:rPr>
          <w:rStyle w:val="Input"/>
          <w:lang w:eastAsia="zh-CN"/>
        </w:rPr>
        <w:t>for</w:t>
      </w:r>
      <w:proofErr w:type="gramEnd"/>
      <w:r w:rsidRPr="008E78A7">
        <w:rPr>
          <w:rStyle w:val="Input"/>
          <w:lang w:eastAsia="zh-CN"/>
        </w:rPr>
        <w:t xml:space="preserve"> i = i:1000</w:t>
      </w:r>
    </w:p>
    <w:p w:rsidR="008E78A7" w:rsidRPr="008E78A7" w:rsidRDefault="008E78A7" w:rsidP="008E78A7">
      <w:pPr>
        <w:rPr>
          <w:rStyle w:val="Input"/>
          <w:lang w:eastAsia="zh-CN"/>
        </w:rPr>
      </w:pPr>
      <w:r w:rsidRPr="008E78A7">
        <w:rPr>
          <w:rStyle w:val="Input"/>
          <w:lang w:eastAsia="zh-CN"/>
        </w:rPr>
        <w:t xml:space="preserve">      </w:t>
      </w:r>
      <w:proofErr w:type="gramStart"/>
      <w:r w:rsidRPr="008E78A7">
        <w:rPr>
          <w:rStyle w:val="Input"/>
          <w:lang w:eastAsia="zh-CN"/>
        </w:rPr>
        <w:t>t(</w:t>
      </w:r>
      <w:proofErr w:type="gramEnd"/>
      <w:r w:rsidRPr="008E78A7">
        <w:rPr>
          <w:rStyle w:val="Input"/>
          <w:lang w:eastAsia="zh-CN"/>
        </w:rPr>
        <w:t xml:space="preserve">i) = t(i-1) + </w:t>
      </w:r>
      <w:proofErr w:type="spellStart"/>
      <w:r w:rsidRPr="008E78A7">
        <w:rPr>
          <w:rStyle w:val="Input"/>
          <w:lang w:eastAsia="zh-CN"/>
        </w:rPr>
        <w:t>dt</w:t>
      </w:r>
      <w:proofErr w:type="spellEnd"/>
      <w:r w:rsidRPr="008E78A7">
        <w:rPr>
          <w:rStyle w:val="Input"/>
          <w:lang w:eastAsia="zh-CN"/>
        </w:rPr>
        <w:t>;</w:t>
      </w:r>
    </w:p>
    <w:p w:rsidR="008E78A7" w:rsidRPr="008E78A7" w:rsidRDefault="008E78A7" w:rsidP="008E78A7">
      <w:pPr>
        <w:rPr>
          <w:rStyle w:val="Input"/>
          <w:lang w:eastAsia="zh-CN"/>
        </w:rPr>
      </w:pPr>
      <w:r w:rsidRPr="008E78A7">
        <w:rPr>
          <w:rStyle w:val="Input"/>
          <w:lang w:eastAsia="zh-CN"/>
        </w:rPr>
        <w:t xml:space="preserve">      v(i) = v(i-1)+(dt*pmax/(mass*v(i-1)))-(c*density*area*v(i-1)^2*dt/mass)-eta*area*v(i-1)/h;</w:t>
      </w:r>
    </w:p>
    <w:p w:rsidR="008E78A7" w:rsidRPr="008E78A7" w:rsidRDefault="008E78A7" w:rsidP="008E78A7">
      <w:pPr>
        <w:rPr>
          <w:rStyle w:val="Input"/>
          <w:lang w:eastAsia="zh-CN"/>
        </w:rPr>
      </w:pPr>
      <w:proofErr w:type="gramStart"/>
      <w:r w:rsidRPr="008E78A7">
        <w:rPr>
          <w:rStyle w:val="Input"/>
          <w:lang w:eastAsia="zh-CN"/>
        </w:rPr>
        <w:t>end</w:t>
      </w:r>
      <w:proofErr w:type="gramEnd"/>
    </w:p>
    <w:p w:rsidR="008E78A7" w:rsidRPr="008E78A7" w:rsidRDefault="008E78A7" w:rsidP="008E78A7">
      <w:pPr>
        <w:rPr>
          <w:rStyle w:val="Input"/>
          <w:lang w:eastAsia="zh-CN"/>
        </w:rPr>
      </w:pPr>
    </w:p>
    <w:p w:rsidR="008E78A7" w:rsidRPr="008E78A7" w:rsidRDefault="008E78A7" w:rsidP="008E78A7">
      <w:pPr>
        <w:rPr>
          <w:rStyle w:val="Input"/>
          <w:lang w:eastAsia="zh-CN"/>
        </w:rPr>
      </w:pPr>
      <w:proofErr w:type="gramStart"/>
      <w:r w:rsidRPr="008E78A7">
        <w:rPr>
          <w:rStyle w:val="Input"/>
          <w:lang w:eastAsia="zh-CN"/>
        </w:rPr>
        <w:t>plot(</w:t>
      </w:r>
      <w:proofErr w:type="spellStart"/>
      <w:proofErr w:type="gramEnd"/>
      <w:r w:rsidRPr="008E78A7">
        <w:rPr>
          <w:rStyle w:val="Input"/>
          <w:lang w:eastAsia="zh-CN"/>
        </w:rPr>
        <w:t>t,v</w:t>
      </w:r>
      <w:proofErr w:type="spellEnd"/>
      <w:r w:rsidRPr="008E78A7">
        <w:rPr>
          <w:rStyle w:val="Input"/>
          <w:lang w:eastAsia="zh-CN"/>
        </w:rPr>
        <w:t>);</w:t>
      </w:r>
    </w:p>
    <w:p w:rsidR="008E78A7" w:rsidRPr="008E78A7" w:rsidRDefault="008E78A7" w:rsidP="008E78A7">
      <w:pPr>
        <w:rPr>
          <w:rStyle w:val="Input"/>
          <w:lang w:eastAsia="zh-CN"/>
        </w:rPr>
      </w:pPr>
      <w:proofErr w:type="spellStart"/>
      <w:proofErr w:type="gramStart"/>
      <w:r w:rsidRPr="008E78A7">
        <w:rPr>
          <w:rStyle w:val="Input"/>
          <w:lang w:eastAsia="zh-CN"/>
        </w:rPr>
        <w:t>xlabel</w:t>
      </w:r>
      <w:proofErr w:type="spellEnd"/>
      <w:r w:rsidRPr="008E78A7">
        <w:rPr>
          <w:rStyle w:val="Input"/>
          <w:lang w:eastAsia="zh-CN"/>
        </w:rPr>
        <w:t>(</w:t>
      </w:r>
      <w:proofErr w:type="gramEnd"/>
      <w:r w:rsidRPr="008E78A7">
        <w:rPr>
          <w:rStyle w:val="Input"/>
          <w:lang w:eastAsia="zh-CN"/>
        </w:rPr>
        <w:t>'Time(s)');</w:t>
      </w:r>
    </w:p>
    <w:p w:rsidR="008E78A7" w:rsidRPr="008E78A7" w:rsidRDefault="008E78A7" w:rsidP="008E78A7">
      <w:pPr>
        <w:rPr>
          <w:rStyle w:val="Input"/>
          <w:lang w:eastAsia="zh-CN"/>
        </w:rPr>
      </w:pPr>
      <w:proofErr w:type="spellStart"/>
      <w:proofErr w:type="gramStart"/>
      <w:r w:rsidRPr="008E78A7">
        <w:rPr>
          <w:rStyle w:val="Input"/>
          <w:lang w:eastAsia="zh-CN"/>
        </w:rPr>
        <w:t>ylabel</w:t>
      </w:r>
      <w:proofErr w:type="spellEnd"/>
      <w:r w:rsidRPr="008E78A7">
        <w:rPr>
          <w:rStyle w:val="Input"/>
          <w:lang w:eastAsia="zh-CN"/>
        </w:rPr>
        <w:t>(</w:t>
      </w:r>
      <w:proofErr w:type="gramEnd"/>
      <w:r w:rsidRPr="008E78A7">
        <w:rPr>
          <w:rStyle w:val="Input"/>
          <w:lang w:eastAsia="zh-CN"/>
        </w:rPr>
        <w:t>'Velocity(m/s)')</w:t>
      </w:r>
    </w:p>
    <w:p w:rsidR="008E78A7" w:rsidRPr="008E78A7" w:rsidRDefault="008E78A7" w:rsidP="008E78A7">
      <w:pPr>
        <w:rPr>
          <w:rStyle w:val="Input"/>
          <w:lang w:eastAsia="zh-CN"/>
        </w:rPr>
      </w:pPr>
      <w:proofErr w:type="gramStart"/>
      <w:r w:rsidRPr="008E78A7">
        <w:rPr>
          <w:rStyle w:val="Input"/>
          <w:lang w:eastAsia="zh-CN"/>
        </w:rPr>
        <w:t>grid</w:t>
      </w:r>
      <w:proofErr w:type="gramEnd"/>
      <w:r w:rsidRPr="008E78A7">
        <w:rPr>
          <w:rStyle w:val="Input"/>
          <w:lang w:eastAsia="zh-CN"/>
        </w:rPr>
        <w:t xml:space="preserve"> on;</w:t>
      </w:r>
    </w:p>
    <w:p w:rsidR="008E78A7" w:rsidRDefault="008E78A7" w:rsidP="008E78A7">
      <w:pPr>
        <w:pStyle w:val="Normal"/>
      </w:pPr>
      <w:r w:rsidRPr="008E78A7">
        <w:rPr>
          <w:rStyle w:val="Input"/>
          <w:lang w:eastAsia="zh-CN"/>
        </w:rPr>
        <w:t>title('</w:t>
      </w:r>
      <w:r w:rsidRPr="008E78A7">
        <w:rPr>
          <w:rStyle w:val="Input"/>
          <w:rFonts w:hint="eastAsia"/>
          <w:lang w:eastAsia="zh-CN"/>
        </w:rPr>
        <w:t>静力</w:t>
      </w:r>
      <w:proofErr w:type="gramStart"/>
      <w:r w:rsidRPr="008E78A7">
        <w:rPr>
          <w:rStyle w:val="Input"/>
          <w:rFonts w:hint="eastAsia"/>
          <w:lang w:eastAsia="zh-CN"/>
        </w:rPr>
        <w:t>匀</w:t>
      </w:r>
      <w:proofErr w:type="gramEnd"/>
      <w:r w:rsidRPr="008E78A7">
        <w:rPr>
          <w:rStyle w:val="Input"/>
          <w:rFonts w:hint="eastAsia"/>
          <w:lang w:eastAsia="zh-CN"/>
        </w:rPr>
        <w:t>加速到</w:t>
      </w:r>
      <w:r w:rsidRPr="008E78A7">
        <w:rPr>
          <w:rStyle w:val="Input"/>
          <w:rFonts w:ascii="宋体" w:eastAsia="宋体" w:hAnsi="宋体" w:cs="宋体" w:hint="eastAsia"/>
          <w:lang w:eastAsia="zh-CN"/>
        </w:rPr>
        <w:t>风</w:t>
      </w:r>
      <w:r w:rsidRPr="008E78A7">
        <w:rPr>
          <w:rStyle w:val="Input"/>
          <w:rFonts w:ascii="MS Mincho" w:hAnsi="MS Mincho" w:cs="MS Mincho" w:hint="eastAsia"/>
          <w:lang w:eastAsia="zh-CN"/>
        </w:rPr>
        <w:t>阻</w:t>
      </w:r>
      <w:r w:rsidRPr="008E78A7">
        <w:rPr>
          <w:rStyle w:val="Input"/>
          <w:rFonts w:ascii="宋体" w:eastAsia="宋体" w:hAnsi="宋体" w:cs="宋体" w:hint="eastAsia"/>
          <w:lang w:eastAsia="zh-CN"/>
        </w:rPr>
        <w:t>变</w:t>
      </w:r>
      <w:r w:rsidRPr="008E78A7">
        <w:rPr>
          <w:rStyle w:val="Input"/>
          <w:rFonts w:hint="eastAsia"/>
          <w:lang w:eastAsia="zh-CN"/>
        </w:rPr>
        <w:t>加速</w:t>
      </w:r>
      <w:r w:rsidRPr="008E78A7">
        <w:rPr>
          <w:rStyle w:val="Input"/>
          <w:lang w:eastAsia="zh-CN"/>
        </w:rPr>
        <w:t>')</w:t>
      </w:r>
      <w:r w:rsidRPr="008E78A7">
        <w:rPr>
          <w:rStyle w:val="Input"/>
        </w:rPr>
        <w:t xml:space="preserve"> </w:t>
      </w:r>
      <w:bookmarkEnd w:id="12"/>
      <w:r w:rsidRPr="008E78A7">
        <w:t xml:space="preserve"> </w:t>
      </w:r>
    </w:p>
    <w:p w:rsidR="00B028B1" w:rsidRPr="008E78A7" w:rsidRDefault="00B028B1" w:rsidP="008E78A7">
      <w:pPr>
        <w:pStyle w:val="Normal"/>
        <w:rPr>
          <w:rFonts w:hint="eastAsia"/>
        </w:rPr>
      </w:pPr>
    </w:p>
    <w:p w:rsidR="008E78A7" w:rsidRPr="008E78A7" w:rsidRDefault="008E78A7" w:rsidP="008E78A7">
      <w:pPr>
        <w:pStyle w:val="Normal"/>
      </w:pPr>
      <w:bookmarkStart w:id="13" w:name="OUTPUT_5"/>
      <w:r w:rsidRPr="008E78A7">
        <w:rPr>
          <w:rFonts w:eastAsia="宋体"/>
          <w:lang w:eastAsia="zh-CN"/>
        </w:rPr>
        <w:pict>
          <v:shape id="_x0000_i1027" type="#_x0000_t75" style="width:4in;height:252pt">
            <v:imagedata r:id="rId7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13"/>
      <w:r w:rsidRPr="008E78A7">
        <w:t xml:space="preserve"> </w:t>
      </w:r>
    </w:p>
    <w:p w:rsidR="00B028B1" w:rsidRPr="008E78A7" w:rsidRDefault="00B028B1" w:rsidP="008E78A7">
      <w:pPr>
        <w:pStyle w:val="Normal"/>
        <w:rPr>
          <w:lang w:eastAsia="zh-CN"/>
        </w:rPr>
      </w:pPr>
    </w:p>
    <w:p w:rsidR="00B028B1" w:rsidRDefault="00B028B1" w:rsidP="00185D88">
      <w:pPr>
        <w:pStyle w:val="2"/>
        <w:rPr>
          <w:rFonts w:eastAsia="宋体" w:hint="eastAsia"/>
          <w:lang w:eastAsia="zh-CN"/>
        </w:rPr>
      </w:pPr>
      <w:bookmarkStart w:id="14" w:name="_Toc431936358"/>
      <w:r w:rsidRPr="00B028B1">
        <w:rPr>
          <w:rFonts w:eastAsia="宋体"/>
          <w:lang w:eastAsia="zh-CN"/>
        </w:rPr>
        <w:t>2.6</w:t>
      </w:r>
      <w:bookmarkEnd w:id="14"/>
    </w:p>
    <w:p w:rsidR="00185D88" w:rsidRPr="00185D88" w:rsidRDefault="00185D88" w:rsidP="00185D88">
      <w:pPr>
        <w:widowControl w:val="0"/>
        <w:autoSpaceDE w:val="0"/>
        <w:autoSpaceDN w:val="0"/>
        <w:adjustRightInd w:val="0"/>
        <w:rPr>
          <w:rStyle w:val="Input"/>
        </w:rPr>
      </w:pPr>
      <w:bookmarkStart w:id="15" w:name="INPUT_6"/>
      <w:r w:rsidRPr="00185D88">
        <w:rPr>
          <w:rStyle w:val="Input"/>
        </w:rPr>
        <w:t>E2_</w:t>
      </w:r>
      <w:proofErr w:type="gramStart"/>
      <w:r w:rsidRPr="00185D88">
        <w:rPr>
          <w:rStyle w:val="Input"/>
        </w:rPr>
        <w:t>6(</w:t>
      </w:r>
      <w:proofErr w:type="gramEnd"/>
      <w:r w:rsidRPr="00185D88">
        <w:rPr>
          <w:rStyle w:val="Input"/>
        </w:rPr>
        <w:t>30,'r');</w:t>
      </w:r>
    </w:p>
    <w:p w:rsidR="00185D88" w:rsidRPr="00185D88" w:rsidRDefault="00185D88" w:rsidP="00185D88">
      <w:pPr>
        <w:widowControl w:val="0"/>
        <w:autoSpaceDE w:val="0"/>
        <w:autoSpaceDN w:val="0"/>
        <w:adjustRightInd w:val="0"/>
        <w:rPr>
          <w:rStyle w:val="Input"/>
        </w:rPr>
      </w:pPr>
      <w:r w:rsidRPr="00185D88">
        <w:rPr>
          <w:rStyle w:val="Input"/>
        </w:rPr>
        <w:t>E2_</w:t>
      </w:r>
      <w:proofErr w:type="gramStart"/>
      <w:r w:rsidRPr="00185D88">
        <w:rPr>
          <w:rStyle w:val="Input"/>
        </w:rPr>
        <w:t>6(</w:t>
      </w:r>
      <w:proofErr w:type="gramEnd"/>
      <w:r w:rsidRPr="00185D88">
        <w:rPr>
          <w:rStyle w:val="Input"/>
        </w:rPr>
        <w:t>35,'g');</w:t>
      </w:r>
    </w:p>
    <w:p w:rsidR="00185D88" w:rsidRPr="00185D88" w:rsidRDefault="00185D88" w:rsidP="00185D88">
      <w:pPr>
        <w:widowControl w:val="0"/>
        <w:autoSpaceDE w:val="0"/>
        <w:autoSpaceDN w:val="0"/>
        <w:adjustRightInd w:val="0"/>
        <w:rPr>
          <w:rStyle w:val="Input"/>
        </w:rPr>
      </w:pPr>
      <w:r w:rsidRPr="00185D88">
        <w:rPr>
          <w:rStyle w:val="Input"/>
        </w:rPr>
        <w:t>E2_</w:t>
      </w:r>
      <w:proofErr w:type="gramStart"/>
      <w:r w:rsidRPr="00185D88">
        <w:rPr>
          <w:rStyle w:val="Input"/>
        </w:rPr>
        <w:t>6(</w:t>
      </w:r>
      <w:proofErr w:type="gramEnd"/>
      <w:r w:rsidRPr="00185D88">
        <w:rPr>
          <w:rStyle w:val="Input"/>
        </w:rPr>
        <w:t>40,'b');</w:t>
      </w:r>
    </w:p>
    <w:p w:rsidR="00185D88" w:rsidRPr="00185D88" w:rsidRDefault="00185D88" w:rsidP="00185D88">
      <w:pPr>
        <w:widowControl w:val="0"/>
        <w:autoSpaceDE w:val="0"/>
        <w:autoSpaceDN w:val="0"/>
        <w:adjustRightInd w:val="0"/>
        <w:rPr>
          <w:rStyle w:val="Input"/>
          <w:lang w:val="fr-FR"/>
        </w:rPr>
      </w:pPr>
      <w:r w:rsidRPr="00185D88">
        <w:rPr>
          <w:rStyle w:val="Input"/>
          <w:lang w:val="fr-FR"/>
        </w:rPr>
        <w:t>E2_6(45,'c');</w:t>
      </w:r>
    </w:p>
    <w:p w:rsidR="00185D88" w:rsidRPr="00185D88" w:rsidRDefault="00185D88" w:rsidP="00185D88">
      <w:pPr>
        <w:widowControl w:val="0"/>
        <w:autoSpaceDE w:val="0"/>
        <w:autoSpaceDN w:val="0"/>
        <w:adjustRightInd w:val="0"/>
        <w:rPr>
          <w:rStyle w:val="Input"/>
          <w:lang w:val="fr-FR"/>
        </w:rPr>
      </w:pPr>
      <w:r w:rsidRPr="00185D88">
        <w:rPr>
          <w:rStyle w:val="Input"/>
          <w:lang w:val="fr-FR"/>
        </w:rPr>
        <w:t>E2_6(50,'m');</w:t>
      </w:r>
    </w:p>
    <w:p w:rsidR="00185D88" w:rsidRPr="00185D88" w:rsidRDefault="00185D88" w:rsidP="00185D88">
      <w:pPr>
        <w:widowControl w:val="0"/>
        <w:autoSpaceDE w:val="0"/>
        <w:autoSpaceDN w:val="0"/>
        <w:adjustRightInd w:val="0"/>
        <w:rPr>
          <w:rStyle w:val="Input"/>
          <w:lang w:val="fr-FR"/>
        </w:rPr>
      </w:pPr>
      <w:r w:rsidRPr="00185D88">
        <w:rPr>
          <w:rStyle w:val="Input"/>
          <w:lang w:val="fr-FR"/>
        </w:rPr>
        <w:t>E2_6(55,'y');</w:t>
      </w:r>
    </w:p>
    <w:p w:rsidR="00185D88" w:rsidRPr="00185D88" w:rsidRDefault="00185D88" w:rsidP="00185D8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185D88">
        <w:rPr>
          <w:rStyle w:val="Input"/>
        </w:rPr>
        <w:t>title(</w:t>
      </w:r>
      <w:proofErr w:type="gramEnd"/>
      <w:r w:rsidRPr="00185D88">
        <w:rPr>
          <w:rStyle w:val="Input"/>
        </w:rPr>
        <w:t>'trajectory of canon shell')</w:t>
      </w:r>
    </w:p>
    <w:p w:rsidR="00185D88" w:rsidRDefault="00185D88" w:rsidP="00185D88">
      <w:pPr>
        <w:pStyle w:val="Normal"/>
      </w:pPr>
      <w:proofErr w:type="gramStart"/>
      <w:r w:rsidRPr="00185D88">
        <w:rPr>
          <w:rStyle w:val="Input"/>
        </w:rPr>
        <w:t>text(</w:t>
      </w:r>
      <w:proofErr w:type="gramEnd"/>
      <w:r w:rsidRPr="00185D88">
        <w:rPr>
          <w:rStyle w:val="Input"/>
        </w:rPr>
        <w:t xml:space="preserve">45,15,'No drag') </w:t>
      </w:r>
      <w:bookmarkEnd w:id="15"/>
      <w:r w:rsidRPr="00185D88">
        <w:t xml:space="preserve"> </w:t>
      </w:r>
    </w:p>
    <w:p w:rsidR="00185D88" w:rsidRPr="00185D88" w:rsidRDefault="00185D88" w:rsidP="00185D88">
      <w:pPr>
        <w:pStyle w:val="Normal"/>
      </w:pPr>
    </w:p>
    <w:p w:rsidR="00185D88" w:rsidRPr="00185D88" w:rsidRDefault="00185D88" w:rsidP="00185D88">
      <w:pPr>
        <w:pStyle w:val="Normal"/>
      </w:pPr>
      <w:bookmarkStart w:id="16" w:name="OUTPUT_6"/>
      <w:r w:rsidRPr="00185D88">
        <w:rPr>
          <w:rStyle w:val="Error"/>
        </w:rPr>
        <w:lastRenderedPageBreak/>
        <w:pict>
          <v:shape id="_x0000_i1028" type="#_x0000_t75" style="width:4in;height:252pt">
            <v:imagedata r:id="rId8" o:title=""/>
            <o:lock v:ext="edit" aspectratio="f"/>
          </v:shape>
        </w:pict>
      </w:r>
      <w:r>
        <w:rPr>
          <w:rStyle w:val="Error"/>
        </w:rPr>
        <w:t xml:space="preserve"> </w:t>
      </w:r>
      <w:bookmarkEnd w:id="16"/>
      <w:r w:rsidRPr="00185D88">
        <w:t xml:space="preserve"> </w:t>
      </w:r>
    </w:p>
    <w:p w:rsidR="00B028B1" w:rsidRPr="00185D88" w:rsidRDefault="00B028B1" w:rsidP="00185D88">
      <w:pPr>
        <w:pStyle w:val="Normal"/>
        <w:rPr>
          <w:rFonts w:hint="eastAsia"/>
        </w:rPr>
      </w:pPr>
    </w:p>
    <w:p w:rsidR="00B028B1" w:rsidRPr="00B028B1" w:rsidRDefault="00B028B1" w:rsidP="00B028B1">
      <w:pPr>
        <w:rPr>
          <w:rFonts w:eastAsia="宋体"/>
          <w:lang w:eastAsia="zh-CN"/>
        </w:rPr>
      </w:pPr>
    </w:p>
    <w:p w:rsidR="00B028B1" w:rsidRDefault="00B028B1" w:rsidP="00101678">
      <w:pPr>
        <w:pStyle w:val="2"/>
        <w:rPr>
          <w:rFonts w:eastAsia="宋体" w:hint="eastAsia"/>
          <w:lang w:eastAsia="zh-CN"/>
        </w:rPr>
      </w:pPr>
      <w:bookmarkStart w:id="17" w:name="_Toc431936359"/>
      <w:r w:rsidRPr="00B028B1">
        <w:rPr>
          <w:rFonts w:eastAsia="宋体"/>
          <w:lang w:eastAsia="zh-CN"/>
        </w:rPr>
        <w:t>2.7</w:t>
      </w:r>
      <w:bookmarkEnd w:id="17"/>
    </w:p>
    <w:p w:rsidR="00214529" w:rsidRPr="00214529" w:rsidRDefault="00214529" w:rsidP="00214529">
      <w:pPr>
        <w:rPr>
          <w:rStyle w:val="Input"/>
          <w:lang w:eastAsia="zh-CN"/>
        </w:rPr>
      </w:pPr>
      <w:bookmarkStart w:id="18" w:name="INPUT_7"/>
      <w:proofErr w:type="gramStart"/>
      <w:r w:rsidRPr="00214529">
        <w:rPr>
          <w:rStyle w:val="Input"/>
          <w:lang w:eastAsia="zh-CN"/>
        </w:rPr>
        <w:t>clear</w:t>
      </w:r>
      <w:proofErr w:type="gramEnd"/>
    </w:p>
    <w:p w:rsidR="00214529" w:rsidRPr="00214529" w:rsidRDefault="00214529" w:rsidP="00214529">
      <w:pPr>
        <w:rPr>
          <w:rStyle w:val="Input"/>
          <w:lang w:eastAsia="zh-CN"/>
        </w:rPr>
      </w:pPr>
      <w:r w:rsidRPr="00214529">
        <w:rPr>
          <w:rStyle w:val="Input"/>
          <w:lang w:eastAsia="zh-CN"/>
        </w:rPr>
        <w:t>t=</w:t>
      </w:r>
      <w:proofErr w:type="gramStart"/>
      <w:r w:rsidRPr="00214529">
        <w:rPr>
          <w:rStyle w:val="Input"/>
          <w:lang w:eastAsia="zh-CN"/>
        </w:rPr>
        <w:t>zeros(</w:t>
      </w:r>
      <w:proofErr w:type="gramEnd"/>
      <w:r w:rsidRPr="00214529">
        <w:rPr>
          <w:rStyle w:val="Input"/>
          <w:lang w:eastAsia="zh-CN"/>
        </w:rPr>
        <w:t>1,2201);</w:t>
      </w:r>
    </w:p>
    <w:p w:rsidR="00214529" w:rsidRPr="00214529" w:rsidRDefault="00214529" w:rsidP="00214529">
      <w:pPr>
        <w:rPr>
          <w:rStyle w:val="Input"/>
          <w:lang w:eastAsia="zh-CN"/>
        </w:rPr>
      </w:pPr>
      <w:r w:rsidRPr="00214529">
        <w:rPr>
          <w:rStyle w:val="Input"/>
          <w:lang w:eastAsia="zh-CN"/>
        </w:rPr>
        <w:t>B=</w:t>
      </w:r>
      <w:proofErr w:type="gramStart"/>
      <w:r w:rsidRPr="00214529">
        <w:rPr>
          <w:rStyle w:val="Input"/>
          <w:lang w:eastAsia="zh-CN"/>
        </w:rPr>
        <w:t>zeros(</w:t>
      </w:r>
      <w:proofErr w:type="gramEnd"/>
      <w:r w:rsidRPr="00214529">
        <w:rPr>
          <w:rStyle w:val="Input"/>
          <w:lang w:eastAsia="zh-CN"/>
        </w:rPr>
        <w:t>1,2201);</w:t>
      </w:r>
    </w:p>
    <w:p w:rsidR="00214529" w:rsidRPr="00214529" w:rsidRDefault="00214529" w:rsidP="00214529">
      <w:pPr>
        <w:rPr>
          <w:rStyle w:val="Input"/>
          <w:lang w:eastAsia="zh-CN"/>
        </w:rPr>
      </w:pPr>
      <w:proofErr w:type="spellStart"/>
      <w:proofErr w:type="gramStart"/>
      <w:r w:rsidRPr="00214529">
        <w:rPr>
          <w:rStyle w:val="Input"/>
          <w:lang w:eastAsia="zh-CN"/>
        </w:rPr>
        <w:t>vx</w:t>
      </w:r>
      <w:proofErr w:type="spellEnd"/>
      <w:r w:rsidRPr="00214529">
        <w:rPr>
          <w:rStyle w:val="Input"/>
          <w:lang w:eastAsia="zh-CN"/>
        </w:rPr>
        <w:t>=</w:t>
      </w:r>
      <w:proofErr w:type="gramEnd"/>
      <w:r w:rsidRPr="00214529">
        <w:rPr>
          <w:rStyle w:val="Input"/>
          <w:lang w:eastAsia="zh-CN"/>
        </w:rPr>
        <w:t>zeros(1,2201);</w:t>
      </w:r>
    </w:p>
    <w:p w:rsidR="00214529" w:rsidRPr="00214529" w:rsidRDefault="00214529" w:rsidP="00214529">
      <w:pPr>
        <w:rPr>
          <w:rStyle w:val="Input"/>
          <w:lang w:eastAsia="zh-CN"/>
        </w:rPr>
      </w:pPr>
      <w:proofErr w:type="spellStart"/>
      <w:proofErr w:type="gramStart"/>
      <w:r w:rsidRPr="00214529">
        <w:rPr>
          <w:rStyle w:val="Input"/>
          <w:lang w:eastAsia="zh-CN"/>
        </w:rPr>
        <w:t>vy</w:t>
      </w:r>
      <w:proofErr w:type="spellEnd"/>
      <w:r w:rsidRPr="00214529">
        <w:rPr>
          <w:rStyle w:val="Input"/>
          <w:lang w:eastAsia="zh-CN"/>
        </w:rPr>
        <w:t>=</w:t>
      </w:r>
      <w:proofErr w:type="gramEnd"/>
      <w:r w:rsidRPr="00214529">
        <w:rPr>
          <w:rStyle w:val="Input"/>
          <w:lang w:eastAsia="zh-CN"/>
        </w:rPr>
        <w:t>zeros(1,2201);</w:t>
      </w:r>
    </w:p>
    <w:p w:rsidR="00214529" w:rsidRPr="00214529" w:rsidRDefault="00214529" w:rsidP="00214529">
      <w:pPr>
        <w:rPr>
          <w:rStyle w:val="Input"/>
          <w:lang w:eastAsia="zh-CN"/>
        </w:rPr>
      </w:pPr>
      <w:r w:rsidRPr="00214529">
        <w:rPr>
          <w:rStyle w:val="Input"/>
          <w:lang w:eastAsia="zh-CN"/>
        </w:rPr>
        <w:t>v=</w:t>
      </w:r>
      <w:proofErr w:type="gramStart"/>
      <w:r w:rsidRPr="00214529">
        <w:rPr>
          <w:rStyle w:val="Input"/>
          <w:lang w:eastAsia="zh-CN"/>
        </w:rPr>
        <w:t>zeros(</w:t>
      </w:r>
      <w:proofErr w:type="gramEnd"/>
      <w:r w:rsidRPr="00214529">
        <w:rPr>
          <w:rStyle w:val="Input"/>
          <w:lang w:eastAsia="zh-CN"/>
        </w:rPr>
        <w:t>1,2201);</w:t>
      </w:r>
    </w:p>
    <w:p w:rsidR="00214529" w:rsidRPr="00214529" w:rsidRDefault="00214529" w:rsidP="00214529">
      <w:pPr>
        <w:rPr>
          <w:rStyle w:val="Input"/>
          <w:lang w:eastAsia="zh-CN"/>
        </w:rPr>
      </w:pPr>
      <w:r w:rsidRPr="00214529">
        <w:rPr>
          <w:rStyle w:val="Input"/>
          <w:lang w:eastAsia="zh-CN"/>
        </w:rPr>
        <w:t>x=</w:t>
      </w:r>
      <w:proofErr w:type="gramStart"/>
      <w:r w:rsidRPr="00214529">
        <w:rPr>
          <w:rStyle w:val="Input"/>
          <w:lang w:eastAsia="zh-CN"/>
        </w:rPr>
        <w:t>zeros(</w:t>
      </w:r>
      <w:proofErr w:type="gramEnd"/>
      <w:r w:rsidRPr="00214529">
        <w:rPr>
          <w:rStyle w:val="Input"/>
          <w:lang w:eastAsia="zh-CN"/>
        </w:rPr>
        <w:t>1,2201);</w:t>
      </w:r>
    </w:p>
    <w:p w:rsidR="00214529" w:rsidRPr="00214529" w:rsidRDefault="00214529" w:rsidP="00214529">
      <w:pPr>
        <w:rPr>
          <w:rStyle w:val="Input"/>
          <w:lang w:eastAsia="zh-CN"/>
        </w:rPr>
      </w:pPr>
      <w:r w:rsidRPr="00214529">
        <w:rPr>
          <w:rStyle w:val="Input"/>
          <w:lang w:eastAsia="zh-CN"/>
        </w:rPr>
        <w:t>y=</w:t>
      </w:r>
      <w:proofErr w:type="gramStart"/>
      <w:r w:rsidRPr="00214529">
        <w:rPr>
          <w:rStyle w:val="Input"/>
          <w:lang w:eastAsia="zh-CN"/>
        </w:rPr>
        <w:t>zeros(</w:t>
      </w:r>
      <w:proofErr w:type="gramEnd"/>
      <w:r w:rsidRPr="00214529">
        <w:rPr>
          <w:rStyle w:val="Input"/>
          <w:lang w:eastAsia="zh-CN"/>
        </w:rPr>
        <w:t>1,2201);</w:t>
      </w:r>
    </w:p>
    <w:p w:rsidR="00214529" w:rsidRPr="00214529" w:rsidRDefault="00214529" w:rsidP="00214529">
      <w:pPr>
        <w:rPr>
          <w:rStyle w:val="Input"/>
          <w:lang w:eastAsia="zh-CN"/>
        </w:rPr>
      </w:pPr>
      <w:proofErr w:type="spellStart"/>
      <w:proofErr w:type="gramStart"/>
      <w:r w:rsidRPr="00214529">
        <w:rPr>
          <w:rStyle w:val="Input"/>
          <w:lang w:eastAsia="zh-CN"/>
        </w:rPr>
        <w:t>alfa</w:t>
      </w:r>
      <w:proofErr w:type="spellEnd"/>
      <w:r w:rsidRPr="00214529">
        <w:rPr>
          <w:rStyle w:val="Input"/>
          <w:lang w:eastAsia="zh-CN"/>
        </w:rPr>
        <w:t>=</w:t>
      </w:r>
      <w:proofErr w:type="gramEnd"/>
      <w:r w:rsidRPr="00214529">
        <w:rPr>
          <w:rStyle w:val="Input"/>
          <w:lang w:eastAsia="zh-CN"/>
        </w:rPr>
        <w:t>2.5;</w:t>
      </w:r>
    </w:p>
    <w:p w:rsidR="00214529" w:rsidRPr="00214529" w:rsidRDefault="00214529" w:rsidP="00214529">
      <w:pPr>
        <w:rPr>
          <w:rStyle w:val="Input"/>
          <w:lang w:eastAsia="zh-CN"/>
        </w:rPr>
      </w:pPr>
      <w:r w:rsidRPr="00214529">
        <w:rPr>
          <w:rStyle w:val="Input"/>
          <w:lang w:eastAsia="zh-CN"/>
        </w:rPr>
        <w:t>T0=300;</w:t>
      </w:r>
    </w:p>
    <w:p w:rsidR="00214529" w:rsidRPr="00214529" w:rsidRDefault="00214529" w:rsidP="00214529">
      <w:pPr>
        <w:rPr>
          <w:rStyle w:val="Input"/>
          <w:lang w:eastAsia="zh-CN"/>
        </w:rPr>
      </w:pPr>
      <w:r w:rsidRPr="00214529">
        <w:rPr>
          <w:rStyle w:val="Input"/>
          <w:lang w:eastAsia="zh-CN"/>
        </w:rPr>
        <w:t>a=0.0065;</w:t>
      </w:r>
    </w:p>
    <w:p w:rsidR="00214529" w:rsidRPr="00214529" w:rsidRDefault="00214529" w:rsidP="00214529">
      <w:pPr>
        <w:rPr>
          <w:rStyle w:val="Input"/>
          <w:lang w:eastAsia="zh-CN"/>
        </w:rPr>
      </w:pPr>
      <w:proofErr w:type="spellStart"/>
      <w:proofErr w:type="gramStart"/>
      <w:r w:rsidRPr="00214529">
        <w:rPr>
          <w:rStyle w:val="Input"/>
          <w:lang w:eastAsia="zh-CN"/>
        </w:rPr>
        <w:t>dt</w:t>
      </w:r>
      <w:proofErr w:type="spellEnd"/>
      <w:r w:rsidRPr="00214529">
        <w:rPr>
          <w:rStyle w:val="Input"/>
          <w:lang w:eastAsia="zh-CN"/>
        </w:rPr>
        <w:t>=</w:t>
      </w:r>
      <w:proofErr w:type="gramEnd"/>
      <w:r w:rsidRPr="00214529">
        <w:rPr>
          <w:rStyle w:val="Input"/>
          <w:lang w:eastAsia="zh-CN"/>
        </w:rPr>
        <w:t>0.05;</w:t>
      </w:r>
    </w:p>
    <w:p w:rsidR="00214529" w:rsidRPr="00214529" w:rsidRDefault="00214529" w:rsidP="00214529">
      <w:pPr>
        <w:rPr>
          <w:rStyle w:val="Input"/>
          <w:lang w:eastAsia="zh-CN"/>
        </w:rPr>
      </w:pPr>
      <w:proofErr w:type="gramStart"/>
      <w:r w:rsidRPr="00214529">
        <w:rPr>
          <w:rStyle w:val="Input"/>
          <w:lang w:eastAsia="zh-CN"/>
        </w:rPr>
        <w:t>v(</w:t>
      </w:r>
      <w:proofErr w:type="gramEnd"/>
      <w:r w:rsidRPr="00214529">
        <w:rPr>
          <w:rStyle w:val="Input"/>
          <w:lang w:eastAsia="zh-CN"/>
        </w:rPr>
        <w:t>1)=700;</w:t>
      </w:r>
    </w:p>
    <w:p w:rsidR="00214529" w:rsidRPr="00214529" w:rsidRDefault="00214529" w:rsidP="00214529">
      <w:pPr>
        <w:rPr>
          <w:rStyle w:val="Input"/>
          <w:lang w:eastAsia="zh-CN"/>
        </w:rPr>
      </w:pPr>
      <w:proofErr w:type="gramStart"/>
      <w:r w:rsidRPr="00214529">
        <w:rPr>
          <w:rStyle w:val="Input"/>
          <w:lang w:eastAsia="zh-CN"/>
        </w:rPr>
        <w:t>B(</w:t>
      </w:r>
      <w:proofErr w:type="gramEnd"/>
      <w:r w:rsidRPr="00214529">
        <w:rPr>
          <w:rStyle w:val="Input"/>
          <w:lang w:eastAsia="zh-CN"/>
        </w:rPr>
        <w:t>1)=0.00004;</w:t>
      </w:r>
    </w:p>
    <w:p w:rsidR="00214529" w:rsidRPr="00214529" w:rsidRDefault="00214529" w:rsidP="00214529">
      <w:pPr>
        <w:rPr>
          <w:rStyle w:val="Input"/>
          <w:lang w:eastAsia="zh-CN"/>
        </w:rPr>
      </w:pPr>
      <w:r w:rsidRPr="00214529">
        <w:rPr>
          <w:rStyle w:val="Input"/>
          <w:lang w:eastAsia="zh-CN"/>
        </w:rPr>
        <w:t>g=9.8;</w:t>
      </w:r>
    </w:p>
    <w:p w:rsidR="00214529" w:rsidRPr="00214529" w:rsidRDefault="00214529" w:rsidP="00214529">
      <w:pPr>
        <w:rPr>
          <w:rStyle w:val="Input"/>
          <w:lang w:eastAsia="zh-CN"/>
        </w:rPr>
      </w:pPr>
      <w:proofErr w:type="gramStart"/>
      <w:r w:rsidRPr="00214529">
        <w:rPr>
          <w:rStyle w:val="Input"/>
          <w:lang w:eastAsia="zh-CN"/>
        </w:rPr>
        <w:t>theta=</w:t>
      </w:r>
      <w:proofErr w:type="gramEnd"/>
      <w:r w:rsidRPr="00214529">
        <w:rPr>
          <w:rStyle w:val="Input"/>
          <w:lang w:eastAsia="zh-CN"/>
        </w:rPr>
        <w:t>pi/4;</w:t>
      </w:r>
    </w:p>
    <w:p w:rsidR="00214529" w:rsidRPr="00214529" w:rsidRDefault="00214529" w:rsidP="00214529">
      <w:pPr>
        <w:rPr>
          <w:rStyle w:val="Input"/>
          <w:lang w:eastAsia="zh-CN"/>
        </w:rPr>
      </w:pPr>
      <w:proofErr w:type="spellStart"/>
      <w:proofErr w:type="gramStart"/>
      <w:r w:rsidRPr="00214529">
        <w:rPr>
          <w:rStyle w:val="Input"/>
          <w:lang w:eastAsia="zh-CN"/>
        </w:rPr>
        <w:t>vx</w:t>
      </w:r>
      <w:proofErr w:type="spellEnd"/>
      <w:r w:rsidRPr="00214529">
        <w:rPr>
          <w:rStyle w:val="Input"/>
          <w:lang w:eastAsia="zh-CN"/>
        </w:rPr>
        <w:t>(</w:t>
      </w:r>
      <w:proofErr w:type="gramEnd"/>
      <w:r w:rsidRPr="00214529">
        <w:rPr>
          <w:rStyle w:val="Input"/>
          <w:lang w:eastAsia="zh-CN"/>
        </w:rPr>
        <w:t>1)=v(1)*</w:t>
      </w:r>
      <w:proofErr w:type="spellStart"/>
      <w:r w:rsidRPr="00214529">
        <w:rPr>
          <w:rStyle w:val="Input"/>
          <w:lang w:eastAsia="zh-CN"/>
        </w:rPr>
        <w:t>cos</w:t>
      </w:r>
      <w:proofErr w:type="spellEnd"/>
      <w:r w:rsidRPr="00214529">
        <w:rPr>
          <w:rStyle w:val="Input"/>
          <w:lang w:eastAsia="zh-CN"/>
        </w:rPr>
        <w:t>(theta);</w:t>
      </w:r>
    </w:p>
    <w:p w:rsidR="00214529" w:rsidRPr="00214529" w:rsidRDefault="00214529" w:rsidP="00214529">
      <w:pPr>
        <w:rPr>
          <w:rStyle w:val="Input"/>
          <w:lang w:eastAsia="zh-CN"/>
        </w:rPr>
      </w:pPr>
      <w:proofErr w:type="spellStart"/>
      <w:proofErr w:type="gramStart"/>
      <w:r w:rsidRPr="00214529">
        <w:rPr>
          <w:rStyle w:val="Input"/>
          <w:lang w:eastAsia="zh-CN"/>
        </w:rPr>
        <w:t>vy</w:t>
      </w:r>
      <w:proofErr w:type="spellEnd"/>
      <w:r w:rsidRPr="00214529">
        <w:rPr>
          <w:rStyle w:val="Input"/>
          <w:lang w:eastAsia="zh-CN"/>
        </w:rPr>
        <w:t>(</w:t>
      </w:r>
      <w:proofErr w:type="gramEnd"/>
      <w:r w:rsidRPr="00214529">
        <w:rPr>
          <w:rStyle w:val="Input"/>
          <w:lang w:eastAsia="zh-CN"/>
        </w:rPr>
        <w:t>1)=v(1)*sin(theta);</w:t>
      </w:r>
    </w:p>
    <w:p w:rsidR="00214529" w:rsidRPr="00214529" w:rsidRDefault="00214529" w:rsidP="00214529">
      <w:pPr>
        <w:rPr>
          <w:rStyle w:val="Input"/>
          <w:lang w:eastAsia="zh-CN"/>
        </w:rPr>
      </w:pPr>
      <w:proofErr w:type="gramStart"/>
      <w:r w:rsidRPr="00214529">
        <w:rPr>
          <w:rStyle w:val="Input"/>
          <w:lang w:eastAsia="zh-CN"/>
        </w:rPr>
        <w:t>for</w:t>
      </w:r>
      <w:proofErr w:type="gramEnd"/>
      <w:r w:rsidRPr="00214529">
        <w:rPr>
          <w:rStyle w:val="Input"/>
          <w:lang w:eastAsia="zh-CN"/>
        </w:rPr>
        <w:t xml:space="preserve"> i=1:1:2200</w:t>
      </w:r>
    </w:p>
    <w:p w:rsidR="00214529" w:rsidRPr="00214529" w:rsidRDefault="00214529" w:rsidP="00214529">
      <w:pPr>
        <w:rPr>
          <w:rStyle w:val="Input"/>
          <w:lang w:eastAsia="zh-CN"/>
        </w:rPr>
      </w:pPr>
      <w:r w:rsidRPr="00214529">
        <w:rPr>
          <w:rStyle w:val="Input"/>
          <w:lang w:eastAsia="zh-CN"/>
        </w:rPr>
        <w:t xml:space="preserve"> </w:t>
      </w:r>
      <w:proofErr w:type="gramStart"/>
      <w:r w:rsidRPr="00214529">
        <w:rPr>
          <w:rStyle w:val="Input"/>
          <w:lang w:eastAsia="zh-CN"/>
        </w:rPr>
        <w:t>if</w:t>
      </w:r>
      <w:proofErr w:type="gramEnd"/>
      <w:r w:rsidRPr="00214529">
        <w:rPr>
          <w:rStyle w:val="Input"/>
          <w:lang w:eastAsia="zh-CN"/>
        </w:rPr>
        <w:t xml:space="preserve"> y(i)&gt;=-0</w:t>
      </w:r>
    </w:p>
    <w:p w:rsidR="00214529" w:rsidRPr="00214529" w:rsidRDefault="00214529" w:rsidP="00214529">
      <w:pPr>
        <w:rPr>
          <w:rStyle w:val="Input"/>
          <w:lang w:eastAsia="zh-CN"/>
        </w:rPr>
      </w:pPr>
      <w:r w:rsidRPr="00214529">
        <w:rPr>
          <w:rStyle w:val="Input"/>
          <w:lang w:eastAsia="zh-CN"/>
        </w:rPr>
        <w:t xml:space="preserve">  </w:t>
      </w:r>
      <w:proofErr w:type="gramStart"/>
      <w:r w:rsidRPr="00214529">
        <w:rPr>
          <w:rStyle w:val="Input"/>
          <w:lang w:eastAsia="zh-CN"/>
        </w:rPr>
        <w:t>v(</w:t>
      </w:r>
      <w:proofErr w:type="gramEnd"/>
      <w:r w:rsidRPr="00214529">
        <w:rPr>
          <w:rStyle w:val="Input"/>
          <w:lang w:eastAsia="zh-CN"/>
        </w:rPr>
        <w:t>i)=</w:t>
      </w:r>
      <w:proofErr w:type="spellStart"/>
      <w:r w:rsidRPr="00214529">
        <w:rPr>
          <w:rStyle w:val="Input"/>
          <w:lang w:eastAsia="zh-CN"/>
        </w:rPr>
        <w:t>sqrt</w:t>
      </w:r>
      <w:proofErr w:type="spellEnd"/>
      <w:r w:rsidRPr="00214529">
        <w:rPr>
          <w:rStyle w:val="Input"/>
          <w:lang w:eastAsia="zh-CN"/>
        </w:rPr>
        <w:t>(</w:t>
      </w:r>
      <w:proofErr w:type="spellStart"/>
      <w:r w:rsidRPr="00214529">
        <w:rPr>
          <w:rStyle w:val="Input"/>
          <w:lang w:eastAsia="zh-CN"/>
        </w:rPr>
        <w:t>vx</w:t>
      </w:r>
      <w:proofErr w:type="spellEnd"/>
      <w:r w:rsidRPr="00214529">
        <w:rPr>
          <w:rStyle w:val="Input"/>
          <w:lang w:eastAsia="zh-CN"/>
        </w:rPr>
        <w:t>(i)*</w:t>
      </w:r>
      <w:proofErr w:type="spellStart"/>
      <w:r w:rsidRPr="00214529">
        <w:rPr>
          <w:rStyle w:val="Input"/>
          <w:lang w:eastAsia="zh-CN"/>
        </w:rPr>
        <w:t>vx</w:t>
      </w:r>
      <w:proofErr w:type="spellEnd"/>
      <w:r w:rsidRPr="00214529">
        <w:rPr>
          <w:rStyle w:val="Input"/>
          <w:lang w:eastAsia="zh-CN"/>
        </w:rPr>
        <w:t>(i)+</w:t>
      </w:r>
      <w:proofErr w:type="spellStart"/>
      <w:r w:rsidRPr="00214529">
        <w:rPr>
          <w:rStyle w:val="Input"/>
          <w:lang w:eastAsia="zh-CN"/>
        </w:rPr>
        <w:t>vy</w:t>
      </w:r>
      <w:proofErr w:type="spellEnd"/>
      <w:r w:rsidRPr="00214529">
        <w:rPr>
          <w:rStyle w:val="Input"/>
          <w:lang w:eastAsia="zh-CN"/>
        </w:rPr>
        <w:t>(i)*</w:t>
      </w:r>
      <w:proofErr w:type="spellStart"/>
      <w:r w:rsidRPr="00214529">
        <w:rPr>
          <w:rStyle w:val="Input"/>
          <w:lang w:eastAsia="zh-CN"/>
        </w:rPr>
        <w:t>vy</w:t>
      </w:r>
      <w:proofErr w:type="spellEnd"/>
      <w:r w:rsidRPr="00214529">
        <w:rPr>
          <w:rStyle w:val="Input"/>
          <w:lang w:eastAsia="zh-CN"/>
        </w:rPr>
        <w:t>(i));</w:t>
      </w:r>
    </w:p>
    <w:p w:rsidR="00214529" w:rsidRPr="00214529" w:rsidRDefault="00214529" w:rsidP="00214529">
      <w:pPr>
        <w:rPr>
          <w:rStyle w:val="Input"/>
          <w:lang w:eastAsia="zh-CN"/>
        </w:rPr>
      </w:pPr>
      <w:proofErr w:type="gramStart"/>
      <w:r w:rsidRPr="00214529">
        <w:rPr>
          <w:rStyle w:val="Input"/>
          <w:lang w:eastAsia="zh-CN"/>
        </w:rPr>
        <w:t>x(</w:t>
      </w:r>
      <w:proofErr w:type="gramEnd"/>
      <w:r w:rsidRPr="00214529">
        <w:rPr>
          <w:rStyle w:val="Input"/>
          <w:lang w:eastAsia="zh-CN"/>
        </w:rPr>
        <w:t>i+1)=x(i)+</w:t>
      </w:r>
      <w:proofErr w:type="spellStart"/>
      <w:r w:rsidRPr="00214529">
        <w:rPr>
          <w:rStyle w:val="Input"/>
          <w:lang w:eastAsia="zh-CN"/>
        </w:rPr>
        <w:t>vx</w:t>
      </w:r>
      <w:proofErr w:type="spellEnd"/>
      <w:r w:rsidRPr="00214529">
        <w:rPr>
          <w:rStyle w:val="Input"/>
          <w:lang w:eastAsia="zh-CN"/>
        </w:rPr>
        <w:t>(i)*</w:t>
      </w:r>
      <w:proofErr w:type="spellStart"/>
      <w:r w:rsidRPr="00214529">
        <w:rPr>
          <w:rStyle w:val="Input"/>
          <w:lang w:eastAsia="zh-CN"/>
        </w:rPr>
        <w:t>dt</w:t>
      </w:r>
      <w:proofErr w:type="spellEnd"/>
      <w:r w:rsidRPr="00214529">
        <w:rPr>
          <w:rStyle w:val="Input"/>
          <w:lang w:eastAsia="zh-CN"/>
        </w:rPr>
        <w:t>;</w:t>
      </w:r>
    </w:p>
    <w:p w:rsidR="00214529" w:rsidRPr="00214529" w:rsidRDefault="00214529" w:rsidP="00214529">
      <w:pPr>
        <w:rPr>
          <w:rStyle w:val="Input"/>
          <w:lang w:eastAsia="zh-CN"/>
        </w:rPr>
      </w:pPr>
      <w:proofErr w:type="gramStart"/>
      <w:r w:rsidRPr="00214529">
        <w:rPr>
          <w:rStyle w:val="Input"/>
          <w:lang w:eastAsia="zh-CN"/>
        </w:rPr>
        <w:t>y(</w:t>
      </w:r>
      <w:proofErr w:type="gramEnd"/>
      <w:r w:rsidRPr="00214529">
        <w:rPr>
          <w:rStyle w:val="Input"/>
          <w:lang w:eastAsia="zh-CN"/>
        </w:rPr>
        <w:t>i+1)=y(i)+</w:t>
      </w:r>
      <w:proofErr w:type="spellStart"/>
      <w:r w:rsidRPr="00214529">
        <w:rPr>
          <w:rStyle w:val="Input"/>
          <w:lang w:eastAsia="zh-CN"/>
        </w:rPr>
        <w:t>vy</w:t>
      </w:r>
      <w:proofErr w:type="spellEnd"/>
      <w:r w:rsidRPr="00214529">
        <w:rPr>
          <w:rStyle w:val="Input"/>
          <w:lang w:eastAsia="zh-CN"/>
        </w:rPr>
        <w:t>(i)*</w:t>
      </w:r>
      <w:proofErr w:type="spellStart"/>
      <w:r w:rsidRPr="00214529">
        <w:rPr>
          <w:rStyle w:val="Input"/>
          <w:lang w:eastAsia="zh-CN"/>
        </w:rPr>
        <w:t>dt</w:t>
      </w:r>
      <w:proofErr w:type="spellEnd"/>
      <w:r w:rsidRPr="00214529">
        <w:rPr>
          <w:rStyle w:val="Input"/>
          <w:lang w:eastAsia="zh-CN"/>
        </w:rPr>
        <w:t>;</w:t>
      </w:r>
    </w:p>
    <w:p w:rsidR="00214529" w:rsidRPr="00214529" w:rsidRDefault="00214529" w:rsidP="00214529">
      <w:pPr>
        <w:rPr>
          <w:rStyle w:val="Input"/>
          <w:lang w:eastAsia="zh-CN"/>
        </w:rPr>
      </w:pPr>
      <w:proofErr w:type="spellStart"/>
      <w:proofErr w:type="gramStart"/>
      <w:r w:rsidRPr="00214529">
        <w:rPr>
          <w:rStyle w:val="Input"/>
          <w:lang w:eastAsia="zh-CN"/>
        </w:rPr>
        <w:t>vx</w:t>
      </w:r>
      <w:proofErr w:type="spellEnd"/>
      <w:r w:rsidRPr="00214529">
        <w:rPr>
          <w:rStyle w:val="Input"/>
          <w:lang w:eastAsia="zh-CN"/>
        </w:rPr>
        <w:t>(</w:t>
      </w:r>
      <w:proofErr w:type="gramEnd"/>
      <w:r w:rsidRPr="00214529">
        <w:rPr>
          <w:rStyle w:val="Input"/>
          <w:lang w:eastAsia="zh-CN"/>
        </w:rPr>
        <w:t>i+1)=</w:t>
      </w:r>
      <w:proofErr w:type="spellStart"/>
      <w:r w:rsidRPr="00214529">
        <w:rPr>
          <w:rStyle w:val="Input"/>
          <w:lang w:eastAsia="zh-CN"/>
        </w:rPr>
        <w:t>vx</w:t>
      </w:r>
      <w:proofErr w:type="spellEnd"/>
      <w:r w:rsidRPr="00214529">
        <w:rPr>
          <w:rStyle w:val="Input"/>
          <w:lang w:eastAsia="zh-CN"/>
        </w:rPr>
        <w:t>(i)-B(i)*v(i)*</w:t>
      </w:r>
      <w:proofErr w:type="spellStart"/>
      <w:r w:rsidRPr="00214529">
        <w:rPr>
          <w:rStyle w:val="Input"/>
          <w:lang w:eastAsia="zh-CN"/>
        </w:rPr>
        <w:t>vx</w:t>
      </w:r>
      <w:proofErr w:type="spellEnd"/>
      <w:r w:rsidRPr="00214529">
        <w:rPr>
          <w:rStyle w:val="Input"/>
          <w:lang w:eastAsia="zh-CN"/>
        </w:rPr>
        <w:t>(i)*</w:t>
      </w:r>
      <w:proofErr w:type="spellStart"/>
      <w:r w:rsidRPr="00214529">
        <w:rPr>
          <w:rStyle w:val="Input"/>
          <w:lang w:eastAsia="zh-CN"/>
        </w:rPr>
        <w:t>dt</w:t>
      </w:r>
      <w:proofErr w:type="spellEnd"/>
      <w:r w:rsidRPr="00214529">
        <w:rPr>
          <w:rStyle w:val="Input"/>
          <w:lang w:eastAsia="zh-CN"/>
        </w:rPr>
        <w:t>;</w:t>
      </w:r>
    </w:p>
    <w:p w:rsidR="00214529" w:rsidRPr="00214529" w:rsidRDefault="00214529" w:rsidP="00214529">
      <w:pPr>
        <w:rPr>
          <w:rStyle w:val="Input"/>
          <w:lang w:eastAsia="zh-CN"/>
        </w:rPr>
      </w:pPr>
      <w:proofErr w:type="spellStart"/>
      <w:proofErr w:type="gramStart"/>
      <w:r w:rsidRPr="00214529">
        <w:rPr>
          <w:rStyle w:val="Input"/>
          <w:lang w:eastAsia="zh-CN"/>
        </w:rPr>
        <w:t>vy</w:t>
      </w:r>
      <w:proofErr w:type="spellEnd"/>
      <w:r w:rsidRPr="00214529">
        <w:rPr>
          <w:rStyle w:val="Input"/>
          <w:lang w:eastAsia="zh-CN"/>
        </w:rPr>
        <w:t>(</w:t>
      </w:r>
      <w:proofErr w:type="gramEnd"/>
      <w:r w:rsidRPr="00214529">
        <w:rPr>
          <w:rStyle w:val="Input"/>
          <w:lang w:eastAsia="zh-CN"/>
        </w:rPr>
        <w:t>i+1)=</w:t>
      </w:r>
      <w:proofErr w:type="spellStart"/>
      <w:r w:rsidRPr="00214529">
        <w:rPr>
          <w:rStyle w:val="Input"/>
          <w:lang w:eastAsia="zh-CN"/>
        </w:rPr>
        <w:t>vy</w:t>
      </w:r>
      <w:proofErr w:type="spellEnd"/>
      <w:r w:rsidRPr="00214529">
        <w:rPr>
          <w:rStyle w:val="Input"/>
          <w:lang w:eastAsia="zh-CN"/>
        </w:rPr>
        <w:t>(i)-g*</w:t>
      </w:r>
      <w:proofErr w:type="spellStart"/>
      <w:r w:rsidRPr="00214529">
        <w:rPr>
          <w:rStyle w:val="Input"/>
          <w:lang w:eastAsia="zh-CN"/>
        </w:rPr>
        <w:t>dt</w:t>
      </w:r>
      <w:proofErr w:type="spellEnd"/>
      <w:r w:rsidRPr="00214529">
        <w:rPr>
          <w:rStyle w:val="Input"/>
          <w:lang w:eastAsia="zh-CN"/>
        </w:rPr>
        <w:t>-B(i)*v(i)*</w:t>
      </w:r>
      <w:proofErr w:type="spellStart"/>
      <w:r w:rsidRPr="00214529">
        <w:rPr>
          <w:rStyle w:val="Input"/>
          <w:lang w:eastAsia="zh-CN"/>
        </w:rPr>
        <w:t>vy</w:t>
      </w:r>
      <w:proofErr w:type="spellEnd"/>
      <w:r w:rsidRPr="00214529">
        <w:rPr>
          <w:rStyle w:val="Input"/>
          <w:lang w:eastAsia="zh-CN"/>
        </w:rPr>
        <w:t>(i)*</w:t>
      </w:r>
      <w:proofErr w:type="spellStart"/>
      <w:r w:rsidRPr="00214529">
        <w:rPr>
          <w:rStyle w:val="Input"/>
          <w:lang w:eastAsia="zh-CN"/>
        </w:rPr>
        <w:t>dt</w:t>
      </w:r>
      <w:proofErr w:type="spellEnd"/>
      <w:r w:rsidRPr="00214529">
        <w:rPr>
          <w:rStyle w:val="Input"/>
          <w:lang w:eastAsia="zh-CN"/>
        </w:rPr>
        <w:t>;</w:t>
      </w:r>
    </w:p>
    <w:p w:rsidR="00214529" w:rsidRPr="00214529" w:rsidRDefault="00214529" w:rsidP="00214529">
      <w:pPr>
        <w:rPr>
          <w:rStyle w:val="Input"/>
          <w:lang w:eastAsia="zh-CN"/>
        </w:rPr>
      </w:pPr>
      <w:proofErr w:type="gramStart"/>
      <w:r w:rsidRPr="00214529">
        <w:rPr>
          <w:rStyle w:val="Input"/>
          <w:lang w:eastAsia="zh-CN"/>
        </w:rPr>
        <w:t>B(</w:t>
      </w:r>
      <w:proofErr w:type="gramEnd"/>
      <w:r w:rsidRPr="00214529">
        <w:rPr>
          <w:rStyle w:val="Input"/>
          <w:lang w:eastAsia="zh-CN"/>
        </w:rPr>
        <w:t>i+1)=B(i)*(1-a*y(i+1)/T0)^</w:t>
      </w:r>
      <w:proofErr w:type="spellStart"/>
      <w:r w:rsidRPr="00214529">
        <w:rPr>
          <w:rStyle w:val="Input"/>
          <w:lang w:eastAsia="zh-CN"/>
        </w:rPr>
        <w:t>alfa</w:t>
      </w:r>
      <w:proofErr w:type="spellEnd"/>
      <w:r w:rsidRPr="00214529">
        <w:rPr>
          <w:rStyle w:val="Input"/>
          <w:lang w:eastAsia="zh-CN"/>
        </w:rPr>
        <w:t>;</w:t>
      </w:r>
    </w:p>
    <w:p w:rsidR="00214529" w:rsidRPr="00214529" w:rsidRDefault="00214529" w:rsidP="00214529">
      <w:pPr>
        <w:rPr>
          <w:rStyle w:val="Input"/>
          <w:lang w:eastAsia="zh-CN"/>
        </w:rPr>
      </w:pPr>
      <w:proofErr w:type="gramStart"/>
      <w:r w:rsidRPr="00214529">
        <w:rPr>
          <w:rStyle w:val="Input"/>
          <w:lang w:eastAsia="zh-CN"/>
        </w:rPr>
        <w:t>t(</w:t>
      </w:r>
      <w:proofErr w:type="gramEnd"/>
      <w:r w:rsidRPr="00214529">
        <w:rPr>
          <w:rStyle w:val="Input"/>
          <w:lang w:eastAsia="zh-CN"/>
        </w:rPr>
        <w:t>i+1)=t(i)+</w:t>
      </w:r>
      <w:proofErr w:type="spellStart"/>
      <w:r w:rsidRPr="00214529">
        <w:rPr>
          <w:rStyle w:val="Input"/>
          <w:lang w:eastAsia="zh-CN"/>
        </w:rPr>
        <w:t>dt</w:t>
      </w:r>
      <w:proofErr w:type="spellEnd"/>
      <w:r w:rsidRPr="00214529">
        <w:rPr>
          <w:rStyle w:val="Input"/>
          <w:lang w:eastAsia="zh-CN"/>
        </w:rPr>
        <w:t>;</w:t>
      </w:r>
    </w:p>
    <w:p w:rsidR="00214529" w:rsidRPr="00214529" w:rsidRDefault="00214529" w:rsidP="00214529">
      <w:pPr>
        <w:rPr>
          <w:rStyle w:val="Input"/>
          <w:lang w:eastAsia="zh-CN"/>
        </w:rPr>
      </w:pPr>
      <w:r w:rsidRPr="00214529">
        <w:rPr>
          <w:rStyle w:val="Input"/>
          <w:lang w:eastAsia="zh-CN"/>
        </w:rPr>
        <w:t xml:space="preserve"> </w:t>
      </w:r>
      <w:proofErr w:type="gramStart"/>
      <w:r w:rsidRPr="00214529">
        <w:rPr>
          <w:rStyle w:val="Input"/>
          <w:lang w:eastAsia="zh-CN"/>
        </w:rPr>
        <w:t>else</w:t>
      </w:r>
      <w:proofErr w:type="gramEnd"/>
    </w:p>
    <w:p w:rsidR="00214529" w:rsidRPr="00214529" w:rsidRDefault="00214529" w:rsidP="00214529">
      <w:pPr>
        <w:rPr>
          <w:rStyle w:val="Input"/>
          <w:lang w:eastAsia="zh-CN"/>
        </w:rPr>
      </w:pPr>
      <w:r w:rsidRPr="00214529">
        <w:rPr>
          <w:rStyle w:val="Input"/>
          <w:lang w:eastAsia="zh-CN"/>
        </w:rPr>
        <w:t xml:space="preserve"> </w:t>
      </w:r>
      <w:proofErr w:type="gramStart"/>
      <w:r w:rsidRPr="00214529">
        <w:rPr>
          <w:rStyle w:val="Input"/>
          <w:lang w:eastAsia="zh-CN"/>
        </w:rPr>
        <w:t>break</w:t>
      </w:r>
      <w:proofErr w:type="gramEnd"/>
    </w:p>
    <w:p w:rsidR="00214529" w:rsidRPr="00214529" w:rsidRDefault="00214529" w:rsidP="00214529">
      <w:pPr>
        <w:rPr>
          <w:rStyle w:val="Input"/>
          <w:lang w:eastAsia="zh-CN"/>
        </w:rPr>
      </w:pPr>
      <w:r w:rsidRPr="00214529">
        <w:rPr>
          <w:rStyle w:val="Input"/>
          <w:lang w:eastAsia="zh-CN"/>
        </w:rPr>
        <w:t xml:space="preserve"> </w:t>
      </w:r>
      <w:proofErr w:type="gramStart"/>
      <w:r w:rsidRPr="00214529">
        <w:rPr>
          <w:rStyle w:val="Input"/>
          <w:lang w:eastAsia="zh-CN"/>
        </w:rPr>
        <w:t>end</w:t>
      </w:r>
      <w:proofErr w:type="gramEnd"/>
    </w:p>
    <w:p w:rsidR="00214529" w:rsidRPr="00214529" w:rsidRDefault="00214529" w:rsidP="00214529">
      <w:pPr>
        <w:rPr>
          <w:rStyle w:val="Input"/>
          <w:lang w:eastAsia="zh-CN"/>
        </w:rPr>
      </w:pPr>
      <w:proofErr w:type="gramStart"/>
      <w:r w:rsidRPr="00214529">
        <w:rPr>
          <w:rStyle w:val="Input"/>
          <w:lang w:eastAsia="zh-CN"/>
        </w:rPr>
        <w:t>end</w:t>
      </w:r>
      <w:proofErr w:type="gramEnd"/>
    </w:p>
    <w:p w:rsidR="00214529" w:rsidRPr="00775205" w:rsidRDefault="00214529" w:rsidP="00214529">
      <w:pPr>
        <w:pStyle w:val="Normal"/>
        <w:rPr>
          <w:rStyle w:val="Input"/>
          <w:rFonts w:eastAsia="宋体" w:hint="eastAsia"/>
          <w:lang w:eastAsia="zh-CN"/>
        </w:rPr>
      </w:pPr>
      <w:proofErr w:type="gramStart"/>
      <w:r w:rsidRPr="00214529">
        <w:rPr>
          <w:rStyle w:val="Input"/>
          <w:lang w:eastAsia="zh-CN"/>
        </w:rPr>
        <w:lastRenderedPageBreak/>
        <w:t>plot(</w:t>
      </w:r>
      <w:proofErr w:type="spellStart"/>
      <w:proofErr w:type="gramEnd"/>
      <w:r w:rsidRPr="00214529">
        <w:rPr>
          <w:rStyle w:val="Input"/>
          <w:lang w:eastAsia="zh-CN"/>
        </w:rPr>
        <w:t>x,y,'r</w:t>
      </w:r>
      <w:proofErr w:type="spellEnd"/>
      <w:r w:rsidRPr="00214529">
        <w:rPr>
          <w:rStyle w:val="Input"/>
          <w:lang w:eastAsia="zh-CN"/>
        </w:rPr>
        <w:t>')</w:t>
      </w:r>
    </w:p>
    <w:p w:rsidR="00214529" w:rsidRPr="00775205" w:rsidRDefault="00214529" w:rsidP="00214529">
      <w:pPr>
        <w:pStyle w:val="Normal"/>
        <w:rPr>
          <w:rStyle w:val="Input"/>
          <w:rFonts w:eastAsia="宋体" w:hint="eastAsia"/>
          <w:lang w:eastAsia="zh-CN"/>
        </w:rPr>
      </w:pPr>
      <w:proofErr w:type="gramStart"/>
      <w:r w:rsidRPr="00775205">
        <w:rPr>
          <w:rStyle w:val="Input"/>
          <w:rFonts w:eastAsia="宋体" w:hint="eastAsia"/>
          <w:lang w:eastAsia="zh-CN"/>
        </w:rPr>
        <w:t>axis(</w:t>
      </w:r>
      <w:proofErr w:type="gramEnd"/>
      <w:r w:rsidRPr="00775205">
        <w:rPr>
          <w:rStyle w:val="Input"/>
          <w:rFonts w:eastAsia="宋体" w:hint="eastAsia"/>
          <w:lang w:eastAsia="zh-CN"/>
        </w:rPr>
        <w:t>[0 4.6e4 1000 12000]);</w:t>
      </w:r>
    </w:p>
    <w:p w:rsidR="00214529" w:rsidRDefault="00214529" w:rsidP="00214529">
      <w:pPr>
        <w:pStyle w:val="Normal"/>
      </w:pPr>
      <w:proofErr w:type="gramStart"/>
      <w:r w:rsidRPr="00775205">
        <w:rPr>
          <w:rStyle w:val="Input"/>
          <w:rFonts w:eastAsia="宋体" w:hint="eastAsia"/>
          <w:lang w:eastAsia="zh-CN"/>
        </w:rPr>
        <w:t>title(</w:t>
      </w:r>
      <w:proofErr w:type="gramEnd"/>
      <w:r w:rsidRPr="00775205">
        <w:rPr>
          <w:rStyle w:val="Input"/>
          <w:rFonts w:eastAsia="宋体" w:hint="eastAsia"/>
          <w:lang w:eastAsia="zh-CN"/>
        </w:rPr>
        <w:t xml:space="preserve">'the </w:t>
      </w:r>
      <w:proofErr w:type="spellStart"/>
      <w:r w:rsidRPr="00775205">
        <w:rPr>
          <w:rStyle w:val="Input"/>
          <w:rFonts w:eastAsia="宋体" w:hint="eastAsia"/>
          <w:lang w:eastAsia="zh-CN"/>
        </w:rPr>
        <w:t>trajecctory</w:t>
      </w:r>
      <w:proofErr w:type="spellEnd"/>
      <w:r w:rsidRPr="00775205">
        <w:rPr>
          <w:rStyle w:val="Input"/>
          <w:rFonts w:eastAsia="宋体" w:hint="eastAsia"/>
          <w:lang w:eastAsia="zh-CN"/>
        </w:rPr>
        <w:t xml:space="preserve"> of the bomb')</w:t>
      </w:r>
      <w:r w:rsidRPr="00214529">
        <w:rPr>
          <w:rStyle w:val="Input"/>
        </w:rPr>
        <w:t xml:space="preserve"> </w:t>
      </w:r>
      <w:bookmarkEnd w:id="18"/>
      <w:r w:rsidRPr="00214529">
        <w:t xml:space="preserve"> </w:t>
      </w:r>
    </w:p>
    <w:p w:rsidR="00B028B1" w:rsidRPr="00214529" w:rsidRDefault="00B028B1" w:rsidP="00214529">
      <w:pPr>
        <w:pStyle w:val="Normal"/>
        <w:rPr>
          <w:rFonts w:hint="eastAsia"/>
        </w:rPr>
      </w:pPr>
    </w:p>
    <w:p w:rsidR="00214529" w:rsidRPr="00214529" w:rsidRDefault="00214529" w:rsidP="00214529">
      <w:pPr>
        <w:pStyle w:val="Normal"/>
      </w:pPr>
      <w:bookmarkStart w:id="19" w:name="OUTPUT_7"/>
      <w:r w:rsidRPr="00214529">
        <w:rPr>
          <w:rFonts w:eastAsia="宋体"/>
          <w:lang w:eastAsia="zh-CN"/>
        </w:rPr>
        <w:pict>
          <v:shape id="_x0000_i1029" type="#_x0000_t75" style="width:4in;height:252pt">
            <v:imagedata r:id="rId9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19"/>
      <w:r w:rsidRPr="00214529">
        <w:t xml:space="preserve"> </w:t>
      </w:r>
    </w:p>
    <w:p w:rsidR="00B028B1" w:rsidRPr="00214529" w:rsidRDefault="00B028B1" w:rsidP="00214529">
      <w:pPr>
        <w:pStyle w:val="Normal"/>
        <w:rPr>
          <w:lang w:eastAsia="zh-CN"/>
        </w:rPr>
      </w:pPr>
    </w:p>
    <w:p w:rsidR="00B028B1" w:rsidRDefault="00B028B1" w:rsidP="00B21802">
      <w:pPr>
        <w:pStyle w:val="2"/>
        <w:rPr>
          <w:rFonts w:eastAsia="宋体" w:hint="eastAsia"/>
          <w:lang w:eastAsia="zh-CN"/>
        </w:rPr>
      </w:pPr>
      <w:bookmarkStart w:id="20" w:name="_Toc431936360"/>
      <w:r w:rsidRPr="00B028B1">
        <w:rPr>
          <w:rFonts w:eastAsia="宋体"/>
          <w:lang w:eastAsia="zh-CN"/>
        </w:rPr>
        <w:t>2.8</w:t>
      </w:r>
      <w:bookmarkEnd w:id="20"/>
    </w:p>
    <w:p w:rsidR="00B21802" w:rsidRPr="00B21802" w:rsidRDefault="00B21802" w:rsidP="00B21802">
      <w:pPr>
        <w:rPr>
          <w:rStyle w:val="Input"/>
          <w:lang w:eastAsia="zh-CN"/>
        </w:rPr>
      </w:pPr>
      <w:bookmarkStart w:id="21" w:name="INPUT_8"/>
      <w:proofErr w:type="gramStart"/>
      <w:r w:rsidRPr="00B21802">
        <w:rPr>
          <w:rStyle w:val="Input"/>
          <w:lang w:eastAsia="zh-CN"/>
        </w:rPr>
        <w:t>clear</w:t>
      </w:r>
      <w:proofErr w:type="gramEnd"/>
    </w:p>
    <w:p w:rsidR="00B21802" w:rsidRPr="00B21802" w:rsidRDefault="00B21802" w:rsidP="00B21802">
      <w:pPr>
        <w:rPr>
          <w:rStyle w:val="Input"/>
          <w:lang w:eastAsia="zh-CN"/>
        </w:rPr>
      </w:pPr>
      <w:r w:rsidRPr="00B21802">
        <w:rPr>
          <w:rStyle w:val="Input"/>
          <w:lang w:eastAsia="zh-CN"/>
        </w:rPr>
        <w:t>t=</w:t>
      </w:r>
      <w:proofErr w:type="gramStart"/>
      <w:r w:rsidRPr="00B21802">
        <w:rPr>
          <w:rStyle w:val="Input"/>
          <w:lang w:eastAsia="zh-CN"/>
        </w:rPr>
        <w:t>zeros(</w:t>
      </w:r>
      <w:proofErr w:type="gramEnd"/>
      <w:r w:rsidRPr="00B21802">
        <w:rPr>
          <w:rStyle w:val="Input"/>
          <w:lang w:eastAsia="zh-CN"/>
        </w:rPr>
        <w:t>1,2201);</w:t>
      </w:r>
    </w:p>
    <w:p w:rsidR="00B21802" w:rsidRPr="00B21802" w:rsidRDefault="00B21802" w:rsidP="00B21802">
      <w:pPr>
        <w:rPr>
          <w:rStyle w:val="Input"/>
          <w:lang w:eastAsia="zh-CN"/>
        </w:rPr>
      </w:pPr>
      <w:r w:rsidRPr="00B21802">
        <w:rPr>
          <w:rStyle w:val="Input"/>
          <w:lang w:eastAsia="zh-CN"/>
        </w:rPr>
        <w:t>B=</w:t>
      </w:r>
      <w:proofErr w:type="gramStart"/>
      <w:r w:rsidRPr="00B21802">
        <w:rPr>
          <w:rStyle w:val="Input"/>
          <w:lang w:eastAsia="zh-CN"/>
        </w:rPr>
        <w:t>zeros(</w:t>
      </w:r>
      <w:proofErr w:type="gramEnd"/>
      <w:r w:rsidRPr="00B21802">
        <w:rPr>
          <w:rStyle w:val="Input"/>
          <w:lang w:eastAsia="zh-CN"/>
        </w:rPr>
        <w:t>1,2201);</w:t>
      </w:r>
    </w:p>
    <w:p w:rsidR="00B21802" w:rsidRPr="00B21802" w:rsidRDefault="00B21802" w:rsidP="00B21802">
      <w:pPr>
        <w:rPr>
          <w:rStyle w:val="Input"/>
          <w:lang w:eastAsia="zh-CN"/>
        </w:rPr>
      </w:pPr>
      <w:proofErr w:type="spellStart"/>
      <w:proofErr w:type="gramStart"/>
      <w:r w:rsidRPr="00B21802">
        <w:rPr>
          <w:rStyle w:val="Input"/>
          <w:lang w:eastAsia="zh-CN"/>
        </w:rPr>
        <w:t>vx</w:t>
      </w:r>
      <w:proofErr w:type="spellEnd"/>
      <w:r w:rsidRPr="00B21802">
        <w:rPr>
          <w:rStyle w:val="Input"/>
          <w:lang w:eastAsia="zh-CN"/>
        </w:rPr>
        <w:t>=</w:t>
      </w:r>
      <w:proofErr w:type="gramEnd"/>
      <w:r w:rsidRPr="00B21802">
        <w:rPr>
          <w:rStyle w:val="Input"/>
          <w:lang w:eastAsia="zh-CN"/>
        </w:rPr>
        <w:t>zeros(1,2201);</w:t>
      </w:r>
    </w:p>
    <w:p w:rsidR="00B21802" w:rsidRPr="00B21802" w:rsidRDefault="00B21802" w:rsidP="00B21802">
      <w:pPr>
        <w:rPr>
          <w:rStyle w:val="Input"/>
          <w:lang w:eastAsia="zh-CN"/>
        </w:rPr>
      </w:pPr>
      <w:proofErr w:type="spellStart"/>
      <w:proofErr w:type="gramStart"/>
      <w:r w:rsidRPr="00B21802">
        <w:rPr>
          <w:rStyle w:val="Input"/>
          <w:lang w:eastAsia="zh-CN"/>
        </w:rPr>
        <w:t>vy</w:t>
      </w:r>
      <w:proofErr w:type="spellEnd"/>
      <w:r w:rsidRPr="00B21802">
        <w:rPr>
          <w:rStyle w:val="Input"/>
          <w:lang w:eastAsia="zh-CN"/>
        </w:rPr>
        <w:t>=</w:t>
      </w:r>
      <w:proofErr w:type="gramEnd"/>
      <w:r w:rsidRPr="00B21802">
        <w:rPr>
          <w:rStyle w:val="Input"/>
          <w:lang w:eastAsia="zh-CN"/>
        </w:rPr>
        <w:t>zeros(1,2201);</w:t>
      </w:r>
    </w:p>
    <w:p w:rsidR="00B21802" w:rsidRPr="00B21802" w:rsidRDefault="00B21802" w:rsidP="00B21802">
      <w:pPr>
        <w:rPr>
          <w:rStyle w:val="Input"/>
          <w:lang w:eastAsia="zh-CN"/>
        </w:rPr>
      </w:pPr>
      <w:r w:rsidRPr="00B21802">
        <w:rPr>
          <w:rStyle w:val="Input"/>
          <w:lang w:eastAsia="zh-CN"/>
        </w:rPr>
        <w:t>v=</w:t>
      </w:r>
      <w:proofErr w:type="gramStart"/>
      <w:r w:rsidRPr="00B21802">
        <w:rPr>
          <w:rStyle w:val="Input"/>
          <w:lang w:eastAsia="zh-CN"/>
        </w:rPr>
        <w:t>zeros(</w:t>
      </w:r>
      <w:proofErr w:type="gramEnd"/>
      <w:r w:rsidRPr="00B21802">
        <w:rPr>
          <w:rStyle w:val="Input"/>
          <w:lang w:eastAsia="zh-CN"/>
        </w:rPr>
        <w:t>1,2201);</w:t>
      </w:r>
    </w:p>
    <w:p w:rsidR="00B21802" w:rsidRPr="00B21802" w:rsidRDefault="00B21802" w:rsidP="00B21802">
      <w:pPr>
        <w:rPr>
          <w:rStyle w:val="Input"/>
          <w:lang w:eastAsia="zh-CN"/>
        </w:rPr>
      </w:pPr>
      <w:r w:rsidRPr="00B21802">
        <w:rPr>
          <w:rStyle w:val="Input"/>
          <w:lang w:eastAsia="zh-CN"/>
        </w:rPr>
        <w:t>x=</w:t>
      </w:r>
      <w:proofErr w:type="gramStart"/>
      <w:r w:rsidRPr="00B21802">
        <w:rPr>
          <w:rStyle w:val="Input"/>
          <w:lang w:eastAsia="zh-CN"/>
        </w:rPr>
        <w:t>zeros(</w:t>
      </w:r>
      <w:proofErr w:type="gramEnd"/>
      <w:r w:rsidRPr="00B21802">
        <w:rPr>
          <w:rStyle w:val="Input"/>
          <w:lang w:eastAsia="zh-CN"/>
        </w:rPr>
        <w:t>1,2201);</w:t>
      </w:r>
    </w:p>
    <w:p w:rsidR="00B21802" w:rsidRPr="00B21802" w:rsidRDefault="00B21802" w:rsidP="00B21802">
      <w:pPr>
        <w:rPr>
          <w:rStyle w:val="Input"/>
          <w:lang w:eastAsia="zh-CN"/>
        </w:rPr>
      </w:pPr>
      <w:r w:rsidRPr="00B21802">
        <w:rPr>
          <w:rStyle w:val="Input"/>
          <w:lang w:eastAsia="zh-CN"/>
        </w:rPr>
        <w:t>y=</w:t>
      </w:r>
      <w:proofErr w:type="gramStart"/>
      <w:r w:rsidRPr="00B21802">
        <w:rPr>
          <w:rStyle w:val="Input"/>
          <w:lang w:eastAsia="zh-CN"/>
        </w:rPr>
        <w:t>zeros(</w:t>
      </w:r>
      <w:proofErr w:type="gramEnd"/>
      <w:r w:rsidRPr="00B21802">
        <w:rPr>
          <w:rStyle w:val="Input"/>
          <w:lang w:eastAsia="zh-CN"/>
        </w:rPr>
        <w:t>1,2201);</w:t>
      </w:r>
    </w:p>
    <w:p w:rsidR="00B21802" w:rsidRPr="00B21802" w:rsidRDefault="00B21802" w:rsidP="00B21802">
      <w:pPr>
        <w:rPr>
          <w:rStyle w:val="Input"/>
          <w:lang w:eastAsia="zh-CN"/>
        </w:rPr>
      </w:pPr>
      <w:r w:rsidRPr="00B21802">
        <w:rPr>
          <w:rStyle w:val="Input"/>
          <w:lang w:eastAsia="zh-CN"/>
        </w:rPr>
        <w:t>g=</w:t>
      </w:r>
      <w:proofErr w:type="gramStart"/>
      <w:r w:rsidRPr="00B21802">
        <w:rPr>
          <w:rStyle w:val="Input"/>
          <w:lang w:eastAsia="zh-CN"/>
        </w:rPr>
        <w:t>zeros(</w:t>
      </w:r>
      <w:proofErr w:type="gramEnd"/>
      <w:r w:rsidRPr="00B21802">
        <w:rPr>
          <w:rStyle w:val="Input"/>
          <w:lang w:eastAsia="zh-CN"/>
        </w:rPr>
        <w:t>1,2201);</w:t>
      </w:r>
    </w:p>
    <w:p w:rsidR="00B21802" w:rsidRPr="00B21802" w:rsidRDefault="00B21802" w:rsidP="00B21802">
      <w:pPr>
        <w:rPr>
          <w:rStyle w:val="Input"/>
          <w:lang w:eastAsia="zh-CN"/>
        </w:rPr>
      </w:pPr>
      <w:r w:rsidRPr="00B21802">
        <w:rPr>
          <w:rStyle w:val="Input"/>
          <w:lang w:eastAsia="zh-CN"/>
        </w:rPr>
        <w:t>y0=10000;</w:t>
      </w:r>
    </w:p>
    <w:p w:rsidR="00B21802" w:rsidRPr="00B21802" w:rsidRDefault="00B21802" w:rsidP="00B21802">
      <w:pPr>
        <w:rPr>
          <w:rStyle w:val="Input"/>
          <w:lang w:eastAsia="zh-CN"/>
        </w:rPr>
      </w:pPr>
      <w:proofErr w:type="spellStart"/>
      <w:proofErr w:type="gramStart"/>
      <w:r w:rsidRPr="00B21802">
        <w:rPr>
          <w:rStyle w:val="Input"/>
          <w:lang w:eastAsia="zh-CN"/>
        </w:rPr>
        <w:t>dt</w:t>
      </w:r>
      <w:proofErr w:type="spellEnd"/>
      <w:r w:rsidRPr="00B21802">
        <w:rPr>
          <w:rStyle w:val="Input"/>
          <w:lang w:eastAsia="zh-CN"/>
        </w:rPr>
        <w:t>=</w:t>
      </w:r>
      <w:proofErr w:type="gramEnd"/>
      <w:r w:rsidRPr="00B21802">
        <w:rPr>
          <w:rStyle w:val="Input"/>
          <w:lang w:eastAsia="zh-CN"/>
        </w:rPr>
        <w:t>0.05;</w:t>
      </w:r>
    </w:p>
    <w:p w:rsidR="00B21802" w:rsidRPr="00B21802" w:rsidRDefault="00B21802" w:rsidP="00B21802">
      <w:pPr>
        <w:rPr>
          <w:rStyle w:val="Input"/>
          <w:lang w:eastAsia="zh-CN"/>
        </w:rPr>
      </w:pPr>
      <w:proofErr w:type="gramStart"/>
      <w:r w:rsidRPr="00B21802">
        <w:rPr>
          <w:rStyle w:val="Input"/>
          <w:lang w:eastAsia="zh-CN"/>
        </w:rPr>
        <w:t>v(</w:t>
      </w:r>
      <w:proofErr w:type="gramEnd"/>
      <w:r w:rsidRPr="00B21802">
        <w:rPr>
          <w:rStyle w:val="Input"/>
          <w:lang w:eastAsia="zh-CN"/>
        </w:rPr>
        <w:t>1)=700;</w:t>
      </w:r>
    </w:p>
    <w:p w:rsidR="00B21802" w:rsidRPr="00B21802" w:rsidRDefault="00B21802" w:rsidP="00B21802">
      <w:pPr>
        <w:rPr>
          <w:rStyle w:val="Input"/>
          <w:lang w:eastAsia="zh-CN"/>
        </w:rPr>
      </w:pPr>
      <w:proofErr w:type="gramStart"/>
      <w:r w:rsidRPr="00B21802">
        <w:rPr>
          <w:rStyle w:val="Input"/>
          <w:lang w:eastAsia="zh-CN"/>
        </w:rPr>
        <w:t>B(</w:t>
      </w:r>
      <w:proofErr w:type="gramEnd"/>
      <w:r w:rsidRPr="00B21802">
        <w:rPr>
          <w:rStyle w:val="Input"/>
          <w:lang w:eastAsia="zh-CN"/>
        </w:rPr>
        <w:t>1)=0.00004;</w:t>
      </w:r>
    </w:p>
    <w:p w:rsidR="00B21802" w:rsidRPr="00B21802" w:rsidRDefault="00B21802" w:rsidP="00B21802">
      <w:pPr>
        <w:rPr>
          <w:rStyle w:val="Input"/>
          <w:lang w:eastAsia="zh-CN"/>
        </w:rPr>
      </w:pPr>
      <w:proofErr w:type="gramStart"/>
      <w:r w:rsidRPr="00B21802">
        <w:rPr>
          <w:rStyle w:val="Input"/>
          <w:lang w:eastAsia="zh-CN"/>
        </w:rPr>
        <w:t>g(</w:t>
      </w:r>
      <w:proofErr w:type="gramEnd"/>
      <w:r w:rsidRPr="00B21802">
        <w:rPr>
          <w:rStyle w:val="Input"/>
          <w:lang w:eastAsia="zh-CN"/>
        </w:rPr>
        <w:t>1)=9.8;</w:t>
      </w:r>
    </w:p>
    <w:p w:rsidR="00B21802" w:rsidRPr="00B21802" w:rsidRDefault="00B21802" w:rsidP="00B21802">
      <w:pPr>
        <w:rPr>
          <w:rStyle w:val="Input"/>
          <w:lang w:eastAsia="zh-CN"/>
        </w:rPr>
      </w:pPr>
      <w:proofErr w:type="gramStart"/>
      <w:r w:rsidRPr="00B21802">
        <w:rPr>
          <w:rStyle w:val="Input"/>
          <w:lang w:eastAsia="zh-CN"/>
        </w:rPr>
        <w:t>theta=</w:t>
      </w:r>
      <w:proofErr w:type="gramEnd"/>
      <w:r w:rsidRPr="00B21802">
        <w:rPr>
          <w:rStyle w:val="Input"/>
          <w:lang w:eastAsia="zh-CN"/>
        </w:rPr>
        <w:t>pi/4;</w:t>
      </w:r>
    </w:p>
    <w:p w:rsidR="00B21802" w:rsidRPr="00B21802" w:rsidRDefault="00B21802" w:rsidP="00B21802">
      <w:pPr>
        <w:rPr>
          <w:rStyle w:val="Input"/>
          <w:lang w:eastAsia="zh-CN"/>
        </w:rPr>
      </w:pPr>
      <w:proofErr w:type="spellStart"/>
      <w:proofErr w:type="gramStart"/>
      <w:r w:rsidRPr="00B21802">
        <w:rPr>
          <w:rStyle w:val="Input"/>
          <w:lang w:eastAsia="zh-CN"/>
        </w:rPr>
        <w:t>vx</w:t>
      </w:r>
      <w:proofErr w:type="spellEnd"/>
      <w:r w:rsidRPr="00B21802">
        <w:rPr>
          <w:rStyle w:val="Input"/>
          <w:lang w:eastAsia="zh-CN"/>
        </w:rPr>
        <w:t>(</w:t>
      </w:r>
      <w:proofErr w:type="gramEnd"/>
      <w:r w:rsidRPr="00B21802">
        <w:rPr>
          <w:rStyle w:val="Input"/>
          <w:lang w:eastAsia="zh-CN"/>
        </w:rPr>
        <w:t>1)=v(1)*</w:t>
      </w:r>
      <w:proofErr w:type="spellStart"/>
      <w:r w:rsidRPr="00B21802">
        <w:rPr>
          <w:rStyle w:val="Input"/>
          <w:lang w:eastAsia="zh-CN"/>
        </w:rPr>
        <w:t>cos</w:t>
      </w:r>
      <w:proofErr w:type="spellEnd"/>
      <w:r w:rsidRPr="00B21802">
        <w:rPr>
          <w:rStyle w:val="Input"/>
          <w:lang w:eastAsia="zh-CN"/>
        </w:rPr>
        <w:t>(theta);</w:t>
      </w:r>
    </w:p>
    <w:p w:rsidR="00B21802" w:rsidRPr="00B21802" w:rsidRDefault="00B21802" w:rsidP="00B21802">
      <w:pPr>
        <w:rPr>
          <w:rStyle w:val="Input"/>
          <w:lang w:eastAsia="zh-CN"/>
        </w:rPr>
      </w:pPr>
      <w:proofErr w:type="spellStart"/>
      <w:proofErr w:type="gramStart"/>
      <w:r w:rsidRPr="00B21802">
        <w:rPr>
          <w:rStyle w:val="Input"/>
          <w:lang w:eastAsia="zh-CN"/>
        </w:rPr>
        <w:t>vy</w:t>
      </w:r>
      <w:proofErr w:type="spellEnd"/>
      <w:r w:rsidRPr="00B21802">
        <w:rPr>
          <w:rStyle w:val="Input"/>
          <w:lang w:eastAsia="zh-CN"/>
        </w:rPr>
        <w:t>(</w:t>
      </w:r>
      <w:proofErr w:type="gramEnd"/>
      <w:r w:rsidRPr="00B21802">
        <w:rPr>
          <w:rStyle w:val="Input"/>
          <w:lang w:eastAsia="zh-CN"/>
        </w:rPr>
        <w:t>1)=v(1)*sin(theta);</w:t>
      </w:r>
    </w:p>
    <w:p w:rsidR="00B21802" w:rsidRPr="00B21802" w:rsidRDefault="00B21802" w:rsidP="00B21802">
      <w:pPr>
        <w:rPr>
          <w:rStyle w:val="Input"/>
          <w:lang w:eastAsia="zh-CN"/>
        </w:rPr>
      </w:pPr>
      <w:proofErr w:type="gramStart"/>
      <w:r w:rsidRPr="00B21802">
        <w:rPr>
          <w:rStyle w:val="Input"/>
          <w:lang w:eastAsia="zh-CN"/>
        </w:rPr>
        <w:t>for</w:t>
      </w:r>
      <w:proofErr w:type="gramEnd"/>
      <w:r w:rsidRPr="00B21802">
        <w:rPr>
          <w:rStyle w:val="Input"/>
          <w:lang w:eastAsia="zh-CN"/>
        </w:rPr>
        <w:t xml:space="preserve"> i=1:1:2200</w:t>
      </w:r>
    </w:p>
    <w:p w:rsidR="00B21802" w:rsidRPr="00B21802" w:rsidRDefault="00B21802" w:rsidP="00B21802">
      <w:pPr>
        <w:rPr>
          <w:rStyle w:val="Input"/>
          <w:lang w:eastAsia="zh-CN"/>
        </w:rPr>
      </w:pPr>
      <w:r w:rsidRPr="00B21802">
        <w:rPr>
          <w:rStyle w:val="Input"/>
          <w:lang w:eastAsia="zh-CN"/>
        </w:rPr>
        <w:t xml:space="preserve"> </w:t>
      </w:r>
      <w:proofErr w:type="gramStart"/>
      <w:r w:rsidRPr="00B21802">
        <w:rPr>
          <w:rStyle w:val="Input"/>
          <w:lang w:eastAsia="zh-CN"/>
        </w:rPr>
        <w:t>if</w:t>
      </w:r>
      <w:proofErr w:type="gramEnd"/>
      <w:r w:rsidRPr="00B21802">
        <w:rPr>
          <w:rStyle w:val="Input"/>
          <w:lang w:eastAsia="zh-CN"/>
        </w:rPr>
        <w:t xml:space="preserve"> y(i)&gt;=-0</w:t>
      </w:r>
    </w:p>
    <w:p w:rsidR="00B21802" w:rsidRPr="00B21802" w:rsidRDefault="00B21802" w:rsidP="00B21802">
      <w:pPr>
        <w:rPr>
          <w:rStyle w:val="Input"/>
          <w:lang w:eastAsia="zh-CN"/>
        </w:rPr>
      </w:pPr>
      <w:r w:rsidRPr="00B21802">
        <w:rPr>
          <w:rStyle w:val="Input"/>
          <w:lang w:eastAsia="zh-CN"/>
        </w:rPr>
        <w:t xml:space="preserve">  </w:t>
      </w:r>
      <w:proofErr w:type="gramStart"/>
      <w:r w:rsidRPr="00B21802">
        <w:rPr>
          <w:rStyle w:val="Input"/>
          <w:lang w:eastAsia="zh-CN"/>
        </w:rPr>
        <w:t>v(</w:t>
      </w:r>
      <w:proofErr w:type="gramEnd"/>
      <w:r w:rsidRPr="00B21802">
        <w:rPr>
          <w:rStyle w:val="Input"/>
          <w:lang w:eastAsia="zh-CN"/>
        </w:rPr>
        <w:t>i)=</w:t>
      </w:r>
      <w:proofErr w:type="spellStart"/>
      <w:r w:rsidRPr="00B21802">
        <w:rPr>
          <w:rStyle w:val="Input"/>
          <w:lang w:eastAsia="zh-CN"/>
        </w:rPr>
        <w:t>sqrt</w:t>
      </w:r>
      <w:proofErr w:type="spellEnd"/>
      <w:r w:rsidRPr="00B21802">
        <w:rPr>
          <w:rStyle w:val="Input"/>
          <w:lang w:eastAsia="zh-CN"/>
        </w:rPr>
        <w:t>(</w:t>
      </w:r>
      <w:proofErr w:type="spellStart"/>
      <w:r w:rsidRPr="00B21802">
        <w:rPr>
          <w:rStyle w:val="Input"/>
          <w:lang w:eastAsia="zh-CN"/>
        </w:rPr>
        <w:t>vx</w:t>
      </w:r>
      <w:proofErr w:type="spellEnd"/>
      <w:r w:rsidRPr="00B21802">
        <w:rPr>
          <w:rStyle w:val="Input"/>
          <w:lang w:eastAsia="zh-CN"/>
        </w:rPr>
        <w:t>(i)*</w:t>
      </w:r>
      <w:proofErr w:type="spellStart"/>
      <w:r w:rsidRPr="00B21802">
        <w:rPr>
          <w:rStyle w:val="Input"/>
          <w:lang w:eastAsia="zh-CN"/>
        </w:rPr>
        <w:t>vx</w:t>
      </w:r>
      <w:proofErr w:type="spellEnd"/>
      <w:r w:rsidRPr="00B21802">
        <w:rPr>
          <w:rStyle w:val="Input"/>
          <w:lang w:eastAsia="zh-CN"/>
        </w:rPr>
        <w:t>(i)+</w:t>
      </w:r>
      <w:proofErr w:type="spellStart"/>
      <w:r w:rsidRPr="00B21802">
        <w:rPr>
          <w:rStyle w:val="Input"/>
          <w:lang w:eastAsia="zh-CN"/>
        </w:rPr>
        <w:t>vy</w:t>
      </w:r>
      <w:proofErr w:type="spellEnd"/>
      <w:r w:rsidRPr="00B21802">
        <w:rPr>
          <w:rStyle w:val="Input"/>
          <w:lang w:eastAsia="zh-CN"/>
        </w:rPr>
        <w:t>(i)*</w:t>
      </w:r>
      <w:proofErr w:type="spellStart"/>
      <w:r w:rsidRPr="00B21802">
        <w:rPr>
          <w:rStyle w:val="Input"/>
          <w:lang w:eastAsia="zh-CN"/>
        </w:rPr>
        <w:t>vy</w:t>
      </w:r>
      <w:proofErr w:type="spellEnd"/>
      <w:r w:rsidRPr="00B21802">
        <w:rPr>
          <w:rStyle w:val="Input"/>
          <w:lang w:eastAsia="zh-CN"/>
        </w:rPr>
        <w:t>(i));</w:t>
      </w:r>
    </w:p>
    <w:p w:rsidR="00B21802" w:rsidRPr="00B21802" w:rsidRDefault="00B21802" w:rsidP="00B21802">
      <w:pPr>
        <w:rPr>
          <w:rStyle w:val="Input"/>
          <w:lang w:eastAsia="zh-CN"/>
        </w:rPr>
      </w:pPr>
      <w:proofErr w:type="gramStart"/>
      <w:r w:rsidRPr="00B21802">
        <w:rPr>
          <w:rStyle w:val="Input"/>
          <w:lang w:eastAsia="zh-CN"/>
        </w:rPr>
        <w:t>x(</w:t>
      </w:r>
      <w:proofErr w:type="gramEnd"/>
      <w:r w:rsidRPr="00B21802">
        <w:rPr>
          <w:rStyle w:val="Input"/>
          <w:lang w:eastAsia="zh-CN"/>
        </w:rPr>
        <w:t>i+1)=x(i)+</w:t>
      </w:r>
      <w:proofErr w:type="spellStart"/>
      <w:r w:rsidRPr="00B21802">
        <w:rPr>
          <w:rStyle w:val="Input"/>
          <w:lang w:eastAsia="zh-CN"/>
        </w:rPr>
        <w:t>vx</w:t>
      </w:r>
      <w:proofErr w:type="spellEnd"/>
      <w:r w:rsidRPr="00B21802">
        <w:rPr>
          <w:rStyle w:val="Input"/>
          <w:lang w:eastAsia="zh-CN"/>
        </w:rPr>
        <w:t>(i)*</w:t>
      </w:r>
      <w:proofErr w:type="spellStart"/>
      <w:r w:rsidRPr="00B21802">
        <w:rPr>
          <w:rStyle w:val="Input"/>
          <w:lang w:eastAsia="zh-CN"/>
        </w:rPr>
        <w:t>dt</w:t>
      </w:r>
      <w:proofErr w:type="spellEnd"/>
      <w:r w:rsidRPr="00B21802">
        <w:rPr>
          <w:rStyle w:val="Input"/>
          <w:lang w:eastAsia="zh-CN"/>
        </w:rPr>
        <w:t>;</w:t>
      </w:r>
    </w:p>
    <w:p w:rsidR="00B21802" w:rsidRPr="00B21802" w:rsidRDefault="00B21802" w:rsidP="00B21802">
      <w:pPr>
        <w:rPr>
          <w:rStyle w:val="Input"/>
          <w:lang w:eastAsia="zh-CN"/>
        </w:rPr>
      </w:pPr>
      <w:proofErr w:type="gramStart"/>
      <w:r w:rsidRPr="00B21802">
        <w:rPr>
          <w:rStyle w:val="Input"/>
          <w:lang w:eastAsia="zh-CN"/>
        </w:rPr>
        <w:t>y(</w:t>
      </w:r>
      <w:proofErr w:type="gramEnd"/>
      <w:r w:rsidRPr="00B21802">
        <w:rPr>
          <w:rStyle w:val="Input"/>
          <w:lang w:eastAsia="zh-CN"/>
        </w:rPr>
        <w:t>i+1)=y(i)+</w:t>
      </w:r>
      <w:proofErr w:type="spellStart"/>
      <w:r w:rsidRPr="00B21802">
        <w:rPr>
          <w:rStyle w:val="Input"/>
          <w:lang w:eastAsia="zh-CN"/>
        </w:rPr>
        <w:t>vy</w:t>
      </w:r>
      <w:proofErr w:type="spellEnd"/>
      <w:r w:rsidRPr="00B21802">
        <w:rPr>
          <w:rStyle w:val="Input"/>
          <w:lang w:eastAsia="zh-CN"/>
        </w:rPr>
        <w:t>(i)*</w:t>
      </w:r>
      <w:proofErr w:type="spellStart"/>
      <w:r w:rsidRPr="00B21802">
        <w:rPr>
          <w:rStyle w:val="Input"/>
          <w:lang w:eastAsia="zh-CN"/>
        </w:rPr>
        <w:t>dt</w:t>
      </w:r>
      <w:proofErr w:type="spellEnd"/>
      <w:r w:rsidRPr="00B21802">
        <w:rPr>
          <w:rStyle w:val="Input"/>
          <w:lang w:eastAsia="zh-CN"/>
        </w:rPr>
        <w:t>;</w:t>
      </w:r>
    </w:p>
    <w:p w:rsidR="00B21802" w:rsidRPr="00B21802" w:rsidRDefault="00B21802" w:rsidP="00B21802">
      <w:pPr>
        <w:rPr>
          <w:rStyle w:val="Input"/>
          <w:lang w:eastAsia="zh-CN"/>
        </w:rPr>
      </w:pPr>
      <w:proofErr w:type="spellStart"/>
      <w:proofErr w:type="gramStart"/>
      <w:r w:rsidRPr="00B21802">
        <w:rPr>
          <w:rStyle w:val="Input"/>
          <w:lang w:eastAsia="zh-CN"/>
        </w:rPr>
        <w:t>vx</w:t>
      </w:r>
      <w:proofErr w:type="spellEnd"/>
      <w:r w:rsidRPr="00B21802">
        <w:rPr>
          <w:rStyle w:val="Input"/>
          <w:lang w:eastAsia="zh-CN"/>
        </w:rPr>
        <w:t>(</w:t>
      </w:r>
      <w:proofErr w:type="gramEnd"/>
      <w:r w:rsidRPr="00B21802">
        <w:rPr>
          <w:rStyle w:val="Input"/>
          <w:lang w:eastAsia="zh-CN"/>
        </w:rPr>
        <w:t>i+1)=</w:t>
      </w:r>
      <w:proofErr w:type="spellStart"/>
      <w:r w:rsidRPr="00B21802">
        <w:rPr>
          <w:rStyle w:val="Input"/>
          <w:lang w:eastAsia="zh-CN"/>
        </w:rPr>
        <w:t>vx</w:t>
      </w:r>
      <w:proofErr w:type="spellEnd"/>
      <w:r w:rsidRPr="00B21802">
        <w:rPr>
          <w:rStyle w:val="Input"/>
          <w:lang w:eastAsia="zh-CN"/>
        </w:rPr>
        <w:t>(i)-B(i)*v(i)*</w:t>
      </w:r>
      <w:proofErr w:type="spellStart"/>
      <w:r w:rsidRPr="00B21802">
        <w:rPr>
          <w:rStyle w:val="Input"/>
          <w:lang w:eastAsia="zh-CN"/>
        </w:rPr>
        <w:t>vx</w:t>
      </w:r>
      <w:proofErr w:type="spellEnd"/>
      <w:r w:rsidRPr="00B21802">
        <w:rPr>
          <w:rStyle w:val="Input"/>
          <w:lang w:eastAsia="zh-CN"/>
        </w:rPr>
        <w:t>(i)*</w:t>
      </w:r>
      <w:proofErr w:type="spellStart"/>
      <w:r w:rsidRPr="00B21802">
        <w:rPr>
          <w:rStyle w:val="Input"/>
          <w:lang w:eastAsia="zh-CN"/>
        </w:rPr>
        <w:t>dt</w:t>
      </w:r>
      <w:proofErr w:type="spellEnd"/>
      <w:r w:rsidRPr="00B21802">
        <w:rPr>
          <w:rStyle w:val="Input"/>
          <w:lang w:eastAsia="zh-CN"/>
        </w:rPr>
        <w:t>;</w:t>
      </w:r>
    </w:p>
    <w:p w:rsidR="00B21802" w:rsidRPr="00B21802" w:rsidRDefault="00B21802" w:rsidP="00B21802">
      <w:pPr>
        <w:rPr>
          <w:rStyle w:val="Input"/>
          <w:lang w:eastAsia="zh-CN"/>
        </w:rPr>
      </w:pPr>
      <w:proofErr w:type="spellStart"/>
      <w:proofErr w:type="gramStart"/>
      <w:r w:rsidRPr="00B21802">
        <w:rPr>
          <w:rStyle w:val="Input"/>
          <w:lang w:eastAsia="zh-CN"/>
        </w:rPr>
        <w:t>vy</w:t>
      </w:r>
      <w:proofErr w:type="spellEnd"/>
      <w:r w:rsidRPr="00B21802">
        <w:rPr>
          <w:rStyle w:val="Input"/>
          <w:lang w:eastAsia="zh-CN"/>
        </w:rPr>
        <w:t>(</w:t>
      </w:r>
      <w:proofErr w:type="gramEnd"/>
      <w:r w:rsidRPr="00B21802">
        <w:rPr>
          <w:rStyle w:val="Input"/>
          <w:lang w:eastAsia="zh-CN"/>
        </w:rPr>
        <w:t>i+1)=</w:t>
      </w:r>
      <w:proofErr w:type="spellStart"/>
      <w:r w:rsidRPr="00B21802">
        <w:rPr>
          <w:rStyle w:val="Input"/>
          <w:lang w:eastAsia="zh-CN"/>
        </w:rPr>
        <w:t>vy</w:t>
      </w:r>
      <w:proofErr w:type="spellEnd"/>
      <w:r w:rsidRPr="00B21802">
        <w:rPr>
          <w:rStyle w:val="Input"/>
          <w:lang w:eastAsia="zh-CN"/>
        </w:rPr>
        <w:t>(i)-g(i)*</w:t>
      </w:r>
      <w:proofErr w:type="spellStart"/>
      <w:r w:rsidRPr="00B21802">
        <w:rPr>
          <w:rStyle w:val="Input"/>
          <w:lang w:eastAsia="zh-CN"/>
        </w:rPr>
        <w:t>dt</w:t>
      </w:r>
      <w:proofErr w:type="spellEnd"/>
      <w:r w:rsidRPr="00B21802">
        <w:rPr>
          <w:rStyle w:val="Input"/>
          <w:lang w:eastAsia="zh-CN"/>
        </w:rPr>
        <w:t>-B(i)*v(i)*</w:t>
      </w:r>
      <w:proofErr w:type="spellStart"/>
      <w:r w:rsidRPr="00B21802">
        <w:rPr>
          <w:rStyle w:val="Input"/>
          <w:lang w:eastAsia="zh-CN"/>
        </w:rPr>
        <w:t>vy</w:t>
      </w:r>
      <w:proofErr w:type="spellEnd"/>
      <w:r w:rsidRPr="00B21802">
        <w:rPr>
          <w:rStyle w:val="Input"/>
          <w:lang w:eastAsia="zh-CN"/>
        </w:rPr>
        <w:t>(i)*</w:t>
      </w:r>
      <w:proofErr w:type="spellStart"/>
      <w:r w:rsidRPr="00B21802">
        <w:rPr>
          <w:rStyle w:val="Input"/>
          <w:lang w:eastAsia="zh-CN"/>
        </w:rPr>
        <w:t>dt</w:t>
      </w:r>
      <w:proofErr w:type="spellEnd"/>
      <w:r w:rsidRPr="00B21802">
        <w:rPr>
          <w:rStyle w:val="Input"/>
          <w:lang w:eastAsia="zh-CN"/>
        </w:rPr>
        <w:t>;</w:t>
      </w:r>
    </w:p>
    <w:p w:rsidR="00B21802" w:rsidRPr="00B21802" w:rsidRDefault="00B21802" w:rsidP="00B21802">
      <w:pPr>
        <w:rPr>
          <w:rStyle w:val="Input"/>
          <w:lang w:eastAsia="zh-CN"/>
        </w:rPr>
      </w:pPr>
      <w:proofErr w:type="gramStart"/>
      <w:r w:rsidRPr="00B21802">
        <w:rPr>
          <w:rStyle w:val="Input"/>
          <w:lang w:eastAsia="zh-CN"/>
        </w:rPr>
        <w:t>B(</w:t>
      </w:r>
      <w:proofErr w:type="gramEnd"/>
      <w:r w:rsidRPr="00B21802">
        <w:rPr>
          <w:rStyle w:val="Input"/>
          <w:lang w:eastAsia="zh-CN"/>
        </w:rPr>
        <w:t>i+1)=B(i)*</w:t>
      </w:r>
      <w:proofErr w:type="spellStart"/>
      <w:r w:rsidRPr="00B21802">
        <w:rPr>
          <w:rStyle w:val="Input"/>
          <w:lang w:eastAsia="zh-CN"/>
        </w:rPr>
        <w:t>exp</w:t>
      </w:r>
      <w:proofErr w:type="spellEnd"/>
      <w:r w:rsidRPr="00B21802">
        <w:rPr>
          <w:rStyle w:val="Input"/>
          <w:lang w:eastAsia="zh-CN"/>
        </w:rPr>
        <w:t>(-y(i+1)/y0);</w:t>
      </w:r>
    </w:p>
    <w:p w:rsidR="00B21802" w:rsidRPr="00B21802" w:rsidRDefault="00B21802" w:rsidP="00B21802">
      <w:pPr>
        <w:rPr>
          <w:rStyle w:val="Input"/>
          <w:lang w:eastAsia="zh-CN"/>
        </w:rPr>
      </w:pPr>
      <w:proofErr w:type="gramStart"/>
      <w:r w:rsidRPr="00B21802">
        <w:rPr>
          <w:rStyle w:val="Input"/>
          <w:lang w:eastAsia="zh-CN"/>
        </w:rPr>
        <w:t>g(</w:t>
      </w:r>
      <w:proofErr w:type="gramEnd"/>
      <w:r w:rsidRPr="00B21802">
        <w:rPr>
          <w:rStyle w:val="Input"/>
          <w:lang w:eastAsia="zh-CN"/>
        </w:rPr>
        <w:t>i+1)=g(1)*6371000^2/(6371000+y(i+1))^2;</w:t>
      </w:r>
    </w:p>
    <w:p w:rsidR="00B21802" w:rsidRPr="00B21802" w:rsidRDefault="00B21802" w:rsidP="00B21802">
      <w:pPr>
        <w:rPr>
          <w:rStyle w:val="Input"/>
          <w:lang w:eastAsia="zh-CN"/>
        </w:rPr>
      </w:pPr>
      <w:proofErr w:type="gramStart"/>
      <w:r w:rsidRPr="00B21802">
        <w:rPr>
          <w:rStyle w:val="Input"/>
          <w:lang w:eastAsia="zh-CN"/>
        </w:rPr>
        <w:t>t(</w:t>
      </w:r>
      <w:proofErr w:type="gramEnd"/>
      <w:r w:rsidRPr="00B21802">
        <w:rPr>
          <w:rStyle w:val="Input"/>
          <w:lang w:eastAsia="zh-CN"/>
        </w:rPr>
        <w:t>i+1)=t(i)+</w:t>
      </w:r>
      <w:proofErr w:type="spellStart"/>
      <w:r w:rsidRPr="00B21802">
        <w:rPr>
          <w:rStyle w:val="Input"/>
          <w:lang w:eastAsia="zh-CN"/>
        </w:rPr>
        <w:t>dt</w:t>
      </w:r>
      <w:proofErr w:type="spellEnd"/>
      <w:r w:rsidRPr="00B21802">
        <w:rPr>
          <w:rStyle w:val="Input"/>
          <w:lang w:eastAsia="zh-CN"/>
        </w:rPr>
        <w:t>;</w:t>
      </w:r>
    </w:p>
    <w:p w:rsidR="00B21802" w:rsidRPr="00B21802" w:rsidRDefault="00B21802" w:rsidP="00B21802">
      <w:pPr>
        <w:rPr>
          <w:rStyle w:val="Input"/>
          <w:lang w:eastAsia="zh-CN"/>
        </w:rPr>
      </w:pPr>
      <w:r w:rsidRPr="00B21802">
        <w:rPr>
          <w:rStyle w:val="Input"/>
          <w:lang w:eastAsia="zh-CN"/>
        </w:rPr>
        <w:t xml:space="preserve"> </w:t>
      </w:r>
      <w:proofErr w:type="gramStart"/>
      <w:r w:rsidRPr="00B21802">
        <w:rPr>
          <w:rStyle w:val="Input"/>
          <w:lang w:eastAsia="zh-CN"/>
        </w:rPr>
        <w:t>else</w:t>
      </w:r>
      <w:proofErr w:type="gramEnd"/>
    </w:p>
    <w:p w:rsidR="00B21802" w:rsidRPr="00B21802" w:rsidRDefault="00B21802" w:rsidP="00B21802">
      <w:pPr>
        <w:rPr>
          <w:rStyle w:val="Input"/>
          <w:lang w:eastAsia="zh-CN"/>
        </w:rPr>
      </w:pPr>
      <w:r w:rsidRPr="00B21802">
        <w:rPr>
          <w:rStyle w:val="Input"/>
          <w:lang w:eastAsia="zh-CN"/>
        </w:rPr>
        <w:lastRenderedPageBreak/>
        <w:t xml:space="preserve"> </w:t>
      </w:r>
      <w:proofErr w:type="gramStart"/>
      <w:r w:rsidRPr="00B21802">
        <w:rPr>
          <w:rStyle w:val="Input"/>
          <w:lang w:eastAsia="zh-CN"/>
        </w:rPr>
        <w:t>break</w:t>
      </w:r>
      <w:proofErr w:type="gramEnd"/>
    </w:p>
    <w:p w:rsidR="00B21802" w:rsidRPr="00B21802" w:rsidRDefault="00B21802" w:rsidP="00B21802">
      <w:pPr>
        <w:rPr>
          <w:rStyle w:val="Input"/>
          <w:lang w:eastAsia="zh-CN"/>
        </w:rPr>
      </w:pPr>
      <w:r w:rsidRPr="00B21802">
        <w:rPr>
          <w:rStyle w:val="Input"/>
          <w:lang w:eastAsia="zh-CN"/>
        </w:rPr>
        <w:t xml:space="preserve"> </w:t>
      </w:r>
      <w:proofErr w:type="gramStart"/>
      <w:r w:rsidRPr="00B21802">
        <w:rPr>
          <w:rStyle w:val="Input"/>
          <w:lang w:eastAsia="zh-CN"/>
        </w:rPr>
        <w:t>end</w:t>
      </w:r>
      <w:proofErr w:type="gramEnd"/>
    </w:p>
    <w:p w:rsidR="00B21802" w:rsidRPr="00B21802" w:rsidRDefault="00B21802" w:rsidP="00B21802">
      <w:pPr>
        <w:rPr>
          <w:rStyle w:val="Input"/>
          <w:lang w:eastAsia="zh-CN"/>
        </w:rPr>
      </w:pPr>
      <w:proofErr w:type="gramStart"/>
      <w:r w:rsidRPr="00B21802">
        <w:rPr>
          <w:rStyle w:val="Input"/>
          <w:lang w:eastAsia="zh-CN"/>
        </w:rPr>
        <w:t>end</w:t>
      </w:r>
      <w:proofErr w:type="gramEnd"/>
    </w:p>
    <w:p w:rsidR="00B028B1" w:rsidRPr="00B21802" w:rsidRDefault="00B21802" w:rsidP="00B21802">
      <w:pPr>
        <w:rPr>
          <w:rStyle w:val="Input"/>
          <w:rFonts w:hint="eastAsia"/>
        </w:rPr>
      </w:pPr>
      <w:proofErr w:type="gramStart"/>
      <w:r w:rsidRPr="00B21802">
        <w:rPr>
          <w:rStyle w:val="Input"/>
          <w:lang w:eastAsia="zh-CN"/>
        </w:rPr>
        <w:t>plot(</w:t>
      </w:r>
      <w:proofErr w:type="spellStart"/>
      <w:proofErr w:type="gramEnd"/>
      <w:r w:rsidRPr="00B21802">
        <w:rPr>
          <w:rStyle w:val="Input"/>
          <w:lang w:eastAsia="zh-CN"/>
        </w:rPr>
        <w:t>x,y</w:t>
      </w:r>
      <w:proofErr w:type="spellEnd"/>
      <w:r w:rsidRPr="00B21802">
        <w:rPr>
          <w:rStyle w:val="Input"/>
          <w:lang w:eastAsia="zh-CN"/>
        </w:rPr>
        <w:t>)</w:t>
      </w:r>
    </w:p>
    <w:p w:rsidR="00B21802" w:rsidRPr="00B21802" w:rsidRDefault="00B21802" w:rsidP="00B21802">
      <w:pPr>
        <w:pStyle w:val="Normal"/>
        <w:rPr>
          <w:rStyle w:val="Input"/>
          <w:rFonts w:hint="eastAsia"/>
          <w:lang w:eastAsia="zh-CN"/>
        </w:rPr>
      </w:pPr>
      <w:proofErr w:type="gramStart"/>
      <w:r w:rsidRPr="00B21802">
        <w:rPr>
          <w:rStyle w:val="Input"/>
          <w:rFonts w:hint="eastAsia"/>
          <w:lang w:eastAsia="zh-CN"/>
        </w:rPr>
        <w:t>axis(</w:t>
      </w:r>
      <w:proofErr w:type="gramEnd"/>
      <w:r w:rsidRPr="00B21802">
        <w:rPr>
          <w:rStyle w:val="Input"/>
          <w:rFonts w:hint="eastAsia"/>
          <w:lang w:eastAsia="zh-CN"/>
        </w:rPr>
        <w:t>[0 4.6e4 1000 12000]);</w:t>
      </w:r>
    </w:p>
    <w:p w:rsidR="00B21802" w:rsidRDefault="00B21802" w:rsidP="00B21802">
      <w:pPr>
        <w:pStyle w:val="Normal"/>
      </w:pPr>
      <w:proofErr w:type="gramStart"/>
      <w:r w:rsidRPr="00B21802">
        <w:rPr>
          <w:rStyle w:val="Input"/>
          <w:rFonts w:hint="eastAsia"/>
          <w:lang w:eastAsia="zh-CN"/>
        </w:rPr>
        <w:t>title(</w:t>
      </w:r>
      <w:proofErr w:type="gramEnd"/>
      <w:r w:rsidRPr="00B21802">
        <w:rPr>
          <w:rStyle w:val="Input"/>
          <w:rFonts w:hint="eastAsia"/>
          <w:lang w:eastAsia="zh-CN"/>
        </w:rPr>
        <w:t xml:space="preserve">'the </w:t>
      </w:r>
      <w:proofErr w:type="spellStart"/>
      <w:r w:rsidRPr="00B21802">
        <w:rPr>
          <w:rStyle w:val="Input"/>
          <w:rFonts w:hint="eastAsia"/>
          <w:lang w:eastAsia="zh-CN"/>
        </w:rPr>
        <w:t>trajecctory</w:t>
      </w:r>
      <w:proofErr w:type="spellEnd"/>
      <w:r w:rsidRPr="00B21802">
        <w:rPr>
          <w:rStyle w:val="Input"/>
          <w:rFonts w:hint="eastAsia"/>
          <w:lang w:eastAsia="zh-CN"/>
        </w:rPr>
        <w:t xml:space="preserve"> of the bomb')</w:t>
      </w:r>
      <w:r w:rsidRPr="00B21802">
        <w:rPr>
          <w:rStyle w:val="Input"/>
        </w:rPr>
        <w:t xml:space="preserve"> </w:t>
      </w:r>
      <w:bookmarkEnd w:id="21"/>
      <w:r w:rsidRPr="00B21802">
        <w:t xml:space="preserve"> </w:t>
      </w:r>
    </w:p>
    <w:p w:rsidR="00B21802" w:rsidRPr="00B21802" w:rsidRDefault="00B21802" w:rsidP="00B21802">
      <w:pPr>
        <w:pStyle w:val="Normal"/>
        <w:rPr>
          <w:rFonts w:hint="eastAsia"/>
        </w:rPr>
      </w:pPr>
    </w:p>
    <w:p w:rsidR="00B21802" w:rsidRPr="00B21802" w:rsidRDefault="00B21802" w:rsidP="00B21802">
      <w:pPr>
        <w:pStyle w:val="Normal"/>
      </w:pPr>
      <w:bookmarkStart w:id="22" w:name="OUTPUT_8"/>
      <w:r w:rsidRPr="00B21802">
        <w:rPr>
          <w:rFonts w:eastAsia="宋体"/>
          <w:lang w:eastAsia="zh-CN"/>
        </w:rPr>
        <w:pict>
          <v:shape id="_x0000_i1030" type="#_x0000_t75" style="width:4in;height:252pt">
            <v:imagedata r:id="rId10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22"/>
      <w:r w:rsidRPr="00B21802">
        <w:t xml:space="preserve"> </w:t>
      </w:r>
    </w:p>
    <w:p w:rsidR="00B028B1" w:rsidRPr="00B21802" w:rsidRDefault="00B028B1" w:rsidP="00B21802">
      <w:pPr>
        <w:pStyle w:val="Normal"/>
        <w:rPr>
          <w:lang w:eastAsia="zh-CN"/>
        </w:rPr>
      </w:pPr>
    </w:p>
    <w:p w:rsidR="00B028B1" w:rsidRDefault="00B028B1" w:rsidP="00453147">
      <w:pPr>
        <w:pStyle w:val="2"/>
        <w:rPr>
          <w:rFonts w:eastAsia="宋体" w:hint="eastAsia"/>
          <w:lang w:eastAsia="zh-CN"/>
        </w:rPr>
      </w:pPr>
      <w:bookmarkStart w:id="23" w:name="_Toc431936361"/>
      <w:r w:rsidRPr="00B028B1">
        <w:rPr>
          <w:rFonts w:eastAsia="宋体"/>
          <w:lang w:eastAsia="zh-CN"/>
        </w:rPr>
        <w:t>2.9</w:t>
      </w:r>
      <w:bookmarkEnd w:id="23"/>
    </w:p>
    <w:p w:rsidR="00453147" w:rsidRPr="00011073" w:rsidRDefault="00453147" w:rsidP="00453147">
      <w:pPr>
        <w:rPr>
          <w:rStyle w:val="Input"/>
          <w:lang w:eastAsia="zh-CN"/>
        </w:rPr>
      </w:pPr>
      <w:bookmarkStart w:id="24" w:name="INPUT_9"/>
      <w:proofErr w:type="gramStart"/>
      <w:r w:rsidRPr="00011073">
        <w:rPr>
          <w:rStyle w:val="Input"/>
          <w:lang w:eastAsia="zh-CN"/>
        </w:rPr>
        <w:t>clear</w:t>
      </w:r>
      <w:proofErr w:type="gramEnd"/>
    </w:p>
    <w:p w:rsidR="00453147" w:rsidRPr="00011073" w:rsidRDefault="00453147" w:rsidP="00453147">
      <w:pPr>
        <w:rPr>
          <w:rStyle w:val="Input"/>
          <w:lang w:eastAsia="zh-CN"/>
        </w:rPr>
      </w:pPr>
      <w:r w:rsidRPr="00011073">
        <w:rPr>
          <w:rStyle w:val="Input"/>
          <w:lang w:eastAsia="zh-CN"/>
        </w:rPr>
        <w:t>t=</w:t>
      </w:r>
      <w:proofErr w:type="gramStart"/>
      <w:r w:rsidRPr="00011073">
        <w:rPr>
          <w:rStyle w:val="Input"/>
          <w:lang w:eastAsia="zh-CN"/>
        </w:rPr>
        <w:t>zeros(</w:t>
      </w:r>
      <w:proofErr w:type="gramEnd"/>
      <w:r w:rsidRPr="00011073">
        <w:rPr>
          <w:rStyle w:val="Input"/>
          <w:lang w:eastAsia="zh-CN"/>
        </w:rPr>
        <w:t>1,2201);</w:t>
      </w:r>
    </w:p>
    <w:p w:rsidR="00453147" w:rsidRPr="00011073" w:rsidRDefault="00453147" w:rsidP="00453147">
      <w:pPr>
        <w:rPr>
          <w:rStyle w:val="Input"/>
          <w:lang w:eastAsia="zh-CN"/>
        </w:rPr>
      </w:pPr>
      <w:r w:rsidRPr="00011073">
        <w:rPr>
          <w:rStyle w:val="Input"/>
          <w:lang w:eastAsia="zh-CN"/>
        </w:rPr>
        <w:t>B=</w:t>
      </w:r>
      <w:proofErr w:type="gramStart"/>
      <w:r w:rsidRPr="00011073">
        <w:rPr>
          <w:rStyle w:val="Input"/>
          <w:lang w:eastAsia="zh-CN"/>
        </w:rPr>
        <w:t>zeros(</w:t>
      </w:r>
      <w:proofErr w:type="gramEnd"/>
      <w:r w:rsidRPr="00011073">
        <w:rPr>
          <w:rStyle w:val="Input"/>
          <w:lang w:eastAsia="zh-CN"/>
        </w:rPr>
        <w:t>1,2201);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spellStart"/>
      <w:proofErr w:type="gramStart"/>
      <w:r w:rsidRPr="00011073">
        <w:rPr>
          <w:rStyle w:val="Input"/>
          <w:lang w:eastAsia="zh-CN"/>
        </w:rPr>
        <w:t>vx</w:t>
      </w:r>
      <w:proofErr w:type="spellEnd"/>
      <w:r w:rsidRPr="00011073">
        <w:rPr>
          <w:rStyle w:val="Input"/>
          <w:lang w:eastAsia="zh-CN"/>
        </w:rPr>
        <w:t>=</w:t>
      </w:r>
      <w:proofErr w:type="gramEnd"/>
      <w:r w:rsidRPr="00011073">
        <w:rPr>
          <w:rStyle w:val="Input"/>
          <w:lang w:eastAsia="zh-CN"/>
        </w:rPr>
        <w:t>zeros(1,2201);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spellStart"/>
      <w:proofErr w:type="gramStart"/>
      <w:r w:rsidRPr="00011073">
        <w:rPr>
          <w:rStyle w:val="Input"/>
          <w:lang w:eastAsia="zh-CN"/>
        </w:rPr>
        <w:t>vy</w:t>
      </w:r>
      <w:proofErr w:type="spellEnd"/>
      <w:r w:rsidRPr="00011073">
        <w:rPr>
          <w:rStyle w:val="Input"/>
          <w:lang w:eastAsia="zh-CN"/>
        </w:rPr>
        <w:t>=</w:t>
      </w:r>
      <w:proofErr w:type="gramEnd"/>
      <w:r w:rsidRPr="00011073">
        <w:rPr>
          <w:rStyle w:val="Input"/>
          <w:lang w:eastAsia="zh-CN"/>
        </w:rPr>
        <w:t>zeros(1,2201);</w:t>
      </w:r>
    </w:p>
    <w:p w:rsidR="00453147" w:rsidRPr="00011073" w:rsidRDefault="00453147" w:rsidP="00453147">
      <w:pPr>
        <w:rPr>
          <w:rStyle w:val="Input"/>
          <w:lang w:eastAsia="zh-CN"/>
        </w:rPr>
      </w:pPr>
      <w:r w:rsidRPr="00011073">
        <w:rPr>
          <w:rStyle w:val="Input"/>
          <w:lang w:eastAsia="zh-CN"/>
        </w:rPr>
        <w:t>v=</w:t>
      </w:r>
      <w:proofErr w:type="gramStart"/>
      <w:r w:rsidRPr="00011073">
        <w:rPr>
          <w:rStyle w:val="Input"/>
          <w:lang w:eastAsia="zh-CN"/>
        </w:rPr>
        <w:t>zeros(</w:t>
      </w:r>
      <w:proofErr w:type="gramEnd"/>
      <w:r w:rsidRPr="00011073">
        <w:rPr>
          <w:rStyle w:val="Input"/>
          <w:lang w:eastAsia="zh-CN"/>
        </w:rPr>
        <w:t>1,2201);</w:t>
      </w:r>
    </w:p>
    <w:p w:rsidR="00453147" w:rsidRPr="00011073" w:rsidRDefault="00453147" w:rsidP="00453147">
      <w:pPr>
        <w:rPr>
          <w:rStyle w:val="Input"/>
          <w:lang w:val="fr-FR" w:eastAsia="zh-CN"/>
        </w:rPr>
      </w:pPr>
      <w:r w:rsidRPr="00011073">
        <w:rPr>
          <w:rStyle w:val="Input"/>
          <w:lang w:val="fr-FR" w:eastAsia="zh-CN"/>
        </w:rPr>
        <w:t>x=zeros(1,2201);</w:t>
      </w:r>
    </w:p>
    <w:p w:rsidR="00453147" w:rsidRPr="00011073" w:rsidRDefault="00453147" w:rsidP="00453147">
      <w:pPr>
        <w:rPr>
          <w:rStyle w:val="Input"/>
          <w:lang w:val="fr-FR" w:eastAsia="zh-CN"/>
        </w:rPr>
      </w:pPr>
      <w:r w:rsidRPr="00011073">
        <w:rPr>
          <w:rStyle w:val="Input"/>
          <w:lang w:val="fr-FR" w:eastAsia="zh-CN"/>
        </w:rPr>
        <w:t>y=zeros(1,2201);</w:t>
      </w:r>
    </w:p>
    <w:p w:rsidR="00453147" w:rsidRPr="00011073" w:rsidRDefault="00453147" w:rsidP="00453147">
      <w:pPr>
        <w:rPr>
          <w:rStyle w:val="Input"/>
          <w:lang w:val="fr-FR" w:eastAsia="zh-CN"/>
        </w:rPr>
      </w:pPr>
      <w:r w:rsidRPr="00011073">
        <w:rPr>
          <w:rStyle w:val="Input"/>
          <w:lang w:val="fr-FR" w:eastAsia="zh-CN"/>
        </w:rPr>
        <w:t>dt=0.05;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v(</w:t>
      </w:r>
      <w:proofErr w:type="gramEnd"/>
      <w:r w:rsidRPr="00011073">
        <w:rPr>
          <w:rStyle w:val="Input"/>
          <w:lang w:eastAsia="zh-CN"/>
        </w:rPr>
        <w:t>1)=700;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B(</w:t>
      </w:r>
      <w:proofErr w:type="gramEnd"/>
      <w:r w:rsidRPr="00011073">
        <w:rPr>
          <w:rStyle w:val="Input"/>
          <w:lang w:eastAsia="zh-CN"/>
        </w:rPr>
        <w:t>1)=0.00004;</w:t>
      </w:r>
    </w:p>
    <w:p w:rsidR="00453147" w:rsidRPr="00011073" w:rsidRDefault="00453147" w:rsidP="00453147">
      <w:pPr>
        <w:rPr>
          <w:rStyle w:val="Input"/>
          <w:lang w:eastAsia="zh-CN"/>
        </w:rPr>
      </w:pPr>
      <w:r w:rsidRPr="00011073">
        <w:rPr>
          <w:rStyle w:val="Input"/>
          <w:lang w:eastAsia="zh-CN"/>
        </w:rPr>
        <w:t>g=9.8;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theta=</w:t>
      </w:r>
      <w:proofErr w:type="gramEnd"/>
      <w:r w:rsidRPr="00011073">
        <w:rPr>
          <w:rStyle w:val="Input"/>
          <w:lang w:eastAsia="zh-CN"/>
        </w:rPr>
        <w:t>pi/4;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spellStart"/>
      <w:proofErr w:type="gramStart"/>
      <w:r w:rsidRPr="00011073">
        <w:rPr>
          <w:rStyle w:val="Input"/>
          <w:lang w:eastAsia="zh-CN"/>
        </w:rPr>
        <w:t>vx</w:t>
      </w:r>
      <w:proofErr w:type="spellEnd"/>
      <w:r w:rsidRPr="00011073">
        <w:rPr>
          <w:rStyle w:val="Input"/>
          <w:lang w:eastAsia="zh-CN"/>
        </w:rPr>
        <w:t>(</w:t>
      </w:r>
      <w:proofErr w:type="gramEnd"/>
      <w:r w:rsidRPr="00011073">
        <w:rPr>
          <w:rStyle w:val="Input"/>
          <w:lang w:eastAsia="zh-CN"/>
        </w:rPr>
        <w:t>1)=v(1)*</w:t>
      </w:r>
      <w:proofErr w:type="spellStart"/>
      <w:r w:rsidRPr="00011073">
        <w:rPr>
          <w:rStyle w:val="Input"/>
          <w:lang w:eastAsia="zh-CN"/>
        </w:rPr>
        <w:t>cos</w:t>
      </w:r>
      <w:proofErr w:type="spellEnd"/>
      <w:r w:rsidRPr="00011073">
        <w:rPr>
          <w:rStyle w:val="Input"/>
          <w:lang w:eastAsia="zh-CN"/>
        </w:rPr>
        <w:t>(theta);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spellStart"/>
      <w:proofErr w:type="gramStart"/>
      <w:r w:rsidRPr="00011073">
        <w:rPr>
          <w:rStyle w:val="Input"/>
          <w:lang w:eastAsia="zh-CN"/>
        </w:rPr>
        <w:t>vy</w:t>
      </w:r>
      <w:proofErr w:type="spellEnd"/>
      <w:r w:rsidRPr="00011073">
        <w:rPr>
          <w:rStyle w:val="Input"/>
          <w:lang w:eastAsia="zh-CN"/>
        </w:rPr>
        <w:t>(</w:t>
      </w:r>
      <w:proofErr w:type="gramEnd"/>
      <w:r w:rsidRPr="00011073">
        <w:rPr>
          <w:rStyle w:val="Input"/>
          <w:lang w:eastAsia="zh-CN"/>
        </w:rPr>
        <w:t>1)=v(1)*sin(theta);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for</w:t>
      </w:r>
      <w:proofErr w:type="gramEnd"/>
      <w:r w:rsidRPr="00011073">
        <w:rPr>
          <w:rStyle w:val="Input"/>
          <w:lang w:eastAsia="zh-CN"/>
        </w:rPr>
        <w:t xml:space="preserve"> i=1:1:2200</w:t>
      </w:r>
    </w:p>
    <w:p w:rsidR="00453147" w:rsidRPr="00011073" w:rsidRDefault="00453147" w:rsidP="00453147">
      <w:pPr>
        <w:rPr>
          <w:rStyle w:val="Input"/>
          <w:lang w:eastAsia="zh-CN"/>
        </w:rPr>
      </w:pPr>
      <w:r w:rsidRPr="00011073">
        <w:rPr>
          <w:rStyle w:val="Input"/>
          <w:lang w:eastAsia="zh-CN"/>
        </w:rPr>
        <w:t xml:space="preserve"> </w:t>
      </w:r>
      <w:proofErr w:type="gramStart"/>
      <w:r w:rsidRPr="00011073">
        <w:rPr>
          <w:rStyle w:val="Input"/>
          <w:lang w:eastAsia="zh-CN"/>
        </w:rPr>
        <w:t>if</w:t>
      </w:r>
      <w:proofErr w:type="gramEnd"/>
      <w:r w:rsidRPr="00011073">
        <w:rPr>
          <w:rStyle w:val="Input"/>
          <w:lang w:eastAsia="zh-CN"/>
        </w:rPr>
        <w:t xml:space="preserve"> y(i)&gt;=-0</w:t>
      </w:r>
    </w:p>
    <w:p w:rsidR="00453147" w:rsidRPr="00011073" w:rsidRDefault="00453147" w:rsidP="00453147">
      <w:pPr>
        <w:rPr>
          <w:rStyle w:val="Input"/>
          <w:lang w:eastAsia="zh-CN"/>
        </w:rPr>
      </w:pPr>
      <w:r w:rsidRPr="00011073">
        <w:rPr>
          <w:rStyle w:val="Input"/>
          <w:lang w:eastAsia="zh-CN"/>
        </w:rPr>
        <w:t xml:space="preserve">  </w:t>
      </w:r>
      <w:proofErr w:type="gramStart"/>
      <w:r w:rsidRPr="00011073">
        <w:rPr>
          <w:rStyle w:val="Input"/>
          <w:lang w:eastAsia="zh-CN"/>
        </w:rPr>
        <w:t>v(</w:t>
      </w:r>
      <w:proofErr w:type="gramEnd"/>
      <w:r w:rsidRPr="00011073">
        <w:rPr>
          <w:rStyle w:val="Input"/>
          <w:lang w:eastAsia="zh-CN"/>
        </w:rPr>
        <w:t>i)=</w:t>
      </w:r>
      <w:proofErr w:type="spellStart"/>
      <w:r w:rsidRPr="00011073">
        <w:rPr>
          <w:rStyle w:val="Input"/>
          <w:lang w:eastAsia="zh-CN"/>
        </w:rPr>
        <w:t>sqrt</w:t>
      </w:r>
      <w:proofErr w:type="spellEnd"/>
      <w:r w:rsidRPr="00011073">
        <w:rPr>
          <w:rStyle w:val="Input"/>
          <w:lang w:eastAsia="zh-CN"/>
        </w:rPr>
        <w:t>(</w:t>
      </w:r>
      <w:proofErr w:type="spellStart"/>
      <w:r w:rsidRPr="00011073">
        <w:rPr>
          <w:rStyle w:val="Input"/>
          <w:lang w:eastAsia="zh-CN"/>
        </w:rPr>
        <w:t>vx</w:t>
      </w:r>
      <w:proofErr w:type="spellEnd"/>
      <w:r w:rsidRPr="00011073">
        <w:rPr>
          <w:rStyle w:val="Input"/>
          <w:lang w:eastAsia="zh-CN"/>
        </w:rPr>
        <w:t>(i)*</w:t>
      </w:r>
      <w:proofErr w:type="spellStart"/>
      <w:r w:rsidRPr="00011073">
        <w:rPr>
          <w:rStyle w:val="Input"/>
          <w:lang w:eastAsia="zh-CN"/>
        </w:rPr>
        <w:t>vx</w:t>
      </w:r>
      <w:proofErr w:type="spellEnd"/>
      <w:r w:rsidRPr="00011073">
        <w:rPr>
          <w:rStyle w:val="Input"/>
          <w:lang w:eastAsia="zh-CN"/>
        </w:rPr>
        <w:t>(i)+</w:t>
      </w:r>
      <w:proofErr w:type="spellStart"/>
      <w:r w:rsidRPr="00011073">
        <w:rPr>
          <w:rStyle w:val="Input"/>
          <w:lang w:eastAsia="zh-CN"/>
        </w:rPr>
        <w:t>vy</w:t>
      </w:r>
      <w:proofErr w:type="spellEnd"/>
      <w:r w:rsidRPr="00011073">
        <w:rPr>
          <w:rStyle w:val="Input"/>
          <w:lang w:eastAsia="zh-CN"/>
        </w:rPr>
        <w:t>(i)*</w:t>
      </w:r>
      <w:proofErr w:type="spellStart"/>
      <w:r w:rsidRPr="00011073">
        <w:rPr>
          <w:rStyle w:val="Input"/>
          <w:lang w:eastAsia="zh-CN"/>
        </w:rPr>
        <w:t>vy</w:t>
      </w:r>
      <w:proofErr w:type="spellEnd"/>
      <w:r w:rsidRPr="00011073">
        <w:rPr>
          <w:rStyle w:val="Input"/>
          <w:lang w:eastAsia="zh-CN"/>
        </w:rPr>
        <w:t>(i));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x(</w:t>
      </w:r>
      <w:proofErr w:type="gramEnd"/>
      <w:r w:rsidRPr="00011073">
        <w:rPr>
          <w:rStyle w:val="Input"/>
          <w:lang w:eastAsia="zh-CN"/>
        </w:rPr>
        <w:t>i+1)=x(i)+</w:t>
      </w:r>
      <w:proofErr w:type="spellStart"/>
      <w:r w:rsidRPr="00011073">
        <w:rPr>
          <w:rStyle w:val="Input"/>
          <w:lang w:eastAsia="zh-CN"/>
        </w:rPr>
        <w:t>vx</w:t>
      </w:r>
      <w:proofErr w:type="spellEnd"/>
      <w:r w:rsidRPr="00011073">
        <w:rPr>
          <w:rStyle w:val="Input"/>
          <w:lang w:eastAsia="zh-CN"/>
        </w:rPr>
        <w:t>(i)*</w:t>
      </w:r>
      <w:proofErr w:type="spellStart"/>
      <w:r w:rsidRPr="00011073">
        <w:rPr>
          <w:rStyle w:val="Input"/>
          <w:lang w:eastAsia="zh-CN"/>
        </w:rPr>
        <w:t>dt</w:t>
      </w:r>
      <w:proofErr w:type="spellEnd"/>
      <w:r w:rsidRPr="00011073">
        <w:rPr>
          <w:rStyle w:val="Input"/>
          <w:lang w:eastAsia="zh-CN"/>
        </w:rPr>
        <w:t>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y(</w:t>
      </w:r>
      <w:proofErr w:type="gramEnd"/>
      <w:r w:rsidRPr="00011073">
        <w:rPr>
          <w:rStyle w:val="Input"/>
          <w:lang w:eastAsia="zh-CN"/>
        </w:rPr>
        <w:t>i+1)=y(i)+</w:t>
      </w:r>
      <w:proofErr w:type="spellStart"/>
      <w:r w:rsidRPr="00011073">
        <w:rPr>
          <w:rStyle w:val="Input"/>
          <w:lang w:eastAsia="zh-CN"/>
        </w:rPr>
        <w:t>vy</w:t>
      </w:r>
      <w:proofErr w:type="spellEnd"/>
      <w:r w:rsidRPr="00011073">
        <w:rPr>
          <w:rStyle w:val="Input"/>
          <w:lang w:eastAsia="zh-CN"/>
        </w:rPr>
        <w:t>(i)*</w:t>
      </w:r>
      <w:proofErr w:type="spellStart"/>
      <w:r w:rsidRPr="00011073">
        <w:rPr>
          <w:rStyle w:val="Input"/>
          <w:lang w:eastAsia="zh-CN"/>
        </w:rPr>
        <w:t>dt</w:t>
      </w:r>
      <w:proofErr w:type="spellEnd"/>
      <w:r w:rsidRPr="00011073">
        <w:rPr>
          <w:rStyle w:val="Input"/>
          <w:lang w:eastAsia="zh-CN"/>
        </w:rPr>
        <w:t>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spellStart"/>
      <w:proofErr w:type="gramStart"/>
      <w:r w:rsidRPr="00011073">
        <w:rPr>
          <w:rStyle w:val="Input"/>
          <w:lang w:eastAsia="zh-CN"/>
        </w:rPr>
        <w:t>vx</w:t>
      </w:r>
      <w:proofErr w:type="spellEnd"/>
      <w:r w:rsidRPr="00011073">
        <w:rPr>
          <w:rStyle w:val="Input"/>
          <w:lang w:eastAsia="zh-CN"/>
        </w:rPr>
        <w:t>(</w:t>
      </w:r>
      <w:proofErr w:type="gramEnd"/>
      <w:r w:rsidRPr="00011073">
        <w:rPr>
          <w:rStyle w:val="Input"/>
          <w:lang w:eastAsia="zh-CN"/>
        </w:rPr>
        <w:t>i+1)=</w:t>
      </w:r>
      <w:proofErr w:type="spellStart"/>
      <w:r w:rsidRPr="00011073">
        <w:rPr>
          <w:rStyle w:val="Input"/>
          <w:lang w:eastAsia="zh-CN"/>
        </w:rPr>
        <w:t>vx</w:t>
      </w:r>
      <w:proofErr w:type="spellEnd"/>
      <w:r w:rsidRPr="00011073">
        <w:rPr>
          <w:rStyle w:val="Input"/>
          <w:lang w:eastAsia="zh-CN"/>
        </w:rPr>
        <w:t>(i)-B(1)*v(i)*</w:t>
      </w:r>
      <w:proofErr w:type="spellStart"/>
      <w:r w:rsidRPr="00011073">
        <w:rPr>
          <w:rStyle w:val="Input"/>
          <w:lang w:eastAsia="zh-CN"/>
        </w:rPr>
        <w:t>vx</w:t>
      </w:r>
      <w:proofErr w:type="spellEnd"/>
      <w:r w:rsidRPr="00011073">
        <w:rPr>
          <w:rStyle w:val="Input"/>
          <w:lang w:eastAsia="zh-CN"/>
        </w:rPr>
        <w:t>(i)*</w:t>
      </w:r>
      <w:proofErr w:type="spellStart"/>
      <w:r w:rsidRPr="00011073">
        <w:rPr>
          <w:rStyle w:val="Input"/>
          <w:lang w:eastAsia="zh-CN"/>
        </w:rPr>
        <w:t>dt</w:t>
      </w:r>
      <w:proofErr w:type="spellEnd"/>
      <w:r w:rsidRPr="00011073">
        <w:rPr>
          <w:rStyle w:val="Input"/>
          <w:lang w:eastAsia="zh-CN"/>
        </w:rPr>
        <w:t>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spellStart"/>
      <w:proofErr w:type="gramStart"/>
      <w:r w:rsidRPr="00011073">
        <w:rPr>
          <w:rStyle w:val="Input"/>
          <w:lang w:eastAsia="zh-CN"/>
        </w:rPr>
        <w:t>vy</w:t>
      </w:r>
      <w:proofErr w:type="spellEnd"/>
      <w:r w:rsidRPr="00011073">
        <w:rPr>
          <w:rStyle w:val="Input"/>
          <w:lang w:eastAsia="zh-CN"/>
        </w:rPr>
        <w:t>(</w:t>
      </w:r>
      <w:proofErr w:type="gramEnd"/>
      <w:r w:rsidRPr="00011073">
        <w:rPr>
          <w:rStyle w:val="Input"/>
          <w:lang w:eastAsia="zh-CN"/>
        </w:rPr>
        <w:t>i+1)=</w:t>
      </w:r>
      <w:proofErr w:type="spellStart"/>
      <w:r w:rsidRPr="00011073">
        <w:rPr>
          <w:rStyle w:val="Input"/>
          <w:lang w:eastAsia="zh-CN"/>
        </w:rPr>
        <w:t>vy</w:t>
      </w:r>
      <w:proofErr w:type="spellEnd"/>
      <w:r w:rsidRPr="00011073">
        <w:rPr>
          <w:rStyle w:val="Input"/>
          <w:lang w:eastAsia="zh-CN"/>
        </w:rPr>
        <w:t>(i)-g*</w:t>
      </w:r>
      <w:proofErr w:type="spellStart"/>
      <w:r w:rsidRPr="00011073">
        <w:rPr>
          <w:rStyle w:val="Input"/>
          <w:lang w:eastAsia="zh-CN"/>
        </w:rPr>
        <w:t>dt</w:t>
      </w:r>
      <w:proofErr w:type="spellEnd"/>
      <w:r w:rsidRPr="00011073">
        <w:rPr>
          <w:rStyle w:val="Input"/>
          <w:lang w:eastAsia="zh-CN"/>
        </w:rPr>
        <w:t>-B(1)*v(i)*</w:t>
      </w:r>
      <w:proofErr w:type="spellStart"/>
      <w:r w:rsidRPr="00011073">
        <w:rPr>
          <w:rStyle w:val="Input"/>
          <w:lang w:eastAsia="zh-CN"/>
        </w:rPr>
        <w:t>vy</w:t>
      </w:r>
      <w:proofErr w:type="spellEnd"/>
      <w:r w:rsidRPr="00011073">
        <w:rPr>
          <w:rStyle w:val="Input"/>
          <w:lang w:eastAsia="zh-CN"/>
        </w:rPr>
        <w:t>(i)*</w:t>
      </w:r>
      <w:proofErr w:type="spellStart"/>
      <w:r w:rsidRPr="00011073">
        <w:rPr>
          <w:rStyle w:val="Input"/>
          <w:lang w:eastAsia="zh-CN"/>
        </w:rPr>
        <w:t>dt</w:t>
      </w:r>
      <w:proofErr w:type="spellEnd"/>
      <w:r w:rsidRPr="00011073">
        <w:rPr>
          <w:rStyle w:val="Input"/>
          <w:lang w:eastAsia="zh-CN"/>
        </w:rPr>
        <w:t>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t(</w:t>
      </w:r>
      <w:proofErr w:type="gramEnd"/>
      <w:r w:rsidRPr="00011073">
        <w:rPr>
          <w:rStyle w:val="Input"/>
          <w:lang w:eastAsia="zh-CN"/>
        </w:rPr>
        <w:t>i+1)=t(i)+</w:t>
      </w:r>
      <w:proofErr w:type="spellStart"/>
      <w:r w:rsidRPr="00011073">
        <w:rPr>
          <w:rStyle w:val="Input"/>
          <w:lang w:eastAsia="zh-CN"/>
        </w:rPr>
        <w:t>dt</w:t>
      </w:r>
      <w:proofErr w:type="spellEnd"/>
      <w:r w:rsidRPr="00011073">
        <w:rPr>
          <w:rStyle w:val="Input"/>
          <w:lang w:eastAsia="zh-CN"/>
        </w:rPr>
        <w:t>;</w:t>
      </w:r>
    </w:p>
    <w:p w:rsidR="00453147" w:rsidRPr="00011073" w:rsidRDefault="00453147" w:rsidP="00453147">
      <w:pPr>
        <w:rPr>
          <w:rStyle w:val="Input"/>
          <w:lang w:eastAsia="zh-CN"/>
        </w:rPr>
      </w:pPr>
      <w:r w:rsidRPr="00011073">
        <w:rPr>
          <w:rStyle w:val="Input"/>
          <w:lang w:eastAsia="zh-CN"/>
        </w:rPr>
        <w:t xml:space="preserve"> </w:t>
      </w:r>
      <w:proofErr w:type="gramStart"/>
      <w:r w:rsidRPr="00011073">
        <w:rPr>
          <w:rStyle w:val="Input"/>
          <w:lang w:eastAsia="zh-CN"/>
        </w:rPr>
        <w:t>else</w:t>
      </w:r>
      <w:proofErr w:type="gramEnd"/>
    </w:p>
    <w:p w:rsidR="00453147" w:rsidRPr="00011073" w:rsidRDefault="00453147" w:rsidP="00453147">
      <w:pPr>
        <w:rPr>
          <w:rStyle w:val="Input"/>
          <w:lang w:eastAsia="zh-CN"/>
        </w:rPr>
      </w:pPr>
      <w:r w:rsidRPr="00011073">
        <w:rPr>
          <w:rStyle w:val="Input"/>
          <w:lang w:eastAsia="zh-CN"/>
        </w:rPr>
        <w:t xml:space="preserve"> </w:t>
      </w:r>
      <w:proofErr w:type="gramStart"/>
      <w:r w:rsidRPr="00011073">
        <w:rPr>
          <w:rStyle w:val="Input"/>
          <w:lang w:eastAsia="zh-CN"/>
        </w:rPr>
        <w:t>break</w:t>
      </w:r>
      <w:proofErr w:type="gramEnd"/>
    </w:p>
    <w:p w:rsidR="00453147" w:rsidRPr="00011073" w:rsidRDefault="00453147" w:rsidP="00453147">
      <w:pPr>
        <w:rPr>
          <w:rStyle w:val="Input"/>
          <w:lang w:eastAsia="zh-CN"/>
        </w:rPr>
      </w:pPr>
      <w:r w:rsidRPr="00011073">
        <w:rPr>
          <w:rStyle w:val="Input"/>
          <w:lang w:eastAsia="zh-CN"/>
        </w:rPr>
        <w:lastRenderedPageBreak/>
        <w:t xml:space="preserve"> </w:t>
      </w:r>
      <w:proofErr w:type="gramStart"/>
      <w:r w:rsidRPr="00011073">
        <w:rPr>
          <w:rStyle w:val="Input"/>
          <w:lang w:eastAsia="zh-CN"/>
        </w:rPr>
        <w:t>end</w:t>
      </w:r>
      <w:proofErr w:type="gramEnd"/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end</w:t>
      </w:r>
      <w:proofErr w:type="gramEnd"/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hold</w:t>
      </w:r>
      <w:proofErr w:type="gramEnd"/>
      <w:r w:rsidRPr="00011073">
        <w:rPr>
          <w:rStyle w:val="Input"/>
          <w:lang w:eastAsia="zh-CN"/>
        </w:rPr>
        <w:t xml:space="preserve"> on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plot(</w:t>
      </w:r>
      <w:proofErr w:type="spellStart"/>
      <w:proofErr w:type="gramEnd"/>
      <w:r w:rsidRPr="00011073">
        <w:rPr>
          <w:rStyle w:val="Input"/>
          <w:lang w:eastAsia="zh-CN"/>
        </w:rPr>
        <w:t>x,y</w:t>
      </w:r>
      <w:proofErr w:type="spellEnd"/>
      <w:r w:rsidRPr="00011073">
        <w:rPr>
          <w:rStyle w:val="Input"/>
          <w:lang w:eastAsia="zh-CN"/>
        </w:rPr>
        <w:t xml:space="preserve">)  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theta=</w:t>
      </w:r>
      <w:proofErr w:type="gramEnd"/>
      <w:r w:rsidRPr="00011073">
        <w:rPr>
          <w:rStyle w:val="Input"/>
          <w:lang w:eastAsia="zh-CN"/>
        </w:rPr>
        <w:t>pi/3;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spellStart"/>
      <w:proofErr w:type="gramStart"/>
      <w:r w:rsidRPr="00011073">
        <w:rPr>
          <w:rStyle w:val="Input"/>
          <w:lang w:eastAsia="zh-CN"/>
        </w:rPr>
        <w:t>vx</w:t>
      </w:r>
      <w:proofErr w:type="spellEnd"/>
      <w:r w:rsidRPr="00011073">
        <w:rPr>
          <w:rStyle w:val="Input"/>
          <w:lang w:eastAsia="zh-CN"/>
        </w:rPr>
        <w:t>(</w:t>
      </w:r>
      <w:proofErr w:type="gramEnd"/>
      <w:r w:rsidRPr="00011073">
        <w:rPr>
          <w:rStyle w:val="Input"/>
          <w:lang w:eastAsia="zh-CN"/>
        </w:rPr>
        <w:t>1)=v(1)*</w:t>
      </w:r>
      <w:proofErr w:type="spellStart"/>
      <w:r w:rsidRPr="00011073">
        <w:rPr>
          <w:rStyle w:val="Input"/>
          <w:lang w:eastAsia="zh-CN"/>
        </w:rPr>
        <w:t>cos</w:t>
      </w:r>
      <w:proofErr w:type="spellEnd"/>
      <w:r w:rsidRPr="00011073">
        <w:rPr>
          <w:rStyle w:val="Input"/>
          <w:lang w:eastAsia="zh-CN"/>
        </w:rPr>
        <w:t>(theta);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spellStart"/>
      <w:proofErr w:type="gramStart"/>
      <w:r w:rsidRPr="00011073">
        <w:rPr>
          <w:rStyle w:val="Input"/>
          <w:lang w:eastAsia="zh-CN"/>
        </w:rPr>
        <w:t>vy</w:t>
      </w:r>
      <w:proofErr w:type="spellEnd"/>
      <w:r w:rsidRPr="00011073">
        <w:rPr>
          <w:rStyle w:val="Input"/>
          <w:lang w:eastAsia="zh-CN"/>
        </w:rPr>
        <w:t>(</w:t>
      </w:r>
      <w:proofErr w:type="gramEnd"/>
      <w:r w:rsidRPr="00011073">
        <w:rPr>
          <w:rStyle w:val="Input"/>
          <w:lang w:eastAsia="zh-CN"/>
        </w:rPr>
        <w:t>1)=v(1)*sin(theta);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for</w:t>
      </w:r>
      <w:proofErr w:type="gramEnd"/>
      <w:r w:rsidRPr="00011073">
        <w:rPr>
          <w:rStyle w:val="Input"/>
          <w:lang w:eastAsia="zh-CN"/>
        </w:rPr>
        <w:t xml:space="preserve"> i=1:1:2200</w:t>
      </w:r>
    </w:p>
    <w:p w:rsidR="00453147" w:rsidRPr="00011073" w:rsidRDefault="00453147" w:rsidP="00453147">
      <w:pPr>
        <w:rPr>
          <w:rStyle w:val="Input"/>
          <w:lang w:eastAsia="zh-CN"/>
        </w:rPr>
      </w:pPr>
      <w:r w:rsidRPr="00011073">
        <w:rPr>
          <w:rStyle w:val="Input"/>
          <w:lang w:eastAsia="zh-CN"/>
        </w:rPr>
        <w:t xml:space="preserve"> </w:t>
      </w:r>
      <w:proofErr w:type="gramStart"/>
      <w:r w:rsidRPr="00011073">
        <w:rPr>
          <w:rStyle w:val="Input"/>
          <w:lang w:eastAsia="zh-CN"/>
        </w:rPr>
        <w:t>if</w:t>
      </w:r>
      <w:proofErr w:type="gramEnd"/>
      <w:r w:rsidRPr="00011073">
        <w:rPr>
          <w:rStyle w:val="Input"/>
          <w:lang w:eastAsia="zh-CN"/>
        </w:rPr>
        <w:t xml:space="preserve"> y(i)&gt;=-0</w:t>
      </w:r>
    </w:p>
    <w:p w:rsidR="00453147" w:rsidRPr="00011073" w:rsidRDefault="00453147" w:rsidP="00453147">
      <w:pPr>
        <w:rPr>
          <w:rStyle w:val="Input"/>
          <w:lang w:eastAsia="zh-CN"/>
        </w:rPr>
      </w:pPr>
      <w:r w:rsidRPr="00011073">
        <w:rPr>
          <w:rStyle w:val="Input"/>
          <w:lang w:eastAsia="zh-CN"/>
        </w:rPr>
        <w:t xml:space="preserve">  </w:t>
      </w:r>
      <w:proofErr w:type="gramStart"/>
      <w:r w:rsidRPr="00011073">
        <w:rPr>
          <w:rStyle w:val="Input"/>
          <w:lang w:eastAsia="zh-CN"/>
        </w:rPr>
        <w:t>v(</w:t>
      </w:r>
      <w:proofErr w:type="gramEnd"/>
      <w:r w:rsidRPr="00011073">
        <w:rPr>
          <w:rStyle w:val="Input"/>
          <w:lang w:eastAsia="zh-CN"/>
        </w:rPr>
        <w:t>i)=</w:t>
      </w:r>
      <w:proofErr w:type="spellStart"/>
      <w:r w:rsidRPr="00011073">
        <w:rPr>
          <w:rStyle w:val="Input"/>
          <w:lang w:eastAsia="zh-CN"/>
        </w:rPr>
        <w:t>sqrt</w:t>
      </w:r>
      <w:proofErr w:type="spellEnd"/>
      <w:r w:rsidRPr="00011073">
        <w:rPr>
          <w:rStyle w:val="Input"/>
          <w:lang w:eastAsia="zh-CN"/>
        </w:rPr>
        <w:t>(</w:t>
      </w:r>
      <w:proofErr w:type="spellStart"/>
      <w:r w:rsidRPr="00011073">
        <w:rPr>
          <w:rStyle w:val="Input"/>
          <w:lang w:eastAsia="zh-CN"/>
        </w:rPr>
        <w:t>vx</w:t>
      </w:r>
      <w:proofErr w:type="spellEnd"/>
      <w:r w:rsidRPr="00011073">
        <w:rPr>
          <w:rStyle w:val="Input"/>
          <w:lang w:eastAsia="zh-CN"/>
        </w:rPr>
        <w:t>(i)*</w:t>
      </w:r>
      <w:proofErr w:type="spellStart"/>
      <w:r w:rsidRPr="00011073">
        <w:rPr>
          <w:rStyle w:val="Input"/>
          <w:lang w:eastAsia="zh-CN"/>
        </w:rPr>
        <w:t>vx</w:t>
      </w:r>
      <w:proofErr w:type="spellEnd"/>
      <w:r w:rsidRPr="00011073">
        <w:rPr>
          <w:rStyle w:val="Input"/>
          <w:lang w:eastAsia="zh-CN"/>
        </w:rPr>
        <w:t>(i)+</w:t>
      </w:r>
      <w:proofErr w:type="spellStart"/>
      <w:r w:rsidRPr="00011073">
        <w:rPr>
          <w:rStyle w:val="Input"/>
          <w:lang w:eastAsia="zh-CN"/>
        </w:rPr>
        <w:t>vy</w:t>
      </w:r>
      <w:proofErr w:type="spellEnd"/>
      <w:r w:rsidRPr="00011073">
        <w:rPr>
          <w:rStyle w:val="Input"/>
          <w:lang w:eastAsia="zh-CN"/>
        </w:rPr>
        <w:t>(i)*</w:t>
      </w:r>
      <w:proofErr w:type="spellStart"/>
      <w:r w:rsidRPr="00011073">
        <w:rPr>
          <w:rStyle w:val="Input"/>
          <w:lang w:eastAsia="zh-CN"/>
        </w:rPr>
        <w:t>vy</w:t>
      </w:r>
      <w:proofErr w:type="spellEnd"/>
      <w:r w:rsidRPr="00011073">
        <w:rPr>
          <w:rStyle w:val="Input"/>
          <w:lang w:eastAsia="zh-CN"/>
        </w:rPr>
        <w:t>(i));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x(</w:t>
      </w:r>
      <w:proofErr w:type="gramEnd"/>
      <w:r w:rsidRPr="00011073">
        <w:rPr>
          <w:rStyle w:val="Input"/>
          <w:lang w:eastAsia="zh-CN"/>
        </w:rPr>
        <w:t>i+1)=x(i)+</w:t>
      </w:r>
      <w:proofErr w:type="spellStart"/>
      <w:r w:rsidRPr="00011073">
        <w:rPr>
          <w:rStyle w:val="Input"/>
          <w:lang w:eastAsia="zh-CN"/>
        </w:rPr>
        <w:t>vx</w:t>
      </w:r>
      <w:proofErr w:type="spellEnd"/>
      <w:r w:rsidRPr="00011073">
        <w:rPr>
          <w:rStyle w:val="Input"/>
          <w:lang w:eastAsia="zh-CN"/>
        </w:rPr>
        <w:t>(i)*</w:t>
      </w:r>
      <w:proofErr w:type="spellStart"/>
      <w:r w:rsidRPr="00011073">
        <w:rPr>
          <w:rStyle w:val="Input"/>
          <w:lang w:eastAsia="zh-CN"/>
        </w:rPr>
        <w:t>dt</w:t>
      </w:r>
      <w:proofErr w:type="spellEnd"/>
      <w:r w:rsidRPr="00011073">
        <w:rPr>
          <w:rStyle w:val="Input"/>
          <w:lang w:eastAsia="zh-CN"/>
        </w:rPr>
        <w:t>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y(</w:t>
      </w:r>
      <w:proofErr w:type="gramEnd"/>
      <w:r w:rsidRPr="00011073">
        <w:rPr>
          <w:rStyle w:val="Input"/>
          <w:lang w:eastAsia="zh-CN"/>
        </w:rPr>
        <w:t>i+1)=y(i)+</w:t>
      </w:r>
      <w:proofErr w:type="spellStart"/>
      <w:r w:rsidRPr="00011073">
        <w:rPr>
          <w:rStyle w:val="Input"/>
          <w:lang w:eastAsia="zh-CN"/>
        </w:rPr>
        <w:t>vy</w:t>
      </w:r>
      <w:proofErr w:type="spellEnd"/>
      <w:r w:rsidRPr="00011073">
        <w:rPr>
          <w:rStyle w:val="Input"/>
          <w:lang w:eastAsia="zh-CN"/>
        </w:rPr>
        <w:t>(i)*</w:t>
      </w:r>
      <w:proofErr w:type="spellStart"/>
      <w:r w:rsidRPr="00011073">
        <w:rPr>
          <w:rStyle w:val="Input"/>
          <w:lang w:eastAsia="zh-CN"/>
        </w:rPr>
        <w:t>dt</w:t>
      </w:r>
      <w:proofErr w:type="spellEnd"/>
      <w:r w:rsidRPr="00011073">
        <w:rPr>
          <w:rStyle w:val="Input"/>
          <w:lang w:eastAsia="zh-CN"/>
        </w:rPr>
        <w:t>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spellStart"/>
      <w:proofErr w:type="gramStart"/>
      <w:r w:rsidRPr="00011073">
        <w:rPr>
          <w:rStyle w:val="Input"/>
          <w:lang w:eastAsia="zh-CN"/>
        </w:rPr>
        <w:t>vx</w:t>
      </w:r>
      <w:proofErr w:type="spellEnd"/>
      <w:r w:rsidRPr="00011073">
        <w:rPr>
          <w:rStyle w:val="Input"/>
          <w:lang w:eastAsia="zh-CN"/>
        </w:rPr>
        <w:t>(</w:t>
      </w:r>
      <w:proofErr w:type="gramEnd"/>
      <w:r w:rsidRPr="00011073">
        <w:rPr>
          <w:rStyle w:val="Input"/>
          <w:lang w:eastAsia="zh-CN"/>
        </w:rPr>
        <w:t>i+1)=</w:t>
      </w:r>
      <w:proofErr w:type="spellStart"/>
      <w:r w:rsidRPr="00011073">
        <w:rPr>
          <w:rStyle w:val="Input"/>
          <w:lang w:eastAsia="zh-CN"/>
        </w:rPr>
        <w:t>vx</w:t>
      </w:r>
      <w:proofErr w:type="spellEnd"/>
      <w:r w:rsidRPr="00011073">
        <w:rPr>
          <w:rStyle w:val="Input"/>
          <w:lang w:eastAsia="zh-CN"/>
        </w:rPr>
        <w:t>(i)-B(1)*v(i)*</w:t>
      </w:r>
      <w:proofErr w:type="spellStart"/>
      <w:r w:rsidRPr="00011073">
        <w:rPr>
          <w:rStyle w:val="Input"/>
          <w:lang w:eastAsia="zh-CN"/>
        </w:rPr>
        <w:t>vx</w:t>
      </w:r>
      <w:proofErr w:type="spellEnd"/>
      <w:r w:rsidRPr="00011073">
        <w:rPr>
          <w:rStyle w:val="Input"/>
          <w:lang w:eastAsia="zh-CN"/>
        </w:rPr>
        <w:t>(i)*</w:t>
      </w:r>
      <w:proofErr w:type="spellStart"/>
      <w:r w:rsidRPr="00011073">
        <w:rPr>
          <w:rStyle w:val="Input"/>
          <w:lang w:eastAsia="zh-CN"/>
        </w:rPr>
        <w:t>dt</w:t>
      </w:r>
      <w:proofErr w:type="spellEnd"/>
      <w:r w:rsidRPr="00011073">
        <w:rPr>
          <w:rStyle w:val="Input"/>
          <w:lang w:eastAsia="zh-CN"/>
        </w:rPr>
        <w:t>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spellStart"/>
      <w:proofErr w:type="gramStart"/>
      <w:r w:rsidRPr="00011073">
        <w:rPr>
          <w:rStyle w:val="Input"/>
          <w:lang w:eastAsia="zh-CN"/>
        </w:rPr>
        <w:t>vy</w:t>
      </w:r>
      <w:proofErr w:type="spellEnd"/>
      <w:r w:rsidRPr="00011073">
        <w:rPr>
          <w:rStyle w:val="Input"/>
          <w:lang w:eastAsia="zh-CN"/>
        </w:rPr>
        <w:t>(</w:t>
      </w:r>
      <w:proofErr w:type="gramEnd"/>
      <w:r w:rsidRPr="00011073">
        <w:rPr>
          <w:rStyle w:val="Input"/>
          <w:lang w:eastAsia="zh-CN"/>
        </w:rPr>
        <w:t>i+1)=</w:t>
      </w:r>
      <w:proofErr w:type="spellStart"/>
      <w:r w:rsidRPr="00011073">
        <w:rPr>
          <w:rStyle w:val="Input"/>
          <w:lang w:eastAsia="zh-CN"/>
        </w:rPr>
        <w:t>vy</w:t>
      </w:r>
      <w:proofErr w:type="spellEnd"/>
      <w:r w:rsidRPr="00011073">
        <w:rPr>
          <w:rStyle w:val="Input"/>
          <w:lang w:eastAsia="zh-CN"/>
        </w:rPr>
        <w:t>(i)-g*</w:t>
      </w:r>
      <w:proofErr w:type="spellStart"/>
      <w:r w:rsidRPr="00011073">
        <w:rPr>
          <w:rStyle w:val="Input"/>
          <w:lang w:eastAsia="zh-CN"/>
        </w:rPr>
        <w:t>dt</w:t>
      </w:r>
      <w:proofErr w:type="spellEnd"/>
      <w:r w:rsidRPr="00011073">
        <w:rPr>
          <w:rStyle w:val="Input"/>
          <w:lang w:eastAsia="zh-CN"/>
        </w:rPr>
        <w:t>-B(1)*v(i)*</w:t>
      </w:r>
      <w:proofErr w:type="spellStart"/>
      <w:r w:rsidRPr="00011073">
        <w:rPr>
          <w:rStyle w:val="Input"/>
          <w:lang w:eastAsia="zh-CN"/>
        </w:rPr>
        <w:t>vy</w:t>
      </w:r>
      <w:proofErr w:type="spellEnd"/>
      <w:r w:rsidRPr="00011073">
        <w:rPr>
          <w:rStyle w:val="Input"/>
          <w:lang w:eastAsia="zh-CN"/>
        </w:rPr>
        <w:t>(i)*</w:t>
      </w:r>
      <w:proofErr w:type="spellStart"/>
      <w:r w:rsidRPr="00011073">
        <w:rPr>
          <w:rStyle w:val="Input"/>
          <w:lang w:eastAsia="zh-CN"/>
        </w:rPr>
        <w:t>dt</w:t>
      </w:r>
      <w:proofErr w:type="spellEnd"/>
      <w:r w:rsidRPr="00011073">
        <w:rPr>
          <w:rStyle w:val="Input"/>
          <w:lang w:eastAsia="zh-CN"/>
        </w:rPr>
        <w:t>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t(</w:t>
      </w:r>
      <w:proofErr w:type="gramEnd"/>
      <w:r w:rsidRPr="00011073">
        <w:rPr>
          <w:rStyle w:val="Input"/>
          <w:lang w:eastAsia="zh-CN"/>
        </w:rPr>
        <w:t>i+1)=t(i)+</w:t>
      </w:r>
      <w:proofErr w:type="spellStart"/>
      <w:r w:rsidRPr="00011073">
        <w:rPr>
          <w:rStyle w:val="Input"/>
          <w:lang w:eastAsia="zh-CN"/>
        </w:rPr>
        <w:t>dt</w:t>
      </w:r>
      <w:proofErr w:type="spellEnd"/>
      <w:r w:rsidRPr="00011073">
        <w:rPr>
          <w:rStyle w:val="Input"/>
          <w:lang w:eastAsia="zh-CN"/>
        </w:rPr>
        <w:t>;</w:t>
      </w:r>
    </w:p>
    <w:p w:rsidR="00453147" w:rsidRPr="00011073" w:rsidRDefault="00453147" w:rsidP="00453147">
      <w:pPr>
        <w:rPr>
          <w:rStyle w:val="Input"/>
          <w:lang w:eastAsia="zh-CN"/>
        </w:rPr>
      </w:pPr>
      <w:r w:rsidRPr="00011073">
        <w:rPr>
          <w:rStyle w:val="Input"/>
          <w:lang w:eastAsia="zh-CN"/>
        </w:rPr>
        <w:t xml:space="preserve"> </w:t>
      </w:r>
      <w:proofErr w:type="gramStart"/>
      <w:r w:rsidRPr="00011073">
        <w:rPr>
          <w:rStyle w:val="Input"/>
          <w:lang w:eastAsia="zh-CN"/>
        </w:rPr>
        <w:t>else</w:t>
      </w:r>
      <w:proofErr w:type="gramEnd"/>
    </w:p>
    <w:p w:rsidR="00453147" w:rsidRPr="00011073" w:rsidRDefault="00453147" w:rsidP="00453147">
      <w:pPr>
        <w:rPr>
          <w:rStyle w:val="Input"/>
          <w:lang w:eastAsia="zh-CN"/>
        </w:rPr>
      </w:pPr>
      <w:r w:rsidRPr="00011073">
        <w:rPr>
          <w:rStyle w:val="Input"/>
          <w:lang w:eastAsia="zh-CN"/>
        </w:rPr>
        <w:t xml:space="preserve"> </w:t>
      </w:r>
      <w:proofErr w:type="gramStart"/>
      <w:r w:rsidRPr="00011073">
        <w:rPr>
          <w:rStyle w:val="Input"/>
          <w:lang w:eastAsia="zh-CN"/>
        </w:rPr>
        <w:t>break</w:t>
      </w:r>
      <w:proofErr w:type="gramEnd"/>
    </w:p>
    <w:p w:rsidR="00453147" w:rsidRPr="00011073" w:rsidRDefault="00453147" w:rsidP="00453147">
      <w:pPr>
        <w:rPr>
          <w:rStyle w:val="Input"/>
          <w:lang w:eastAsia="zh-CN"/>
        </w:rPr>
      </w:pPr>
      <w:r w:rsidRPr="00011073">
        <w:rPr>
          <w:rStyle w:val="Input"/>
          <w:lang w:eastAsia="zh-CN"/>
        </w:rPr>
        <w:t xml:space="preserve"> </w:t>
      </w:r>
      <w:proofErr w:type="gramStart"/>
      <w:r w:rsidRPr="00011073">
        <w:rPr>
          <w:rStyle w:val="Input"/>
          <w:lang w:eastAsia="zh-CN"/>
        </w:rPr>
        <w:t>end</w:t>
      </w:r>
      <w:proofErr w:type="gramEnd"/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end</w:t>
      </w:r>
      <w:proofErr w:type="gramEnd"/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plot(</w:t>
      </w:r>
      <w:proofErr w:type="spellStart"/>
      <w:proofErr w:type="gramEnd"/>
      <w:r w:rsidRPr="00011073">
        <w:rPr>
          <w:rStyle w:val="Input"/>
          <w:lang w:eastAsia="zh-CN"/>
        </w:rPr>
        <w:t>x,y</w:t>
      </w:r>
      <w:proofErr w:type="spellEnd"/>
      <w:r w:rsidRPr="00011073">
        <w:rPr>
          <w:rStyle w:val="Input"/>
          <w:lang w:eastAsia="zh-CN"/>
        </w:rPr>
        <w:t xml:space="preserve">)  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clear</w:t>
      </w:r>
      <w:proofErr w:type="gramEnd"/>
    </w:p>
    <w:p w:rsidR="00453147" w:rsidRPr="00011073" w:rsidRDefault="00453147" w:rsidP="00453147">
      <w:pPr>
        <w:rPr>
          <w:rStyle w:val="Input"/>
          <w:lang w:eastAsia="zh-CN"/>
        </w:rPr>
      </w:pPr>
      <w:r w:rsidRPr="00011073">
        <w:rPr>
          <w:rStyle w:val="Input"/>
          <w:lang w:eastAsia="zh-CN"/>
        </w:rPr>
        <w:t>t=</w:t>
      </w:r>
      <w:proofErr w:type="gramStart"/>
      <w:r w:rsidRPr="00011073">
        <w:rPr>
          <w:rStyle w:val="Input"/>
          <w:lang w:eastAsia="zh-CN"/>
        </w:rPr>
        <w:t>zeros(</w:t>
      </w:r>
      <w:proofErr w:type="gramEnd"/>
      <w:r w:rsidRPr="00011073">
        <w:rPr>
          <w:rStyle w:val="Input"/>
          <w:lang w:eastAsia="zh-CN"/>
        </w:rPr>
        <w:t>1,2201);</w:t>
      </w:r>
    </w:p>
    <w:p w:rsidR="00453147" w:rsidRPr="00011073" w:rsidRDefault="00453147" w:rsidP="00453147">
      <w:pPr>
        <w:rPr>
          <w:rStyle w:val="Input"/>
          <w:lang w:eastAsia="zh-CN"/>
        </w:rPr>
      </w:pPr>
      <w:r w:rsidRPr="00011073">
        <w:rPr>
          <w:rStyle w:val="Input"/>
          <w:lang w:eastAsia="zh-CN"/>
        </w:rPr>
        <w:t>B=</w:t>
      </w:r>
      <w:proofErr w:type="gramStart"/>
      <w:r w:rsidRPr="00011073">
        <w:rPr>
          <w:rStyle w:val="Input"/>
          <w:lang w:eastAsia="zh-CN"/>
        </w:rPr>
        <w:t>zeros(</w:t>
      </w:r>
      <w:proofErr w:type="gramEnd"/>
      <w:r w:rsidRPr="00011073">
        <w:rPr>
          <w:rStyle w:val="Input"/>
          <w:lang w:eastAsia="zh-CN"/>
        </w:rPr>
        <w:t>1,2201);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spellStart"/>
      <w:proofErr w:type="gramStart"/>
      <w:r w:rsidRPr="00011073">
        <w:rPr>
          <w:rStyle w:val="Input"/>
          <w:lang w:eastAsia="zh-CN"/>
        </w:rPr>
        <w:t>vx</w:t>
      </w:r>
      <w:proofErr w:type="spellEnd"/>
      <w:r w:rsidRPr="00011073">
        <w:rPr>
          <w:rStyle w:val="Input"/>
          <w:lang w:eastAsia="zh-CN"/>
        </w:rPr>
        <w:t>=</w:t>
      </w:r>
      <w:proofErr w:type="gramEnd"/>
      <w:r w:rsidRPr="00011073">
        <w:rPr>
          <w:rStyle w:val="Input"/>
          <w:lang w:eastAsia="zh-CN"/>
        </w:rPr>
        <w:t>zeros(1,2201);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spellStart"/>
      <w:proofErr w:type="gramStart"/>
      <w:r w:rsidRPr="00011073">
        <w:rPr>
          <w:rStyle w:val="Input"/>
          <w:lang w:eastAsia="zh-CN"/>
        </w:rPr>
        <w:t>vy</w:t>
      </w:r>
      <w:proofErr w:type="spellEnd"/>
      <w:r w:rsidRPr="00011073">
        <w:rPr>
          <w:rStyle w:val="Input"/>
          <w:lang w:eastAsia="zh-CN"/>
        </w:rPr>
        <w:t>=</w:t>
      </w:r>
      <w:proofErr w:type="gramEnd"/>
      <w:r w:rsidRPr="00011073">
        <w:rPr>
          <w:rStyle w:val="Input"/>
          <w:lang w:eastAsia="zh-CN"/>
        </w:rPr>
        <w:t>zeros(1,2201);</w:t>
      </w:r>
    </w:p>
    <w:p w:rsidR="00453147" w:rsidRPr="00011073" w:rsidRDefault="00453147" w:rsidP="00453147">
      <w:pPr>
        <w:rPr>
          <w:rStyle w:val="Input"/>
          <w:lang w:eastAsia="zh-CN"/>
        </w:rPr>
      </w:pPr>
      <w:r w:rsidRPr="00011073">
        <w:rPr>
          <w:rStyle w:val="Input"/>
          <w:lang w:eastAsia="zh-CN"/>
        </w:rPr>
        <w:t>v=</w:t>
      </w:r>
      <w:proofErr w:type="gramStart"/>
      <w:r w:rsidRPr="00011073">
        <w:rPr>
          <w:rStyle w:val="Input"/>
          <w:lang w:eastAsia="zh-CN"/>
        </w:rPr>
        <w:t>zeros(</w:t>
      </w:r>
      <w:proofErr w:type="gramEnd"/>
      <w:r w:rsidRPr="00011073">
        <w:rPr>
          <w:rStyle w:val="Input"/>
          <w:lang w:eastAsia="zh-CN"/>
        </w:rPr>
        <w:t>1,2201);</w:t>
      </w:r>
    </w:p>
    <w:p w:rsidR="00453147" w:rsidRPr="00011073" w:rsidRDefault="00453147" w:rsidP="00453147">
      <w:pPr>
        <w:rPr>
          <w:rStyle w:val="Input"/>
          <w:lang w:val="fr-FR" w:eastAsia="zh-CN"/>
        </w:rPr>
      </w:pPr>
      <w:r w:rsidRPr="00011073">
        <w:rPr>
          <w:rStyle w:val="Input"/>
          <w:lang w:val="fr-FR" w:eastAsia="zh-CN"/>
        </w:rPr>
        <w:t>x=zeros(1,2201);</w:t>
      </w:r>
    </w:p>
    <w:p w:rsidR="00453147" w:rsidRPr="00011073" w:rsidRDefault="00453147" w:rsidP="00453147">
      <w:pPr>
        <w:rPr>
          <w:rStyle w:val="Input"/>
          <w:lang w:val="fr-FR" w:eastAsia="zh-CN"/>
        </w:rPr>
      </w:pPr>
      <w:r w:rsidRPr="00011073">
        <w:rPr>
          <w:rStyle w:val="Input"/>
          <w:lang w:val="fr-FR" w:eastAsia="zh-CN"/>
        </w:rPr>
        <w:t>y=zeros(1,2201);</w:t>
      </w:r>
    </w:p>
    <w:p w:rsidR="00453147" w:rsidRPr="00011073" w:rsidRDefault="00453147" w:rsidP="00453147">
      <w:pPr>
        <w:rPr>
          <w:rStyle w:val="Input"/>
          <w:lang w:val="fr-FR" w:eastAsia="zh-CN"/>
        </w:rPr>
      </w:pPr>
      <w:r w:rsidRPr="00011073">
        <w:rPr>
          <w:rStyle w:val="Input"/>
          <w:lang w:val="fr-FR" w:eastAsia="zh-CN"/>
        </w:rPr>
        <w:t>y0=10000;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spellStart"/>
      <w:proofErr w:type="gramStart"/>
      <w:r w:rsidRPr="00011073">
        <w:rPr>
          <w:rStyle w:val="Input"/>
          <w:lang w:eastAsia="zh-CN"/>
        </w:rPr>
        <w:t>dt</w:t>
      </w:r>
      <w:proofErr w:type="spellEnd"/>
      <w:r w:rsidRPr="00011073">
        <w:rPr>
          <w:rStyle w:val="Input"/>
          <w:lang w:eastAsia="zh-CN"/>
        </w:rPr>
        <w:t>=</w:t>
      </w:r>
      <w:proofErr w:type="gramEnd"/>
      <w:r w:rsidRPr="00011073">
        <w:rPr>
          <w:rStyle w:val="Input"/>
          <w:lang w:eastAsia="zh-CN"/>
        </w:rPr>
        <w:t>0.05;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v(</w:t>
      </w:r>
      <w:proofErr w:type="gramEnd"/>
      <w:r w:rsidRPr="00011073">
        <w:rPr>
          <w:rStyle w:val="Input"/>
          <w:lang w:eastAsia="zh-CN"/>
        </w:rPr>
        <w:t>1)=700;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B(</w:t>
      </w:r>
      <w:proofErr w:type="gramEnd"/>
      <w:r w:rsidRPr="00011073">
        <w:rPr>
          <w:rStyle w:val="Input"/>
          <w:lang w:eastAsia="zh-CN"/>
        </w:rPr>
        <w:t>1)=0.00004;</w:t>
      </w:r>
    </w:p>
    <w:p w:rsidR="00453147" w:rsidRPr="00011073" w:rsidRDefault="00453147" w:rsidP="00453147">
      <w:pPr>
        <w:rPr>
          <w:rStyle w:val="Input"/>
          <w:lang w:eastAsia="zh-CN"/>
        </w:rPr>
      </w:pPr>
      <w:r w:rsidRPr="00011073">
        <w:rPr>
          <w:rStyle w:val="Input"/>
          <w:lang w:eastAsia="zh-CN"/>
        </w:rPr>
        <w:t>g=9.8;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theta=</w:t>
      </w:r>
      <w:proofErr w:type="gramEnd"/>
      <w:r w:rsidRPr="00011073">
        <w:rPr>
          <w:rStyle w:val="Input"/>
          <w:lang w:eastAsia="zh-CN"/>
        </w:rPr>
        <w:t>pi/4;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spellStart"/>
      <w:proofErr w:type="gramStart"/>
      <w:r w:rsidRPr="00011073">
        <w:rPr>
          <w:rStyle w:val="Input"/>
          <w:lang w:eastAsia="zh-CN"/>
        </w:rPr>
        <w:t>vx</w:t>
      </w:r>
      <w:proofErr w:type="spellEnd"/>
      <w:r w:rsidRPr="00011073">
        <w:rPr>
          <w:rStyle w:val="Input"/>
          <w:lang w:eastAsia="zh-CN"/>
        </w:rPr>
        <w:t>(</w:t>
      </w:r>
      <w:proofErr w:type="gramEnd"/>
      <w:r w:rsidRPr="00011073">
        <w:rPr>
          <w:rStyle w:val="Input"/>
          <w:lang w:eastAsia="zh-CN"/>
        </w:rPr>
        <w:t>1)=v(1)*</w:t>
      </w:r>
      <w:proofErr w:type="spellStart"/>
      <w:r w:rsidRPr="00011073">
        <w:rPr>
          <w:rStyle w:val="Input"/>
          <w:lang w:eastAsia="zh-CN"/>
        </w:rPr>
        <w:t>cos</w:t>
      </w:r>
      <w:proofErr w:type="spellEnd"/>
      <w:r w:rsidRPr="00011073">
        <w:rPr>
          <w:rStyle w:val="Input"/>
          <w:lang w:eastAsia="zh-CN"/>
        </w:rPr>
        <w:t>(theta);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spellStart"/>
      <w:proofErr w:type="gramStart"/>
      <w:r w:rsidRPr="00011073">
        <w:rPr>
          <w:rStyle w:val="Input"/>
          <w:lang w:eastAsia="zh-CN"/>
        </w:rPr>
        <w:t>vy</w:t>
      </w:r>
      <w:proofErr w:type="spellEnd"/>
      <w:r w:rsidRPr="00011073">
        <w:rPr>
          <w:rStyle w:val="Input"/>
          <w:lang w:eastAsia="zh-CN"/>
        </w:rPr>
        <w:t>(</w:t>
      </w:r>
      <w:proofErr w:type="gramEnd"/>
      <w:r w:rsidRPr="00011073">
        <w:rPr>
          <w:rStyle w:val="Input"/>
          <w:lang w:eastAsia="zh-CN"/>
        </w:rPr>
        <w:t>1)=v(1)*sin(theta);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for</w:t>
      </w:r>
      <w:proofErr w:type="gramEnd"/>
      <w:r w:rsidRPr="00011073">
        <w:rPr>
          <w:rStyle w:val="Input"/>
          <w:lang w:eastAsia="zh-CN"/>
        </w:rPr>
        <w:t xml:space="preserve"> i=1:1:2200</w:t>
      </w:r>
    </w:p>
    <w:p w:rsidR="00453147" w:rsidRPr="00011073" w:rsidRDefault="00453147" w:rsidP="00453147">
      <w:pPr>
        <w:rPr>
          <w:rStyle w:val="Input"/>
          <w:lang w:eastAsia="zh-CN"/>
        </w:rPr>
      </w:pPr>
      <w:r w:rsidRPr="00011073">
        <w:rPr>
          <w:rStyle w:val="Input"/>
          <w:lang w:eastAsia="zh-CN"/>
        </w:rPr>
        <w:t xml:space="preserve"> </w:t>
      </w:r>
      <w:proofErr w:type="gramStart"/>
      <w:r w:rsidRPr="00011073">
        <w:rPr>
          <w:rStyle w:val="Input"/>
          <w:lang w:eastAsia="zh-CN"/>
        </w:rPr>
        <w:t>if</w:t>
      </w:r>
      <w:proofErr w:type="gramEnd"/>
      <w:r w:rsidRPr="00011073">
        <w:rPr>
          <w:rStyle w:val="Input"/>
          <w:lang w:eastAsia="zh-CN"/>
        </w:rPr>
        <w:t xml:space="preserve"> y(i)&gt;=-0</w:t>
      </w:r>
    </w:p>
    <w:p w:rsidR="00453147" w:rsidRPr="00011073" w:rsidRDefault="00453147" w:rsidP="00453147">
      <w:pPr>
        <w:rPr>
          <w:rStyle w:val="Input"/>
          <w:lang w:eastAsia="zh-CN"/>
        </w:rPr>
      </w:pPr>
      <w:r w:rsidRPr="00011073">
        <w:rPr>
          <w:rStyle w:val="Input"/>
          <w:lang w:eastAsia="zh-CN"/>
        </w:rPr>
        <w:t xml:space="preserve">  </w:t>
      </w:r>
      <w:proofErr w:type="gramStart"/>
      <w:r w:rsidRPr="00011073">
        <w:rPr>
          <w:rStyle w:val="Input"/>
          <w:lang w:eastAsia="zh-CN"/>
        </w:rPr>
        <w:t>v(</w:t>
      </w:r>
      <w:proofErr w:type="gramEnd"/>
      <w:r w:rsidRPr="00011073">
        <w:rPr>
          <w:rStyle w:val="Input"/>
          <w:lang w:eastAsia="zh-CN"/>
        </w:rPr>
        <w:t>i)=</w:t>
      </w:r>
      <w:proofErr w:type="spellStart"/>
      <w:r w:rsidRPr="00011073">
        <w:rPr>
          <w:rStyle w:val="Input"/>
          <w:lang w:eastAsia="zh-CN"/>
        </w:rPr>
        <w:t>sqrt</w:t>
      </w:r>
      <w:proofErr w:type="spellEnd"/>
      <w:r w:rsidRPr="00011073">
        <w:rPr>
          <w:rStyle w:val="Input"/>
          <w:lang w:eastAsia="zh-CN"/>
        </w:rPr>
        <w:t>(</w:t>
      </w:r>
      <w:proofErr w:type="spellStart"/>
      <w:r w:rsidRPr="00011073">
        <w:rPr>
          <w:rStyle w:val="Input"/>
          <w:lang w:eastAsia="zh-CN"/>
        </w:rPr>
        <w:t>vx</w:t>
      </w:r>
      <w:proofErr w:type="spellEnd"/>
      <w:r w:rsidRPr="00011073">
        <w:rPr>
          <w:rStyle w:val="Input"/>
          <w:lang w:eastAsia="zh-CN"/>
        </w:rPr>
        <w:t>(i)*</w:t>
      </w:r>
      <w:proofErr w:type="spellStart"/>
      <w:r w:rsidRPr="00011073">
        <w:rPr>
          <w:rStyle w:val="Input"/>
          <w:lang w:eastAsia="zh-CN"/>
        </w:rPr>
        <w:t>vx</w:t>
      </w:r>
      <w:proofErr w:type="spellEnd"/>
      <w:r w:rsidRPr="00011073">
        <w:rPr>
          <w:rStyle w:val="Input"/>
          <w:lang w:eastAsia="zh-CN"/>
        </w:rPr>
        <w:t>(i)+</w:t>
      </w:r>
      <w:proofErr w:type="spellStart"/>
      <w:r w:rsidRPr="00011073">
        <w:rPr>
          <w:rStyle w:val="Input"/>
          <w:lang w:eastAsia="zh-CN"/>
        </w:rPr>
        <w:t>vy</w:t>
      </w:r>
      <w:proofErr w:type="spellEnd"/>
      <w:r w:rsidRPr="00011073">
        <w:rPr>
          <w:rStyle w:val="Input"/>
          <w:lang w:eastAsia="zh-CN"/>
        </w:rPr>
        <w:t>(i)*</w:t>
      </w:r>
      <w:proofErr w:type="spellStart"/>
      <w:r w:rsidRPr="00011073">
        <w:rPr>
          <w:rStyle w:val="Input"/>
          <w:lang w:eastAsia="zh-CN"/>
        </w:rPr>
        <w:t>vy</w:t>
      </w:r>
      <w:proofErr w:type="spellEnd"/>
      <w:r w:rsidRPr="00011073">
        <w:rPr>
          <w:rStyle w:val="Input"/>
          <w:lang w:eastAsia="zh-CN"/>
        </w:rPr>
        <w:t>(i));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x(</w:t>
      </w:r>
      <w:proofErr w:type="gramEnd"/>
      <w:r w:rsidRPr="00011073">
        <w:rPr>
          <w:rStyle w:val="Input"/>
          <w:lang w:eastAsia="zh-CN"/>
        </w:rPr>
        <w:t>i+1)=x(i)+</w:t>
      </w:r>
      <w:proofErr w:type="spellStart"/>
      <w:r w:rsidRPr="00011073">
        <w:rPr>
          <w:rStyle w:val="Input"/>
          <w:lang w:eastAsia="zh-CN"/>
        </w:rPr>
        <w:t>vx</w:t>
      </w:r>
      <w:proofErr w:type="spellEnd"/>
      <w:r w:rsidRPr="00011073">
        <w:rPr>
          <w:rStyle w:val="Input"/>
          <w:lang w:eastAsia="zh-CN"/>
        </w:rPr>
        <w:t>(i)*</w:t>
      </w:r>
      <w:proofErr w:type="spellStart"/>
      <w:r w:rsidRPr="00011073">
        <w:rPr>
          <w:rStyle w:val="Input"/>
          <w:lang w:eastAsia="zh-CN"/>
        </w:rPr>
        <w:t>dt</w:t>
      </w:r>
      <w:proofErr w:type="spellEnd"/>
      <w:r w:rsidRPr="00011073">
        <w:rPr>
          <w:rStyle w:val="Input"/>
          <w:lang w:eastAsia="zh-CN"/>
        </w:rPr>
        <w:t>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y(</w:t>
      </w:r>
      <w:proofErr w:type="gramEnd"/>
      <w:r w:rsidRPr="00011073">
        <w:rPr>
          <w:rStyle w:val="Input"/>
          <w:lang w:eastAsia="zh-CN"/>
        </w:rPr>
        <w:t>i+1)=y(i)+</w:t>
      </w:r>
      <w:proofErr w:type="spellStart"/>
      <w:r w:rsidRPr="00011073">
        <w:rPr>
          <w:rStyle w:val="Input"/>
          <w:lang w:eastAsia="zh-CN"/>
        </w:rPr>
        <w:t>vy</w:t>
      </w:r>
      <w:proofErr w:type="spellEnd"/>
      <w:r w:rsidRPr="00011073">
        <w:rPr>
          <w:rStyle w:val="Input"/>
          <w:lang w:eastAsia="zh-CN"/>
        </w:rPr>
        <w:t>(i)*</w:t>
      </w:r>
      <w:proofErr w:type="spellStart"/>
      <w:r w:rsidRPr="00011073">
        <w:rPr>
          <w:rStyle w:val="Input"/>
          <w:lang w:eastAsia="zh-CN"/>
        </w:rPr>
        <w:t>dt</w:t>
      </w:r>
      <w:proofErr w:type="spellEnd"/>
      <w:r w:rsidRPr="00011073">
        <w:rPr>
          <w:rStyle w:val="Input"/>
          <w:lang w:eastAsia="zh-CN"/>
        </w:rPr>
        <w:t>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spellStart"/>
      <w:proofErr w:type="gramStart"/>
      <w:r w:rsidRPr="00011073">
        <w:rPr>
          <w:rStyle w:val="Input"/>
          <w:lang w:eastAsia="zh-CN"/>
        </w:rPr>
        <w:t>vx</w:t>
      </w:r>
      <w:proofErr w:type="spellEnd"/>
      <w:r w:rsidRPr="00011073">
        <w:rPr>
          <w:rStyle w:val="Input"/>
          <w:lang w:eastAsia="zh-CN"/>
        </w:rPr>
        <w:t>(</w:t>
      </w:r>
      <w:proofErr w:type="gramEnd"/>
      <w:r w:rsidRPr="00011073">
        <w:rPr>
          <w:rStyle w:val="Input"/>
          <w:lang w:eastAsia="zh-CN"/>
        </w:rPr>
        <w:t>i+1)=</w:t>
      </w:r>
      <w:proofErr w:type="spellStart"/>
      <w:r w:rsidRPr="00011073">
        <w:rPr>
          <w:rStyle w:val="Input"/>
          <w:lang w:eastAsia="zh-CN"/>
        </w:rPr>
        <w:t>vx</w:t>
      </w:r>
      <w:proofErr w:type="spellEnd"/>
      <w:r w:rsidRPr="00011073">
        <w:rPr>
          <w:rStyle w:val="Input"/>
          <w:lang w:eastAsia="zh-CN"/>
        </w:rPr>
        <w:t>(i)-B(i)*v(i)*</w:t>
      </w:r>
      <w:proofErr w:type="spellStart"/>
      <w:r w:rsidRPr="00011073">
        <w:rPr>
          <w:rStyle w:val="Input"/>
          <w:lang w:eastAsia="zh-CN"/>
        </w:rPr>
        <w:t>vx</w:t>
      </w:r>
      <w:proofErr w:type="spellEnd"/>
      <w:r w:rsidRPr="00011073">
        <w:rPr>
          <w:rStyle w:val="Input"/>
          <w:lang w:eastAsia="zh-CN"/>
        </w:rPr>
        <w:t>(i)*</w:t>
      </w:r>
      <w:proofErr w:type="spellStart"/>
      <w:r w:rsidRPr="00011073">
        <w:rPr>
          <w:rStyle w:val="Input"/>
          <w:lang w:eastAsia="zh-CN"/>
        </w:rPr>
        <w:t>dt</w:t>
      </w:r>
      <w:proofErr w:type="spellEnd"/>
      <w:r w:rsidRPr="00011073">
        <w:rPr>
          <w:rStyle w:val="Input"/>
          <w:lang w:eastAsia="zh-CN"/>
        </w:rPr>
        <w:t>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spellStart"/>
      <w:proofErr w:type="gramStart"/>
      <w:r w:rsidRPr="00011073">
        <w:rPr>
          <w:rStyle w:val="Input"/>
          <w:lang w:eastAsia="zh-CN"/>
        </w:rPr>
        <w:t>vy</w:t>
      </w:r>
      <w:proofErr w:type="spellEnd"/>
      <w:r w:rsidRPr="00011073">
        <w:rPr>
          <w:rStyle w:val="Input"/>
          <w:lang w:eastAsia="zh-CN"/>
        </w:rPr>
        <w:t>(</w:t>
      </w:r>
      <w:proofErr w:type="gramEnd"/>
      <w:r w:rsidRPr="00011073">
        <w:rPr>
          <w:rStyle w:val="Input"/>
          <w:lang w:eastAsia="zh-CN"/>
        </w:rPr>
        <w:t>i+1)=</w:t>
      </w:r>
      <w:proofErr w:type="spellStart"/>
      <w:r w:rsidRPr="00011073">
        <w:rPr>
          <w:rStyle w:val="Input"/>
          <w:lang w:eastAsia="zh-CN"/>
        </w:rPr>
        <w:t>vy</w:t>
      </w:r>
      <w:proofErr w:type="spellEnd"/>
      <w:r w:rsidRPr="00011073">
        <w:rPr>
          <w:rStyle w:val="Input"/>
          <w:lang w:eastAsia="zh-CN"/>
        </w:rPr>
        <w:t>(i)-g*</w:t>
      </w:r>
      <w:proofErr w:type="spellStart"/>
      <w:r w:rsidRPr="00011073">
        <w:rPr>
          <w:rStyle w:val="Input"/>
          <w:lang w:eastAsia="zh-CN"/>
        </w:rPr>
        <w:t>dt</w:t>
      </w:r>
      <w:proofErr w:type="spellEnd"/>
      <w:r w:rsidRPr="00011073">
        <w:rPr>
          <w:rStyle w:val="Input"/>
          <w:lang w:eastAsia="zh-CN"/>
        </w:rPr>
        <w:t>-B(i)*v(i)*</w:t>
      </w:r>
      <w:proofErr w:type="spellStart"/>
      <w:r w:rsidRPr="00011073">
        <w:rPr>
          <w:rStyle w:val="Input"/>
          <w:lang w:eastAsia="zh-CN"/>
        </w:rPr>
        <w:t>vy</w:t>
      </w:r>
      <w:proofErr w:type="spellEnd"/>
      <w:r w:rsidRPr="00011073">
        <w:rPr>
          <w:rStyle w:val="Input"/>
          <w:lang w:eastAsia="zh-CN"/>
        </w:rPr>
        <w:t>(i)*</w:t>
      </w:r>
      <w:proofErr w:type="spellStart"/>
      <w:r w:rsidRPr="00011073">
        <w:rPr>
          <w:rStyle w:val="Input"/>
          <w:lang w:eastAsia="zh-CN"/>
        </w:rPr>
        <w:t>dt</w:t>
      </w:r>
      <w:proofErr w:type="spellEnd"/>
      <w:r w:rsidRPr="00011073">
        <w:rPr>
          <w:rStyle w:val="Input"/>
          <w:lang w:eastAsia="zh-CN"/>
        </w:rPr>
        <w:t>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B(</w:t>
      </w:r>
      <w:proofErr w:type="gramEnd"/>
      <w:r w:rsidRPr="00011073">
        <w:rPr>
          <w:rStyle w:val="Input"/>
          <w:lang w:eastAsia="zh-CN"/>
        </w:rPr>
        <w:t>i+1)=B(i)*</w:t>
      </w:r>
      <w:proofErr w:type="spellStart"/>
      <w:r w:rsidRPr="00011073">
        <w:rPr>
          <w:rStyle w:val="Input"/>
          <w:lang w:eastAsia="zh-CN"/>
        </w:rPr>
        <w:t>exp</w:t>
      </w:r>
      <w:proofErr w:type="spellEnd"/>
      <w:r w:rsidRPr="00011073">
        <w:rPr>
          <w:rStyle w:val="Input"/>
          <w:lang w:eastAsia="zh-CN"/>
        </w:rPr>
        <w:t>(-y(i+1)/y0);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t(</w:t>
      </w:r>
      <w:proofErr w:type="gramEnd"/>
      <w:r w:rsidRPr="00011073">
        <w:rPr>
          <w:rStyle w:val="Input"/>
          <w:lang w:eastAsia="zh-CN"/>
        </w:rPr>
        <w:t>i+1)=t(i)+</w:t>
      </w:r>
      <w:proofErr w:type="spellStart"/>
      <w:r w:rsidRPr="00011073">
        <w:rPr>
          <w:rStyle w:val="Input"/>
          <w:lang w:eastAsia="zh-CN"/>
        </w:rPr>
        <w:t>dt</w:t>
      </w:r>
      <w:proofErr w:type="spellEnd"/>
      <w:r w:rsidRPr="00011073">
        <w:rPr>
          <w:rStyle w:val="Input"/>
          <w:lang w:eastAsia="zh-CN"/>
        </w:rPr>
        <w:t>;</w:t>
      </w:r>
    </w:p>
    <w:p w:rsidR="00453147" w:rsidRPr="00011073" w:rsidRDefault="00453147" w:rsidP="00453147">
      <w:pPr>
        <w:rPr>
          <w:rStyle w:val="Input"/>
          <w:lang w:eastAsia="zh-CN"/>
        </w:rPr>
      </w:pPr>
      <w:r w:rsidRPr="00011073">
        <w:rPr>
          <w:rStyle w:val="Input"/>
          <w:lang w:eastAsia="zh-CN"/>
        </w:rPr>
        <w:t xml:space="preserve"> </w:t>
      </w:r>
      <w:proofErr w:type="gramStart"/>
      <w:r w:rsidRPr="00011073">
        <w:rPr>
          <w:rStyle w:val="Input"/>
          <w:lang w:eastAsia="zh-CN"/>
        </w:rPr>
        <w:t>else</w:t>
      </w:r>
      <w:proofErr w:type="gramEnd"/>
    </w:p>
    <w:p w:rsidR="00453147" w:rsidRPr="00011073" w:rsidRDefault="00453147" w:rsidP="00453147">
      <w:pPr>
        <w:rPr>
          <w:rStyle w:val="Input"/>
          <w:lang w:eastAsia="zh-CN"/>
        </w:rPr>
      </w:pPr>
      <w:r w:rsidRPr="00011073">
        <w:rPr>
          <w:rStyle w:val="Input"/>
          <w:lang w:eastAsia="zh-CN"/>
        </w:rPr>
        <w:t xml:space="preserve"> </w:t>
      </w:r>
      <w:proofErr w:type="gramStart"/>
      <w:r w:rsidRPr="00011073">
        <w:rPr>
          <w:rStyle w:val="Input"/>
          <w:lang w:eastAsia="zh-CN"/>
        </w:rPr>
        <w:t>break</w:t>
      </w:r>
      <w:proofErr w:type="gramEnd"/>
    </w:p>
    <w:p w:rsidR="00453147" w:rsidRPr="00011073" w:rsidRDefault="00453147" w:rsidP="00453147">
      <w:pPr>
        <w:rPr>
          <w:rStyle w:val="Input"/>
          <w:lang w:eastAsia="zh-CN"/>
        </w:rPr>
      </w:pPr>
      <w:r w:rsidRPr="00011073">
        <w:rPr>
          <w:rStyle w:val="Input"/>
          <w:lang w:eastAsia="zh-CN"/>
        </w:rPr>
        <w:t xml:space="preserve"> </w:t>
      </w:r>
      <w:proofErr w:type="gramStart"/>
      <w:r w:rsidRPr="00011073">
        <w:rPr>
          <w:rStyle w:val="Input"/>
          <w:lang w:eastAsia="zh-CN"/>
        </w:rPr>
        <w:t>end</w:t>
      </w:r>
      <w:proofErr w:type="gramEnd"/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end</w:t>
      </w:r>
      <w:proofErr w:type="gramEnd"/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plot(</w:t>
      </w:r>
      <w:proofErr w:type="spellStart"/>
      <w:proofErr w:type="gramEnd"/>
      <w:r w:rsidRPr="00011073">
        <w:rPr>
          <w:rStyle w:val="Input"/>
          <w:lang w:eastAsia="zh-CN"/>
        </w:rPr>
        <w:t>x,y,'r</w:t>
      </w:r>
      <w:proofErr w:type="spellEnd"/>
      <w:r w:rsidRPr="00011073">
        <w:rPr>
          <w:rStyle w:val="Input"/>
          <w:lang w:eastAsia="zh-CN"/>
        </w:rPr>
        <w:t xml:space="preserve">')  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clear</w:t>
      </w:r>
      <w:proofErr w:type="gramEnd"/>
    </w:p>
    <w:p w:rsidR="00453147" w:rsidRPr="00011073" w:rsidRDefault="00453147" w:rsidP="00453147">
      <w:pPr>
        <w:rPr>
          <w:rStyle w:val="Input"/>
          <w:lang w:eastAsia="zh-CN"/>
        </w:rPr>
      </w:pPr>
      <w:r w:rsidRPr="00011073">
        <w:rPr>
          <w:rStyle w:val="Input"/>
          <w:lang w:eastAsia="zh-CN"/>
        </w:rPr>
        <w:t>t=</w:t>
      </w:r>
      <w:proofErr w:type="gramStart"/>
      <w:r w:rsidRPr="00011073">
        <w:rPr>
          <w:rStyle w:val="Input"/>
          <w:lang w:eastAsia="zh-CN"/>
        </w:rPr>
        <w:t>zeros(</w:t>
      </w:r>
      <w:proofErr w:type="gramEnd"/>
      <w:r w:rsidRPr="00011073">
        <w:rPr>
          <w:rStyle w:val="Input"/>
          <w:lang w:eastAsia="zh-CN"/>
        </w:rPr>
        <w:t>1,2201);</w:t>
      </w:r>
    </w:p>
    <w:p w:rsidR="00453147" w:rsidRPr="00011073" w:rsidRDefault="00453147" w:rsidP="00453147">
      <w:pPr>
        <w:rPr>
          <w:rStyle w:val="Input"/>
          <w:lang w:eastAsia="zh-CN"/>
        </w:rPr>
      </w:pPr>
      <w:r w:rsidRPr="00011073">
        <w:rPr>
          <w:rStyle w:val="Input"/>
          <w:lang w:eastAsia="zh-CN"/>
        </w:rPr>
        <w:t>B=</w:t>
      </w:r>
      <w:proofErr w:type="gramStart"/>
      <w:r w:rsidRPr="00011073">
        <w:rPr>
          <w:rStyle w:val="Input"/>
          <w:lang w:eastAsia="zh-CN"/>
        </w:rPr>
        <w:t>zeros(</w:t>
      </w:r>
      <w:proofErr w:type="gramEnd"/>
      <w:r w:rsidRPr="00011073">
        <w:rPr>
          <w:rStyle w:val="Input"/>
          <w:lang w:eastAsia="zh-CN"/>
        </w:rPr>
        <w:t>1,2201);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spellStart"/>
      <w:proofErr w:type="gramStart"/>
      <w:r w:rsidRPr="00011073">
        <w:rPr>
          <w:rStyle w:val="Input"/>
          <w:lang w:eastAsia="zh-CN"/>
        </w:rPr>
        <w:t>vx</w:t>
      </w:r>
      <w:proofErr w:type="spellEnd"/>
      <w:r w:rsidRPr="00011073">
        <w:rPr>
          <w:rStyle w:val="Input"/>
          <w:lang w:eastAsia="zh-CN"/>
        </w:rPr>
        <w:t>=</w:t>
      </w:r>
      <w:proofErr w:type="gramEnd"/>
      <w:r w:rsidRPr="00011073">
        <w:rPr>
          <w:rStyle w:val="Input"/>
          <w:lang w:eastAsia="zh-CN"/>
        </w:rPr>
        <w:t>zeros(1,2201);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spellStart"/>
      <w:proofErr w:type="gramStart"/>
      <w:r w:rsidRPr="00011073">
        <w:rPr>
          <w:rStyle w:val="Input"/>
          <w:lang w:eastAsia="zh-CN"/>
        </w:rPr>
        <w:t>vy</w:t>
      </w:r>
      <w:proofErr w:type="spellEnd"/>
      <w:r w:rsidRPr="00011073">
        <w:rPr>
          <w:rStyle w:val="Input"/>
          <w:lang w:eastAsia="zh-CN"/>
        </w:rPr>
        <w:t>=</w:t>
      </w:r>
      <w:proofErr w:type="gramEnd"/>
      <w:r w:rsidRPr="00011073">
        <w:rPr>
          <w:rStyle w:val="Input"/>
          <w:lang w:eastAsia="zh-CN"/>
        </w:rPr>
        <w:t>zeros(1,2201);</w:t>
      </w:r>
    </w:p>
    <w:p w:rsidR="00453147" w:rsidRPr="00011073" w:rsidRDefault="00453147" w:rsidP="00453147">
      <w:pPr>
        <w:rPr>
          <w:rStyle w:val="Input"/>
          <w:lang w:eastAsia="zh-CN"/>
        </w:rPr>
      </w:pPr>
      <w:r w:rsidRPr="00011073">
        <w:rPr>
          <w:rStyle w:val="Input"/>
          <w:lang w:eastAsia="zh-CN"/>
        </w:rPr>
        <w:t>v=</w:t>
      </w:r>
      <w:proofErr w:type="gramStart"/>
      <w:r w:rsidRPr="00011073">
        <w:rPr>
          <w:rStyle w:val="Input"/>
          <w:lang w:eastAsia="zh-CN"/>
        </w:rPr>
        <w:t>zeros(</w:t>
      </w:r>
      <w:proofErr w:type="gramEnd"/>
      <w:r w:rsidRPr="00011073">
        <w:rPr>
          <w:rStyle w:val="Input"/>
          <w:lang w:eastAsia="zh-CN"/>
        </w:rPr>
        <w:t>1,2201);</w:t>
      </w:r>
    </w:p>
    <w:p w:rsidR="00453147" w:rsidRPr="00011073" w:rsidRDefault="00453147" w:rsidP="00453147">
      <w:pPr>
        <w:rPr>
          <w:rStyle w:val="Input"/>
          <w:lang w:val="fr-FR" w:eastAsia="zh-CN"/>
        </w:rPr>
      </w:pPr>
      <w:r w:rsidRPr="00011073">
        <w:rPr>
          <w:rStyle w:val="Input"/>
          <w:lang w:val="fr-FR" w:eastAsia="zh-CN"/>
        </w:rPr>
        <w:t>x=zeros(1,2201);</w:t>
      </w:r>
    </w:p>
    <w:p w:rsidR="00453147" w:rsidRPr="00011073" w:rsidRDefault="00453147" w:rsidP="00453147">
      <w:pPr>
        <w:rPr>
          <w:rStyle w:val="Input"/>
          <w:lang w:val="fr-FR" w:eastAsia="zh-CN"/>
        </w:rPr>
      </w:pPr>
      <w:r w:rsidRPr="00011073">
        <w:rPr>
          <w:rStyle w:val="Input"/>
          <w:lang w:val="fr-FR" w:eastAsia="zh-CN"/>
        </w:rPr>
        <w:lastRenderedPageBreak/>
        <w:t>y=zeros(1,2201);</w:t>
      </w:r>
    </w:p>
    <w:p w:rsidR="00453147" w:rsidRPr="00011073" w:rsidRDefault="00453147" w:rsidP="00453147">
      <w:pPr>
        <w:rPr>
          <w:rStyle w:val="Input"/>
          <w:lang w:val="fr-FR" w:eastAsia="zh-CN"/>
        </w:rPr>
      </w:pPr>
      <w:r w:rsidRPr="00011073">
        <w:rPr>
          <w:rStyle w:val="Input"/>
          <w:lang w:val="fr-FR" w:eastAsia="zh-CN"/>
        </w:rPr>
        <w:t>y0=10000;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spellStart"/>
      <w:proofErr w:type="gramStart"/>
      <w:r w:rsidRPr="00011073">
        <w:rPr>
          <w:rStyle w:val="Input"/>
          <w:lang w:eastAsia="zh-CN"/>
        </w:rPr>
        <w:t>dt</w:t>
      </w:r>
      <w:proofErr w:type="spellEnd"/>
      <w:r w:rsidRPr="00011073">
        <w:rPr>
          <w:rStyle w:val="Input"/>
          <w:lang w:eastAsia="zh-CN"/>
        </w:rPr>
        <w:t>=</w:t>
      </w:r>
      <w:proofErr w:type="gramEnd"/>
      <w:r w:rsidRPr="00011073">
        <w:rPr>
          <w:rStyle w:val="Input"/>
          <w:lang w:eastAsia="zh-CN"/>
        </w:rPr>
        <w:t>0.08;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v(</w:t>
      </w:r>
      <w:proofErr w:type="gramEnd"/>
      <w:r w:rsidRPr="00011073">
        <w:rPr>
          <w:rStyle w:val="Input"/>
          <w:lang w:eastAsia="zh-CN"/>
        </w:rPr>
        <w:t>1)=700;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B(</w:t>
      </w:r>
      <w:proofErr w:type="gramEnd"/>
      <w:r w:rsidRPr="00011073">
        <w:rPr>
          <w:rStyle w:val="Input"/>
          <w:lang w:eastAsia="zh-CN"/>
        </w:rPr>
        <w:t>1)=0.00004;</w:t>
      </w:r>
    </w:p>
    <w:p w:rsidR="00453147" w:rsidRPr="00011073" w:rsidRDefault="00453147" w:rsidP="00453147">
      <w:pPr>
        <w:rPr>
          <w:rStyle w:val="Input"/>
          <w:lang w:eastAsia="zh-CN"/>
        </w:rPr>
      </w:pPr>
      <w:r w:rsidRPr="00011073">
        <w:rPr>
          <w:rStyle w:val="Input"/>
          <w:lang w:eastAsia="zh-CN"/>
        </w:rPr>
        <w:t>g=9.8;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theta=</w:t>
      </w:r>
      <w:proofErr w:type="gramEnd"/>
      <w:r w:rsidRPr="00011073">
        <w:rPr>
          <w:rStyle w:val="Input"/>
          <w:lang w:eastAsia="zh-CN"/>
        </w:rPr>
        <w:t>pi/3;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spellStart"/>
      <w:proofErr w:type="gramStart"/>
      <w:r w:rsidRPr="00011073">
        <w:rPr>
          <w:rStyle w:val="Input"/>
          <w:lang w:eastAsia="zh-CN"/>
        </w:rPr>
        <w:t>vx</w:t>
      </w:r>
      <w:proofErr w:type="spellEnd"/>
      <w:r w:rsidRPr="00011073">
        <w:rPr>
          <w:rStyle w:val="Input"/>
          <w:lang w:eastAsia="zh-CN"/>
        </w:rPr>
        <w:t>(</w:t>
      </w:r>
      <w:proofErr w:type="gramEnd"/>
      <w:r w:rsidRPr="00011073">
        <w:rPr>
          <w:rStyle w:val="Input"/>
          <w:lang w:eastAsia="zh-CN"/>
        </w:rPr>
        <w:t>1)=v(1)*</w:t>
      </w:r>
      <w:proofErr w:type="spellStart"/>
      <w:r w:rsidRPr="00011073">
        <w:rPr>
          <w:rStyle w:val="Input"/>
          <w:lang w:eastAsia="zh-CN"/>
        </w:rPr>
        <w:t>cos</w:t>
      </w:r>
      <w:proofErr w:type="spellEnd"/>
      <w:r w:rsidRPr="00011073">
        <w:rPr>
          <w:rStyle w:val="Input"/>
          <w:lang w:eastAsia="zh-CN"/>
        </w:rPr>
        <w:t>(theta);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spellStart"/>
      <w:proofErr w:type="gramStart"/>
      <w:r w:rsidRPr="00011073">
        <w:rPr>
          <w:rStyle w:val="Input"/>
          <w:lang w:eastAsia="zh-CN"/>
        </w:rPr>
        <w:t>vy</w:t>
      </w:r>
      <w:proofErr w:type="spellEnd"/>
      <w:r w:rsidRPr="00011073">
        <w:rPr>
          <w:rStyle w:val="Input"/>
          <w:lang w:eastAsia="zh-CN"/>
        </w:rPr>
        <w:t>(</w:t>
      </w:r>
      <w:proofErr w:type="gramEnd"/>
      <w:r w:rsidRPr="00011073">
        <w:rPr>
          <w:rStyle w:val="Input"/>
          <w:lang w:eastAsia="zh-CN"/>
        </w:rPr>
        <w:t>1)=v(1)*sin(theta);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for</w:t>
      </w:r>
      <w:proofErr w:type="gramEnd"/>
      <w:r w:rsidRPr="00011073">
        <w:rPr>
          <w:rStyle w:val="Input"/>
          <w:lang w:eastAsia="zh-CN"/>
        </w:rPr>
        <w:t xml:space="preserve"> i=1:1:2200</w:t>
      </w:r>
    </w:p>
    <w:p w:rsidR="00453147" w:rsidRPr="00011073" w:rsidRDefault="00453147" w:rsidP="00453147">
      <w:pPr>
        <w:rPr>
          <w:rStyle w:val="Input"/>
          <w:lang w:eastAsia="zh-CN"/>
        </w:rPr>
      </w:pPr>
      <w:r w:rsidRPr="00011073">
        <w:rPr>
          <w:rStyle w:val="Input"/>
          <w:lang w:eastAsia="zh-CN"/>
        </w:rPr>
        <w:t xml:space="preserve"> </w:t>
      </w:r>
      <w:proofErr w:type="gramStart"/>
      <w:r w:rsidRPr="00011073">
        <w:rPr>
          <w:rStyle w:val="Input"/>
          <w:lang w:eastAsia="zh-CN"/>
        </w:rPr>
        <w:t>if</w:t>
      </w:r>
      <w:proofErr w:type="gramEnd"/>
      <w:r w:rsidRPr="00011073">
        <w:rPr>
          <w:rStyle w:val="Input"/>
          <w:lang w:eastAsia="zh-CN"/>
        </w:rPr>
        <w:t xml:space="preserve"> y(i)&gt;=-0</w:t>
      </w:r>
    </w:p>
    <w:p w:rsidR="00453147" w:rsidRPr="00011073" w:rsidRDefault="00453147" w:rsidP="00453147">
      <w:pPr>
        <w:rPr>
          <w:rStyle w:val="Input"/>
          <w:lang w:eastAsia="zh-CN"/>
        </w:rPr>
      </w:pPr>
      <w:r w:rsidRPr="00011073">
        <w:rPr>
          <w:rStyle w:val="Input"/>
          <w:lang w:eastAsia="zh-CN"/>
        </w:rPr>
        <w:t xml:space="preserve">  </w:t>
      </w:r>
      <w:proofErr w:type="gramStart"/>
      <w:r w:rsidRPr="00011073">
        <w:rPr>
          <w:rStyle w:val="Input"/>
          <w:lang w:eastAsia="zh-CN"/>
        </w:rPr>
        <w:t>v(</w:t>
      </w:r>
      <w:proofErr w:type="gramEnd"/>
      <w:r w:rsidRPr="00011073">
        <w:rPr>
          <w:rStyle w:val="Input"/>
          <w:lang w:eastAsia="zh-CN"/>
        </w:rPr>
        <w:t>i)=</w:t>
      </w:r>
      <w:proofErr w:type="spellStart"/>
      <w:r w:rsidRPr="00011073">
        <w:rPr>
          <w:rStyle w:val="Input"/>
          <w:lang w:eastAsia="zh-CN"/>
        </w:rPr>
        <w:t>sqrt</w:t>
      </w:r>
      <w:proofErr w:type="spellEnd"/>
      <w:r w:rsidRPr="00011073">
        <w:rPr>
          <w:rStyle w:val="Input"/>
          <w:lang w:eastAsia="zh-CN"/>
        </w:rPr>
        <w:t>(</w:t>
      </w:r>
      <w:proofErr w:type="spellStart"/>
      <w:r w:rsidRPr="00011073">
        <w:rPr>
          <w:rStyle w:val="Input"/>
          <w:lang w:eastAsia="zh-CN"/>
        </w:rPr>
        <w:t>vx</w:t>
      </w:r>
      <w:proofErr w:type="spellEnd"/>
      <w:r w:rsidRPr="00011073">
        <w:rPr>
          <w:rStyle w:val="Input"/>
          <w:lang w:eastAsia="zh-CN"/>
        </w:rPr>
        <w:t>(i)*</w:t>
      </w:r>
      <w:proofErr w:type="spellStart"/>
      <w:r w:rsidRPr="00011073">
        <w:rPr>
          <w:rStyle w:val="Input"/>
          <w:lang w:eastAsia="zh-CN"/>
        </w:rPr>
        <w:t>vx</w:t>
      </w:r>
      <w:proofErr w:type="spellEnd"/>
      <w:r w:rsidRPr="00011073">
        <w:rPr>
          <w:rStyle w:val="Input"/>
          <w:lang w:eastAsia="zh-CN"/>
        </w:rPr>
        <w:t>(i)+</w:t>
      </w:r>
      <w:proofErr w:type="spellStart"/>
      <w:r w:rsidRPr="00011073">
        <w:rPr>
          <w:rStyle w:val="Input"/>
          <w:lang w:eastAsia="zh-CN"/>
        </w:rPr>
        <w:t>vy</w:t>
      </w:r>
      <w:proofErr w:type="spellEnd"/>
      <w:r w:rsidRPr="00011073">
        <w:rPr>
          <w:rStyle w:val="Input"/>
          <w:lang w:eastAsia="zh-CN"/>
        </w:rPr>
        <w:t>(i)*</w:t>
      </w:r>
      <w:proofErr w:type="spellStart"/>
      <w:r w:rsidRPr="00011073">
        <w:rPr>
          <w:rStyle w:val="Input"/>
          <w:lang w:eastAsia="zh-CN"/>
        </w:rPr>
        <w:t>vy</w:t>
      </w:r>
      <w:proofErr w:type="spellEnd"/>
      <w:r w:rsidRPr="00011073">
        <w:rPr>
          <w:rStyle w:val="Input"/>
          <w:lang w:eastAsia="zh-CN"/>
        </w:rPr>
        <w:t>(i));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x(</w:t>
      </w:r>
      <w:proofErr w:type="gramEnd"/>
      <w:r w:rsidRPr="00011073">
        <w:rPr>
          <w:rStyle w:val="Input"/>
          <w:lang w:eastAsia="zh-CN"/>
        </w:rPr>
        <w:t>i+1)=x(i)+</w:t>
      </w:r>
      <w:proofErr w:type="spellStart"/>
      <w:r w:rsidRPr="00011073">
        <w:rPr>
          <w:rStyle w:val="Input"/>
          <w:lang w:eastAsia="zh-CN"/>
        </w:rPr>
        <w:t>vx</w:t>
      </w:r>
      <w:proofErr w:type="spellEnd"/>
      <w:r w:rsidRPr="00011073">
        <w:rPr>
          <w:rStyle w:val="Input"/>
          <w:lang w:eastAsia="zh-CN"/>
        </w:rPr>
        <w:t>(i)*</w:t>
      </w:r>
      <w:proofErr w:type="spellStart"/>
      <w:r w:rsidRPr="00011073">
        <w:rPr>
          <w:rStyle w:val="Input"/>
          <w:lang w:eastAsia="zh-CN"/>
        </w:rPr>
        <w:t>dt</w:t>
      </w:r>
      <w:proofErr w:type="spellEnd"/>
      <w:r w:rsidRPr="00011073">
        <w:rPr>
          <w:rStyle w:val="Input"/>
          <w:lang w:eastAsia="zh-CN"/>
        </w:rPr>
        <w:t>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y(</w:t>
      </w:r>
      <w:proofErr w:type="gramEnd"/>
      <w:r w:rsidRPr="00011073">
        <w:rPr>
          <w:rStyle w:val="Input"/>
          <w:lang w:eastAsia="zh-CN"/>
        </w:rPr>
        <w:t>i+1)=y(i)+</w:t>
      </w:r>
      <w:proofErr w:type="spellStart"/>
      <w:r w:rsidRPr="00011073">
        <w:rPr>
          <w:rStyle w:val="Input"/>
          <w:lang w:eastAsia="zh-CN"/>
        </w:rPr>
        <w:t>vy</w:t>
      </w:r>
      <w:proofErr w:type="spellEnd"/>
      <w:r w:rsidRPr="00011073">
        <w:rPr>
          <w:rStyle w:val="Input"/>
          <w:lang w:eastAsia="zh-CN"/>
        </w:rPr>
        <w:t>(i)*</w:t>
      </w:r>
      <w:proofErr w:type="spellStart"/>
      <w:r w:rsidRPr="00011073">
        <w:rPr>
          <w:rStyle w:val="Input"/>
          <w:lang w:eastAsia="zh-CN"/>
        </w:rPr>
        <w:t>dt</w:t>
      </w:r>
      <w:proofErr w:type="spellEnd"/>
      <w:r w:rsidRPr="00011073">
        <w:rPr>
          <w:rStyle w:val="Input"/>
          <w:lang w:eastAsia="zh-CN"/>
        </w:rPr>
        <w:t>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spellStart"/>
      <w:proofErr w:type="gramStart"/>
      <w:r w:rsidRPr="00011073">
        <w:rPr>
          <w:rStyle w:val="Input"/>
          <w:lang w:eastAsia="zh-CN"/>
        </w:rPr>
        <w:t>vx</w:t>
      </w:r>
      <w:proofErr w:type="spellEnd"/>
      <w:r w:rsidRPr="00011073">
        <w:rPr>
          <w:rStyle w:val="Input"/>
          <w:lang w:eastAsia="zh-CN"/>
        </w:rPr>
        <w:t>(</w:t>
      </w:r>
      <w:proofErr w:type="gramEnd"/>
      <w:r w:rsidRPr="00011073">
        <w:rPr>
          <w:rStyle w:val="Input"/>
          <w:lang w:eastAsia="zh-CN"/>
        </w:rPr>
        <w:t>i+1)=</w:t>
      </w:r>
      <w:proofErr w:type="spellStart"/>
      <w:r w:rsidRPr="00011073">
        <w:rPr>
          <w:rStyle w:val="Input"/>
          <w:lang w:eastAsia="zh-CN"/>
        </w:rPr>
        <w:t>vx</w:t>
      </w:r>
      <w:proofErr w:type="spellEnd"/>
      <w:r w:rsidRPr="00011073">
        <w:rPr>
          <w:rStyle w:val="Input"/>
          <w:lang w:eastAsia="zh-CN"/>
        </w:rPr>
        <w:t>(i)-B(i)*v(i)*</w:t>
      </w:r>
      <w:proofErr w:type="spellStart"/>
      <w:r w:rsidRPr="00011073">
        <w:rPr>
          <w:rStyle w:val="Input"/>
          <w:lang w:eastAsia="zh-CN"/>
        </w:rPr>
        <w:t>vx</w:t>
      </w:r>
      <w:proofErr w:type="spellEnd"/>
      <w:r w:rsidRPr="00011073">
        <w:rPr>
          <w:rStyle w:val="Input"/>
          <w:lang w:eastAsia="zh-CN"/>
        </w:rPr>
        <w:t>(i)*</w:t>
      </w:r>
      <w:proofErr w:type="spellStart"/>
      <w:r w:rsidRPr="00011073">
        <w:rPr>
          <w:rStyle w:val="Input"/>
          <w:lang w:eastAsia="zh-CN"/>
        </w:rPr>
        <w:t>dt</w:t>
      </w:r>
      <w:proofErr w:type="spellEnd"/>
      <w:r w:rsidRPr="00011073">
        <w:rPr>
          <w:rStyle w:val="Input"/>
          <w:lang w:eastAsia="zh-CN"/>
        </w:rPr>
        <w:t>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spellStart"/>
      <w:proofErr w:type="gramStart"/>
      <w:r w:rsidRPr="00011073">
        <w:rPr>
          <w:rStyle w:val="Input"/>
          <w:lang w:eastAsia="zh-CN"/>
        </w:rPr>
        <w:t>vy</w:t>
      </w:r>
      <w:proofErr w:type="spellEnd"/>
      <w:r w:rsidRPr="00011073">
        <w:rPr>
          <w:rStyle w:val="Input"/>
          <w:lang w:eastAsia="zh-CN"/>
        </w:rPr>
        <w:t>(</w:t>
      </w:r>
      <w:proofErr w:type="gramEnd"/>
      <w:r w:rsidRPr="00011073">
        <w:rPr>
          <w:rStyle w:val="Input"/>
          <w:lang w:eastAsia="zh-CN"/>
        </w:rPr>
        <w:t>i+1)=</w:t>
      </w:r>
      <w:proofErr w:type="spellStart"/>
      <w:r w:rsidRPr="00011073">
        <w:rPr>
          <w:rStyle w:val="Input"/>
          <w:lang w:eastAsia="zh-CN"/>
        </w:rPr>
        <w:t>vy</w:t>
      </w:r>
      <w:proofErr w:type="spellEnd"/>
      <w:r w:rsidRPr="00011073">
        <w:rPr>
          <w:rStyle w:val="Input"/>
          <w:lang w:eastAsia="zh-CN"/>
        </w:rPr>
        <w:t>(i)-g*</w:t>
      </w:r>
      <w:proofErr w:type="spellStart"/>
      <w:r w:rsidRPr="00011073">
        <w:rPr>
          <w:rStyle w:val="Input"/>
          <w:lang w:eastAsia="zh-CN"/>
        </w:rPr>
        <w:t>dt</w:t>
      </w:r>
      <w:proofErr w:type="spellEnd"/>
      <w:r w:rsidRPr="00011073">
        <w:rPr>
          <w:rStyle w:val="Input"/>
          <w:lang w:eastAsia="zh-CN"/>
        </w:rPr>
        <w:t>-B(i)*v(i)*</w:t>
      </w:r>
      <w:proofErr w:type="spellStart"/>
      <w:r w:rsidRPr="00011073">
        <w:rPr>
          <w:rStyle w:val="Input"/>
          <w:lang w:eastAsia="zh-CN"/>
        </w:rPr>
        <w:t>vy</w:t>
      </w:r>
      <w:proofErr w:type="spellEnd"/>
      <w:r w:rsidRPr="00011073">
        <w:rPr>
          <w:rStyle w:val="Input"/>
          <w:lang w:eastAsia="zh-CN"/>
        </w:rPr>
        <w:t>(i)*</w:t>
      </w:r>
      <w:proofErr w:type="spellStart"/>
      <w:r w:rsidRPr="00011073">
        <w:rPr>
          <w:rStyle w:val="Input"/>
          <w:lang w:eastAsia="zh-CN"/>
        </w:rPr>
        <w:t>dt</w:t>
      </w:r>
      <w:proofErr w:type="spellEnd"/>
      <w:r w:rsidRPr="00011073">
        <w:rPr>
          <w:rStyle w:val="Input"/>
          <w:lang w:eastAsia="zh-CN"/>
        </w:rPr>
        <w:t>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B(</w:t>
      </w:r>
      <w:proofErr w:type="gramEnd"/>
      <w:r w:rsidRPr="00011073">
        <w:rPr>
          <w:rStyle w:val="Input"/>
          <w:lang w:eastAsia="zh-CN"/>
        </w:rPr>
        <w:t>i+1)=B(i)*</w:t>
      </w:r>
      <w:proofErr w:type="spellStart"/>
      <w:r w:rsidRPr="00011073">
        <w:rPr>
          <w:rStyle w:val="Input"/>
          <w:lang w:eastAsia="zh-CN"/>
        </w:rPr>
        <w:t>exp</w:t>
      </w:r>
      <w:proofErr w:type="spellEnd"/>
      <w:r w:rsidRPr="00011073">
        <w:rPr>
          <w:rStyle w:val="Input"/>
          <w:lang w:eastAsia="zh-CN"/>
        </w:rPr>
        <w:t>(-y(i+1)/y0);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t(</w:t>
      </w:r>
      <w:proofErr w:type="gramEnd"/>
      <w:r w:rsidRPr="00011073">
        <w:rPr>
          <w:rStyle w:val="Input"/>
          <w:lang w:eastAsia="zh-CN"/>
        </w:rPr>
        <w:t>i+1)=t(i)+</w:t>
      </w:r>
      <w:proofErr w:type="spellStart"/>
      <w:r w:rsidRPr="00011073">
        <w:rPr>
          <w:rStyle w:val="Input"/>
          <w:lang w:eastAsia="zh-CN"/>
        </w:rPr>
        <w:t>dt</w:t>
      </w:r>
      <w:proofErr w:type="spellEnd"/>
      <w:r w:rsidRPr="00011073">
        <w:rPr>
          <w:rStyle w:val="Input"/>
          <w:lang w:eastAsia="zh-CN"/>
        </w:rPr>
        <w:t>;</w:t>
      </w:r>
    </w:p>
    <w:p w:rsidR="00453147" w:rsidRPr="00011073" w:rsidRDefault="00453147" w:rsidP="00453147">
      <w:pPr>
        <w:rPr>
          <w:rStyle w:val="Input"/>
          <w:lang w:eastAsia="zh-CN"/>
        </w:rPr>
      </w:pPr>
      <w:r w:rsidRPr="00011073">
        <w:rPr>
          <w:rStyle w:val="Input"/>
          <w:lang w:eastAsia="zh-CN"/>
        </w:rPr>
        <w:t xml:space="preserve"> </w:t>
      </w:r>
      <w:proofErr w:type="gramStart"/>
      <w:r w:rsidRPr="00011073">
        <w:rPr>
          <w:rStyle w:val="Input"/>
          <w:lang w:eastAsia="zh-CN"/>
        </w:rPr>
        <w:t>else</w:t>
      </w:r>
      <w:proofErr w:type="gramEnd"/>
    </w:p>
    <w:p w:rsidR="00453147" w:rsidRPr="00011073" w:rsidRDefault="00453147" w:rsidP="00453147">
      <w:pPr>
        <w:rPr>
          <w:rStyle w:val="Input"/>
          <w:lang w:eastAsia="zh-CN"/>
        </w:rPr>
      </w:pPr>
      <w:r w:rsidRPr="00011073">
        <w:rPr>
          <w:rStyle w:val="Input"/>
          <w:lang w:eastAsia="zh-CN"/>
        </w:rPr>
        <w:t xml:space="preserve"> </w:t>
      </w:r>
      <w:proofErr w:type="gramStart"/>
      <w:r w:rsidRPr="00011073">
        <w:rPr>
          <w:rStyle w:val="Input"/>
          <w:lang w:eastAsia="zh-CN"/>
        </w:rPr>
        <w:t>break</w:t>
      </w:r>
      <w:proofErr w:type="gramEnd"/>
    </w:p>
    <w:p w:rsidR="00453147" w:rsidRPr="00011073" w:rsidRDefault="00453147" w:rsidP="00453147">
      <w:pPr>
        <w:rPr>
          <w:rStyle w:val="Input"/>
          <w:lang w:eastAsia="zh-CN"/>
        </w:rPr>
      </w:pPr>
      <w:r w:rsidRPr="00011073">
        <w:rPr>
          <w:rStyle w:val="Input"/>
          <w:lang w:eastAsia="zh-CN"/>
        </w:rPr>
        <w:t xml:space="preserve"> </w:t>
      </w:r>
      <w:proofErr w:type="gramStart"/>
      <w:r w:rsidRPr="00011073">
        <w:rPr>
          <w:rStyle w:val="Input"/>
          <w:lang w:eastAsia="zh-CN"/>
        </w:rPr>
        <w:t>end</w:t>
      </w:r>
      <w:proofErr w:type="gramEnd"/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end</w:t>
      </w:r>
      <w:proofErr w:type="gramEnd"/>
    </w:p>
    <w:p w:rsidR="00B028B1" w:rsidRPr="00011073" w:rsidRDefault="00453147" w:rsidP="00453147">
      <w:pPr>
        <w:rPr>
          <w:rStyle w:val="Input"/>
          <w:rFonts w:hint="eastAsia"/>
        </w:rPr>
      </w:pPr>
      <w:proofErr w:type="gramStart"/>
      <w:r w:rsidRPr="00011073">
        <w:rPr>
          <w:rStyle w:val="Input"/>
          <w:lang w:eastAsia="zh-CN"/>
        </w:rPr>
        <w:t>plot(</w:t>
      </w:r>
      <w:proofErr w:type="spellStart"/>
      <w:proofErr w:type="gramEnd"/>
      <w:r w:rsidRPr="00011073">
        <w:rPr>
          <w:rStyle w:val="Input"/>
          <w:lang w:eastAsia="zh-CN"/>
        </w:rPr>
        <w:t>x,y,'r</w:t>
      </w:r>
      <w:proofErr w:type="spellEnd"/>
      <w:r w:rsidRPr="00011073">
        <w:rPr>
          <w:rStyle w:val="Input"/>
          <w:lang w:eastAsia="zh-CN"/>
        </w:rPr>
        <w:t>')</w:t>
      </w:r>
    </w:p>
    <w:p w:rsidR="00453147" w:rsidRPr="00011073" w:rsidRDefault="00453147" w:rsidP="00453147">
      <w:pPr>
        <w:rPr>
          <w:rStyle w:val="Input"/>
          <w:lang w:eastAsia="zh-CN"/>
        </w:rPr>
      </w:pPr>
      <w:proofErr w:type="gramStart"/>
      <w:r w:rsidRPr="00011073">
        <w:rPr>
          <w:rStyle w:val="Input"/>
          <w:lang w:eastAsia="zh-CN"/>
        </w:rPr>
        <w:t>axis(</w:t>
      </w:r>
      <w:proofErr w:type="gramEnd"/>
      <w:r w:rsidRPr="00011073">
        <w:rPr>
          <w:rStyle w:val="Input"/>
          <w:lang w:eastAsia="zh-CN"/>
        </w:rPr>
        <w:t>[0</w:t>
      </w:r>
      <w:r w:rsidR="00011073">
        <w:rPr>
          <w:rStyle w:val="Input"/>
          <w:lang w:eastAsia="zh-CN"/>
        </w:rPr>
        <w:t xml:space="preserve"> 4.6e4 10</w:t>
      </w:r>
      <w:r w:rsidRPr="00011073">
        <w:rPr>
          <w:rStyle w:val="Input"/>
          <w:lang w:eastAsia="zh-CN"/>
        </w:rPr>
        <w:t xml:space="preserve"> 1</w:t>
      </w:r>
      <w:r w:rsidR="00011073" w:rsidRPr="00775205">
        <w:rPr>
          <w:rStyle w:val="Input"/>
          <w:rFonts w:eastAsia="宋体" w:hint="eastAsia"/>
          <w:lang w:eastAsia="zh-CN"/>
        </w:rPr>
        <w:t>8</w:t>
      </w:r>
      <w:r w:rsidRPr="00011073">
        <w:rPr>
          <w:rStyle w:val="Input"/>
          <w:lang w:eastAsia="zh-CN"/>
        </w:rPr>
        <w:t>000]);</w:t>
      </w:r>
    </w:p>
    <w:p w:rsidR="00AC34D0" w:rsidRPr="00775205" w:rsidRDefault="00453147" w:rsidP="00011073">
      <w:pPr>
        <w:pStyle w:val="Normal"/>
        <w:rPr>
          <w:rStyle w:val="Input"/>
          <w:rFonts w:eastAsia="宋体" w:hint="eastAsia"/>
          <w:lang w:eastAsia="zh-CN"/>
        </w:rPr>
      </w:pPr>
      <w:proofErr w:type="gramStart"/>
      <w:r w:rsidRPr="00011073">
        <w:rPr>
          <w:rStyle w:val="Input"/>
          <w:lang w:eastAsia="zh-CN"/>
        </w:rPr>
        <w:t>title(</w:t>
      </w:r>
      <w:proofErr w:type="gramEnd"/>
      <w:r w:rsidRPr="00011073">
        <w:rPr>
          <w:rStyle w:val="Input"/>
          <w:lang w:eastAsia="zh-CN"/>
        </w:rPr>
        <w:t xml:space="preserve">'the </w:t>
      </w:r>
      <w:proofErr w:type="spellStart"/>
      <w:r w:rsidRPr="00011073">
        <w:rPr>
          <w:rStyle w:val="Input"/>
          <w:lang w:eastAsia="zh-CN"/>
        </w:rPr>
        <w:t>trajecctory</w:t>
      </w:r>
      <w:proofErr w:type="spellEnd"/>
      <w:r w:rsidRPr="00011073">
        <w:rPr>
          <w:rStyle w:val="Input"/>
          <w:lang w:eastAsia="zh-CN"/>
        </w:rPr>
        <w:t xml:space="preserve"> of the bomb')</w:t>
      </w:r>
    </w:p>
    <w:p w:rsidR="00AC34D0" w:rsidRPr="00775205" w:rsidRDefault="00AC34D0" w:rsidP="00011073">
      <w:pPr>
        <w:pStyle w:val="Normal"/>
        <w:rPr>
          <w:rStyle w:val="Input"/>
          <w:rFonts w:eastAsia="宋体" w:hint="eastAsia"/>
          <w:lang w:eastAsia="zh-CN"/>
        </w:rPr>
      </w:pPr>
      <w:proofErr w:type="gramStart"/>
      <w:r w:rsidRPr="00775205">
        <w:rPr>
          <w:rStyle w:val="Input"/>
          <w:rFonts w:eastAsia="宋体" w:hint="eastAsia"/>
          <w:lang w:eastAsia="zh-CN"/>
        </w:rPr>
        <w:t>box</w:t>
      </w:r>
      <w:proofErr w:type="gramEnd"/>
      <w:r w:rsidRPr="00775205">
        <w:rPr>
          <w:rStyle w:val="Input"/>
          <w:rFonts w:eastAsia="宋体" w:hint="eastAsia"/>
          <w:lang w:eastAsia="zh-CN"/>
        </w:rPr>
        <w:t xml:space="preserve"> on</w:t>
      </w:r>
    </w:p>
    <w:p w:rsidR="00011073" w:rsidRDefault="00AC34D0" w:rsidP="00011073">
      <w:pPr>
        <w:pStyle w:val="Normal"/>
      </w:pPr>
      <w:proofErr w:type="gramStart"/>
      <w:r w:rsidRPr="00775205">
        <w:rPr>
          <w:rStyle w:val="Input"/>
          <w:rFonts w:eastAsia="宋体" w:hint="eastAsia"/>
          <w:lang w:eastAsia="zh-CN"/>
        </w:rPr>
        <w:t>grid</w:t>
      </w:r>
      <w:proofErr w:type="gramEnd"/>
      <w:r w:rsidRPr="00775205">
        <w:rPr>
          <w:rStyle w:val="Input"/>
          <w:rFonts w:eastAsia="宋体" w:hint="eastAsia"/>
          <w:lang w:eastAsia="zh-CN"/>
        </w:rPr>
        <w:t xml:space="preserve"> on</w:t>
      </w:r>
      <w:r w:rsidR="00011073" w:rsidRPr="00011073">
        <w:rPr>
          <w:rStyle w:val="Input"/>
        </w:rPr>
        <w:t xml:space="preserve"> </w:t>
      </w:r>
      <w:bookmarkEnd w:id="24"/>
      <w:r w:rsidR="00011073" w:rsidRPr="00011073">
        <w:t xml:space="preserve"> </w:t>
      </w:r>
    </w:p>
    <w:p w:rsidR="00B028B1" w:rsidRPr="00011073" w:rsidRDefault="00B028B1" w:rsidP="00011073">
      <w:pPr>
        <w:pStyle w:val="Normal"/>
        <w:rPr>
          <w:rFonts w:hint="eastAsia"/>
        </w:rPr>
      </w:pPr>
    </w:p>
    <w:p w:rsidR="00011073" w:rsidRPr="00011073" w:rsidRDefault="00AC34D0" w:rsidP="00011073">
      <w:pPr>
        <w:pStyle w:val="Normal"/>
      </w:pPr>
      <w:bookmarkStart w:id="25" w:name="OUTPUT_9"/>
      <w:r w:rsidRPr="00AC34D0">
        <w:rPr>
          <w:rFonts w:eastAsia="宋体"/>
          <w:lang w:eastAsia="zh-CN"/>
        </w:rPr>
        <w:pict>
          <v:shape id="_x0000_i1031" type="#_x0000_t75" style="width:4in;height:252pt">
            <v:imagedata r:id="rId11" o:title=""/>
            <o:lock v:ext="edit" aspectratio="f"/>
          </v:shape>
        </w:pict>
      </w:r>
      <w:r w:rsidR="00011073">
        <w:rPr>
          <w:rFonts w:eastAsia="宋体"/>
          <w:lang w:eastAsia="zh-CN"/>
        </w:rPr>
        <w:t xml:space="preserve"> </w:t>
      </w:r>
      <w:bookmarkEnd w:id="25"/>
      <w:r w:rsidR="00011073" w:rsidRPr="00011073">
        <w:t xml:space="preserve"> </w:t>
      </w:r>
    </w:p>
    <w:p w:rsidR="00011073" w:rsidRPr="00011073" w:rsidRDefault="00011073" w:rsidP="00011073">
      <w:pPr>
        <w:pStyle w:val="Normal"/>
        <w:rPr>
          <w:lang w:eastAsia="zh-CN"/>
        </w:rPr>
      </w:pPr>
    </w:p>
    <w:p w:rsidR="00B028B1" w:rsidRPr="00B028B1" w:rsidRDefault="00B028B1" w:rsidP="005C52D6">
      <w:pPr>
        <w:pStyle w:val="2"/>
        <w:rPr>
          <w:rFonts w:eastAsia="宋体"/>
          <w:lang w:eastAsia="zh-CN"/>
        </w:rPr>
      </w:pPr>
      <w:bookmarkStart w:id="26" w:name="_Toc431936362"/>
      <w:r w:rsidRPr="00B028B1">
        <w:rPr>
          <w:rFonts w:eastAsia="宋体"/>
          <w:lang w:eastAsia="zh-CN"/>
        </w:rPr>
        <w:t>2.10</w:t>
      </w:r>
      <w:bookmarkEnd w:id="26"/>
    </w:p>
    <w:p w:rsidR="00B028B1" w:rsidRDefault="005C52D6" w:rsidP="002C58E7">
      <w:pPr>
        <w:pStyle w:val="Normal"/>
        <w:rPr>
          <w:rFonts w:eastAsia="宋体" w:hint="eastAsia"/>
          <w:lang w:eastAsia="zh-CN"/>
        </w:rPr>
      </w:pPr>
      <w:bookmarkStart w:id="27" w:name="INPUT_10"/>
      <w:r w:rsidRPr="002C58E7">
        <w:rPr>
          <w:rStyle w:val="Input"/>
          <w:rFonts w:hint="eastAsia"/>
        </w:rPr>
        <w:t>%</w:t>
      </w:r>
      <w:r w:rsidR="002C58E7" w:rsidRPr="002C58E7">
        <w:rPr>
          <w:rStyle w:val="Input"/>
        </w:rPr>
        <w:t xml:space="preserve"> </w:t>
      </w:r>
      <w:bookmarkEnd w:id="27"/>
      <w:r w:rsidR="002C58E7" w:rsidRPr="002C58E7">
        <w:t xml:space="preserve"> </w:t>
      </w:r>
    </w:p>
    <w:p w:rsidR="00B028B1" w:rsidRDefault="00B028B1" w:rsidP="00B028B1">
      <w:pPr>
        <w:rPr>
          <w:rFonts w:eastAsia="宋体" w:hint="eastAsia"/>
          <w:lang w:eastAsia="zh-CN"/>
        </w:rPr>
      </w:pPr>
    </w:p>
    <w:p w:rsidR="00B028B1" w:rsidRPr="00B028B1" w:rsidRDefault="00B028B1" w:rsidP="002C58E7">
      <w:pPr>
        <w:pStyle w:val="2"/>
        <w:rPr>
          <w:rFonts w:eastAsia="宋体"/>
          <w:lang w:eastAsia="zh-CN"/>
        </w:rPr>
      </w:pPr>
      <w:bookmarkStart w:id="28" w:name="_Toc431936363"/>
      <w:r w:rsidRPr="00B028B1">
        <w:rPr>
          <w:rFonts w:eastAsia="宋体"/>
          <w:lang w:eastAsia="zh-CN"/>
        </w:rPr>
        <w:t>2.11</w:t>
      </w:r>
      <w:bookmarkEnd w:id="28"/>
    </w:p>
    <w:p w:rsidR="0025727C" w:rsidRPr="0025727C" w:rsidRDefault="0025727C" w:rsidP="0025727C">
      <w:pPr>
        <w:rPr>
          <w:rStyle w:val="Input"/>
          <w:lang w:eastAsia="zh-CN"/>
        </w:rPr>
      </w:pPr>
      <w:bookmarkStart w:id="29" w:name="INPUT_11"/>
      <w:proofErr w:type="gramStart"/>
      <w:r w:rsidRPr="0025727C">
        <w:rPr>
          <w:rStyle w:val="Input"/>
          <w:lang w:eastAsia="zh-CN"/>
        </w:rPr>
        <w:lastRenderedPageBreak/>
        <w:t>clear</w:t>
      </w:r>
      <w:proofErr w:type="gramEnd"/>
    </w:p>
    <w:p w:rsidR="0025727C" w:rsidRPr="0025727C" w:rsidRDefault="0025727C" w:rsidP="0025727C">
      <w:pPr>
        <w:rPr>
          <w:rStyle w:val="Input"/>
          <w:lang w:eastAsia="zh-CN"/>
        </w:rPr>
      </w:pPr>
      <w:r w:rsidRPr="0025727C">
        <w:rPr>
          <w:rStyle w:val="Input"/>
          <w:lang w:eastAsia="zh-CN"/>
        </w:rPr>
        <w:t>t=</w:t>
      </w:r>
      <w:proofErr w:type="gramStart"/>
      <w:r w:rsidRPr="0025727C">
        <w:rPr>
          <w:rStyle w:val="Input"/>
          <w:lang w:eastAsia="zh-CN"/>
        </w:rPr>
        <w:t>zeros(</w:t>
      </w:r>
      <w:proofErr w:type="gramEnd"/>
      <w:r w:rsidRPr="0025727C">
        <w:rPr>
          <w:rStyle w:val="Input"/>
          <w:lang w:eastAsia="zh-CN"/>
        </w:rPr>
        <w:t>1,2201);</w:t>
      </w:r>
    </w:p>
    <w:p w:rsidR="0025727C" w:rsidRPr="0025727C" w:rsidRDefault="0025727C" w:rsidP="0025727C">
      <w:pPr>
        <w:rPr>
          <w:rStyle w:val="Input"/>
          <w:lang w:eastAsia="zh-CN"/>
        </w:rPr>
      </w:pPr>
      <w:r w:rsidRPr="0025727C">
        <w:rPr>
          <w:rStyle w:val="Input"/>
          <w:lang w:eastAsia="zh-CN"/>
        </w:rPr>
        <w:t>B=</w:t>
      </w:r>
      <w:proofErr w:type="gramStart"/>
      <w:r w:rsidRPr="0025727C">
        <w:rPr>
          <w:rStyle w:val="Input"/>
          <w:lang w:eastAsia="zh-CN"/>
        </w:rPr>
        <w:t>zeros(</w:t>
      </w:r>
      <w:proofErr w:type="gramEnd"/>
      <w:r w:rsidRPr="0025727C">
        <w:rPr>
          <w:rStyle w:val="Input"/>
          <w:lang w:eastAsia="zh-CN"/>
        </w:rPr>
        <w:t>1,2201);</w:t>
      </w:r>
    </w:p>
    <w:p w:rsidR="0025727C" w:rsidRPr="0025727C" w:rsidRDefault="0025727C" w:rsidP="0025727C">
      <w:pPr>
        <w:rPr>
          <w:rStyle w:val="Input"/>
          <w:lang w:eastAsia="zh-CN"/>
        </w:rPr>
      </w:pPr>
      <w:proofErr w:type="spellStart"/>
      <w:proofErr w:type="gramStart"/>
      <w:r w:rsidRPr="0025727C">
        <w:rPr>
          <w:rStyle w:val="Input"/>
          <w:lang w:eastAsia="zh-CN"/>
        </w:rPr>
        <w:t>vx</w:t>
      </w:r>
      <w:proofErr w:type="spellEnd"/>
      <w:r w:rsidRPr="0025727C">
        <w:rPr>
          <w:rStyle w:val="Input"/>
          <w:lang w:eastAsia="zh-CN"/>
        </w:rPr>
        <w:t>=</w:t>
      </w:r>
      <w:proofErr w:type="gramEnd"/>
      <w:r w:rsidRPr="0025727C">
        <w:rPr>
          <w:rStyle w:val="Input"/>
          <w:lang w:eastAsia="zh-CN"/>
        </w:rPr>
        <w:t>zeros(1,2201);</w:t>
      </w:r>
    </w:p>
    <w:p w:rsidR="0025727C" w:rsidRPr="0025727C" w:rsidRDefault="0025727C" w:rsidP="0025727C">
      <w:pPr>
        <w:rPr>
          <w:rStyle w:val="Input"/>
          <w:lang w:eastAsia="zh-CN"/>
        </w:rPr>
      </w:pPr>
      <w:proofErr w:type="spellStart"/>
      <w:proofErr w:type="gramStart"/>
      <w:r w:rsidRPr="0025727C">
        <w:rPr>
          <w:rStyle w:val="Input"/>
          <w:lang w:eastAsia="zh-CN"/>
        </w:rPr>
        <w:t>vy</w:t>
      </w:r>
      <w:proofErr w:type="spellEnd"/>
      <w:r w:rsidRPr="0025727C">
        <w:rPr>
          <w:rStyle w:val="Input"/>
          <w:lang w:eastAsia="zh-CN"/>
        </w:rPr>
        <w:t>=</w:t>
      </w:r>
      <w:proofErr w:type="gramEnd"/>
      <w:r w:rsidRPr="0025727C">
        <w:rPr>
          <w:rStyle w:val="Input"/>
          <w:lang w:eastAsia="zh-CN"/>
        </w:rPr>
        <w:t>zeros(1,2201);</w:t>
      </w:r>
    </w:p>
    <w:p w:rsidR="0025727C" w:rsidRPr="0025727C" w:rsidRDefault="0025727C" w:rsidP="0025727C">
      <w:pPr>
        <w:rPr>
          <w:rStyle w:val="Input"/>
          <w:lang w:eastAsia="zh-CN"/>
        </w:rPr>
      </w:pPr>
      <w:r w:rsidRPr="0025727C">
        <w:rPr>
          <w:rStyle w:val="Input"/>
          <w:lang w:eastAsia="zh-CN"/>
        </w:rPr>
        <w:t>v=</w:t>
      </w:r>
      <w:proofErr w:type="gramStart"/>
      <w:r w:rsidRPr="0025727C">
        <w:rPr>
          <w:rStyle w:val="Input"/>
          <w:lang w:eastAsia="zh-CN"/>
        </w:rPr>
        <w:t>zeros(</w:t>
      </w:r>
      <w:proofErr w:type="gramEnd"/>
      <w:r w:rsidRPr="0025727C">
        <w:rPr>
          <w:rStyle w:val="Input"/>
          <w:lang w:eastAsia="zh-CN"/>
        </w:rPr>
        <w:t>1,2201);</w:t>
      </w:r>
    </w:p>
    <w:p w:rsidR="0025727C" w:rsidRPr="0025727C" w:rsidRDefault="0025727C" w:rsidP="0025727C">
      <w:pPr>
        <w:rPr>
          <w:rStyle w:val="Input"/>
          <w:lang w:eastAsia="zh-CN"/>
        </w:rPr>
      </w:pPr>
      <w:r w:rsidRPr="0025727C">
        <w:rPr>
          <w:rStyle w:val="Input"/>
          <w:lang w:eastAsia="zh-CN"/>
        </w:rPr>
        <w:t>x=</w:t>
      </w:r>
      <w:proofErr w:type="gramStart"/>
      <w:r w:rsidRPr="0025727C">
        <w:rPr>
          <w:rStyle w:val="Input"/>
          <w:lang w:eastAsia="zh-CN"/>
        </w:rPr>
        <w:t>zeros(</w:t>
      </w:r>
      <w:proofErr w:type="gramEnd"/>
      <w:r w:rsidRPr="0025727C">
        <w:rPr>
          <w:rStyle w:val="Input"/>
          <w:lang w:eastAsia="zh-CN"/>
        </w:rPr>
        <w:t>1,2201);</w:t>
      </w:r>
    </w:p>
    <w:p w:rsidR="0025727C" w:rsidRPr="0025727C" w:rsidRDefault="0025727C" w:rsidP="0025727C">
      <w:pPr>
        <w:rPr>
          <w:rStyle w:val="Input"/>
          <w:lang w:eastAsia="zh-CN"/>
        </w:rPr>
      </w:pPr>
      <w:r w:rsidRPr="0025727C">
        <w:rPr>
          <w:rStyle w:val="Input"/>
          <w:lang w:eastAsia="zh-CN"/>
        </w:rPr>
        <w:t>y=</w:t>
      </w:r>
      <w:proofErr w:type="gramStart"/>
      <w:r w:rsidRPr="0025727C">
        <w:rPr>
          <w:rStyle w:val="Input"/>
          <w:lang w:eastAsia="zh-CN"/>
        </w:rPr>
        <w:t>zeros(</w:t>
      </w:r>
      <w:proofErr w:type="gramEnd"/>
      <w:r w:rsidRPr="0025727C">
        <w:rPr>
          <w:rStyle w:val="Input"/>
          <w:lang w:eastAsia="zh-CN"/>
        </w:rPr>
        <w:t>1,2201);</w:t>
      </w:r>
    </w:p>
    <w:p w:rsidR="0025727C" w:rsidRPr="0025727C" w:rsidRDefault="0025727C" w:rsidP="0025727C">
      <w:pPr>
        <w:rPr>
          <w:rStyle w:val="Input"/>
          <w:lang w:val="fr-FR" w:eastAsia="zh-CN"/>
        </w:rPr>
      </w:pPr>
      <w:r w:rsidRPr="0025727C">
        <w:rPr>
          <w:rStyle w:val="Input"/>
          <w:lang w:val="fr-FR" w:eastAsia="zh-CN"/>
        </w:rPr>
        <w:t>alfa=2.5;</w:t>
      </w:r>
    </w:p>
    <w:p w:rsidR="0025727C" w:rsidRPr="0025727C" w:rsidRDefault="0025727C" w:rsidP="0025727C">
      <w:pPr>
        <w:rPr>
          <w:rStyle w:val="Input"/>
          <w:lang w:val="fr-FR" w:eastAsia="zh-CN"/>
        </w:rPr>
      </w:pPr>
      <w:r w:rsidRPr="0025727C">
        <w:rPr>
          <w:rStyle w:val="Input"/>
          <w:lang w:val="fr-FR" w:eastAsia="zh-CN"/>
        </w:rPr>
        <w:t>T0=300;</w:t>
      </w:r>
    </w:p>
    <w:p w:rsidR="0025727C" w:rsidRPr="0025727C" w:rsidRDefault="0025727C" w:rsidP="0025727C">
      <w:pPr>
        <w:rPr>
          <w:rStyle w:val="Input"/>
          <w:lang w:val="fr-FR" w:eastAsia="zh-CN"/>
        </w:rPr>
      </w:pPr>
      <w:r w:rsidRPr="0025727C">
        <w:rPr>
          <w:rStyle w:val="Input"/>
          <w:lang w:val="fr-FR" w:eastAsia="zh-CN"/>
        </w:rPr>
        <w:t>a=0.0065;</w:t>
      </w:r>
    </w:p>
    <w:p w:rsidR="0025727C" w:rsidRPr="0025727C" w:rsidRDefault="0025727C" w:rsidP="0025727C">
      <w:pPr>
        <w:rPr>
          <w:rStyle w:val="Input"/>
          <w:lang w:val="fr-FR" w:eastAsia="zh-CN"/>
        </w:rPr>
      </w:pPr>
      <w:r w:rsidRPr="0025727C">
        <w:rPr>
          <w:rStyle w:val="Input"/>
          <w:lang w:val="fr-FR" w:eastAsia="zh-CN"/>
        </w:rPr>
        <w:t>dt=0.05;</w:t>
      </w:r>
    </w:p>
    <w:p w:rsidR="0025727C" w:rsidRPr="0025727C" w:rsidRDefault="0025727C" w:rsidP="0025727C">
      <w:pPr>
        <w:rPr>
          <w:rStyle w:val="Input"/>
          <w:lang w:val="fr-FR" w:eastAsia="zh-CN"/>
        </w:rPr>
      </w:pPr>
      <w:r w:rsidRPr="0025727C">
        <w:rPr>
          <w:rStyle w:val="Input"/>
          <w:lang w:val="fr-FR" w:eastAsia="zh-CN"/>
        </w:rPr>
        <w:t>v(1)=700;</w:t>
      </w:r>
    </w:p>
    <w:p w:rsidR="0025727C" w:rsidRPr="0025727C" w:rsidRDefault="0025727C" w:rsidP="0025727C">
      <w:pPr>
        <w:rPr>
          <w:rStyle w:val="Input"/>
          <w:lang w:val="fr-FR" w:eastAsia="zh-CN"/>
        </w:rPr>
      </w:pPr>
      <w:r w:rsidRPr="0025727C">
        <w:rPr>
          <w:rStyle w:val="Input"/>
          <w:lang w:val="fr-FR" w:eastAsia="zh-CN"/>
        </w:rPr>
        <w:t>B(1)=0.00004;</w:t>
      </w:r>
    </w:p>
    <w:p w:rsidR="0025727C" w:rsidRPr="0025727C" w:rsidRDefault="0025727C" w:rsidP="0025727C">
      <w:pPr>
        <w:rPr>
          <w:rStyle w:val="Input"/>
          <w:lang w:eastAsia="zh-CN"/>
        </w:rPr>
      </w:pPr>
      <w:r w:rsidRPr="0025727C">
        <w:rPr>
          <w:rStyle w:val="Input"/>
          <w:lang w:eastAsia="zh-CN"/>
        </w:rPr>
        <w:t>g=9.8;</w:t>
      </w:r>
    </w:p>
    <w:p w:rsidR="0025727C" w:rsidRPr="0025727C" w:rsidRDefault="0025727C" w:rsidP="0025727C">
      <w:pPr>
        <w:rPr>
          <w:rStyle w:val="Input"/>
          <w:lang w:eastAsia="zh-CN"/>
        </w:rPr>
      </w:pPr>
      <w:proofErr w:type="gramStart"/>
      <w:r w:rsidRPr="0025727C">
        <w:rPr>
          <w:rStyle w:val="Input"/>
          <w:lang w:eastAsia="zh-CN"/>
        </w:rPr>
        <w:t>theta=</w:t>
      </w:r>
      <w:proofErr w:type="gramEnd"/>
      <w:r w:rsidRPr="0025727C">
        <w:rPr>
          <w:rStyle w:val="Input"/>
          <w:lang w:eastAsia="zh-CN"/>
        </w:rPr>
        <w:t>pi/4;</w:t>
      </w:r>
    </w:p>
    <w:p w:rsidR="0025727C" w:rsidRPr="0025727C" w:rsidRDefault="0025727C" w:rsidP="0025727C">
      <w:pPr>
        <w:rPr>
          <w:rStyle w:val="Input"/>
          <w:lang w:eastAsia="zh-CN"/>
        </w:rPr>
      </w:pPr>
      <w:proofErr w:type="spellStart"/>
      <w:proofErr w:type="gramStart"/>
      <w:r w:rsidRPr="0025727C">
        <w:rPr>
          <w:rStyle w:val="Input"/>
          <w:lang w:eastAsia="zh-CN"/>
        </w:rPr>
        <w:t>vx</w:t>
      </w:r>
      <w:proofErr w:type="spellEnd"/>
      <w:r w:rsidRPr="0025727C">
        <w:rPr>
          <w:rStyle w:val="Input"/>
          <w:lang w:eastAsia="zh-CN"/>
        </w:rPr>
        <w:t>(</w:t>
      </w:r>
      <w:proofErr w:type="gramEnd"/>
      <w:r w:rsidRPr="0025727C">
        <w:rPr>
          <w:rStyle w:val="Input"/>
          <w:lang w:eastAsia="zh-CN"/>
        </w:rPr>
        <w:t>1)=v(1)*</w:t>
      </w:r>
      <w:proofErr w:type="spellStart"/>
      <w:r w:rsidRPr="0025727C">
        <w:rPr>
          <w:rStyle w:val="Input"/>
          <w:lang w:eastAsia="zh-CN"/>
        </w:rPr>
        <w:t>cos</w:t>
      </w:r>
      <w:proofErr w:type="spellEnd"/>
      <w:r w:rsidRPr="0025727C">
        <w:rPr>
          <w:rStyle w:val="Input"/>
          <w:lang w:eastAsia="zh-CN"/>
        </w:rPr>
        <w:t>(theta);</w:t>
      </w:r>
    </w:p>
    <w:p w:rsidR="0025727C" w:rsidRPr="0025727C" w:rsidRDefault="0025727C" w:rsidP="0025727C">
      <w:pPr>
        <w:rPr>
          <w:rStyle w:val="Input"/>
          <w:lang w:eastAsia="zh-CN"/>
        </w:rPr>
      </w:pPr>
      <w:proofErr w:type="spellStart"/>
      <w:proofErr w:type="gramStart"/>
      <w:r w:rsidRPr="0025727C">
        <w:rPr>
          <w:rStyle w:val="Input"/>
          <w:lang w:eastAsia="zh-CN"/>
        </w:rPr>
        <w:t>vy</w:t>
      </w:r>
      <w:proofErr w:type="spellEnd"/>
      <w:r w:rsidRPr="0025727C">
        <w:rPr>
          <w:rStyle w:val="Input"/>
          <w:lang w:eastAsia="zh-CN"/>
        </w:rPr>
        <w:t>(</w:t>
      </w:r>
      <w:proofErr w:type="gramEnd"/>
      <w:r w:rsidRPr="0025727C">
        <w:rPr>
          <w:rStyle w:val="Input"/>
          <w:lang w:eastAsia="zh-CN"/>
        </w:rPr>
        <w:t>1)=v(1)*sin(theta);</w:t>
      </w:r>
    </w:p>
    <w:p w:rsidR="0025727C" w:rsidRPr="0025727C" w:rsidRDefault="0025727C" w:rsidP="0025727C">
      <w:pPr>
        <w:rPr>
          <w:rStyle w:val="Input"/>
          <w:lang w:eastAsia="zh-CN"/>
        </w:rPr>
      </w:pPr>
      <w:proofErr w:type="gramStart"/>
      <w:r w:rsidRPr="0025727C">
        <w:rPr>
          <w:rStyle w:val="Input"/>
          <w:lang w:eastAsia="zh-CN"/>
        </w:rPr>
        <w:t>for</w:t>
      </w:r>
      <w:proofErr w:type="gramEnd"/>
      <w:r w:rsidRPr="0025727C">
        <w:rPr>
          <w:rStyle w:val="Input"/>
          <w:lang w:eastAsia="zh-CN"/>
        </w:rPr>
        <w:t xml:space="preserve"> i=1:1:2200</w:t>
      </w:r>
    </w:p>
    <w:p w:rsidR="0025727C" w:rsidRPr="0025727C" w:rsidRDefault="0025727C" w:rsidP="0025727C">
      <w:pPr>
        <w:rPr>
          <w:rStyle w:val="Input"/>
          <w:lang w:eastAsia="zh-CN"/>
        </w:rPr>
      </w:pPr>
      <w:r w:rsidRPr="0025727C">
        <w:rPr>
          <w:rStyle w:val="Input"/>
          <w:lang w:eastAsia="zh-CN"/>
        </w:rPr>
        <w:t xml:space="preserve"> </w:t>
      </w:r>
      <w:proofErr w:type="gramStart"/>
      <w:r w:rsidRPr="0025727C">
        <w:rPr>
          <w:rStyle w:val="Input"/>
          <w:lang w:eastAsia="zh-CN"/>
        </w:rPr>
        <w:t>if</w:t>
      </w:r>
      <w:proofErr w:type="gramEnd"/>
      <w:r w:rsidRPr="0025727C">
        <w:rPr>
          <w:rStyle w:val="Input"/>
          <w:lang w:eastAsia="zh-CN"/>
        </w:rPr>
        <w:t xml:space="preserve"> y(i)&gt;=-0</w:t>
      </w:r>
    </w:p>
    <w:p w:rsidR="0025727C" w:rsidRPr="0025727C" w:rsidRDefault="0025727C" w:rsidP="0025727C">
      <w:pPr>
        <w:rPr>
          <w:rStyle w:val="Input"/>
          <w:lang w:eastAsia="zh-CN"/>
        </w:rPr>
      </w:pPr>
      <w:r w:rsidRPr="0025727C">
        <w:rPr>
          <w:rStyle w:val="Input"/>
          <w:lang w:eastAsia="zh-CN"/>
        </w:rPr>
        <w:t xml:space="preserve">  </w:t>
      </w:r>
      <w:proofErr w:type="gramStart"/>
      <w:r w:rsidRPr="0025727C">
        <w:rPr>
          <w:rStyle w:val="Input"/>
          <w:lang w:eastAsia="zh-CN"/>
        </w:rPr>
        <w:t>v(</w:t>
      </w:r>
      <w:proofErr w:type="gramEnd"/>
      <w:r w:rsidRPr="0025727C">
        <w:rPr>
          <w:rStyle w:val="Input"/>
          <w:lang w:eastAsia="zh-CN"/>
        </w:rPr>
        <w:t>i)=</w:t>
      </w:r>
      <w:proofErr w:type="spellStart"/>
      <w:r w:rsidRPr="0025727C">
        <w:rPr>
          <w:rStyle w:val="Input"/>
          <w:lang w:eastAsia="zh-CN"/>
        </w:rPr>
        <w:t>sqrt</w:t>
      </w:r>
      <w:proofErr w:type="spellEnd"/>
      <w:r w:rsidRPr="0025727C">
        <w:rPr>
          <w:rStyle w:val="Input"/>
          <w:lang w:eastAsia="zh-CN"/>
        </w:rPr>
        <w:t>(</w:t>
      </w:r>
      <w:proofErr w:type="spellStart"/>
      <w:r w:rsidRPr="0025727C">
        <w:rPr>
          <w:rStyle w:val="Input"/>
          <w:lang w:eastAsia="zh-CN"/>
        </w:rPr>
        <w:t>vx</w:t>
      </w:r>
      <w:proofErr w:type="spellEnd"/>
      <w:r w:rsidRPr="0025727C">
        <w:rPr>
          <w:rStyle w:val="Input"/>
          <w:lang w:eastAsia="zh-CN"/>
        </w:rPr>
        <w:t>(i)*</w:t>
      </w:r>
      <w:proofErr w:type="spellStart"/>
      <w:r w:rsidRPr="0025727C">
        <w:rPr>
          <w:rStyle w:val="Input"/>
          <w:lang w:eastAsia="zh-CN"/>
        </w:rPr>
        <w:t>vx</w:t>
      </w:r>
      <w:proofErr w:type="spellEnd"/>
      <w:r w:rsidRPr="0025727C">
        <w:rPr>
          <w:rStyle w:val="Input"/>
          <w:lang w:eastAsia="zh-CN"/>
        </w:rPr>
        <w:t>(i)+</w:t>
      </w:r>
      <w:proofErr w:type="spellStart"/>
      <w:r w:rsidRPr="0025727C">
        <w:rPr>
          <w:rStyle w:val="Input"/>
          <w:lang w:eastAsia="zh-CN"/>
        </w:rPr>
        <w:t>vy</w:t>
      </w:r>
      <w:proofErr w:type="spellEnd"/>
      <w:r w:rsidRPr="0025727C">
        <w:rPr>
          <w:rStyle w:val="Input"/>
          <w:lang w:eastAsia="zh-CN"/>
        </w:rPr>
        <w:t>(i)*</w:t>
      </w:r>
      <w:proofErr w:type="spellStart"/>
      <w:r w:rsidRPr="0025727C">
        <w:rPr>
          <w:rStyle w:val="Input"/>
          <w:lang w:eastAsia="zh-CN"/>
        </w:rPr>
        <w:t>vy</w:t>
      </w:r>
      <w:proofErr w:type="spellEnd"/>
      <w:r w:rsidRPr="0025727C">
        <w:rPr>
          <w:rStyle w:val="Input"/>
          <w:lang w:eastAsia="zh-CN"/>
        </w:rPr>
        <w:t>(i));</w:t>
      </w:r>
    </w:p>
    <w:p w:rsidR="0025727C" w:rsidRPr="0025727C" w:rsidRDefault="0025727C" w:rsidP="0025727C">
      <w:pPr>
        <w:rPr>
          <w:rStyle w:val="Input"/>
          <w:lang w:eastAsia="zh-CN"/>
        </w:rPr>
      </w:pPr>
      <w:proofErr w:type="gramStart"/>
      <w:r w:rsidRPr="0025727C">
        <w:rPr>
          <w:rStyle w:val="Input"/>
          <w:lang w:eastAsia="zh-CN"/>
        </w:rPr>
        <w:t>x(</w:t>
      </w:r>
      <w:proofErr w:type="gramEnd"/>
      <w:r w:rsidRPr="0025727C">
        <w:rPr>
          <w:rStyle w:val="Input"/>
          <w:lang w:eastAsia="zh-CN"/>
        </w:rPr>
        <w:t>i+1)=x(i)+</w:t>
      </w:r>
      <w:proofErr w:type="spellStart"/>
      <w:r w:rsidRPr="0025727C">
        <w:rPr>
          <w:rStyle w:val="Input"/>
          <w:lang w:eastAsia="zh-CN"/>
        </w:rPr>
        <w:t>vx</w:t>
      </w:r>
      <w:proofErr w:type="spellEnd"/>
      <w:r w:rsidRPr="0025727C">
        <w:rPr>
          <w:rStyle w:val="Input"/>
          <w:lang w:eastAsia="zh-CN"/>
        </w:rPr>
        <w:t>(i)*</w:t>
      </w:r>
      <w:proofErr w:type="spellStart"/>
      <w:r w:rsidRPr="0025727C">
        <w:rPr>
          <w:rStyle w:val="Input"/>
          <w:lang w:eastAsia="zh-CN"/>
        </w:rPr>
        <w:t>dt</w:t>
      </w:r>
      <w:proofErr w:type="spellEnd"/>
      <w:r w:rsidRPr="0025727C">
        <w:rPr>
          <w:rStyle w:val="Input"/>
          <w:lang w:eastAsia="zh-CN"/>
        </w:rPr>
        <w:t>;</w:t>
      </w:r>
    </w:p>
    <w:p w:rsidR="0025727C" w:rsidRPr="0025727C" w:rsidRDefault="0025727C" w:rsidP="0025727C">
      <w:pPr>
        <w:rPr>
          <w:rStyle w:val="Input"/>
          <w:lang w:eastAsia="zh-CN"/>
        </w:rPr>
      </w:pPr>
      <w:proofErr w:type="gramStart"/>
      <w:r w:rsidRPr="0025727C">
        <w:rPr>
          <w:rStyle w:val="Input"/>
          <w:lang w:eastAsia="zh-CN"/>
        </w:rPr>
        <w:t>y(</w:t>
      </w:r>
      <w:proofErr w:type="gramEnd"/>
      <w:r w:rsidRPr="0025727C">
        <w:rPr>
          <w:rStyle w:val="Input"/>
          <w:lang w:eastAsia="zh-CN"/>
        </w:rPr>
        <w:t>i+1)=y(i)+</w:t>
      </w:r>
      <w:proofErr w:type="spellStart"/>
      <w:r w:rsidRPr="0025727C">
        <w:rPr>
          <w:rStyle w:val="Input"/>
          <w:lang w:eastAsia="zh-CN"/>
        </w:rPr>
        <w:t>vy</w:t>
      </w:r>
      <w:proofErr w:type="spellEnd"/>
      <w:r w:rsidRPr="0025727C">
        <w:rPr>
          <w:rStyle w:val="Input"/>
          <w:lang w:eastAsia="zh-CN"/>
        </w:rPr>
        <w:t>(i)*</w:t>
      </w:r>
      <w:proofErr w:type="spellStart"/>
      <w:r w:rsidRPr="0025727C">
        <w:rPr>
          <w:rStyle w:val="Input"/>
          <w:lang w:eastAsia="zh-CN"/>
        </w:rPr>
        <w:t>dt</w:t>
      </w:r>
      <w:proofErr w:type="spellEnd"/>
      <w:r w:rsidRPr="0025727C">
        <w:rPr>
          <w:rStyle w:val="Input"/>
          <w:lang w:eastAsia="zh-CN"/>
        </w:rPr>
        <w:t>;</w:t>
      </w:r>
    </w:p>
    <w:p w:rsidR="0025727C" w:rsidRPr="0025727C" w:rsidRDefault="0025727C" w:rsidP="0025727C">
      <w:pPr>
        <w:rPr>
          <w:rStyle w:val="Input"/>
          <w:lang w:eastAsia="zh-CN"/>
        </w:rPr>
      </w:pPr>
      <w:proofErr w:type="spellStart"/>
      <w:proofErr w:type="gramStart"/>
      <w:r w:rsidRPr="0025727C">
        <w:rPr>
          <w:rStyle w:val="Input"/>
          <w:lang w:eastAsia="zh-CN"/>
        </w:rPr>
        <w:t>vx</w:t>
      </w:r>
      <w:proofErr w:type="spellEnd"/>
      <w:r w:rsidRPr="0025727C">
        <w:rPr>
          <w:rStyle w:val="Input"/>
          <w:lang w:eastAsia="zh-CN"/>
        </w:rPr>
        <w:t>(</w:t>
      </w:r>
      <w:proofErr w:type="gramEnd"/>
      <w:r w:rsidRPr="0025727C">
        <w:rPr>
          <w:rStyle w:val="Input"/>
          <w:lang w:eastAsia="zh-CN"/>
        </w:rPr>
        <w:t>i+1)=</w:t>
      </w:r>
      <w:proofErr w:type="spellStart"/>
      <w:r w:rsidRPr="0025727C">
        <w:rPr>
          <w:rStyle w:val="Input"/>
          <w:lang w:eastAsia="zh-CN"/>
        </w:rPr>
        <w:t>vx</w:t>
      </w:r>
      <w:proofErr w:type="spellEnd"/>
      <w:r w:rsidRPr="0025727C">
        <w:rPr>
          <w:rStyle w:val="Input"/>
          <w:lang w:eastAsia="zh-CN"/>
        </w:rPr>
        <w:t>(i)-B(i)*v(i)*</w:t>
      </w:r>
      <w:proofErr w:type="spellStart"/>
      <w:r w:rsidRPr="0025727C">
        <w:rPr>
          <w:rStyle w:val="Input"/>
          <w:lang w:eastAsia="zh-CN"/>
        </w:rPr>
        <w:t>vx</w:t>
      </w:r>
      <w:proofErr w:type="spellEnd"/>
      <w:r w:rsidRPr="0025727C">
        <w:rPr>
          <w:rStyle w:val="Input"/>
          <w:lang w:eastAsia="zh-CN"/>
        </w:rPr>
        <w:t>(i)*</w:t>
      </w:r>
      <w:proofErr w:type="spellStart"/>
      <w:r w:rsidRPr="0025727C">
        <w:rPr>
          <w:rStyle w:val="Input"/>
          <w:lang w:eastAsia="zh-CN"/>
        </w:rPr>
        <w:t>dt</w:t>
      </w:r>
      <w:proofErr w:type="spellEnd"/>
      <w:r w:rsidRPr="0025727C">
        <w:rPr>
          <w:rStyle w:val="Input"/>
          <w:lang w:eastAsia="zh-CN"/>
        </w:rPr>
        <w:t>;</w:t>
      </w:r>
    </w:p>
    <w:p w:rsidR="0025727C" w:rsidRPr="0025727C" w:rsidRDefault="0025727C" w:rsidP="0025727C">
      <w:pPr>
        <w:rPr>
          <w:rStyle w:val="Input"/>
          <w:lang w:eastAsia="zh-CN"/>
        </w:rPr>
      </w:pPr>
      <w:proofErr w:type="spellStart"/>
      <w:proofErr w:type="gramStart"/>
      <w:r w:rsidRPr="0025727C">
        <w:rPr>
          <w:rStyle w:val="Input"/>
          <w:lang w:eastAsia="zh-CN"/>
        </w:rPr>
        <w:t>vy</w:t>
      </w:r>
      <w:proofErr w:type="spellEnd"/>
      <w:r w:rsidRPr="0025727C">
        <w:rPr>
          <w:rStyle w:val="Input"/>
          <w:lang w:eastAsia="zh-CN"/>
        </w:rPr>
        <w:t>(</w:t>
      </w:r>
      <w:proofErr w:type="gramEnd"/>
      <w:r w:rsidRPr="0025727C">
        <w:rPr>
          <w:rStyle w:val="Input"/>
          <w:lang w:eastAsia="zh-CN"/>
        </w:rPr>
        <w:t>i+1)=</w:t>
      </w:r>
      <w:proofErr w:type="spellStart"/>
      <w:r w:rsidRPr="0025727C">
        <w:rPr>
          <w:rStyle w:val="Input"/>
          <w:lang w:eastAsia="zh-CN"/>
        </w:rPr>
        <w:t>vy</w:t>
      </w:r>
      <w:proofErr w:type="spellEnd"/>
      <w:r w:rsidRPr="0025727C">
        <w:rPr>
          <w:rStyle w:val="Input"/>
          <w:lang w:eastAsia="zh-CN"/>
        </w:rPr>
        <w:t>(i)-g*</w:t>
      </w:r>
      <w:proofErr w:type="spellStart"/>
      <w:r w:rsidRPr="0025727C">
        <w:rPr>
          <w:rStyle w:val="Input"/>
          <w:lang w:eastAsia="zh-CN"/>
        </w:rPr>
        <w:t>dt</w:t>
      </w:r>
      <w:proofErr w:type="spellEnd"/>
      <w:r w:rsidRPr="0025727C">
        <w:rPr>
          <w:rStyle w:val="Input"/>
          <w:lang w:eastAsia="zh-CN"/>
        </w:rPr>
        <w:t>-B(i)*v(i)*</w:t>
      </w:r>
      <w:proofErr w:type="spellStart"/>
      <w:r w:rsidRPr="0025727C">
        <w:rPr>
          <w:rStyle w:val="Input"/>
          <w:lang w:eastAsia="zh-CN"/>
        </w:rPr>
        <w:t>vy</w:t>
      </w:r>
      <w:proofErr w:type="spellEnd"/>
      <w:r w:rsidRPr="0025727C">
        <w:rPr>
          <w:rStyle w:val="Input"/>
          <w:lang w:eastAsia="zh-CN"/>
        </w:rPr>
        <w:t>(i)*</w:t>
      </w:r>
      <w:proofErr w:type="spellStart"/>
      <w:r w:rsidRPr="0025727C">
        <w:rPr>
          <w:rStyle w:val="Input"/>
          <w:lang w:eastAsia="zh-CN"/>
        </w:rPr>
        <w:t>dt</w:t>
      </w:r>
      <w:proofErr w:type="spellEnd"/>
      <w:r w:rsidRPr="0025727C">
        <w:rPr>
          <w:rStyle w:val="Input"/>
          <w:lang w:eastAsia="zh-CN"/>
        </w:rPr>
        <w:t>;</w:t>
      </w:r>
    </w:p>
    <w:p w:rsidR="0025727C" w:rsidRPr="0025727C" w:rsidRDefault="0025727C" w:rsidP="0025727C">
      <w:pPr>
        <w:rPr>
          <w:rStyle w:val="Input"/>
          <w:lang w:eastAsia="zh-CN"/>
        </w:rPr>
      </w:pPr>
      <w:proofErr w:type="gramStart"/>
      <w:r w:rsidRPr="0025727C">
        <w:rPr>
          <w:rStyle w:val="Input"/>
          <w:lang w:eastAsia="zh-CN"/>
        </w:rPr>
        <w:t>B(</w:t>
      </w:r>
      <w:proofErr w:type="gramEnd"/>
      <w:r w:rsidRPr="0025727C">
        <w:rPr>
          <w:rStyle w:val="Input"/>
          <w:lang w:eastAsia="zh-CN"/>
        </w:rPr>
        <w:t>i+1)=B(i)*(1-a*y(i+1)/T0)^</w:t>
      </w:r>
      <w:proofErr w:type="spellStart"/>
      <w:r w:rsidRPr="0025727C">
        <w:rPr>
          <w:rStyle w:val="Input"/>
          <w:lang w:eastAsia="zh-CN"/>
        </w:rPr>
        <w:t>alfa</w:t>
      </w:r>
      <w:proofErr w:type="spellEnd"/>
      <w:r w:rsidRPr="0025727C">
        <w:rPr>
          <w:rStyle w:val="Input"/>
          <w:lang w:eastAsia="zh-CN"/>
        </w:rPr>
        <w:t>;</w:t>
      </w:r>
    </w:p>
    <w:p w:rsidR="0025727C" w:rsidRPr="0025727C" w:rsidRDefault="0025727C" w:rsidP="0025727C">
      <w:pPr>
        <w:rPr>
          <w:rStyle w:val="Input"/>
          <w:lang w:eastAsia="zh-CN"/>
        </w:rPr>
      </w:pPr>
      <w:proofErr w:type="gramStart"/>
      <w:r w:rsidRPr="0025727C">
        <w:rPr>
          <w:rStyle w:val="Input"/>
          <w:lang w:eastAsia="zh-CN"/>
        </w:rPr>
        <w:t>t(</w:t>
      </w:r>
      <w:proofErr w:type="gramEnd"/>
      <w:r w:rsidRPr="0025727C">
        <w:rPr>
          <w:rStyle w:val="Input"/>
          <w:lang w:eastAsia="zh-CN"/>
        </w:rPr>
        <w:t>i+1)=t(i)+</w:t>
      </w:r>
      <w:proofErr w:type="spellStart"/>
      <w:r w:rsidRPr="0025727C">
        <w:rPr>
          <w:rStyle w:val="Input"/>
          <w:lang w:eastAsia="zh-CN"/>
        </w:rPr>
        <w:t>dt</w:t>
      </w:r>
      <w:proofErr w:type="spellEnd"/>
      <w:r w:rsidRPr="0025727C">
        <w:rPr>
          <w:rStyle w:val="Input"/>
          <w:lang w:eastAsia="zh-CN"/>
        </w:rPr>
        <w:t>;</w:t>
      </w:r>
    </w:p>
    <w:p w:rsidR="0025727C" w:rsidRPr="0025727C" w:rsidRDefault="0025727C" w:rsidP="0025727C">
      <w:pPr>
        <w:rPr>
          <w:rStyle w:val="Input"/>
          <w:lang w:eastAsia="zh-CN"/>
        </w:rPr>
      </w:pPr>
      <w:r w:rsidRPr="0025727C">
        <w:rPr>
          <w:rStyle w:val="Input"/>
          <w:lang w:eastAsia="zh-CN"/>
        </w:rPr>
        <w:t xml:space="preserve"> </w:t>
      </w:r>
      <w:proofErr w:type="gramStart"/>
      <w:r w:rsidRPr="0025727C">
        <w:rPr>
          <w:rStyle w:val="Input"/>
          <w:lang w:eastAsia="zh-CN"/>
        </w:rPr>
        <w:t>else</w:t>
      </w:r>
      <w:proofErr w:type="gramEnd"/>
    </w:p>
    <w:p w:rsidR="0025727C" w:rsidRPr="0025727C" w:rsidRDefault="0025727C" w:rsidP="0025727C">
      <w:pPr>
        <w:rPr>
          <w:rStyle w:val="Input"/>
          <w:lang w:eastAsia="zh-CN"/>
        </w:rPr>
      </w:pPr>
      <w:r w:rsidRPr="0025727C">
        <w:rPr>
          <w:rStyle w:val="Input"/>
          <w:lang w:eastAsia="zh-CN"/>
        </w:rPr>
        <w:t xml:space="preserve"> </w:t>
      </w:r>
      <w:proofErr w:type="gramStart"/>
      <w:r w:rsidRPr="0025727C">
        <w:rPr>
          <w:rStyle w:val="Input"/>
          <w:lang w:eastAsia="zh-CN"/>
        </w:rPr>
        <w:t>break</w:t>
      </w:r>
      <w:proofErr w:type="gramEnd"/>
    </w:p>
    <w:p w:rsidR="0025727C" w:rsidRPr="0025727C" w:rsidRDefault="0025727C" w:rsidP="0025727C">
      <w:pPr>
        <w:rPr>
          <w:rStyle w:val="Input"/>
          <w:lang w:eastAsia="zh-CN"/>
        </w:rPr>
      </w:pPr>
      <w:r w:rsidRPr="0025727C">
        <w:rPr>
          <w:rStyle w:val="Input"/>
          <w:lang w:eastAsia="zh-CN"/>
        </w:rPr>
        <w:t xml:space="preserve"> </w:t>
      </w:r>
      <w:proofErr w:type="gramStart"/>
      <w:r w:rsidRPr="0025727C">
        <w:rPr>
          <w:rStyle w:val="Input"/>
          <w:lang w:eastAsia="zh-CN"/>
        </w:rPr>
        <w:t>end</w:t>
      </w:r>
      <w:proofErr w:type="gramEnd"/>
    </w:p>
    <w:p w:rsidR="0025727C" w:rsidRPr="0025727C" w:rsidRDefault="0025727C" w:rsidP="0025727C">
      <w:pPr>
        <w:rPr>
          <w:rStyle w:val="Input"/>
          <w:lang w:eastAsia="zh-CN"/>
        </w:rPr>
      </w:pPr>
      <w:proofErr w:type="gramStart"/>
      <w:r w:rsidRPr="0025727C">
        <w:rPr>
          <w:rStyle w:val="Input"/>
          <w:lang w:eastAsia="zh-CN"/>
        </w:rPr>
        <w:t>end</w:t>
      </w:r>
      <w:proofErr w:type="gramEnd"/>
    </w:p>
    <w:p w:rsidR="0025727C" w:rsidRPr="0025727C" w:rsidRDefault="0025727C" w:rsidP="0025727C">
      <w:pPr>
        <w:rPr>
          <w:rStyle w:val="Input"/>
          <w:lang w:eastAsia="zh-CN"/>
        </w:rPr>
      </w:pPr>
      <w:proofErr w:type="gramStart"/>
      <w:r w:rsidRPr="0025727C">
        <w:rPr>
          <w:rStyle w:val="Input"/>
          <w:lang w:eastAsia="zh-CN"/>
        </w:rPr>
        <w:t>hold</w:t>
      </w:r>
      <w:proofErr w:type="gramEnd"/>
      <w:r w:rsidRPr="0025727C">
        <w:rPr>
          <w:rStyle w:val="Input"/>
          <w:lang w:eastAsia="zh-CN"/>
        </w:rPr>
        <w:t xml:space="preserve"> on</w:t>
      </w:r>
    </w:p>
    <w:p w:rsidR="0025727C" w:rsidRPr="0025727C" w:rsidRDefault="0025727C" w:rsidP="0025727C">
      <w:pPr>
        <w:rPr>
          <w:rStyle w:val="Input"/>
          <w:lang w:eastAsia="zh-CN"/>
        </w:rPr>
      </w:pPr>
      <w:proofErr w:type="gramStart"/>
      <w:r w:rsidRPr="0025727C">
        <w:rPr>
          <w:rStyle w:val="Input"/>
          <w:lang w:eastAsia="zh-CN"/>
        </w:rPr>
        <w:t>plot(</w:t>
      </w:r>
      <w:proofErr w:type="spellStart"/>
      <w:proofErr w:type="gramEnd"/>
      <w:r w:rsidRPr="0025727C">
        <w:rPr>
          <w:rStyle w:val="Input"/>
          <w:lang w:eastAsia="zh-CN"/>
        </w:rPr>
        <w:t>x,y,'r</w:t>
      </w:r>
      <w:proofErr w:type="spellEnd"/>
      <w:r w:rsidRPr="0025727C">
        <w:rPr>
          <w:rStyle w:val="Input"/>
          <w:lang w:eastAsia="zh-CN"/>
        </w:rPr>
        <w:t xml:space="preserve">')  </w:t>
      </w:r>
    </w:p>
    <w:p w:rsidR="0025727C" w:rsidRPr="0025727C" w:rsidRDefault="0025727C" w:rsidP="0025727C">
      <w:pPr>
        <w:rPr>
          <w:rStyle w:val="Input"/>
          <w:lang w:eastAsia="zh-CN"/>
        </w:rPr>
      </w:pPr>
      <w:proofErr w:type="gramStart"/>
      <w:r w:rsidRPr="0025727C">
        <w:rPr>
          <w:rStyle w:val="Input"/>
          <w:lang w:eastAsia="zh-CN"/>
        </w:rPr>
        <w:t>clear</w:t>
      </w:r>
      <w:proofErr w:type="gramEnd"/>
    </w:p>
    <w:p w:rsidR="0025727C" w:rsidRPr="0025727C" w:rsidRDefault="0025727C" w:rsidP="0025727C">
      <w:pPr>
        <w:rPr>
          <w:rStyle w:val="Input"/>
          <w:lang w:eastAsia="zh-CN"/>
        </w:rPr>
      </w:pPr>
      <w:r w:rsidRPr="0025727C">
        <w:rPr>
          <w:rStyle w:val="Input"/>
          <w:lang w:eastAsia="zh-CN"/>
        </w:rPr>
        <w:t>t=</w:t>
      </w:r>
      <w:proofErr w:type="gramStart"/>
      <w:r w:rsidRPr="0025727C">
        <w:rPr>
          <w:rStyle w:val="Input"/>
          <w:lang w:eastAsia="zh-CN"/>
        </w:rPr>
        <w:t>zeros(</w:t>
      </w:r>
      <w:proofErr w:type="gramEnd"/>
      <w:r w:rsidRPr="0025727C">
        <w:rPr>
          <w:rStyle w:val="Input"/>
          <w:lang w:eastAsia="zh-CN"/>
        </w:rPr>
        <w:t>1,2201);</w:t>
      </w:r>
    </w:p>
    <w:p w:rsidR="0025727C" w:rsidRPr="0025727C" w:rsidRDefault="0025727C" w:rsidP="0025727C">
      <w:pPr>
        <w:rPr>
          <w:rStyle w:val="Input"/>
          <w:lang w:eastAsia="zh-CN"/>
        </w:rPr>
      </w:pPr>
      <w:r w:rsidRPr="0025727C">
        <w:rPr>
          <w:rStyle w:val="Input"/>
          <w:lang w:eastAsia="zh-CN"/>
        </w:rPr>
        <w:t>B=</w:t>
      </w:r>
      <w:proofErr w:type="gramStart"/>
      <w:r w:rsidRPr="0025727C">
        <w:rPr>
          <w:rStyle w:val="Input"/>
          <w:lang w:eastAsia="zh-CN"/>
        </w:rPr>
        <w:t>zeros(</w:t>
      </w:r>
      <w:proofErr w:type="gramEnd"/>
      <w:r w:rsidRPr="0025727C">
        <w:rPr>
          <w:rStyle w:val="Input"/>
          <w:lang w:eastAsia="zh-CN"/>
        </w:rPr>
        <w:t>1,2201);</w:t>
      </w:r>
    </w:p>
    <w:p w:rsidR="0025727C" w:rsidRPr="0025727C" w:rsidRDefault="0025727C" w:rsidP="0025727C">
      <w:pPr>
        <w:rPr>
          <w:rStyle w:val="Input"/>
          <w:lang w:eastAsia="zh-CN"/>
        </w:rPr>
      </w:pPr>
      <w:proofErr w:type="spellStart"/>
      <w:proofErr w:type="gramStart"/>
      <w:r w:rsidRPr="0025727C">
        <w:rPr>
          <w:rStyle w:val="Input"/>
          <w:lang w:eastAsia="zh-CN"/>
        </w:rPr>
        <w:t>vx</w:t>
      </w:r>
      <w:proofErr w:type="spellEnd"/>
      <w:r w:rsidRPr="0025727C">
        <w:rPr>
          <w:rStyle w:val="Input"/>
          <w:lang w:eastAsia="zh-CN"/>
        </w:rPr>
        <w:t>=</w:t>
      </w:r>
      <w:proofErr w:type="gramEnd"/>
      <w:r w:rsidRPr="0025727C">
        <w:rPr>
          <w:rStyle w:val="Input"/>
          <w:lang w:eastAsia="zh-CN"/>
        </w:rPr>
        <w:t>zeros(1,2201);</w:t>
      </w:r>
    </w:p>
    <w:p w:rsidR="0025727C" w:rsidRPr="0025727C" w:rsidRDefault="0025727C" w:rsidP="0025727C">
      <w:pPr>
        <w:rPr>
          <w:rStyle w:val="Input"/>
          <w:lang w:eastAsia="zh-CN"/>
        </w:rPr>
      </w:pPr>
      <w:proofErr w:type="spellStart"/>
      <w:proofErr w:type="gramStart"/>
      <w:r w:rsidRPr="0025727C">
        <w:rPr>
          <w:rStyle w:val="Input"/>
          <w:lang w:eastAsia="zh-CN"/>
        </w:rPr>
        <w:t>vy</w:t>
      </w:r>
      <w:proofErr w:type="spellEnd"/>
      <w:r w:rsidRPr="0025727C">
        <w:rPr>
          <w:rStyle w:val="Input"/>
          <w:lang w:eastAsia="zh-CN"/>
        </w:rPr>
        <w:t>=</w:t>
      </w:r>
      <w:proofErr w:type="gramEnd"/>
      <w:r w:rsidRPr="0025727C">
        <w:rPr>
          <w:rStyle w:val="Input"/>
          <w:lang w:eastAsia="zh-CN"/>
        </w:rPr>
        <w:t>zeros(1,2201);</w:t>
      </w:r>
    </w:p>
    <w:p w:rsidR="0025727C" w:rsidRPr="0025727C" w:rsidRDefault="0025727C" w:rsidP="0025727C">
      <w:pPr>
        <w:rPr>
          <w:rStyle w:val="Input"/>
          <w:lang w:eastAsia="zh-CN"/>
        </w:rPr>
      </w:pPr>
      <w:r w:rsidRPr="0025727C">
        <w:rPr>
          <w:rStyle w:val="Input"/>
          <w:lang w:eastAsia="zh-CN"/>
        </w:rPr>
        <w:t>v=</w:t>
      </w:r>
      <w:proofErr w:type="gramStart"/>
      <w:r w:rsidRPr="0025727C">
        <w:rPr>
          <w:rStyle w:val="Input"/>
          <w:lang w:eastAsia="zh-CN"/>
        </w:rPr>
        <w:t>zeros(</w:t>
      </w:r>
      <w:proofErr w:type="gramEnd"/>
      <w:r w:rsidRPr="0025727C">
        <w:rPr>
          <w:rStyle w:val="Input"/>
          <w:lang w:eastAsia="zh-CN"/>
        </w:rPr>
        <w:t>1,2201);</w:t>
      </w:r>
    </w:p>
    <w:p w:rsidR="0025727C" w:rsidRPr="0025727C" w:rsidRDefault="0025727C" w:rsidP="0025727C">
      <w:pPr>
        <w:rPr>
          <w:rStyle w:val="Input"/>
          <w:lang w:eastAsia="zh-CN"/>
        </w:rPr>
      </w:pPr>
      <w:r w:rsidRPr="0025727C">
        <w:rPr>
          <w:rStyle w:val="Input"/>
          <w:lang w:eastAsia="zh-CN"/>
        </w:rPr>
        <w:t>x=</w:t>
      </w:r>
      <w:proofErr w:type="gramStart"/>
      <w:r w:rsidRPr="0025727C">
        <w:rPr>
          <w:rStyle w:val="Input"/>
          <w:lang w:eastAsia="zh-CN"/>
        </w:rPr>
        <w:t>zeros(</w:t>
      </w:r>
      <w:proofErr w:type="gramEnd"/>
      <w:r w:rsidRPr="0025727C">
        <w:rPr>
          <w:rStyle w:val="Input"/>
          <w:lang w:eastAsia="zh-CN"/>
        </w:rPr>
        <w:t>1,2201);</w:t>
      </w:r>
    </w:p>
    <w:p w:rsidR="0025727C" w:rsidRPr="0025727C" w:rsidRDefault="0025727C" w:rsidP="0025727C">
      <w:pPr>
        <w:rPr>
          <w:rStyle w:val="Input"/>
          <w:lang w:eastAsia="zh-CN"/>
        </w:rPr>
      </w:pPr>
      <w:r w:rsidRPr="0025727C">
        <w:rPr>
          <w:rStyle w:val="Input"/>
          <w:lang w:eastAsia="zh-CN"/>
        </w:rPr>
        <w:t>y=</w:t>
      </w:r>
      <w:proofErr w:type="gramStart"/>
      <w:r w:rsidRPr="0025727C">
        <w:rPr>
          <w:rStyle w:val="Input"/>
          <w:lang w:eastAsia="zh-CN"/>
        </w:rPr>
        <w:t>zeros(</w:t>
      </w:r>
      <w:proofErr w:type="gramEnd"/>
      <w:r w:rsidRPr="0025727C">
        <w:rPr>
          <w:rStyle w:val="Input"/>
          <w:lang w:eastAsia="zh-CN"/>
        </w:rPr>
        <w:t>1,2201);</w:t>
      </w:r>
    </w:p>
    <w:p w:rsidR="0025727C" w:rsidRPr="0025727C" w:rsidRDefault="0025727C" w:rsidP="0025727C">
      <w:pPr>
        <w:rPr>
          <w:rStyle w:val="Input"/>
          <w:lang w:val="fr-FR" w:eastAsia="zh-CN"/>
        </w:rPr>
      </w:pPr>
      <w:r w:rsidRPr="0025727C">
        <w:rPr>
          <w:rStyle w:val="Input"/>
          <w:lang w:val="fr-FR" w:eastAsia="zh-CN"/>
        </w:rPr>
        <w:t>alfa=2.5;</w:t>
      </w:r>
    </w:p>
    <w:p w:rsidR="0025727C" w:rsidRPr="0025727C" w:rsidRDefault="0025727C" w:rsidP="0025727C">
      <w:pPr>
        <w:rPr>
          <w:rStyle w:val="Input"/>
          <w:lang w:val="fr-FR" w:eastAsia="zh-CN"/>
        </w:rPr>
      </w:pPr>
      <w:r w:rsidRPr="0025727C">
        <w:rPr>
          <w:rStyle w:val="Input"/>
          <w:lang w:val="fr-FR" w:eastAsia="zh-CN"/>
        </w:rPr>
        <w:t>T0=300;</w:t>
      </w:r>
    </w:p>
    <w:p w:rsidR="0025727C" w:rsidRPr="0025727C" w:rsidRDefault="0025727C" w:rsidP="0025727C">
      <w:pPr>
        <w:rPr>
          <w:rStyle w:val="Input"/>
          <w:lang w:val="fr-FR" w:eastAsia="zh-CN"/>
        </w:rPr>
      </w:pPr>
      <w:r w:rsidRPr="0025727C">
        <w:rPr>
          <w:rStyle w:val="Input"/>
          <w:lang w:val="fr-FR" w:eastAsia="zh-CN"/>
        </w:rPr>
        <w:t>a=0.0065;</w:t>
      </w:r>
    </w:p>
    <w:p w:rsidR="0025727C" w:rsidRPr="0025727C" w:rsidRDefault="0025727C" w:rsidP="0025727C">
      <w:pPr>
        <w:rPr>
          <w:rStyle w:val="Input"/>
          <w:lang w:val="fr-FR" w:eastAsia="zh-CN"/>
        </w:rPr>
      </w:pPr>
      <w:r w:rsidRPr="0025727C">
        <w:rPr>
          <w:rStyle w:val="Input"/>
          <w:lang w:val="fr-FR" w:eastAsia="zh-CN"/>
        </w:rPr>
        <w:t>dt=0.05;</w:t>
      </w:r>
    </w:p>
    <w:p w:rsidR="0025727C" w:rsidRPr="0025727C" w:rsidRDefault="0025727C" w:rsidP="0025727C">
      <w:pPr>
        <w:rPr>
          <w:rStyle w:val="Input"/>
          <w:lang w:val="fr-FR" w:eastAsia="zh-CN"/>
        </w:rPr>
      </w:pPr>
      <w:r w:rsidRPr="0025727C">
        <w:rPr>
          <w:rStyle w:val="Input"/>
          <w:lang w:val="fr-FR" w:eastAsia="zh-CN"/>
        </w:rPr>
        <w:t>v(1)=710;</w:t>
      </w:r>
    </w:p>
    <w:p w:rsidR="0025727C" w:rsidRPr="0025727C" w:rsidRDefault="0025727C" w:rsidP="0025727C">
      <w:pPr>
        <w:rPr>
          <w:rStyle w:val="Input"/>
          <w:lang w:val="fr-FR" w:eastAsia="zh-CN"/>
        </w:rPr>
      </w:pPr>
      <w:r w:rsidRPr="0025727C">
        <w:rPr>
          <w:rStyle w:val="Input"/>
          <w:lang w:val="fr-FR" w:eastAsia="zh-CN"/>
        </w:rPr>
        <w:t>B(1)=0.00004;</w:t>
      </w:r>
    </w:p>
    <w:p w:rsidR="0025727C" w:rsidRPr="0025727C" w:rsidRDefault="0025727C" w:rsidP="0025727C">
      <w:pPr>
        <w:rPr>
          <w:rStyle w:val="Input"/>
          <w:lang w:eastAsia="zh-CN"/>
        </w:rPr>
      </w:pPr>
      <w:r w:rsidRPr="0025727C">
        <w:rPr>
          <w:rStyle w:val="Input"/>
          <w:lang w:eastAsia="zh-CN"/>
        </w:rPr>
        <w:t>g=9.8;</w:t>
      </w:r>
    </w:p>
    <w:p w:rsidR="0025727C" w:rsidRPr="0025727C" w:rsidRDefault="0025727C" w:rsidP="0025727C">
      <w:pPr>
        <w:rPr>
          <w:rStyle w:val="Input"/>
          <w:lang w:eastAsia="zh-CN"/>
        </w:rPr>
      </w:pPr>
      <w:proofErr w:type="gramStart"/>
      <w:r w:rsidRPr="0025727C">
        <w:rPr>
          <w:rStyle w:val="Input"/>
          <w:lang w:eastAsia="zh-CN"/>
        </w:rPr>
        <w:t>theta=</w:t>
      </w:r>
      <w:proofErr w:type="gramEnd"/>
      <w:r w:rsidRPr="0025727C">
        <w:rPr>
          <w:rStyle w:val="Input"/>
          <w:lang w:eastAsia="zh-CN"/>
        </w:rPr>
        <w:t>pi/4;</w:t>
      </w:r>
    </w:p>
    <w:p w:rsidR="0025727C" w:rsidRPr="0025727C" w:rsidRDefault="0025727C" w:rsidP="0025727C">
      <w:pPr>
        <w:rPr>
          <w:rStyle w:val="Input"/>
          <w:lang w:eastAsia="zh-CN"/>
        </w:rPr>
      </w:pPr>
      <w:proofErr w:type="spellStart"/>
      <w:proofErr w:type="gramStart"/>
      <w:r w:rsidRPr="0025727C">
        <w:rPr>
          <w:rStyle w:val="Input"/>
          <w:lang w:eastAsia="zh-CN"/>
        </w:rPr>
        <w:t>vx</w:t>
      </w:r>
      <w:proofErr w:type="spellEnd"/>
      <w:r w:rsidRPr="0025727C">
        <w:rPr>
          <w:rStyle w:val="Input"/>
          <w:lang w:eastAsia="zh-CN"/>
        </w:rPr>
        <w:t>(</w:t>
      </w:r>
      <w:proofErr w:type="gramEnd"/>
      <w:r w:rsidRPr="0025727C">
        <w:rPr>
          <w:rStyle w:val="Input"/>
          <w:lang w:eastAsia="zh-CN"/>
        </w:rPr>
        <w:t>1)=v(1)*</w:t>
      </w:r>
      <w:proofErr w:type="spellStart"/>
      <w:r w:rsidRPr="0025727C">
        <w:rPr>
          <w:rStyle w:val="Input"/>
          <w:lang w:eastAsia="zh-CN"/>
        </w:rPr>
        <w:t>cos</w:t>
      </w:r>
      <w:proofErr w:type="spellEnd"/>
      <w:r w:rsidRPr="0025727C">
        <w:rPr>
          <w:rStyle w:val="Input"/>
          <w:lang w:eastAsia="zh-CN"/>
        </w:rPr>
        <w:t>(theta);</w:t>
      </w:r>
    </w:p>
    <w:p w:rsidR="0025727C" w:rsidRPr="0025727C" w:rsidRDefault="0025727C" w:rsidP="0025727C">
      <w:pPr>
        <w:rPr>
          <w:rStyle w:val="Input"/>
          <w:lang w:eastAsia="zh-CN"/>
        </w:rPr>
      </w:pPr>
      <w:proofErr w:type="spellStart"/>
      <w:proofErr w:type="gramStart"/>
      <w:r w:rsidRPr="0025727C">
        <w:rPr>
          <w:rStyle w:val="Input"/>
          <w:lang w:eastAsia="zh-CN"/>
        </w:rPr>
        <w:t>vy</w:t>
      </w:r>
      <w:proofErr w:type="spellEnd"/>
      <w:r w:rsidRPr="0025727C">
        <w:rPr>
          <w:rStyle w:val="Input"/>
          <w:lang w:eastAsia="zh-CN"/>
        </w:rPr>
        <w:t>(</w:t>
      </w:r>
      <w:proofErr w:type="gramEnd"/>
      <w:r w:rsidRPr="0025727C">
        <w:rPr>
          <w:rStyle w:val="Input"/>
          <w:lang w:eastAsia="zh-CN"/>
        </w:rPr>
        <w:t>1)=v(1)*sin(theta);</w:t>
      </w:r>
    </w:p>
    <w:p w:rsidR="0025727C" w:rsidRPr="0025727C" w:rsidRDefault="0025727C" w:rsidP="0025727C">
      <w:pPr>
        <w:rPr>
          <w:rStyle w:val="Input"/>
          <w:lang w:eastAsia="zh-CN"/>
        </w:rPr>
      </w:pPr>
      <w:proofErr w:type="gramStart"/>
      <w:r w:rsidRPr="0025727C">
        <w:rPr>
          <w:rStyle w:val="Input"/>
          <w:lang w:eastAsia="zh-CN"/>
        </w:rPr>
        <w:t>for</w:t>
      </w:r>
      <w:proofErr w:type="gramEnd"/>
      <w:r w:rsidRPr="0025727C">
        <w:rPr>
          <w:rStyle w:val="Input"/>
          <w:lang w:eastAsia="zh-CN"/>
        </w:rPr>
        <w:t xml:space="preserve"> i=1:1:2200</w:t>
      </w:r>
    </w:p>
    <w:p w:rsidR="0025727C" w:rsidRPr="0025727C" w:rsidRDefault="0025727C" w:rsidP="0025727C">
      <w:pPr>
        <w:rPr>
          <w:rStyle w:val="Input"/>
          <w:lang w:eastAsia="zh-CN"/>
        </w:rPr>
      </w:pPr>
      <w:r w:rsidRPr="0025727C">
        <w:rPr>
          <w:rStyle w:val="Input"/>
          <w:lang w:eastAsia="zh-CN"/>
        </w:rPr>
        <w:t xml:space="preserve"> </w:t>
      </w:r>
      <w:proofErr w:type="gramStart"/>
      <w:r w:rsidRPr="0025727C">
        <w:rPr>
          <w:rStyle w:val="Input"/>
          <w:lang w:eastAsia="zh-CN"/>
        </w:rPr>
        <w:t>if</w:t>
      </w:r>
      <w:proofErr w:type="gramEnd"/>
      <w:r w:rsidRPr="0025727C">
        <w:rPr>
          <w:rStyle w:val="Input"/>
          <w:lang w:eastAsia="zh-CN"/>
        </w:rPr>
        <w:t xml:space="preserve"> y(i)&gt;=-0</w:t>
      </w:r>
    </w:p>
    <w:p w:rsidR="0025727C" w:rsidRPr="0025727C" w:rsidRDefault="0025727C" w:rsidP="0025727C">
      <w:pPr>
        <w:rPr>
          <w:rStyle w:val="Input"/>
          <w:lang w:eastAsia="zh-CN"/>
        </w:rPr>
      </w:pPr>
      <w:r w:rsidRPr="0025727C">
        <w:rPr>
          <w:rStyle w:val="Input"/>
          <w:lang w:eastAsia="zh-CN"/>
        </w:rPr>
        <w:t xml:space="preserve">  </w:t>
      </w:r>
      <w:proofErr w:type="gramStart"/>
      <w:r w:rsidRPr="0025727C">
        <w:rPr>
          <w:rStyle w:val="Input"/>
          <w:lang w:eastAsia="zh-CN"/>
        </w:rPr>
        <w:t>v(</w:t>
      </w:r>
      <w:proofErr w:type="gramEnd"/>
      <w:r w:rsidRPr="0025727C">
        <w:rPr>
          <w:rStyle w:val="Input"/>
          <w:lang w:eastAsia="zh-CN"/>
        </w:rPr>
        <w:t>i)=</w:t>
      </w:r>
      <w:proofErr w:type="spellStart"/>
      <w:r w:rsidRPr="0025727C">
        <w:rPr>
          <w:rStyle w:val="Input"/>
          <w:lang w:eastAsia="zh-CN"/>
        </w:rPr>
        <w:t>sqrt</w:t>
      </w:r>
      <w:proofErr w:type="spellEnd"/>
      <w:r w:rsidRPr="0025727C">
        <w:rPr>
          <w:rStyle w:val="Input"/>
          <w:lang w:eastAsia="zh-CN"/>
        </w:rPr>
        <w:t>(</w:t>
      </w:r>
      <w:proofErr w:type="spellStart"/>
      <w:r w:rsidRPr="0025727C">
        <w:rPr>
          <w:rStyle w:val="Input"/>
          <w:lang w:eastAsia="zh-CN"/>
        </w:rPr>
        <w:t>vx</w:t>
      </w:r>
      <w:proofErr w:type="spellEnd"/>
      <w:r w:rsidRPr="0025727C">
        <w:rPr>
          <w:rStyle w:val="Input"/>
          <w:lang w:eastAsia="zh-CN"/>
        </w:rPr>
        <w:t>(i)*</w:t>
      </w:r>
      <w:proofErr w:type="spellStart"/>
      <w:r w:rsidRPr="0025727C">
        <w:rPr>
          <w:rStyle w:val="Input"/>
          <w:lang w:eastAsia="zh-CN"/>
        </w:rPr>
        <w:t>vx</w:t>
      </w:r>
      <w:proofErr w:type="spellEnd"/>
      <w:r w:rsidRPr="0025727C">
        <w:rPr>
          <w:rStyle w:val="Input"/>
          <w:lang w:eastAsia="zh-CN"/>
        </w:rPr>
        <w:t>(i)+</w:t>
      </w:r>
      <w:proofErr w:type="spellStart"/>
      <w:r w:rsidRPr="0025727C">
        <w:rPr>
          <w:rStyle w:val="Input"/>
          <w:lang w:eastAsia="zh-CN"/>
        </w:rPr>
        <w:t>vy</w:t>
      </w:r>
      <w:proofErr w:type="spellEnd"/>
      <w:r w:rsidRPr="0025727C">
        <w:rPr>
          <w:rStyle w:val="Input"/>
          <w:lang w:eastAsia="zh-CN"/>
        </w:rPr>
        <w:t>(i)*</w:t>
      </w:r>
      <w:proofErr w:type="spellStart"/>
      <w:r w:rsidRPr="0025727C">
        <w:rPr>
          <w:rStyle w:val="Input"/>
          <w:lang w:eastAsia="zh-CN"/>
        </w:rPr>
        <w:t>vy</w:t>
      </w:r>
      <w:proofErr w:type="spellEnd"/>
      <w:r w:rsidRPr="0025727C">
        <w:rPr>
          <w:rStyle w:val="Input"/>
          <w:lang w:eastAsia="zh-CN"/>
        </w:rPr>
        <w:t>(i));</w:t>
      </w:r>
    </w:p>
    <w:p w:rsidR="0025727C" w:rsidRPr="0025727C" w:rsidRDefault="0025727C" w:rsidP="0025727C">
      <w:pPr>
        <w:rPr>
          <w:rStyle w:val="Input"/>
          <w:lang w:eastAsia="zh-CN"/>
        </w:rPr>
      </w:pPr>
      <w:proofErr w:type="gramStart"/>
      <w:r w:rsidRPr="0025727C">
        <w:rPr>
          <w:rStyle w:val="Input"/>
          <w:lang w:eastAsia="zh-CN"/>
        </w:rPr>
        <w:t>x(</w:t>
      </w:r>
      <w:proofErr w:type="gramEnd"/>
      <w:r w:rsidRPr="0025727C">
        <w:rPr>
          <w:rStyle w:val="Input"/>
          <w:lang w:eastAsia="zh-CN"/>
        </w:rPr>
        <w:t>i+1)=x(i)+</w:t>
      </w:r>
      <w:proofErr w:type="spellStart"/>
      <w:r w:rsidRPr="0025727C">
        <w:rPr>
          <w:rStyle w:val="Input"/>
          <w:lang w:eastAsia="zh-CN"/>
        </w:rPr>
        <w:t>vx</w:t>
      </w:r>
      <w:proofErr w:type="spellEnd"/>
      <w:r w:rsidRPr="0025727C">
        <w:rPr>
          <w:rStyle w:val="Input"/>
          <w:lang w:eastAsia="zh-CN"/>
        </w:rPr>
        <w:t>(i)*</w:t>
      </w:r>
      <w:proofErr w:type="spellStart"/>
      <w:r w:rsidRPr="0025727C">
        <w:rPr>
          <w:rStyle w:val="Input"/>
          <w:lang w:eastAsia="zh-CN"/>
        </w:rPr>
        <w:t>dt</w:t>
      </w:r>
      <w:proofErr w:type="spellEnd"/>
      <w:r w:rsidRPr="0025727C">
        <w:rPr>
          <w:rStyle w:val="Input"/>
          <w:lang w:eastAsia="zh-CN"/>
        </w:rPr>
        <w:t>;</w:t>
      </w:r>
    </w:p>
    <w:p w:rsidR="0025727C" w:rsidRPr="0025727C" w:rsidRDefault="0025727C" w:rsidP="0025727C">
      <w:pPr>
        <w:rPr>
          <w:rStyle w:val="Input"/>
          <w:lang w:eastAsia="zh-CN"/>
        </w:rPr>
      </w:pPr>
      <w:proofErr w:type="gramStart"/>
      <w:r w:rsidRPr="0025727C">
        <w:rPr>
          <w:rStyle w:val="Input"/>
          <w:lang w:eastAsia="zh-CN"/>
        </w:rPr>
        <w:t>y(</w:t>
      </w:r>
      <w:proofErr w:type="gramEnd"/>
      <w:r w:rsidRPr="0025727C">
        <w:rPr>
          <w:rStyle w:val="Input"/>
          <w:lang w:eastAsia="zh-CN"/>
        </w:rPr>
        <w:t>i+1)=y(i)+</w:t>
      </w:r>
      <w:proofErr w:type="spellStart"/>
      <w:r w:rsidRPr="0025727C">
        <w:rPr>
          <w:rStyle w:val="Input"/>
          <w:lang w:eastAsia="zh-CN"/>
        </w:rPr>
        <w:t>vy</w:t>
      </w:r>
      <w:proofErr w:type="spellEnd"/>
      <w:r w:rsidRPr="0025727C">
        <w:rPr>
          <w:rStyle w:val="Input"/>
          <w:lang w:eastAsia="zh-CN"/>
        </w:rPr>
        <w:t>(i)*</w:t>
      </w:r>
      <w:proofErr w:type="spellStart"/>
      <w:r w:rsidRPr="0025727C">
        <w:rPr>
          <w:rStyle w:val="Input"/>
          <w:lang w:eastAsia="zh-CN"/>
        </w:rPr>
        <w:t>dt</w:t>
      </w:r>
      <w:proofErr w:type="spellEnd"/>
      <w:r w:rsidRPr="0025727C">
        <w:rPr>
          <w:rStyle w:val="Input"/>
          <w:lang w:eastAsia="zh-CN"/>
        </w:rPr>
        <w:t>;</w:t>
      </w:r>
    </w:p>
    <w:p w:rsidR="0025727C" w:rsidRPr="0025727C" w:rsidRDefault="0025727C" w:rsidP="0025727C">
      <w:pPr>
        <w:rPr>
          <w:rStyle w:val="Input"/>
          <w:lang w:eastAsia="zh-CN"/>
        </w:rPr>
      </w:pPr>
      <w:proofErr w:type="spellStart"/>
      <w:proofErr w:type="gramStart"/>
      <w:r w:rsidRPr="0025727C">
        <w:rPr>
          <w:rStyle w:val="Input"/>
          <w:lang w:eastAsia="zh-CN"/>
        </w:rPr>
        <w:t>vx</w:t>
      </w:r>
      <w:proofErr w:type="spellEnd"/>
      <w:r w:rsidRPr="0025727C">
        <w:rPr>
          <w:rStyle w:val="Input"/>
          <w:lang w:eastAsia="zh-CN"/>
        </w:rPr>
        <w:t>(</w:t>
      </w:r>
      <w:proofErr w:type="gramEnd"/>
      <w:r w:rsidRPr="0025727C">
        <w:rPr>
          <w:rStyle w:val="Input"/>
          <w:lang w:eastAsia="zh-CN"/>
        </w:rPr>
        <w:t>i+1)=</w:t>
      </w:r>
      <w:proofErr w:type="spellStart"/>
      <w:r w:rsidRPr="0025727C">
        <w:rPr>
          <w:rStyle w:val="Input"/>
          <w:lang w:eastAsia="zh-CN"/>
        </w:rPr>
        <w:t>vx</w:t>
      </w:r>
      <w:proofErr w:type="spellEnd"/>
      <w:r w:rsidRPr="0025727C">
        <w:rPr>
          <w:rStyle w:val="Input"/>
          <w:lang w:eastAsia="zh-CN"/>
        </w:rPr>
        <w:t>(i)-B(i)*v(i)*</w:t>
      </w:r>
      <w:proofErr w:type="spellStart"/>
      <w:r w:rsidRPr="0025727C">
        <w:rPr>
          <w:rStyle w:val="Input"/>
          <w:lang w:eastAsia="zh-CN"/>
        </w:rPr>
        <w:t>vx</w:t>
      </w:r>
      <w:proofErr w:type="spellEnd"/>
      <w:r w:rsidRPr="0025727C">
        <w:rPr>
          <w:rStyle w:val="Input"/>
          <w:lang w:eastAsia="zh-CN"/>
        </w:rPr>
        <w:t>(i)*</w:t>
      </w:r>
      <w:proofErr w:type="spellStart"/>
      <w:r w:rsidRPr="0025727C">
        <w:rPr>
          <w:rStyle w:val="Input"/>
          <w:lang w:eastAsia="zh-CN"/>
        </w:rPr>
        <w:t>dt</w:t>
      </w:r>
      <w:proofErr w:type="spellEnd"/>
      <w:r w:rsidRPr="0025727C">
        <w:rPr>
          <w:rStyle w:val="Input"/>
          <w:lang w:eastAsia="zh-CN"/>
        </w:rPr>
        <w:t>;</w:t>
      </w:r>
    </w:p>
    <w:p w:rsidR="0025727C" w:rsidRPr="0025727C" w:rsidRDefault="0025727C" w:rsidP="0025727C">
      <w:pPr>
        <w:rPr>
          <w:rStyle w:val="Input"/>
          <w:lang w:eastAsia="zh-CN"/>
        </w:rPr>
      </w:pPr>
      <w:proofErr w:type="spellStart"/>
      <w:proofErr w:type="gramStart"/>
      <w:r w:rsidRPr="0025727C">
        <w:rPr>
          <w:rStyle w:val="Input"/>
          <w:lang w:eastAsia="zh-CN"/>
        </w:rPr>
        <w:lastRenderedPageBreak/>
        <w:t>vy</w:t>
      </w:r>
      <w:proofErr w:type="spellEnd"/>
      <w:r w:rsidRPr="0025727C">
        <w:rPr>
          <w:rStyle w:val="Input"/>
          <w:lang w:eastAsia="zh-CN"/>
        </w:rPr>
        <w:t>(</w:t>
      </w:r>
      <w:proofErr w:type="gramEnd"/>
      <w:r w:rsidRPr="0025727C">
        <w:rPr>
          <w:rStyle w:val="Input"/>
          <w:lang w:eastAsia="zh-CN"/>
        </w:rPr>
        <w:t>i+1)=</w:t>
      </w:r>
      <w:proofErr w:type="spellStart"/>
      <w:r w:rsidRPr="0025727C">
        <w:rPr>
          <w:rStyle w:val="Input"/>
          <w:lang w:eastAsia="zh-CN"/>
        </w:rPr>
        <w:t>vy</w:t>
      </w:r>
      <w:proofErr w:type="spellEnd"/>
      <w:r w:rsidRPr="0025727C">
        <w:rPr>
          <w:rStyle w:val="Input"/>
          <w:lang w:eastAsia="zh-CN"/>
        </w:rPr>
        <w:t>(i)-g*</w:t>
      </w:r>
      <w:proofErr w:type="spellStart"/>
      <w:r w:rsidRPr="0025727C">
        <w:rPr>
          <w:rStyle w:val="Input"/>
          <w:lang w:eastAsia="zh-CN"/>
        </w:rPr>
        <w:t>dt</w:t>
      </w:r>
      <w:proofErr w:type="spellEnd"/>
      <w:r w:rsidRPr="0025727C">
        <w:rPr>
          <w:rStyle w:val="Input"/>
          <w:lang w:eastAsia="zh-CN"/>
        </w:rPr>
        <w:t>-B(i)*v(i)*</w:t>
      </w:r>
      <w:proofErr w:type="spellStart"/>
      <w:r w:rsidRPr="0025727C">
        <w:rPr>
          <w:rStyle w:val="Input"/>
          <w:lang w:eastAsia="zh-CN"/>
        </w:rPr>
        <w:t>vy</w:t>
      </w:r>
      <w:proofErr w:type="spellEnd"/>
      <w:r w:rsidRPr="0025727C">
        <w:rPr>
          <w:rStyle w:val="Input"/>
          <w:lang w:eastAsia="zh-CN"/>
        </w:rPr>
        <w:t>(i)*</w:t>
      </w:r>
      <w:proofErr w:type="spellStart"/>
      <w:r w:rsidRPr="0025727C">
        <w:rPr>
          <w:rStyle w:val="Input"/>
          <w:lang w:eastAsia="zh-CN"/>
        </w:rPr>
        <w:t>dt</w:t>
      </w:r>
      <w:proofErr w:type="spellEnd"/>
      <w:r w:rsidRPr="0025727C">
        <w:rPr>
          <w:rStyle w:val="Input"/>
          <w:lang w:eastAsia="zh-CN"/>
        </w:rPr>
        <w:t>;</w:t>
      </w:r>
    </w:p>
    <w:p w:rsidR="0025727C" w:rsidRPr="0025727C" w:rsidRDefault="0025727C" w:rsidP="0025727C">
      <w:pPr>
        <w:rPr>
          <w:rStyle w:val="Input"/>
          <w:lang w:eastAsia="zh-CN"/>
        </w:rPr>
      </w:pPr>
      <w:proofErr w:type="gramStart"/>
      <w:r w:rsidRPr="0025727C">
        <w:rPr>
          <w:rStyle w:val="Input"/>
          <w:lang w:eastAsia="zh-CN"/>
        </w:rPr>
        <w:t>B(</w:t>
      </w:r>
      <w:proofErr w:type="gramEnd"/>
      <w:r w:rsidRPr="0025727C">
        <w:rPr>
          <w:rStyle w:val="Input"/>
          <w:lang w:eastAsia="zh-CN"/>
        </w:rPr>
        <w:t>i+1)=B(i)*(1-a*y(i+1)/T0)^</w:t>
      </w:r>
      <w:proofErr w:type="spellStart"/>
      <w:r w:rsidRPr="0025727C">
        <w:rPr>
          <w:rStyle w:val="Input"/>
          <w:lang w:eastAsia="zh-CN"/>
        </w:rPr>
        <w:t>alfa</w:t>
      </w:r>
      <w:proofErr w:type="spellEnd"/>
      <w:r w:rsidRPr="0025727C">
        <w:rPr>
          <w:rStyle w:val="Input"/>
          <w:lang w:eastAsia="zh-CN"/>
        </w:rPr>
        <w:t>;</w:t>
      </w:r>
    </w:p>
    <w:p w:rsidR="0025727C" w:rsidRPr="0025727C" w:rsidRDefault="0025727C" w:rsidP="0025727C">
      <w:pPr>
        <w:rPr>
          <w:rStyle w:val="Input"/>
          <w:lang w:eastAsia="zh-CN"/>
        </w:rPr>
      </w:pPr>
      <w:proofErr w:type="gramStart"/>
      <w:r w:rsidRPr="0025727C">
        <w:rPr>
          <w:rStyle w:val="Input"/>
          <w:lang w:eastAsia="zh-CN"/>
        </w:rPr>
        <w:t>t(</w:t>
      </w:r>
      <w:proofErr w:type="gramEnd"/>
      <w:r w:rsidRPr="0025727C">
        <w:rPr>
          <w:rStyle w:val="Input"/>
          <w:lang w:eastAsia="zh-CN"/>
        </w:rPr>
        <w:t>i+1)=t(i)+</w:t>
      </w:r>
      <w:proofErr w:type="spellStart"/>
      <w:r w:rsidRPr="0025727C">
        <w:rPr>
          <w:rStyle w:val="Input"/>
          <w:lang w:eastAsia="zh-CN"/>
        </w:rPr>
        <w:t>dt</w:t>
      </w:r>
      <w:proofErr w:type="spellEnd"/>
      <w:r w:rsidRPr="0025727C">
        <w:rPr>
          <w:rStyle w:val="Input"/>
          <w:lang w:eastAsia="zh-CN"/>
        </w:rPr>
        <w:t>;</w:t>
      </w:r>
    </w:p>
    <w:p w:rsidR="0025727C" w:rsidRPr="0025727C" w:rsidRDefault="0025727C" w:rsidP="0025727C">
      <w:pPr>
        <w:rPr>
          <w:rStyle w:val="Input"/>
          <w:lang w:eastAsia="zh-CN"/>
        </w:rPr>
      </w:pPr>
      <w:r w:rsidRPr="0025727C">
        <w:rPr>
          <w:rStyle w:val="Input"/>
          <w:lang w:eastAsia="zh-CN"/>
        </w:rPr>
        <w:t xml:space="preserve"> </w:t>
      </w:r>
      <w:proofErr w:type="gramStart"/>
      <w:r w:rsidRPr="0025727C">
        <w:rPr>
          <w:rStyle w:val="Input"/>
          <w:lang w:eastAsia="zh-CN"/>
        </w:rPr>
        <w:t>else</w:t>
      </w:r>
      <w:proofErr w:type="gramEnd"/>
    </w:p>
    <w:p w:rsidR="0025727C" w:rsidRPr="0025727C" w:rsidRDefault="0025727C" w:rsidP="0025727C">
      <w:pPr>
        <w:rPr>
          <w:rStyle w:val="Input"/>
          <w:lang w:eastAsia="zh-CN"/>
        </w:rPr>
      </w:pPr>
      <w:r w:rsidRPr="0025727C">
        <w:rPr>
          <w:rStyle w:val="Input"/>
          <w:lang w:eastAsia="zh-CN"/>
        </w:rPr>
        <w:t xml:space="preserve"> </w:t>
      </w:r>
      <w:proofErr w:type="gramStart"/>
      <w:r w:rsidRPr="0025727C">
        <w:rPr>
          <w:rStyle w:val="Input"/>
          <w:lang w:eastAsia="zh-CN"/>
        </w:rPr>
        <w:t>break</w:t>
      </w:r>
      <w:proofErr w:type="gramEnd"/>
    </w:p>
    <w:p w:rsidR="0025727C" w:rsidRPr="0025727C" w:rsidRDefault="0025727C" w:rsidP="0025727C">
      <w:pPr>
        <w:rPr>
          <w:rStyle w:val="Input"/>
          <w:lang w:eastAsia="zh-CN"/>
        </w:rPr>
      </w:pPr>
      <w:r w:rsidRPr="0025727C">
        <w:rPr>
          <w:rStyle w:val="Input"/>
          <w:lang w:eastAsia="zh-CN"/>
        </w:rPr>
        <w:t xml:space="preserve"> </w:t>
      </w:r>
      <w:proofErr w:type="gramStart"/>
      <w:r w:rsidRPr="0025727C">
        <w:rPr>
          <w:rStyle w:val="Input"/>
          <w:lang w:eastAsia="zh-CN"/>
        </w:rPr>
        <w:t>end</w:t>
      </w:r>
      <w:proofErr w:type="gramEnd"/>
    </w:p>
    <w:p w:rsidR="0025727C" w:rsidRPr="0025727C" w:rsidRDefault="0025727C" w:rsidP="0025727C">
      <w:pPr>
        <w:rPr>
          <w:rStyle w:val="Input"/>
          <w:lang w:eastAsia="zh-CN"/>
        </w:rPr>
      </w:pPr>
      <w:proofErr w:type="gramStart"/>
      <w:r w:rsidRPr="0025727C">
        <w:rPr>
          <w:rStyle w:val="Input"/>
          <w:lang w:eastAsia="zh-CN"/>
        </w:rPr>
        <w:t>end</w:t>
      </w:r>
      <w:proofErr w:type="gramEnd"/>
    </w:p>
    <w:p w:rsidR="0025727C" w:rsidRPr="0025727C" w:rsidRDefault="0025727C" w:rsidP="0025727C">
      <w:pPr>
        <w:rPr>
          <w:rStyle w:val="Input"/>
          <w:lang w:eastAsia="zh-CN"/>
        </w:rPr>
      </w:pPr>
      <w:proofErr w:type="gramStart"/>
      <w:r w:rsidRPr="0025727C">
        <w:rPr>
          <w:rStyle w:val="Input"/>
          <w:lang w:eastAsia="zh-CN"/>
        </w:rPr>
        <w:t>plot(</w:t>
      </w:r>
      <w:proofErr w:type="spellStart"/>
      <w:proofErr w:type="gramEnd"/>
      <w:r w:rsidRPr="0025727C">
        <w:rPr>
          <w:rStyle w:val="Input"/>
          <w:lang w:eastAsia="zh-CN"/>
        </w:rPr>
        <w:t>x,y,'b</w:t>
      </w:r>
      <w:proofErr w:type="spellEnd"/>
      <w:r w:rsidRPr="0025727C">
        <w:rPr>
          <w:rStyle w:val="Input"/>
          <w:lang w:eastAsia="zh-CN"/>
        </w:rPr>
        <w:t>')</w:t>
      </w:r>
    </w:p>
    <w:p w:rsidR="0025727C" w:rsidRPr="0025727C" w:rsidRDefault="0025727C" w:rsidP="0025727C">
      <w:pPr>
        <w:rPr>
          <w:rStyle w:val="Input"/>
          <w:lang w:eastAsia="zh-CN"/>
        </w:rPr>
      </w:pPr>
      <w:proofErr w:type="gramStart"/>
      <w:r w:rsidRPr="0025727C">
        <w:rPr>
          <w:rStyle w:val="Input"/>
          <w:lang w:eastAsia="zh-CN"/>
        </w:rPr>
        <w:t>text(</w:t>
      </w:r>
      <w:proofErr w:type="gramEnd"/>
      <w:r w:rsidRPr="0025727C">
        <w:rPr>
          <w:rStyle w:val="Input"/>
          <w:lang w:eastAsia="zh-CN"/>
        </w:rPr>
        <w:t>41000,6000,' \</w:t>
      </w:r>
      <w:proofErr w:type="spellStart"/>
      <w:r w:rsidRPr="0025727C">
        <w:rPr>
          <w:rStyle w:val="Input"/>
          <w:lang w:eastAsia="zh-CN"/>
        </w:rPr>
        <w:t>leftarrow</w:t>
      </w:r>
      <w:proofErr w:type="spellEnd"/>
      <w:r w:rsidRPr="0025727C">
        <w:rPr>
          <w:rStyle w:val="Input"/>
          <w:lang w:eastAsia="zh-CN"/>
        </w:rPr>
        <w:t xml:space="preserve"> 710');</w:t>
      </w:r>
    </w:p>
    <w:p w:rsidR="0025727C" w:rsidRPr="0025727C" w:rsidRDefault="0025727C" w:rsidP="0025727C">
      <w:pPr>
        <w:rPr>
          <w:rStyle w:val="Input"/>
          <w:lang w:eastAsia="zh-CN"/>
        </w:rPr>
      </w:pPr>
      <w:proofErr w:type="gramStart"/>
      <w:r w:rsidRPr="0025727C">
        <w:rPr>
          <w:rStyle w:val="Input"/>
          <w:lang w:eastAsia="zh-CN"/>
        </w:rPr>
        <w:t>text(</w:t>
      </w:r>
      <w:proofErr w:type="gramEnd"/>
      <w:r w:rsidRPr="0025727C">
        <w:rPr>
          <w:rStyle w:val="Input"/>
          <w:lang w:eastAsia="zh-CN"/>
        </w:rPr>
        <w:t>33000,6000,' 700 \</w:t>
      </w:r>
      <w:proofErr w:type="spellStart"/>
      <w:r w:rsidRPr="0025727C">
        <w:rPr>
          <w:rStyle w:val="Input"/>
          <w:lang w:eastAsia="zh-CN"/>
        </w:rPr>
        <w:t>rightarrow</w:t>
      </w:r>
      <w:proofErr w:type="spellEnd"/>
      <w:r w:rsidRPr="0025727C">
        <w:rPr>
          <w:rStyle w:val="Input"/>
          <w:lang w:eastAsia="zh-CN"/>
        </w:rPr>
        <w:t xml:space="preserve"> ');</w:t>
      </w:r>
    </w:p>
    <w:p w:rsidR="0025727C" w:rsidRPr="0025727C" w:rsidRDefault="0025727C" w:rsidP="0025727C">
      <w:pPr>
        <w:rPr>
          <w:rStyle w:val="Input"/>
          <w:lang w:eastAsia="zh-CN"/>
        </w:rPr>
      </w:pPr>
      <w:proofErr w:type="gramStart"/>
      <w:r w:rsidRPr="0025727C">
        <w:rPr>
          <w:rStyle w:val="Input"/>
          <w:lang w:eastAsia="zh-CN"/>
        </w:rPr>
        <w:t>axis(</w:t>
      </w:r>
      <w:proofErr w:type="gramEnd"/>
      <w:r w:rsidRPr="0025727C">
        <w:rPr>
          <w:rStyle w:val="Input"/>
          <w:lang w:eastAsia="zh-CN"/>
        </w:rPr>
        <w:t>[0 4.6e4 1000 12000]);</w:t>
      </w:r>
    </w:p>
    <w:p w:rsidR="0025727C" w:rsidRPr="00775205" w:rsidRDefault="0025727C" w:rsidP="0025727C">
      <w:pPr>
        <w:pStyle w:val="Normal"/>
        <w:rPr>
          <w:rStyle w:val="Input"/>
          <w:rFonts w:eastAsia="宋体" w:hint="eastAsia"/>
          <w:lang w:eastAsia="zh-CN"/>
        </w:rPr>
      </w:pPr>
      <w:proofErr w:type="gramStart"/>
      <w:r w:rsidRPr="0025727C">
        <w:rPr>
          <w:rStyle w:val="Input"/>
          <w:lang w:eastAsia="zh-CN"/>
        </w:rPr>
        <w:t>title(</w:t>
      </w:r>
      <w:proofErr w:type="gramEnd"/>
      <w:r w:rsidRPr="0025727C">
        <w:rPr>
          <w:rStyle w:val="Input"/>
          <w:lang w:eastAsia="zh-CN"/>
        </w:rPr>
        <w:t xml:space="preserve">'the change of the </w:t>
      </w:r>
      <w:proofErr w:type="spellStart"/>
      <w:r w:rsidRPr="0025727C">
        <w:rPr>
          <w:rStyle w:val="Input"/>
          <w:lang w:eastAsia="zh-CN"/>
        </w:rPr>
        <w:t>trajecctory</w:t>
      </w:r>
      <w:proofErr w:type="spellEnd"/>
      <w:r w:rsidRPr="0025727C">
        <w:rPr>
          <w:rStyle w:val="Input"/>
          <w:lang w:eastAsia="zh-CN"/>
        </w:rPr>
        <w:t xml:space="preserve"> of the bomb')</w:t>
      </w:r>
    </w:p>
    <w:p w:rsidR="0025727C" w:rsidRPr="00775205" w:rsidRDefault="0025727C" w:rsidP="0025727C">
      <w:pPr>
        <w:pStyle w:val="Normal"/>
        <w:rPr>
          <w:rStyle w:val="Input"/>
          <w:rFonts w:eastAsia="宋体" w:hint="eastAsia"/>
          <w:lang w:eastAsia="zh-CN"/>
        </w:rPr>
      </w:pPr>
      <w:proofErr w:type="gramStart"/>
      <w:r w:rsidRPr="00775205">
        <w:rPr>
          <w:rStyle w:val="Input"/>
          <w:rFonts w:eastAsia="宋体" w:hint="eastAsia"/>
          <w:lang w:eastAsia="zh-CN"/>
        </w:rPr>
        <w:t>grid</w:t>
      </w:r>
      <w:proofErr w:type="gramEnd"/>
      <w:r w:rsidRPr="00775205">
        <w:rPr>
          <w:rStyle w:val="Input"/>
          <w:rFonts w:eastAsia="宋体" w:hint="eastAsia"/>
          <w:lang w:eastAsia="zh-CN"/>
        </w:rPr>
        <w:t xml:space="preserve"> on </w:t>
      </w:r>
    </w:p>
    <w:p w:rsidR="0025727C" w:rsidRDefault="0025727C" w:rsidP="0025727C">
      <w:pPr>
        <w:pStyle w:val="Normal"/>
      </w:pPr>
      <w:proofErr w:type="gramStart"/>
      <w:r w:rsidRPr="00775205">
        <w:rPr>
          <w:rStyle w:val="Input"/>
          <w:rFonts w:eastAsia="宋体" w:hint="eastAsia"/>
          <w:lang w:eastAsia="zh-CN"/>
        </w:rPr>
        <w:t>box</w:t>
      </w:r>
      <w:proofErr w:type="gramEnd"/>
      <w:r w:rsidRPr="00775205">
        <w:rPr>
          <w:rStyle w:val="Input"/>
          <w:rFonts w:eastAsia="宋体" w:hint="eastAsia"/>
          <w:lang w:eastAsia="zh-CN"/>
        </w:rPr>
        <w:t xml:space="preserve"> on</w:t>
      </w:r>
      <w:r w:rsidRPr="0025727C">
        <w:rPr>
          <w:rStyle w:val="Input"/>
        </w:rPr>
        <w:t xml:space="preserve"> </w:t>
      </w:r>
      <w:bookmarkEnd w:id="29"/>
      <w:r w:rsidRPr="0025727C">
        <w:t xml:space="preserve"> </w:t>
      </w:r>
    </w:p>
    <w:p w:rsidR="00B028B1" w:rsidRPr="0025727C" w:rsidRDefault="00B028B1" w:rsidP="0025727C">
      <w:pPr>
        <w:pStyle w:val="Normal"/>
        <w:rPr>
          <w:rFonts w:hint="eastAsia"/>
        </w:rPr>
      </w:pPr>
    </w:p>
    <w:p w:rsidR="0025727C" w:rsidRPr="00775205" w:rsidRDefault="0025727C" w:rsidP="0025727C">
      <w:pPr>
        <w:pStyle w:val="Normal"/>
        <w:rPr>
          <w:rFonts w:eastAsia="宋体" w:hint="eastAsia"/>
          <w:lang w:eastAsia="zh-CN"/>
        </w:rPr>
      </w:pPr>
      <w:bookmarkStart w:id="30" w:name="OUTPUT_11"/>
      <w:r w:rsidRPr="0025727C">
        <w:rPr>
          <w:rFonts w:eastAsia="宋体"/>
          <w:lang w:eastAsia="zh-CN"/>
        </w:rPr>
        <w:pict>
          <v:shape id="_x0000_i1032" type="#_x0000_t75" style="width:4in;height:252pt">
            <v:imagedata r:id="rId12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30"/>
      <w:r w:rsidRPr="0025727C">
        <w:t xml:space="preserve"> </w:t>
      </w:r>
    </w:p>
    <w:p w:rsidR="008E03F9" w:rsidRPr="00775205" w:rsidRDefault="008E03F9" w:rsidP="0025727C">
      <w:pPr>
        <w:pStyle w:val="Normal"/>
        <w:rPr>
          <w:rFonts w:eastAsia="宋体" w:hint="eastAsia"/>
          <w:lang w:eastAsia="zh-CN"/>
        </w:rPr>
      </w:pPr>
    </w:p>
    <w:p w:rsidR="008E03F9" w:rsidRPr="008E03F9" w:rsidRDefault="008E03F9" w:rsidP="008E03F9">
      <w:pPr>
        <w:pStyle w:val="2"/>
        <w:rPr>
          <w:rFonts w:hint="eastAsia"/>
        </w:rPr>
      </w:pPr>
      <w:bookmarkStart w:id="31" w:name="_Toc431936364"/>
      <w:r w:rsidRPr="008E03F9">
        <w:rPr>
          <w:rFonts w:hint="eastAsia"/>
        </w:rPr>
        <w:t>2.12</w:t>
      </w:r>
      <w:bookmarkEnd w:id="31"/>
    </w:p>
    <w:p w:rsidR="00B028B1" w:rsidRPr="00775205" w:rsidRDefault="008E03F9" w:rsidP="008E03F9">
      <w:pPr>
        <w:pStyle w:val="Normal"/>
        <w:rPr>
          <w:rFonts w:eastAsia="宋体" w:hint="eastAsia"/>
          <w:lang w:eastAsia="zh-CN"/>
        </w:rPr>
      </w:pPr>
      <w:bookmarkStart w:id="32" w:name="INPUT_13"/>
      <w:r w:rsidRPr="008E03F9">
        <w:rPr>
          <w:rStyle w:val="Input"/>
          <w:rFonts w:hint="eastAsia"/>
        </w:rPr>
        <w:t>%</w:t>
      </w:r>
      <w:r w:rsidRPr="008E03F9">
        <w:rPr>
          <w:rStyle w:val="Input"/>
        </w:rPr>
        <w:t xml:space="preserve"> </w:t>
      </w:r>
      <w:bookmarkEnd w:id="32"/>
      <w:r w:rsidRPr="008E03F9">
        <w:t xml:space="preserve"> </w:t>
      </w:r>
    </w:p>
    <w:p w:rsidR="008E03F9" w:rsidRPr="00775205" w:rsidRDefault="008E03F9" w:rsidP="0025727C">
      <w:pPr>
        <w:pStyle w:val="Normal"/>
        <w:rPr>
          <w:rFonts w:eastAsia="宋体" w:hint="eastAsia"/>
          <w:lang w:eastAsia="zh-CN"/>
        </w:rPr>
      </w:pPr>
    </w:p>
    <w:p w:rsidR="00B028B1" w:rsidRPr="00B028B1" w:rsidRDefault="00B028B1" w:rsidP="00200594">
      <w:pPr>
        <w:pStyle w:val="2"/>
        <w:rPr>
          <w:rFonts w:eastAsia="宋体"/>
          <w:lang w:eastAsia="zh-CN"/>
        </w:rPr>
      </w:pPr>
      <w:bookmarkStart w:id="33" w:name="_Toc431936365"/>
      <w:r w:rsidRPr="00B028B1">
        <w:rPr>
          <w:rFonts w:eastAsia="宋体"/>
          <w:lang w:eastAsia="zh-CN"/>
        </w:rPr>
        <w:t>2.1</w:t>
      </w:r>
      <w:r w:rsidR="00F44AD0">
        <w:rPr>
          <w:rFonts w:eastAsia="宋体" w:hint="eastAsia"/>
          <w:lang w:eastAsia="zh-CN"/>
        </w:rPr>
        <w:t>3</w:t>
      </w:r>
      <w:bookmarkEnd w:id="33"/>
    </w:p>
    <w:p w:rsidR="00200594" w:rsidRPr="00200594" w:rsidRDefault="00200594" w:rsidP="00200594">
      <w:pPr>
        <w:rPr>
          <w:rStyle w:val="Input"/>
          <w:lang w:eastAsia="zh-CN"/>
        </w:rPr>
      </w:pPr>
      <w:bookmarkStart w:id="34" w:name="INPUT_12"/>
      <w:proofErr w:type="gramStart"/>
      <w:r w:rsidRPr="00200594">
        <w:rPr>
          <w:rStyle w:val="Input"/>
          <w:lang w:eastAsia="zh-CN"/>
        </w:rPr>
        <w:t>clear</w:t>
      </w:r>
      <w:proofErr w:type="gramEnd"/>
      <w:r w:rsidRPr="00200594">
        <w:rPr>
          <w:rStyle w:val="Input"/>
          <w:lang w:eastAsia="zh-CN"/>
        </w:rPr>
        <w:t xml:space="preserve"> all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>g=9.8;</w:t>
      </w:r>
    </w:p>
    <w:p w:rsidR="00200594" w:rsidRPr="00200594" w:rsidRDefault="00200594" w:rsidP="00200594">
      <w:pPr>
        <w:rPr>
          <w:rStyle w:val="Input"/>
          <w:lang w:eastAsia="zh-CN"/>
        </w:rPr>
      </w:pP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L(</w:t>
      </w:r>
      <w:proofErr w:type="gramEnd"/>
      <w:r w:rsidRPr="00200594">
        <w:rPr>
          <w:rStyle w:val="Input"/>
          <w:lang w:eastAsia="zh-CN"/>
        </w:rPr>
        <w:t>1)=0;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>k=1;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for</w:t>
      </w:r>
      <w:proofErr w:type="gramEnd"/>
      <w:r w:rsidRPr="00200594">
        <w:rPr>
          <w:rStyle w:val="Input"/>
          <w:lang w:eastAsia="zh-CN"/>
        </w:rPr>
        <w:t xml:space="preserve"> theta=0:pi/500:pi/2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vx1(</w:t>
      </w:r>
      <w:proofErr w:type="gramEnd"/>
      <w:r w:rsidRPr="00200594">
        <w:rPr>
          <w:rStyle w:val="Input"/>
          <w:lang w:eastAsia="zh-CN"/>
        </w:rPr>
        <w:t>1)=49*</w:t>
      </w:r>
      <w:proofErr w:type="spellStart"/>
      <w:r w:rsidRPr="00200594">
        <w:rPr>
          <w:rStyle w:val="Input"/>
          <w:lang w:eastAsia="zh-CN"/>
        </w:rPr>
        <w:t>cos</w:t>
      </w:r>
      <w:proofErr w:type="spellEnd"/>
      <w:r w:rsidRPr="00200594">
        <w:rPr>
          <w:rStyle w:val="Input"/>
          <w:lang w:eastAsia="zh-CN"/>
        </w:rPr>
        <w:t>(theta);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vy1(</w:t>
      </w:r>
      <w:proofErr w:type="gramEnd"/>
      <w:r w:rsidRPr="00200594">
        <w:rPr>
          <w:rStyle w:val="Input"/>
          <w:lang w:eastAsia="zh-CN"/>
        </w:rPr>
        <w:t>1)=49*sin(theta);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x1</w:t>
      </w:r>
      <w:proofErr w:type="gramEnd"/>
      <w:r w:rsidRPr="00200594">
        <w:rPr>
          <w:rStyle w:val="Input"/>
          <w:lang w:eastAsia="zh-CN"/>
        </w:rPr>
        <w:t>(1)=0;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y1(</w:t>
      </w:r>
      <w:proofErr w:type="gramEnd"/>
      <w:r w:rsidRPr="00200594">
        <w:rPr>
          <w:rStyle w:val="Input"/>
          <w:lang w:eastAsia="zh-CN"/>
        </w:rPr>
        <w:t>1)=0;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spellStart"/>
      <w:proofErr w:type="gramStart"/>
      <w:r w:rsidRPr="00200594">
        <w:rPr>
          <w:rStyle w:val="Input"/>
          <w:lang w:eastAsia="zh-CN"/>
        </w:rPr>
        <w:t>dt</w:t>
      </w:r>
      <w:proofErr w:type="spellEnd"/>
      <w:r w:rsidRPr="00200594">
        <w:rPr>
          <w:rStyle w:val="Input"/>
          <w:lang w:eastAsia="zh-CN"/>
        </w:rPr>
        <w:t>=</w:t>
      </w:r>
      <w:proofErr w:type="gramEnd"/>
      <w:r w:rsidRPr="00200594">
        <w:rPr>
          <w:rStyle w:val="Input"/>
          <w:lang w:eastAsia="zh-CN"/>
        </w:rPr>
        <w:t>1;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i=2;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lastRenderedPageBreak/>
        <w:t xml:space="preserve"> </w:t>
      </w:r>
      <w:proofErr w:type="gramStart"/>
      <w:r w:rsidRPr="00200594">
        <w:rPr>
          <w:rStyle w:val="Input"/>
          <w:lang w:eastAsia="zh-CN"/>
        </w:rPr>
        <w:t>while</w:t>
      </w:r>
      <w:proofErr w:type="gramEnd"/>
      <w:r w:rsidRPr="00200594">
        <w:rPr>
          <w:rStyle w:val="Input"/>
          <w:lang w:eastAsia="zh-CN"/>
        </w:rPr>
        <w:t xml:space="preserve"> y1(i-1)&gt;=0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</w:t>
      </w:r>
      <w:proofErr w:type="gramStart"/>
      <w:r w:rsidRPr="00200594">
        <w:rPr>
          <w:rStyle w:val="Input"/>
          <w:lang w:eastAsia="zh-CN"/>
        </w:rPr>
        <w:t>x1</w:t>
      </w:r>
      <w:proofErr w:type="gramEnd"/>
      <w:r w:rsidRPr="00200594">
        <w:rPr>
          <w:rStyle w:val="Input"/>
          <w:lang w:eastAsia="zh-CN"/>
        </w:rPr>
        <w:t>(i)=x1(i-1)+vx1(i-1)*</w:t>
      </w:r>
      <w:proofErr w:type="spellStart"/>
      <w:r w:rsidRPr="00200594">
        <w:rPr>
          <w:rStyle w:val="Input"/>
          <w:lang w:eastAsia="zh-CN"/>
        </w:rPr>
        <w:t>dt</w:t>
      </w:r>
      <w:proofErr w:type="spellEnd"/>
      <w:r w:rsidRPr="00200594">
        <w:rPr>
          <w:rStyle w:val="Input"/>
          <w:lang w:eastAsia="zh-CN"/>
        </w:rPr>
        <w:t>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vx1(i)=vx1(i-1)-(0.0039+0.0058/(1+exp((sqrt(vx1(i-1)^2+vy1(i-1)^2)-35)/5)))*vx1(i-1)*(sqrt(vx1(i-1)^2+vy1(i-1)^2))*dt;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</w:t>
      </w:r>
      <w:proofErr w:type="gramStart"/>
      <w:r w:rsidRPr="00200594">
        <w:rPr>
          <w:rStyle w:val="Input"/>
          <w:lang w:eastAsia="zh-CN"/>
        </w:rPr>
        <w:t>y1(</w:t>
      </w:r>
      <w:proofErr w:type="gramEnd"/>
      <w:r w:rsidRPr="00200594">
        <w:rPr>
          <w:rStyle w:val="Input"/>
          <w:lang w:eastAsia="zh-CN"/>
        </w:rPr>
        <w:t>i)=y1(i-1)+vy1(i-1)*</w:t>
      </w:r>
      <w:proofErr w:type="spellStart"/>
      <w:r w:rsidRPr="00200594">
        <w:rPr>
          <w:rStyle w:val="Input"/>
          <w:lang w:eastAsia="zh-CN"/>
        </w:rPr>
        <w:t>dt</w:t>
      </w:r>
      <w:proofErr w:type="spellEnd"/>
      <w:r w:rsidRPr="00200594">
        <w:rPr>
          <w:rStyle w:val="Input"/>
          <w:lang w:eastAsia="zh-CN"/>
        </w:rPr>
        <w:t>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vy1(i)=vy1(i-1)-g*dt-(0.0039+0.0058/(1+exp((sqrt(vx1(i-1)^2+vy1(i-1)^2)-35)/5)))*vy1(i-1)*(sqrt(vx1(i-1)^2+vy1(i-1)^2))*dt;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i=i+1;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end</w:t>
      </w:r>
      <w:proofErr w:type="gramEnd"/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L(</w:t>
      </w:r>
      <w:proofErr w:type="gramEnd"/>
      <w:r w:rsidRPr="00200594">
        <w:rPr>
          <w:rStyle w:val="Input"/>
          <w:lang w:eastAsia="zh-CN"/>
        </w:rPr>
        <w:t>k)=x1(i-2);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k=k+1;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end</w:t>
      </w:r>
      <w:proofErr w:type="gramEnd"/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subplot(</w:t>
      </w:r>
      <w:proofErr w:type="gramEnd"/>
      <w:r w:rsidRPr="00200594">
        <w:rPr>
          <w:rStyle w:val="Input"/>
          <w:lang w:eastAsia="zh-CN"/>
        </w:rPr>
        <w:t>2,2,1)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hold</w:t>
      </w:r>
      <w:proofErr w:type="gramEnd"/>
      <w:r w:rsidRPr="00200594">
        <w:rPr>
          <w:rStyle w:val="Input"/>
          <w:lang w:eastAsia="zh-CN"/>
        </w:rPr>
        <w:t xml:space="preserve"> on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box</w:t>
      </w:r>
      <w:proofErr w:type="gramEnd"/>
      <w:r w:rsidRPr="00200594">
        <w:rPr>
          <w:rStyle w:val="Input"/>
          <w:lang w:eastAsia="zh-CN"/>
        </w:rPr>
        <w:t xml:space="preserve"> on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>k=1;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spellStart"/>
      <w:r w:rsidRPr="00200594">
        <w:rPr>
          <w:rStyle w:val="Input"/>
          <w:lang w:eastAsia="zh-CN"/>
        </w:rPr>
        <w:t>Lmax</w:t>
      </w:r>
      <w:proofErr w:type="spellEnd"/>
      <w:r w:rsidRPr="00200594">
        <w:rPr>
          <w:rStyle w:val="Input"/>
          <w:lang w:eastAsia="zh-CN"/>
        </w:rPr>
        <w:t>=</w:t>
      </w:r>
      <w:proofErr w:type="gramStart"/>
      <w:r w:rsidRPr="00200594">
        <w:rPr>
          <w:rStyle w:val="Input"/>
          <w:lang w:eastAsia="zh-CN"/>
        </w:rPr>
        <w:t>L(</w:t>
      </w:r>
      <w:proofErr w:type="gramEnd"/>
      <w:r w:rsidRPr="00200594">
        <w:rPr>
          <w:rStyle w:val="Input"/>
          <w:lang w:eastAsia="zh-CN"/>
        </w:rPr>
        <w:t>k);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for</w:t>
      </w:r>
      <w:proofErr w:type="gramEnd"/>
      <w:r w:rsidRPr="00200594">
        <w:rPr>
          <w:rStyle w:val="Input"/>
          <w:lang w:eastAsia="zh-CN"/>
        </w:rPr>
        <w:t xml:space="preserve"> theta=0:pi/500:pi/2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plot(</w:t>
      </w:r>
      <w:proofErr w:type="spellStart"/>
      <w:proofErr w:type="gramEnd"/>
      <w:r w:rsidRPr="00200594">
        <w:rPr>
          <w:rStyle w:val="Input"/>
          <w:lang w:eastAsia="zh-CN"/>
        </w:rPr>
        <w:t>theta,L</w:t>
      </w:r>
      <w:proofErr w:type="spellEnd"/>
      <w:r w:rsidRPr="00200594">
        <w:rPr>
          <w:rStyle w:val="Input"/>
          <w:lang w:eastAsia="zh-CN"/>
        </w:rPr>
        <w:t>(k),'b.','MarkerSize',4)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if</w:t>
      </w:r>
      <w:proofErr w:type="gramEnd"/>
      <w:r w:rsidRPr="00200594">
        <w:rPr>
          <w:rStyle w:val="Input"/>
          <w:lang w:eastAsia="zh-CN"/>
        </w:rPr>
        <w:t xml:space="preserve"> </w:t>
      </w:r>
      <w:proofErr w:type="spellStart"/>
      <w:r w:rsidRPr="00200594">
        <w:rPr>
          <w:rStyle w:val="Input"/>
          <w:lang w:eastAsia="zh-CN"/>
        </w:rPr>
        <w:t>Lmax</w:t>
      </w:r>
      <w:proofErr w:type="spellEnd"/>
      <w:r w:rsidRPr="00200594">
        <w:rPr>
          <w:rStyle w:val="Input"/>
          <w:lang w:eastAsia="zh-CN"/>
        </w:rPr>
        <w:t>&lt;L(k)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 </w:t>
      </w:r>
      <w:proofErr w:type="spellStart"/>
      <w:r w:rsidRPr="00200594">
        <w:rPr>
          <w:rStyle w:val="Input"/>
          <w:lang w:eastAsia="zh-CN"/>
        </w:rPr>
        <w:t>Lmax</w:t>
      </w:r>
      <w:proofErr w:type="spellEnd"/>
      <w:r w:rsidRPr="00200594">
        <w:rPr>
          <w:rStyle w:val="Input"/>
          <w:lang w:eastAsia="zh-CN"/>
        </w:rPr>
        <w:t>=</w:t>
      </w:r>
      <w:proofErr w:type="gramStart"/>
      <w:r w:rsidRPr="00200594">
        <w:rPr>
          <w:rStyle w:val="Input"/>
          <w:lang w:eastAsia="zh-CN"/>
        </w:rPr>
        <w:t>L(</w:t>
      </w:r>
      <w:proofErr w:type="gramEnd"/>
      <w:r w:rsidRPr="00200594">
        <w:rPr>
          <w:rStyle w:val="Input"/>
          <w:lang w:eastAsia="zh-CN"/>
        </w:rPr>
        <w:t>k);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end</w:t>
      </w:r>
      <w:proofErr w:type="gramEnd"/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k=k+1;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end</w:t>
      </w:r>
      <w:proofErr w:type="gramEnd"/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spellStart"/>
      <w:proofErr w:type="gramStart"/>
      <w:r w:rsidRPr="00200594">
        <w:rPr>
          <w:rStyle w:val="Input"/>
          <w:lang w:eastAsia="zh-CN"/>
        </w:rPr>
        <w:t>xlabel</w:t>
      </w:r>
      <w:proofErr w:type="spellEnd"/>
      <w:r w:rsidRPr="00200594">
        <w:rPr>
          <w:rStyle w:val="Input"/>
          <w:lang w:eastAsia="zh-CN"/>
        </w:rPr>
        <w:t>(</w:t>
      </w:r>
      <w:proofErr w:type="gramEnd"/>
      <w:r w:rsidRPr="00200594">
        <w:rPr>
          <w:rStyle w:val="Input"/>
          <w:lang w:eastAsia="zh-CN"/>
        </w:rPr>
        <w:t>'theta')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spellStart"/>
      <w:proofErr w:type="gramStart"/>
      <w:r w:rsidRPr="00200594">
        <w:rPr>
          <w:rStyle w:val="Input"/>
          <w:lang w:eastAsia="zh-CN"/>
        </w:rPr>
        <w:t>ylabel</w:t>
      </w:r>
      <w:proofErr w:type="spellEnd"/>
      <w:r w:rsidRPr="00200594">
        <w:rPr>
          <w:rStyle w:val="Input"/>
          <w:lang w:eastAsia="zh-CN"/>
        </w:rPr>
        <w:t>(</w:t>
      </w:r>
      <w:proofErr w:type="gramEnd"/>
      <w:r w:rsidRPr="00200594">
        <w:rPr>
          <w:rStyle w:val="Input"/>
          <w:lang w:eastAsia="zh-CN"/>
        </w:rPr>
        <w:t>'</w:t>
      </w:r>
      <w:proofErr w:type="spellStart"/>
      <w:r w:rsidRPr="00200594">
        <w:rPr>
          <w:rStyle w:val="Input"/>
          <w:lang w:eastAsia="zh-CN"/>
        </w:rPr>
        <w:t>x_m</w:t>
      </w:r>
      <w:proofErr w:type="spellEnd"/>
      <w:r w:rsidRPr="00200594">
        <w:rPr>
          <w:rStyle w:val="Input"/>
          <w:lang w:eastAsia="zh-CN"/>
        </w:rPr>
        <w:t>(m)')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title(</w:t>
      </w:r>
      <w:proofErr w:type="gramEnd"/>
      <w:r w:rsidRPr="00200594">
        <w:rPr>
          <w:rStyle w:val="Input"/>
          <w:lang w:eastAsia="zh-CN"/>
        </w:rPr>
        <w:t>'Range of different angles')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spellStart"/>
      <w:proofErr w:type="gramStart"/>
      <w:r w:rsidRPr="00200594">
        <w:rPr>
          <w:rStyle w:val="Input"/>
          <w:lang w:eastAsia="zh-CN"/>
        </w:rPr>
        <w:t>ss</w:t>
      </w:r>
      <w:proofErr w:type="spellEnd"/>
      <w:r w:rsidRPr="00200594">
        <w:rPr>
          <w:rStyle w:val="Input"/>
          <w:lang w:eastAsia="zh-CN"/>
        </w:rPr>
        <w:t>=</w:t>
      </w:r>
      <w:proofErr w:type="gramEnd"/>
      <w:r w:rsidRPr="00200594">
        <w:rPr>
          <w:rStyle w:val="Input"/>
          <w:lang w:eastAsia="zh-CN"/>
        </w:rPr>
        <w:t>mod(Lmax,1);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spellStart"/>
      <w:proofErr w:type="gramStart"/>
      <w:r w:rsidRPr="00200594">
        <w:rPr>
          <w:rStyle w:val="Input"/>
          <w:lang w:eastAsia="zh-CN"/>
        </w:rPr>
        <w:t>zs</w:t>
      </w:r>
      <w:proofErr w:type="spellEnd"/>
      <w:r w:rsidRPr="00200594">
        <w:rPr>
          <w:rStyle w:val="Input"/>
          <w:lang w:eastAsia="zh-CN"/>
        </w:rPr>
        <w:t>=</w:t>
      </w:r>
      <w:proofErr w:type="spellStart"/>
      <w:proofErr w:type="gramEnd"/>
      <w:r w:rsidRPr="00200594">
        <w:rPr>
          <w:rStyle w:val="Input"/>
          <w:lang w:eastAsia="zh-CN"/>
        </w:rPr>
        <w:t>Lmax-ss</w:t>
      </w:r>
      <w:proofErr w:type="spellEnd"/>
      <w:r w:rsidRPr="00200594">
        <w:rPr>
          <w:rStyle w:val="Input"/>
          <w:lang w:eastAsia="zh-CN"/>
        </w:rPr>
        <w:t>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while</w:t>
      </w:r>
      <w:proofErr w:type="gramEnd"/>
      <w:r w:rsidRPr="00200594">
        <w:rPr>
          <w:rStyle w:val="Input"/>
          <w:lang w:eastAsia="zh-CN"/>
        </w:rPr>
        <w:t xml:space="preserve"> mod(ss,1)&gt;0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</w:t>
      </w:r>
      <w:proofErr w:type="spellStart"/>
      <w:proofErr w:type="gramStart"/>
      <w:r w:rsidRPr="00200594">
        <w:rPr>
          <w:rStyle w:val="Input"/>
          <w:lang w:eastAsia="zh-CN"/>
        </w:rPr>
        <w:t>ss</w:t>
      </w:r>
      <w:proofErr w:type="spellEnd"/>
      <w:r w:rsidRPr="00200594">
        <w:rPr>
          <w:rStyle w:val="Input"/>
          <w:lang w:eastAsia="zh-CN"/>
        </w:rPr>
        <w:t>=</w:t>
      </w:r>
      <w:proofErr w:type="spellStart"/>
      <w:proofErr w:type="gramEnd"/>
      <w:r w:rsidRPr="00200594">
        <w:rPr>
          <w:rStyle w:val="Input"/>
          <w:lang w:eastAsia="zh-CN"/>
        </w:rPr>
        <w:t>ss</w:t>
      </w:r>
      <w:proofErr w:type="spellEnd"/>
      <w:r w:rsidRPr="00200594">
        <w:rPr>
          <w:rStyle w:val="Input"/>
          <w:lang w:eastAsia="zh-CN"/>
        </w:rPr>
        <w:t>*10;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end</w:t>
      </w:r>
      <w:proofErr w:type="gramEnd"/>
      <w:r w:rsidRPr="00200594">
        <w:rPr>
          <w:rStyle w:val="Input"/>
          <w:lang w:eastAsia="zh-CN"/>
        </w:rPr>
        <w:t xml:space="preserve">    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spellStart"/>
      <w:proofErr w:type="gramStart"/>
      <w:r w:rsidRPr="00200594">
        <w:rPr>
          <w:rStyle w:val="Input"/>
          <w:lang w:eastAsia="zh-CN"/>
        </w:rPr>
        <w:t>disp</w:t>
      </w:r>
      <w:proofErr w:type="spellEnd"/>
      <w:r w:rsidRPr="00200594">
        <w:rPr>
          <w:rStyle w:val="Input"/>
          <w:lang w:eastAsia="zh-CN"/>
        </w:rPr>
        <w:t>(</w:t>
      </w:r>
      <w:proofErr w:type="gramEnd"/>
      <w:r w:rsidRPr="00200594">
        <w:rPr>
          <w:rStyle w:val="Input"/>
          <w:lang w:eastAsia="zh-CN"/>
        </w:rPr>
        <w:t>['a) The maximal distance is',int2str(</w:t>
      </w:r>
      <w:proofErr w:type="spellStart"/>
      <w:r w:rsidRPr="00200594">
        <w:rPr>
          <w:rStyle w:val="Input"/>
          <w:lang w:eastAsia="zh-CN"/>
        </w:rPr>
        <w:t>zs</w:t>
      </w:r>
      <w:proofErr w:type="spellEnd"/>
      <w:r w:rsidRPr="00200594">
        <w:rPr>
          <w:rStyle w:val="Input"/>
          <w:lang w:eastAsia="zh-CN"/>
        </w:rPr>
        <w:t>),'.',int2str(</w:t>
      </w:r>
      <w:proofErr w:type="spellStart"/>
      <w:r w:rsidRPr="00200594">
        <w:rPr>
          <w:rStyle w:val="Input"/>
          <w:lang w:eastAsia="zh-CN"/>
        </w:rPr>
        <w:t>ss</w:t>
      </w:r>
      <w:proofErr w:type="spellEnd"/>
      <w:r w:rsidRPr="00200594">
        <w:rPr>
          <w:rStyle w:val="Input"/>
          <w:lang w:eastAsia="zh-CN"/>
        </w:rPr>
        <w:t>),'(m)'])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hold</w:t>
      </w:r>
      <w:proofErr w:type="gramEnd"/>
      <w:r w:rsidRPr="00200594">
        <w:rPr>
          <w:rStyle w:val="Input"/>
          <w:lang w:eastAsia="zh-CN"/>
        </w:rPr>
        <w:t xml:space="preserve"> off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L2(</w:t>
      </w:r>
      <w:proofErr w:type="gramEnd"/>
      <w:r w:rsidRPr="00200594">
        <w:rPr>
          <w:rStyle w:val="Input"/>
          <w:lang w:eastAsia="zh-CN"/>
        </w:rPr>
        <w:t>1)=0;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>k=1;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for</w:t>
      </w:r>
      <w:proofErr w:type="gramEnd"/>
      <w:r w:rsidRPr="00200594">
        <w:rPr>
          <w:rStyle w:val="Input"/>
          <w:lang w:eastAsia="zh-CN"/>
        </w:rPr>
        <w:t xml:space="preserve"> theta=0:pi/500:pi/2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vx2(</w:t>
      </w:r>
      <w:proofErr w:type="gramEnd"/>
      <w:r w:rsidRPr="00200594">
        <w:rPr>
          <w:rStyle w:val="Input"/>
          <w:lang w:eastAsia="zh-CN"/>
        </w:rPr>
        <w:t>1)=49*</w:t>
      </w:r>
      <w:proofErr w:type="spellStart"/>
      <w:r w:rsidRPr="00200594">
        <w:rPr>
          <w:rStyle w:val="Input"/>
          <w:lang w:eastAsia="zh-CN"/>
        </w:rPr>
        <w:t>cos</w:t>
      </w:r>
      <w:proofErr w:type="spellEnd"/>
      <w:r w:rsidRPr="00200594">
        <w:rPr>
          <w:rStyle w:val="Input"/>
          <w:lang w:eastAsia="zh-CN"/>
        </w:rPr>
        <w:t>(theta);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vy2(</w:t>
      </w:r>
      <w:proofErr w:type="gramEnd"/>
      <w:r w:rsidRPr="00200594">
        <w:rPr>
          <w:rStyle w:val="Input"/>
          <w:lang w:eastAsia="zh-CN"/>
        </w:rPr>
        <w:t>1)=49*sin(theta);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x2</w:t>
      </w:r>
      <w:proofErr w:type="gramEnd"/>
      <w:r w:rsidRPr="00200594">
        <w:rPr>
          <w:rStyle w:val="Input"/>
          <w:lang w:eastAsia="zh-CN"/>
        </w:rPr>
        <w:t>(1)=0;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y2(</w:t>
      </w:r>
      <w:proofErr w:type="gramEnd"/>
      <w:r w:rsidRPr="00200594">
        <w:rPr>
          <w:rStyle w:val="Input"/>
          <w:lang w:eastAsia="zh-CN"/>
        </w:rPr>
        <w:t>1)=0;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spellStart"/>
      <w:proofErr w:type="gramStart"/>
      <w:r w:rsidRPr="00200594">
        <w:rPr>
          <w:rStyle w:val="Input"/>
          <w:lang w:eastAsia="zh-CN"/>
        </w:rPr>
        <w:t>dt</w:t>
      </w:r>
      <w:proofErr w:type="spellEnd"/>
      <w:r w:rsidRPr="00200594">
        <w:rPr>
          <w:rStyle w:val="Input"/>
          <w:lang w:eastAsia="zh-CN"/>
        </w:rPr>
        <w:t>=</w:t>
      </w:r>
      <w:proofErr w:type="gramEnd"/>
      <w:r w:rsidRPr="00200594">
        <w:rPr>
          <w:rStyle w:val="Input"/>
          <w:lang w:eastAsia="zh-CN"/>
        </w:rPr>
        <w:t>1;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i=2;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while</w:t>
      </w:r>
      <w:proofErr w:type="gramEnd"/>
      <w:r w:rsidRPr="00200594">
        <w:rPr>
          <w:rStyle w:val="Input"/>
          <w:lang w:eastAsia="zh-CN"/>
        </w:rPr>
        <w:t xml:space="preserve"> y2(i-1)&gt;=0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lastRenderedPageBreak/>
        <w:t xml:space="preserve">    </w:t>
      </w:r>
      <w:proofErr w:type="gramStart"/>
      <w:r w:rsidRPr="00200594">
        <w:rPr>
          <w:rStyle w:val="Input"/>
          <w:lang w:eastAsia="zh-CN"/>
        </w:rPr>
        <w:t>x2</w:t>
      </w:r>
      <w:proofErr w:type="gramEnd"/>
      <w:r w:rsidRPr="00200594">
        <w:rPr>
          <w:rStyle w:val="Input"/>
          <w:lang w:eastAsia="zh-CN"/>
        </w:rPr>
        <w:t>(i)=x2(i-1)+vx2(i-1)*</w:t>
      </w:r>
      <w:proofErr w:type="spellStart"/>
      <w:r w:rsidRPr="00200594">
        <w:rPr>
          <w:rStyle w:val="Input"/>
          <w:lang w:eastAsia="zh-CN"/>
        </w:rPr>
        <w:t>dt</w:t>
      </w:r>
      <w:proofErr w:type="spellEnd"/>
      <w:r w:rsidRPr="00200594">
        <w:rPr>
          <w:rStyle w:val="Input"/>
          <w:lang w:eastAsia="zh-CN"/>
        </w:rPr>
        <w:t>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vx2(i)=vx2(i-1)-(0.0039+0.0058/(1+exp((sqrt((vx2(i-1)+11.14)^2+vy2(i-1)^2)-35)/5)))*(vx2(i-1)+11.14)*(sqrt((vx2(i-1)+11.14)^2+vy2(i-1)^2))*dt;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</w:t>
      </w:r>
      <w:proofErr w:type="gramStart"/>
      <w:r w:rsidRPr="00200594">
        <w:rPr>
          <w:rStyle w:val="Input"/>
          <w:lang w:eastAsia="zh-CN"/>
        </w:rPr>
        <w:t>y2(</w:t>
      </w:r>
      <w:proofErr w:type="gramEnd"/>
      <w:r w:rsidRPr="00200594">
        <w:rPr>
          <w:rStyle w:val="Input"/>
          <w:lang w:eastAsia="zh-CN"/>
        </w:rPr>
        <w:t>i)=y2(i-1)+vy2(i-1)*</w:t>
      </w:r>
      <w:proofErr w:type="spellStart"/>
      <w:r w:rsidRPr="00200594">
        <w:rPr>
          <w:rStyle w:val="Input"/>
          <w:lang w:eastAsia="zh-CN"/>
        </w:rPr>
        <w:t>dt</w:t>
      </w:r>
      <w:proofErr w:type="spellEnd"/>
      <w:r w:rsidRPr="00200594">
        <w:rPr>
          <w:rStyle w:val="Input"/>
          <w:lang w:eastAsia="zh-CN"/>
        </w:rPr>
        <w:t>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vy2(i)=vy2(i-1)-g*dt-(0.0039+0.0058/(1+exp((sqrt((vx2(i-1)+11.14)^2+vy2(i-1)^2)-35)/5)))*vy2(i-1)*(sqrt((vx2(i-1)+11.14)^2+vy2(i-1)^2))*dt;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i=i+1;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end</w:t>
      </w:r>
      <w:proofErr w:type="gramEnd"/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L2(</w:t>
      </w:r>
      <w:proofErr w:type="gramEnd"/>
      <w:r w:rsidRPr="00200594">
        <w:rPr>
          <w:rStyle w:val="Input"/>
          <w:lang w:eastAsia="zh-CN"/>
        </w:rPr>
        <w:t>k)=x2(i-2);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k=k+1;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end</w:t>
      </w:r>
      <w:proofErr w:type="gramEnd"/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subplot(</w:t>
      </w:r>
      <w:proofErr w:type="gramEnd"/>
      <w:r w:rsidRPr="00200594">
        <w:rPr>
          <w:rStyle w:val="Input"/>
          <w:lang w:eastAsia="zh-CN"/>
        </w:rPr>
        <w:t>2,2,2)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hold</w:t>
      </w:r>
      <w:proofErr w:type="gramEnd"/>
      <w:r w:rsidRPr="00200594">
        <w:rPr>
          <w:rStyle w:val="Input"/>
          <w:lang w:eastAsia="zh-CN"/>
        </w:rPr>
        <w:t xml:space="preserve"> on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box</w:t>
      </w:r>
      <w:proofErr w:type="gramEnd"/>
      <w:r w:rsidRPr="00200594">
        <w:rPr>
          <w:rStyle w:val="Input"/>
          <w:lang w:eastAsia="zh-CN"/>
        </w:rPr>
        <w:t xml:space="preserve"> on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>k=1;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>L2max=</w:t>
      </w:r>
      <w:proofErr w:type="gramStart"/>
      <w:r w:rsidRPr="00200594">
        <w:rPr>
          <w:rStyle w:val="Input"/>
          <w:lang w:eastAsia="zh-CN"/>
        </w:rPr>
        <w:t>L2(</w:t>
      </w:r>
      <w:proofErr w:type="gramEnd"/>
      <w:r w:rsidRPr="00200594">
        <w:rPr>
          <w:rStyle w:val="Input"/>
          <w:lang w:eastAsia="zh-CN"/>
        </w:rPr>
        <w:t>k);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for</w:t>
      </w:r>
      <w:proofErr w:type="gramEnd"/>
      <w:r w:rsidRPr="00200594">
        <w:rPr>
          <w:rStyle w:val="Input"/>
          <w:lang w:eastAsia="zh-CN"/>
        </w:rPr>
        <w:t xml:space="preserve"> theta=0:pi/500:pi/2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plot(</w:t>
      </w:r>
      <w:proofErr w:type="gramEnd"/>
      <w:r w:rsidRPr="00200594">
        <w:rPr>
          <w:rStyle w:val="Input"/>
          <w:lang w:eastAsia="zh-CN"/>
        </w:rPr>
        <w:t>theta,L2(k),'r.','MarkerSize',4)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if</w:t>
      </w:r>
      <w:proofErr w:type="gramEnd"/>
      <w:r w:rsidRPr="00200594">
        <w:rPr>
          <w:rStyle w:val="Input"/>
          <w:lang w:eastAsia="zh-CN"/>
        </w:rPr>
        <w:t xml:space="preserve"> L2max&lt;L2(k)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 L2max=</w:t>
      </w:r>
      <w:proofErr w:type="gramStart"/>
      <w:r w:rsidRPr="00200594">
        <w:rPr>
          <w:rStyle w:val="Input"/>
          <w:lang w:eastAsia="zh-CN"/>
        </w:rPr>
        <w:t>L2(</w:t>
      </w:r>
      <w:proofErr w:type="gramEnd"/>
      <w:r w:rsidRPr="00200594">
        <w:rPr>
          <w:rStyle w:val="Input"/>
          <w:lang w:eastAsia="zh-CN"/>
        </w:rPr>
        <w:t>k);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end</w:t>
      </w:r>
      <w:proofErr w:type="gramEnd"/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k=k+1;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end</w:t>
      </w:r>
      <w:proofErr w:type="gramEnd"/>
    </w:p>
    <w:p w:rsidR="00200594" w:rsidRPr="00200594" w:rsidRDefault="00200594" w:rsidP="00200594">
      <w:pPr>
        <w:rPr>
          <w:rStyle w:val="Input"/>
          <w:lang w:eastAsia="zh-CN"/>
        </w:rPr>
      </w:pPr>
      <w:proofErr w:type="spellStart"/>
      <w:proofErr w:type="gramStart"/>
      <w:r w:rsidRPr="00200594">
        <w:rPr>
          <w:rStyle w:val="Input"/>
          <w:lang w:eastAsia="zh-CN"/>
        </w:rPr>
        <w:t>xlabel</w:t>
      </w:r>
      <w:proofErr w:type="spellEnd"/>
      <w:r w:rsidRPr="00200594">
        <w:rPr>
          <w:rStyle w:val="Input"/>
          <w:lang w:eastAsia="zh-CN"/>
        </w:rPr>
        <w:t>(</w:t>
      </w:r>
      <w:proofErr w:type="gramEnd"/>
      <w:r w:rsidRPr="00200594">
        <w:rPr>
          <w:rStyle w:val="Input"/>
          <w:lang w:eastAsia="zh-CN"/>
        </w:rPr>
        <w:t>'theta')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spellStart"/>
      <w:proofErr w:type="gramStart"/>
      <w:r w:rsidRPr="00200594">
        <w:rPr>
          <w:rStyle w:val="Input"/>
          <w:lang w:eastAsia="zh-CN"/>
        </w:rPr>
        <w:t>ylabel</w:t>
      </w:r>
      <w:proofErr w:type="spellEnd"/>
      <w:r w:rsidRPr="00200594">
        <w:rPr>
          <w:rStyle w:val="Input"/>
          <w:lang w:eastAsia="zh-CN"/>
        </w:rPr>
        <w:t>(</w:t>
      </w:r>
      <w:proofErr w:type="gramEnd"/>
      <w:r w:rsidRPr="00200594">
        <w:rPr>
          <w:rStyle w:val="Input"/>
          <w:lang w:eastAsia="zh-CN"/>
        </w:rPr>
        <w:t>'</w:t>
      </w:r>
      <w:proofErr w:type="spellStart"/>
      <w:r w:rsidRPr="00200594">
        <w:rPr>
          <w:rStyle w:val="Input"/>
          <w:lang w:eastAsia="zh-CN"/>
        </w:rPr>
        <w:t>x_m</w:t>
      </w:r>
      <w:proofErr w:type="spellEnd"/>
      <w:r w:rsidRPr="00200594">
        <w:rPr>
          <w:rStyle w:val="Input"/>
          <w:lang w:eastAsia="zh-CN"/>
        </w:rPr>
        <w:t>(m)')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title(</w:t>
      </w:r>
      <w:proofErr w:type="gramEnd"/>
      <w:r w:rsidRPr="00200594">
        <w:rPr>
          <w:rStyle w:val="Input"/>
          <w:lang w:eastAsia="zh-CN"/>
        </w:rPr>
        <w:t>'Range with wind of different angles')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spellStart"/>
      <w:proofErr w:type="gramStart"/>
      <w:r w:rsidRPr="00200594">
        <w:rPr>
          <w:rStyle w:val="Input"/>
          <w:lang w:eastAsia="zh-CN"/>
        </w:rPr>
        <w:t>ss</w:t>
      </w:r>
      <w:proofErr w:type="spellEnd"/>
      <w:r w:rsidRPr="00200594">
        <w:rPr>
          <w:rStyle w:val="Input"/>
          <w:lang w:eastAsia="zh-CN"/>
        </w:rPr>
        <w:t>=</w:t>
      </w:r>
      <w:proofErr w:type="gramEnd"/>
      <w:r w:rsidRPr="00200594">
        <w:rPr>
          <w:rStyle w:val="Input"/>
          <w:lang w:eastAsia="zh-CN"/>
        </w:rPr>
        <w:t>mod(L2max,1);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spellStart"/>
      <w:proofErr w:type="gramStart"/>
      <w:r w:rsidRPr="00200594">
        <w:rPr>
          <w:rStyle w:val="Input"/>
          <w:lang w:eastAsia="zh-CN"/>
        </w:rPr>
        <w:t>zs</w:t>
      </w:r>
      <w:proofErr w:type="spellEnd"/>
      <w:r w:rsidRPr="00200594">
        <w:rPr>
          <w:rStyle w:val="Input"/>
          <w:lang w:eastAsia="zh-CN"/>
        </w:rPr>
        <w:t>=</w:t>
      </w:r>
      <w:proofErr w:type="gramEnd"/>
      <w:r w:rsidRPr="00200594">
        <w:rPr>
          <w:rStyle w:val="Input"/>
          <w:lang w:eastAsia="zh-CN"/>
        </w:rPr>
        <w:t>L2max-ss;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while</w:t>
      </w:r>
      <w:proofErr w:type="gramEnd"/>
      <w:r w:rsidRPr="00200594">
        <w:rPr>
          <w:rStyle w:val="Input"/>
          <w:lang w:eastAsia="zh-CN"/>
        </w:rPr>
        <w:t xml:space="preserve"> mod(ss,1)&gt;0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</w:t>
      </w:r>
      <w:proofErr w:type="spellStart"/>
      <w:proofErr w:type="gramStart"/>
      <w:r w:rsidRPr="00200594">
        <w:rPr>
          <w:rStyle w:val="Input"/>
          <w:lang w:eastAsia="zh-CN"/>
        </w:rPr>
        <w:t>ss</w:t>
      </w:r>
      <w:proofErr w:type="spellEnd"/>
      <w:r w:rsidRPr="00200594">
        <w:rPr>
          <w:rStyle w:val="Input"/>
          <w:lang w:eastAsia="zh-CN"/>
        </w:rPr>
        <w:t>=</w:t>
      </w:r>
      <w:proofErr w:type="spellStart"/>
      <w:proofErr w:type="gramEnd"/>
      <w:r w:rsidRPr="00200594">
        <w:rPr>
          <w:rStyle w:val="Input"/>
          <w:lang w:eastAsia="zh-CN"/>
        </w:rPr>
        <w:t>ss</w:t>
      </w:r>
      <w:proofErr w:type="spellEnd"/>
      <w:r w:rsidRPr="00200594">
        <w:rPr>
          <w:rStyle w:val="Input"/>
          <w:lang w:eastAsia="zh-CN"/>
        </w:rPr>
        <w:t>*10;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end</w:t>
      </w:r>
      <w:proofErr w:type="gramEnd"/>
      <w:r w:rsidRPr="00200594">
        <w:rPr>
          <w:rStyle w:val="Input"/>
          <w:lang w:eastAsia="zh-CN"/>
        </w:rPr>
        <w:t xml:space="preserve">    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spellStart"/>
      <w:proofErr w:type="gramStart"/>
      <w:r w:rsidRPr="00200594">
        <w:rPr>
          <w:rStyle w:val="Input"/>
          <w:lang w:eastAsia="zh-CN"/>
        </w:rPr>
        <w:t>disp</w:t>
      </w:r>
      <w:proofErr w:type="spellEnd"/>
      <w:r w:rsidRPr="00200594">
        <w:rPr>
          <w:rStyle w:val="Input"/>
          <w:lang w:eastAsia="zh-CN"/>
        </w:rPr>
        <w:t>(</w:t>
      </w:r>
      <w:proofErr w:type="gramEnd"/>
      <w:r w:rsidRPr="00200594">
        <w:rPr>
          <w:rStyle w:val="Input"/>
          <w:lang w:eastAsia="zh-CN"/>
        </w:rPr>
        <w:t>['b1) The maximal distance with tailwind is ',int2str(</w:t>
      </w:r>
      <w:proofErr w:type="spellStart"/>
      <w:r w:rsidRPr="00200594">
        <w:rPr>
          <w:rStyle w:val="Input"/>
          <w:lang w:eastAsia="zh-CN"/>
        </w:rPr>
        <w:t>zs</w:t>
      </w:r>
      <w:proofErr w:type="spellEnd"/>
      <w:r w:rsidRPr="00200594">
        <w:rPr>
          <w:rStyle w:val="Input"/>
          <w:lang w:eastAsia="zh-CN"/>
        </w:rPr>
        <w:t>),'.',int2str(</w:t>
      </w:r>
      <w:proofErr w:type="spellStart"/>
      <w:r w:rsidRPr="00200594">
        <w:rPr>
          <w:rStyle w:val="Input"/>
          <w:lang w:eastAsia="zh-CN"/>
        </w:rPr>
        <w:t>ss</w:t>
      </w:r>
      <w:proofErr w:type="spellEnd"/>
      <w:r w:rsidRPr="00200594">
        <w:rPr>
          <w:rStyle w:val="Input"/>
          <w:lang w:eastAsia="zh-CN"/>
        </w:rPr>
        <w:t>),'(m)'])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L3(</w:t>
      </w:r>
      <w:proofErr w:type="gramEnd"/>
      <w:r w:rsidRPr="00200594">
        <w:rPr>
          <w:rStyle w:val="Input"/>
          <w:lang w:eastAsia="zh-CN"/>
        </w:rPr>
        <w:t>1)=0;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>k=1;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for</w:t>
      </w:r>
      <w:proofErr w:type="gramEnd"/>
      <w:r w:rsidRPr="00200594">
        <w:rPr>
          <w:rStyle w:val="Input"/>
          <w:lang w:eastAsia="zh-CN"/>
        </w:rPr>
        <w:t xml:space="preserve"> theta=0:pi/500:pi/2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vx3(</w:t>
      </w:r>
      <w:proofErr w:type="gramEnd"/>
      <w:r w:rsidRPr="00200594">
        <w:rPr>
          <w:rStyle w:val="Input"/>
          <w:lang w:eastAsia="zh-CN"/>
        </w:rPr>
        <w:t>1)=49*</w:t>
      </w:r>
      <w:proofErr w:type="spellStart"/>
      <w:r w:rsidRPr="00200594">
        <w:rPr>
          <w:rStyle w:val="Input"/>
          <w:lang w:eastAsia="zh-CN"/>
        </w:rPr>
        <w:t>cos</w:t>
      </w:r>
      <w:proofErr w:type="spellEnd"/>
      <w:r w:rsidRPr="00200594">
        <w:rPr>
          <w:rStyle w:val="Input"/>
          <w:lang w:eastAsia="zh-CN"/>
        </w:rPr>
        <w:t>(theta);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vy3(</w:t>
      </w:r>
      <w:proofErr w:type="gramEnd"/>
      <w:r w:rsidRPr="00200594">
        <w:rPr>
          <w:rStyle w:val="Input"/>
          <w:lang w:eastAsia="zh-CN"/>
        </w:rPr>
        <w:t>1)=49*sin(theta);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x3</w:t>
      </w:r>
      <w:proofErr w:type="gramEnd"/>
      <w:r w:rsidRPr="00200594">
        <w:rPr>
          <w:rStyle w:val="Input"/>
          <w:lang w:eastAsia="zh-CN"/>
        </w:rPr>
        <w:t>(1)=0;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y3(</w:t>
      </w:r>
      <w:proofErr w:type="gramEnd"/>
      <w:r w:rsidRPr="00200594">
        <w:rPr>
          <w:rStyle w:val="Input"/>
          <w:lang w:eastAsia="zh-CN"/>
        </w:rPr>
        <w:t>1)=0;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spellStart"/>
      <w:proofErr w:type="gramStart"/>
      <w:r w:rsidRPr="00200594">
        <w:rPr>
          <w:rStyle w:val="Input"/>
          <w:lang w:eastAsia="zh-CN"/>
        </w:rPr>
        <w:t>dt</w:t>
      </w:r>
      <w:proofErr w:type="spellEnd"/>
      <w:r w:rsidRPr="00200594">
        <w:rPr>
          <w:rStyle w:val="Input"/>
          <w:lang w:eastAsia="zh-CN"/>
        </w:rPr>
        <w:t>=</w:t>
      </w:r>
      <w:proofErr w:type="gramEnd"/>
      <w:r w:rsidRPr="00200594">
        <w:rPr>
          <w:rStyle w:val="Input"/>
          <w:lang w:eastAsia="zh-CN"/>
        </w:rPr>
        <w:t>1;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i=2;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while</w:t>
      </w:r>
      <w:proofErr w:type="gramEnd"/>
      <w:r w:rsidRPr="00200594">
        <w:rPr>
          <w:rStyle w:val="Input"/>
          <w:lang w:eastAsia="zh-CN"/>
        </w:rPr>
        <w:t xml:space="preserve"> y3(i-1)&gt;=0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</w:t>
      </w:r>
      <w:proofErr w:type="gramStart"/>
      <w:r w:rsidRPr="00200594">
        <w:rPr>
          <w:rStyle w:val="Input"/>
          <w:lang w:eastAsia="zh-CN"/>
        </w:rPr>
        <w:t>x3</w:t>
      </w:r>
      <w:proofErr w:type="gramEnd"/>
      <w:r w:rsidRPr="00200594">
        <w:rPr>
          <w:rStyle w:val="Input"/>
          <w:lang w:eastAsia="zh-CN"/>
        </w:rPr>
        <w:t>(i)=x3(i-1)+vx3(i-1)*</w:t>
      </w:r>
      <w:proofErr w:type="spellStart"/>
      <w:r w:rsidRPr="00200594">
        <w:rPr>
          <w:rStyle w:val="Input"/>
          <w:lang w:eastAsia="zh-CN"/>
        </w:rPr>
        <w:t>dt</w:t>
      </w:r>
      <w:proofErr w:type="spellEnd"/>
      <w:r w:rsidRPr="00200594">
        <w:rPr>
          <w:rStyle w:val="Input"/>
          <w:lang w:eastAsia="zh-CN"/>
        </w:rPr>
        <w:t>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lastRenderedPageBreak/>
        <w:t xml:space="preserve">    vx3(i)=vx3(i-1)-(0.0039+0.0058/(1+exp((sqrt((vx3(i-1)-11.14)^2+vy3(i-1)^2)-35)/5)))*(vx3(i-1)-11.14)*(sqrt((vx3(i-1)-11.14)^2+vy3(i-1)^2))*dt;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</w:t>
      </w:r>
      <w:proofErr w:type="gramStart"/>
      <w:r w:rsidRPr="00200594">
        <w:rPr>
          <w:rStyle w:val="Input"/>
          <w:lang w:eastAsia="zh-CN"/>
        </w:rPr>
        <w:t>y3(</w:t>
      </w:r>
      <w:proofErr w:type="gramEnd"/>
      <w:r w:rsidRPr="00200594">
        <w:rPr>
          <w:rStyle w:val="Input"/>
          <w:lang w:eastAsia="zh-CN"/>
        </w:rPr>
        <w:t>i)=y3(i-1)+vy3(i-1)*</w:t>
      </w:r>
      <w:proofErr w:type="spellStart"/>
      <w:r w:rsidRPr="00200594">
        <w:rPr>
          <w:rStyle w:val="Input"/>
          <w:lang w:eastAsia="zh-CN"/>
        </w:rPr>
        <w:t>dt</w:t>
      </w:r>
      <w:proofErr w:type="spellEnd"/>
      <w:r w:rsidRPr="00200594">
        <w:rPr>
          <w:rStyle w:val="Input"/>
          <w:lang w:eastAsia="zh-CN"/>
        </w:rPr>
        <w:t>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vy3(i)=vy3(i-1)-g*dt-(0.0039+0.0058/(1+exp((sqrt((vx3(i-1)-11.14)^2+vy3(i-1)^2)-35)/5)))*vy3(i-1)*(sqrt((vx3(i-1)-11.14)^2+vy3(i-1)^2))*dt;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i=i+1;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end</w:t>
      </w:r>
      <w:proofErr w:type="gramEnd"/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L3(</w:t>
      </w:r>
      <w:proofErr w:type="gramEnd"/>
      <w:r w:rsidRPr="00200594">
        <w:rPr>
          <w:rStyle w:val="Input"/>
          <w:lang w:eastAsia="zh-CN"/>
        </w:rPr>
        <w:t>k)=x3(i-2);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k=k+1;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end</w:t>
      </w:r>
      <w:proofErr w:type="gramEnd"/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>k=1;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>L3max=</w:t>
      </w:r>
      <w:proofErr w:type="gramStart"/>
      <w:r w:rsidRPr="00200594">
        <w:rPr>
          <w:rStyle w:val="Input"/>
          <w:lang w:eastAsia="zh-CN"/>
        </w:rPr>
        <w:t>L3(</w:t>
      </w:r>
      <w:proofErr w:type="gramEnd"/>
      <w:r w:rsidRPr="00200594">
        <w:rPr>
          <w:rStyle w:val="Input"/>
          <w:lang w:eastAsia="zh-CN"/>
        </w:rPr>
        <w:t>k);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for</w:t>
      </w:r>
      <w:proofErr w:type="gramEnd"/>
      <w:r w:rsidRPr="00200594">
        <w:rPr>
          <w:rStyle w:val="Input"/>
          <w:lang w:eastAsia="zh-CN"/>
        </w:rPr>
        <w:t xml:space="preserve"> theta=0:pi/500:pi/2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plot(</w:t>
      </w:r>
      <w:proofErr w:type="gramEnd"/>
      <w:r w:rsidRPr="00200594">
        <w:rPr>
          <w:rStyle w:val="Input"/>
          <w:lang w:eastAsia="zh-CN"/>
        </w:rPr>
        <w:t>theta,L3(k),'k.','MarkerSize',4)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if</w:t>
      </w:r>
      <w:proofErr w:type="gramEnd"/>
      <w:r w:rsidRPr="00200594">
        <w:rPr>
          <w:rStyle w:val="Input"/>
          <w:lang w:eastAsia="zh-CN"/>
        </w:rPr>
        <w:t xml:space="preserve"> L3max&lt;L3(k)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 L3max=</w:t>
      </w:r>
      <w:proofErr w:type="gramStart"/>
      <w:r w:rsidRPr="00200594">
        <w:rPr>
          <w:rStyle w:val="Input"/>
          <w:lang w:eastAsia="zh-CN"/>
        </w:rPr>
        <w:t>L3(</w:t>
      </w:r>
      <w:proofErr w:type="gramEnd"/>
      <w:r w:rsidRPr="00200594">
        <w:rPr>
          <w:rStyle w:val="Input"/>
          <w:lang w:eastAsia="zh-CN"/>
        </w:rPr>
        <w:t>k);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end</w:t>
      </w:r>
      <w:proofErr w:type="gramEnd"/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k=k+1;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end</w:t>
      </w:r>
      <w:proofErr w:type="gramEnd"/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spellStart"/>
      <w:proofErr w:type="gramStart"/>
      <w:r w:rsidRPr="00200594">
        <w:rPr>
          <w:rStyle w:val="Input"/>
          <w:lang w:eastAsia="zh-CN"/>
        </w:rPr>
        <w:t>ss</w:t>
      </w:r>
      <w:proofErr w:type="spellEnd"/>
      <w:r w:rsidRPr="00200594">
        <w:rPr>
          <w:rStyle w:val="Input"/>
          <w:lang w:eastAsia="zh-CN"/>
        </w:rPr>
        <w:t>=</w:t>
      </w:r>
      <w:proofErr w:type="gramEnd"/>
      <w:r w:rsidRPr="00200594">
        <w:rPr>
          <w:rStyle w:val="Input"/>
          <w:lang w:eastAsia="zh-CN"/>
        </w:rPr>
        <w:t>mod(L3max,1);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spellStart"/>
      <w:proofErr w:type="gramStart"/>
      <w:r w:rsidRPr="00200594">
        <w:rPr>
          <w:rStyle w:val="Input"/>
          <w:lang w:eastAsia="zh-CN"/>
        </w:rPr>
        <w:t>zs</w:t>
      </w:r>
      <w:proofErr w:type="spellEnd"/>
      <w:r w:rsidRPr="00200594">
        <w:rPr>
          <w:rStyle w:val="Input"/>
          <w:lang w:eastAsia="zh-CN"/>
        </w:rPr>
        <w:t>=</w:t>
      </w:r>
      <w:proofErr w:type="gramEnd"/>
      <w:r w:rsidRPr="00200594">
        <w:rPr>
          <w:rStyle w:val="Input"/>
          <w:lang w:eastAsia="zh-CN"/>
        </w:rPr>
        <w:t>L3max-ss;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while</w:t>
      </w:r>
      <w:proofErr w:type="gramEnd"/>
      <w:r w:rsidRPr="00200594">
        <w:rPr>
          <w:rStyle w:val="Input"/>
          <w:lang w:eastAsia="zh-CN"/>
        </w:rPr>
        <w:t xml:space="preserve"> mod(ss,1)&gt;0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</w:t>
      </w:r>
      <w:proofErr w:type="spellStart"/>
      <w:proofErr w:type="gramStart"/>
      <w:r w:rsidRPr="00200594">
        <w:rPr>
          <w:rStyle w:val="Input"/>
          <w:lang w:eastAsia="zh-CN"/>
        </w:rPr>
        <w:t>ss</w:t>
      </w:r>
      <w:proofErr w:type="spellEnd"/>
      <w:r w:rsidRPr="00200594">
        <w:rPr>
          <w:rStyle w:val="Input"/>
          <w:lang w:eastAsia="zh-CN"/>
        </w:rPr>
        <w:t>=</w:t>
      </w:r>
      <w:proofErr w:type="spellStart"/>
      <w:proofErr w:type="gramEnd"/>
      <w:r w:rsidRPr="00200594">
        <w:rPr>
          <w:rStyle w:val="Input"/>
          <w:lang w:eastAsia="zh-CN"/>
        </w:rPr>
        <w:t>ss</w:t>
      </w:r>
      <w:proofErr w:type="spellEnd"/>
      <w:r w:rsidRPr="00200594">
        <w:rPr>
          <w:rStyle w:val="Input"/>
          <w:lang w:eastAsia="zh-CN"/>
        </w:rPr>
        <w:t>*10;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end</w:t>
      </w:r>
      <w:proofErr w:type="gramEnd"/>
      <w:r w:rsidRPr="00200594">
        <w:rPr>
          <w:rStyle w:val="Input"/>
          <w:lang w:eastAsia="zh-CN"/>
        </w:rPr>
        <w:t xml:space="preserve">    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spellStart"/>
      <w:proofErr w:type="gramStart"/>
      <w:r w:rsidRPr="00200594">
        <w:rPr>
          <w:rStyle w:val="Input"/>
          <w:lang w:eastAsia="zh-CN"/>
        </w:rPr>
        <w:t>disp</w:t>
      </w:r>
      <w:proofErr w:type="spellEnd"/>
      <w:r w:rsidRPr="00200594">
        <w:rPr>
          <w:rStyle w:val="Input"/>
          <w:lang w:eastAsia="zh-CN"/>
        </w:rPr>
        <w:t>(</w:t>
      </w:r>
      <w:proofErr w:type="gramEnd"/>
      <w:r w:rsidRPr="00200594">
        <w:rPr>
          <w:rStyle w:val="Input"/>
          <w:lang w:eastAsia="zh-CN"/>
        </w:rPr>
        <w:t>['b2) The maximal distance with headwind is ',int2str(</w:t>
      </w:r>
      <w:proofErr w:type="spellStart"/>
      <w:r w:rsidRPr="00200594">
        <w:rPr>
          <w:rStyle w:val="Input"/>
          <w:lang w:eastAsia="zh-CN"/>
        </w:rPr>
        <w:t>zs</w:t>
      </w:r>
      <w:proofErr w:type="spellEnd"/>
      <w:r w:rsidRPr="00200594">
        <w:rPr>
          <w:rStyle w:val="Input"/>
          <w:lang w:eastAsia="zh-CN"/>
        </w:rPr>
        <w:t>),'.',int2str(</w:t>
      </w:r>
      <w:proofErr w:type="spellStart"/>
      <w:r w:rsidRPr="00200594">
        <w:rPr>
          <w:rStyle w:val="Input"/>
          <w:lang w:eastAsia="zh-CN"/>
        </w:rPr>
        <w:t>ss</w:t>
      </w:r>
      <w:proofErr w:type="spellEnd"/>
      <w:r w:rsidRPr="00200594">
        <w:rPr>
          <w:rStyle w:val="Input"/>
          <w:lang w:eastAsia="zh-CN"/>
        </w:rPr>
        <w:t>),'(m)'])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hold</w:t>
      </w:r>
      <w:proofErr w:type="gramEnd"/>
      <w:r w:rsidRPr="00200594">
        <w:rPr>
          <w:rStyle w:val="Input"/>
          <w:lang w:eastAsia="zh-CN"/>
        </w:rPr>
        <w:t xml:space="preserve"> off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L4(</w:t>
      </w:r>
      <w:proofErr w:type="gramEnd"/>
      <w:r w:rsidRPr="00200594">
        <w:rPr>
          <w:rStyle w:val="Input"/>
          <w:lang w:eastAsia="zh-CN"/>
        </w:rPr>
        <w:t>1)=0;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>k=1;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for</w:t>
      </w:r>
      <w:proofErr w:type="gramEnd"/>
      <w:r w:rsidRPr="00200594">
        <w:rPr>
          <w:rStyle w:val="Input"/>
          <w:lang w:eastAsia="zh-CN"/>
        </w:rPr>
        <w:t xml:space="preserve"> theta=0:pi/500:pi/2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vx4(</w:t>
      </w:r>
      <w:proofErr w:type="gramEnd"/>
      <w:r w:rsidRPr="00200594">
        <w:rPr>
          <w:rStyle w:val="Input"/>
          <w:lang w:eastAsia="zh-CN"/>
        </w:rPr>
        <w:t>1)=53.45*</w:t>
      </w:r>
      <w:proofErr w:type="spellStart"/>
      <w:r w:rsidRPr="00200594">
        <w:rPr>
          <w:rStyle w:val="Input"/>
          <w:lang w:eastAsia="zh-CN"/>
        </w:rPr>
        <w:t>cos</w:t>
      </w:r>
      <w:proofErr w:type="spellEnd"/>
      <w:r w:rsidRPr="00200594">
        <w:rPr>
          <w:rStyle w:val="Input"/>
          <w:lang w:eastAsia="zh-CN"/>
        </w:rPr>
        <w:t>(theta);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vy4(</w:t>
      </w:r>
      <w:proofErr w:type="gramEnd"/>
      <w:r w:rsidRPr="00200594">
        <w:rPr>
          <w:rStyle w:val="Input"/>
          <w:lang w:eastAsia="zh-CN"/>
        </w:rPr>
        <w:t>1)=53.45*sin(theta);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x4</w:t>
      </w:r>
      <w:proofErr w:type="gramEnd"/>
      <w:r w:rsidRPr="00200594">
        <w:rPr>
          <w:rStyle w:val="Input"/>
          <w:lang w:eastAsia="zh-CN"/>
        </w:rPr>
        <w:t>(1)=0;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y4(</w:t>
      </w:r>
      <w:proofErr w:type="gramEnd"/>
      <w:r w:rsidRPr="00200594">
        <w:rPr>
          <w:rStyle w:val="Input"/>
          <w:lang w:eastAsia="zh-CN"/>
        </w:rPr>
        <w:t>1)=0;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spellStart"/>
      <w:proofErr w:type="gramStart"/>
      <w:r w:rsidRPr="00200594">
        <w:rPr>
          <w:rStyle w:val="Input"/>
          <w:lang w:eastAsia="zh-CN"/>
        </w:rPr>
        <w:t>dt</w:t>
      </w:r>
      <w:proofErr w:type="spellEnd"/>
      <w:r w:rsidRPr="00200594">
        <w:rPr>
          <w:rStyle w:val="Input"/>
          <w:lang w:eastAsia="zh-CN"/>
        </w:rPr>
        <w:t>=</w:t>
      </w:r>
      <w:proofErr w:type="gramEnd"/>
      <w:r w:rsidRPr="00200594">
        <w:rPr>
          <w:rStyle w:val="Input"/>
          <w:lang w:eastAsia="zh-CN"/>
        </w:rPr>
        <w:t>1;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i=2;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while</w:t>
      </w:r>
      <w:proofErr w:type="gramEnd"/>
      <w:r w:rsidRPr="00200594">
        <w:rPr>
          <w:rStyle w:val="Input"/>
          <w:lang w:eastAsia="zh-CN"/>
        </w:rPr>
        <w:t xml:space="preserve"> y4(i-1)&gt;=0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</w:t>
      </w:r>
      <w:proofErr w:type="gramStart"/>
      <w:r w:rsidRPr="00200594">
        <w:rPr>
          <w:rStyle w:val="Input"/>
          <w:lang w:eastAsia="zh-CN"/>
        </w:rPr>
        <w:t>x4</w:t>
      </w:r>
      <w:proofErr w:type="gramEnd"/>
      <w:r w:rsidRPr="00200594">
        <w:rPr>
          <w:rStyle w:val="Input"/>
          <w:lang w:eastAsia="zh-CN"/>
        </w:rPr>
        <w:t>(i)=x4(i-1)+vx4(i-1)*</w:t>
      </w:r>
      <w:proofErr w:type="spellStart"/>
      <w:r w:rsidRPr="00200594">
        <w:rPr>
          <w:rStyle w:val="Input"/>
          <w:lang w:eastAsia="zh-CN"/>
        </w:rPr>
        <w:t>dt</w:t>
      </w:r>
      <w:proofErr w:type="spellEnd"/>
      <w:r w:rsidRPr="00200594">
        <w:rPr>
          <w:rStyle w:val="Input"/>
          <w:lang w:eastAsia="zh-CN"/>
        </w:rPr>
        <w:t>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vx4(i)=vx4(i-1)-(0.0039+0.0058/(1+exp((sqrt(vx4(i-1)^2+vy4(i-1)^2)-35)/5)))*vx4(i-1)*(sqrt(vx4(i-1)^2+vy4(i-1)^2))*dt;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</w:t>
      </w:r>
      <w:proofErr w:type="gramStart"/>
      <w:r w:rsidRPr="00200594">
        <w:rPr>
          <w:rStyle w:val="Input"/>
          <w:lang w:eastAsia="zh-CN"/>
        </w:rPr>
        <w:t>y4(</w:t>
      </w:r>
      <w:proofErr w:type="gramEnd"/>
      <w:r w:rsidRPr="00200594">
        <w:rPr>
          <w:rStyle w:val="Input"/>
          <w:lang w:eastAsia="zh-CN"/>
        </w:rPr>
        <w:t>i)=y4(i-1)+vy4(i-1)*</w:t>
      </w:r>
      <w:proofErr w:type="spellStart"/>
      <w:r w:rsidRPr="00200594">
        <w:rPr>
          <w:rStyle w:val="Input"/>
          <w:lang w:eastAsia="zh-CN"/>
        </w:rPr>
        <w:t>dt</w:t>
      </w:r>
      <w:proofErr w:type="spellEnd"/>
      <w:r w:rsidRPr="00200594">
        <w:rPr>
          <w:rStyle w:val="Input"/>
          <w:lang w:eastAsia="zh-CN"/>
        </w:rPr>
        <w:t>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vy4(i)=vy4(i-1)-g*dt-(0.0039+0.0058/(1+exp((sqrt(vx4(i-1)^2+vy4(i-1)^2)-35)/5)))*vy4(i-1)*(sqrt(vx4(i-1)^2+vy4(i-1)^2))*dt;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lastRenderedPageBreak/>
        <w:t xml:space="preserve">   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i=i+1;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end</w:t>
      </w:r>
      <w:proofErr w:type="gramEnd"/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L4(</w:t>
      </w:r>
      <w:proofErr w:type="gramEnd"/>
      <w:r w:rsidRPr="00200594">
        <w:rPr>
          <w:rStyle w:val="Input"/>
          <w:lang w:eastAsia="zh-CN"/>
        </w:rPr>
        <w:t>k)=x4(i-2);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k=k+1;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end</w:t>
      </w:r>
      <w:proofErr w:type="gramEnd"/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subplot(</w:t>
      </w:r>
      <w:proofErr w:type="gramEnd"/>
      <w:r w:rsidRPr="00200594">
        <w:rPr>
          <w:rStyle w:val="Input"/>
          <w:lang w:eastAsia="zh-CN"/>
        </w:rPr>
        <w:t>2,2,3)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hold</w:t>
      </w:r>
      <w:proofErr w:type="gramEnd"/>
      <w:r w:rsidRPr="00200594">
        <w:rPr>
          <w:rStyle w:val="Input"/>
          <w:lang w:eastAsia="zh-CN"/>
        </w:rPr>
        <w:t xml:space="preserve"> on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box</w:t>
      </w:r>
      <w:proofErr w:type="gramEnd"/>
      <w:r w:rsidRPr="00200594">
        <w:rPr>
          <w:rStyle w:val="Input"/>
          <w:lang w:eastAsia="zh-CN"/>
        </w:rPr>
        <w:t xml:space="preserve"> on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>k=1;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>L4max=</w:t>
      </w:r>
      <w:proofErr w:type="gramStart"/>
      <w:r w:rsidRPr="00200594">
        <w:rPr>
          <w:rStyle w:val="Input"/>
          <w:lang w:eastAsia="zh-CN"/>
        </w:rPr>
        <w:t>L4(</w:t>
      </w:r>
      <w:proofErr w:type="gramEnd"/>
      <w:r w:rsidRPr="00200594">
        <w:rPr>
          <w:rStyle w:val="Input"/>
          <w:lang w:eastAsia="zh-CN"/>
        </w:rPr>
        <w:t>k);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for</w:t>
      </w:r>
      <w:proofErr w:type="gramEnd"/>
      <w:r w:rsidRPr="00200594">
        <w:rPr>
          <w:rStyle w:val="Input"/>
          <w:lang w:eastAsia="zh-CN"/>
        </w:rPr>
        <w:t xml:space="preserve"> theta=0:pi/500:pi/2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plot(</w:t>
      </w:r>
      <w:proofErr w:type="gramEnd"/>
      <w:r w:rsidRPr="00200594">
        <w:rPr>
          <w:rStyle w:val="Input"/>
          <w:lang w:eastAsia="zh-CN"/>
        </w:rPr>
        <w:t>theta,L4(k),'b.','MarkerSize',4)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if</w:t>
      </w:r>
      <w:proofErr w:type="gramEnd"/>
      <w:r w:rsidRPr="00200594">
        <w:rPr>
          <w:rStyle w:val="Input"/>
          <w:lang w:eastAsia="zh-CN"/>
        </w:rPr>
        <w:t xml:space="preserve"> L4max&lt;L4(k)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 L4max=</w:t>
      </w:r>
      <w:proofErr w:type="gramStart"/>
      <w:r w:rsidRPr="00200594">
        <w:rPr>
          <w:rStyle w:val="Input"/>
          <w:lang w:eastAsia="zh-CN"/>
        </w:rPr>
        <w:t>L4(</w:t>
      </w:r>
      <w:proofErr w:type="gramEnd"/>
      <w:r w:rsidRPr="00200594">
        <w:rPr>
          <w:rStyle w:val="Input"/>
          <w:lang w:eastAsia="zh-CN"/>
        </w:rPr>
        <w:t>k);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end</w:t>
      </w:r>
      <w:proofErr w:type="gramEnd"/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k=k+1;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end</w:t>
      </w:r>
      <w:proofErr w:type="gramEnd"/>
    </w:p>
    <w:p w:rsidR="00200594" w:rsidRPr="00200594" w:rsidRDefault="00200594" w:rsidP="00200594">
      <w:pPr>
        <w:rPr>
          <w:rStyle w:val="Input"/>
          <w:lang w:eastAsia="zh-CN"/>
        </w:rPr>
      </w:pPr>
    </w:p>
    <w:p w:rsidR="00200594" w:rsidRPr="00200594" w:rsidRDefault="00200594" w:rsidP="00200594">
      <w:pPr>
        <w:rPr>
          <w:rStyle w:val="Input"/>
          <w:lang w:eastAsia="zh-CN"/>
        </w:rPr>
      </w:pPr>
      <w:proofErr w:type="spellStart"/>
      <w:proofErr w:type="gramStart"/>
      <w:r w:rsidRPr="00200594">
        <w:rPr>
          <w:rStyle w:val="Input"/>
          <w:lang w:eastAsia="zh-CN"/>
        </w:rPr>
        <w:t>xlabel</w:t>
      </w:r>
      <w:proofErr w:type="spellEnd"/>
      <w:r w:rsidRPr="00200594">
        <w:rPr>
          <w:rStyle w:val="Input"/>
          <w:lang w:eastAsia="zh-CN"/>
        </w:rPr>
        <w:t>(</w:t>
      </w:r>
      <w:proofErr w:type="gramEnd"/>
      <w:r w:rsidRPr="00200594">
        <w:rPr>
          <w:rStyle w:val="Input"/>
          <w:lang w:eastAsia="zh-CN"/>
        </w:rPr>
        <w:t>'theta')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spellStart"/>
      <w:proofErr w:type="gramStart"/>
      <w:r w:rsidRPr="00200594">
        <w:rPr>
          <w:rStyle w:val="Input"/>
          <w:lang w:eastAsia="zh-CN"/>
        </w:rPr>
        <w:t>ylabel</w:t>
      </w:r>
      <w:proofErr w:type="spellEnd"/>
      <w:r w:rsidRPr="00200594">
        <w:rPr>
          <w:rStyle w:val="Input"/>
          <w:lang w:eastAsia="zh-CN"/>
        </w:rPr>
        <w:t>(</w:t>
      </w:r>
      <w:proofErr w:type="gramEnd"/>
      <w:r w:rsidRPr="00200594">
        <w:rPr>
          <w:rStyle w:val="Input"/>
          <w:lang w:eastAsia="zh-CN"/>
        </w:rPr>
        <w:t>'</w:t>
      </w:r>
      <w:proofErr w:type="spellStart"/>
      <w:r w:rsidRPr="00200594">
        <w:rPr>
          <w:rStyle w:val="Input"/>
          <w:lang w:eastAsia="zh-CN"/>
        </w:rPr>
        <w:t>x_m</w:t>
      </w:r>
      <w:proofErr w:type="spellEnd"/>
      <w:r w:rsidRPr="00200594">
        <w:rPr>
          <w:rStyle w:val="Input"/>
          <w:lang w:eastAsia="zh-CN"/>
        </w:rPr>
        <w:t>(m)')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title(</w:t>
      </w:r>
      <w:proofErr w:type="gramEnd"/>
      <w:r w:rsidRPr="00200594">
        <w:rPr>
          <w:rStyle w:val="Input"/>
          <w:lang w:eastAsia="zh-CN"/>
        </w:rPr>
        <w:t>'Range of with different initial velocities of different angles')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spellStart"/>
      <w:proofErr w:type="gramStart"/>
      <w:r w:rsidRPr="00200594">
        <w:rPr>
          <w:rStyle w:val="Input"/>
          <w:lang w:eastAsia="zh-CN"/>
        </w:rPr>
        <w:t>ss</w:t>
      </w:r>
      <w:proofErr w:type="spellEnd"/>
      <w:r w:rsidRPr="00200594">
        <w:rPr>
          <w:rStyle w:val="Input"/>
          <w:lang w:eastAsia="zh-CN"/>
        </w:rPr>
        <w:t>=</w:t>
      </w:r>
      <w:proofErr w:type="gramEnd"/>
      <w:r w:rsidRPr="00200594">
        <w:rPr>
          <w:rStyle w:val="Input"/>
          <w:lang w:eastAsia="zh-CN"/>
        </w:rPr>
        <w:t>mod(L4max,1);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spellStart"/>
      <w:proofErr w:type="gramStart"/>
      <w:r w:rsidRPr="00200594">
        <w:rPr>
          <w:rStyle w:val="Input"/>
          <w:lang w:eastAsia="zh-CN"/>
        </w:rPr>
        <w:t>zs</w:t>
      </w:r>
      <w:proofErr w:type="spellEnd"/>
      <w:r w:rsidRPr="00200594">
        <w:rPr>
          <w:rStyle w:val="Input"/>
          <w:lang w:eastAsia="zh-CN"/>
        </w:rPr>
        <w:t>=</w:t>
      </w:r>
      <w:proofErr w:type="gramEnd"/>
      <w:r w:rsidRPr="00200594">
        <w:rPr>
          <w:rStyle w:val="Input"/>
          <w:lang w:eastAsia="zh-CN"/>
        </w:rPr>
        <w:t>L4max-ss;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while</w:t>
      </w:r>
      <w:proofErr w:type="gramEnd"/>
      <w:r w:rsidRPr="00200594">
        <w:rPr>
          <w:rStyle w:val="Input"/>
          <w:lang w:eastAsia="zh-CN"/>
        </w:rPr>
        <w:t xml:space="preserve"> mod(ss,1)&gt;0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</w:t>
      </w:r>
      <w:proofErr w:type="spellStart"/>
      <w:proofErr w:type="gramStart"/>
      <w:r w:rsidRPr="00200594">
        <w:rPr>
          <w:rStyle w:val="Input"/>
          <w:lang w:eastAsia="zh-CN"/>
        </w:rPr>
        <w:t>ss</w:t>
      </w:r>
      <w:proofErr w:type="spellEnd"/>
      <w:r w:rsidRPr="00200594">
        <w:rPr>
          <w:rStyle w:val="Input"/>
          <w:lang w:eastAsia="zh-CN"/>
        </w:rPr>
        <w:t>=</w:t>
      </w:r>
      <w:proofErr w:type="spellStart"/>
      <w:proofErr w:type="gramEnd"/>
      <w:r w:rsidRPr="00200594">
        <w:rPr>
          <w:rStyle w:val="Input"/>
          <w:lang w:eastAsia="zh-CN"/>
        </w:rPr>
        <w:t>ss</w:t>
      </w:r>
      <w:proofErr w:type="spellEnd"/>
      <w:r w:rsidRPr="00200594">
        <w:rPr>
          <w:rStyle w:val="Input"/>
          <w:lang w:eastAsia="zh-CN"/>
        </w:rPr>
        <w:t>*10;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end</w:t>
      </w:r>
      <w:proofErr w:type="gramEnd"/>
      <w:r w:rsidRPr="00200594">
        <w:rPr>
          <w:rStyle w:val="Input"/>
          <w:lang w:eastAsia="zh-CN"/>
        </w:rPr>
        <w:t xml:space="preserve">   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rFonts w:hint="eastAsia"/>
        </w:rPr>
        <w:t>%</w:t>
      </w:r>
      <w:proofErr w:type="spellStart"/>
      <w:proofErr w:type="gramStart"/>
      <w:r w:rsidRPr="00200594">
        <w:rPr>
          <w:rStyle w:val="Input"/>
          <w:lang w:eastAsia="zh-CN"/>
        </w:rPr>
        <w:t>disp</w:t>
      </w:r>
      <w:proofErr w:type="spellEnd"/>
      <w:r w:rsidRPr="00200594">
        <w:rPr>
          <w:rStyle w:val="Input"/>
          <w:lang w:eastAsia="zh-CN"/>
        </w:rPr>
        <w:t>(</w:t>
      </w:r>
      <w:proofErr w:type="gramEnd"/>
      <w:r w:rsidRPr="00200594">
        <w:rPr>
          <w:rStyle w:val="Input"/>
          <w:lang w:eastAsia="zh-CN"/>
        </w:rPr>
        <w:t xml:space="preserve">['c1) The maximal distance with </w:t>
      </w:r>
      <w:proofErr w:type="spellStart"/>
      <w:r w:rsidRPr="00200594">
        <w:rPr>
          <w:rStyle w:val="Input"/>
          <w:lang w:eastAsia="zh-CN"/>
        </w:rPr>
        <w:t>a</w:t>
      </w:r>
      <w:proofErr w:type="spellEnd"/>
      <w:r w:rsidRPr="00200594">
        <w:rPr>
          <w:rStyle w:val="Input"/>
          <w:lang w:eastAsia="zh-CN"/>
        </w:rPr>
        <w:t xml:space="preserve"> initial speed of 120mph is ',int2str(</w:t>
      </w:r>
      <w:proofErr w:type="spellStart"/>
      <w:r w:rsidRPr="00200594">
        <w:rPr>
          <w:rStyle w:val="Input"/>
          <w:lang w:eastAsia="zh-CN"/>
        </w:rPr>
        <w:t>zs</w:t>
      </w:r>
      <w:proofErr w:type="spellEnd"/>
      <w:r w:rsidRPr="00200594">
        <w:rPr>
          <w:rStyle w:val="Input"/>
          <w:lang w:eastAsia="zh-CN"/>
        </w:rPr>
        <w:t>),'.',int2str(</w:t>
      </w:r>
      <w:proofErr w:type="spellStart"/>
      <w:r w:rsidRPr="00200594">
        <w:rPr>
          <w:rStyle w:val="Input"/>
          <w:lang w:eastAsia="zh-CN"/>
        </w:rPr>
        <w:t>ss</w:t>
      </w:r>
      <w:proofErr w:type="spellEnd"/>
      <w:r w:rsidRPr="00200594">
        <w:rPr>
          <w:rStyle w:val="Input"/>
          <w:lang w:eastAsia="zh-CN"/>
        </w:rPr>
        <w:t>),'(m)'])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L4(</w:t>
      </w:r>
      <w:proofErr w:type="gramEnd"/>
      <w:r w:rsidRPr="00200594">
        <w:rPr>
          <w:rStyle w:val="Input"/>
          <w:lang w:eastAsia="zh-CN"/>
        </w:rPr>
        <w:t>1)=0;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>k=1;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for</w:t>
      </w:r>
      <w:proofErr w:type="gramEnd"/>
      <w:r w:rsidRPr="00200594">
        <w:rPr>
          <w:rStyle w:val="Input"/>
          <w:lang w:eastAsia="zh-CN"/>
        </w:rPr>
        <w:t xml:space="preserve"> theta=0:pi/500:pi/2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vx4(</w:t>
      </w:r>
      <w:proofErr w:type="gramEnd"/>
      <w:r w:rsidRPr="00200594">
        <w:rPr>
          <w:rStyle w:val="Input"/>
          <w:lang w:eastAsia="zh-CN"/>
        </w:rPr>
        <w:t>1)=44.55*</w:t>
      </w:r>
      <w:proofErr w:type="spellStart"/>
      <w:r w:rsidRPr="00200594">
        <w:rPr>
          <w:rStyle w:val="Input"/>
          <w:lang w:eastAsia="zh-CN"/>
        </w:rPr>
        <w:t>cos</w:t>
      </w:r>
      <w:proofErr w:type="spellEnd"/>
      <w:r w:rsidRPr="00200594">
        <w:rPr>
          <w:rStyle w:val="Input"/>
          <w:lang w:eastAsia="zh-CN"/>
        </w:rPr>
        <w:t>(theta);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vy4(</w:t>
      </w:r>
      <w:proofErr w:type="gramEnd"/>
      <w:r w:rsidRPr="00200594">
        <w:rPr>
          <w:rStyle w:val="Input"/>
          <w:lang w:eastAsia="zh-CN"/>
        </w:rPr>
        <w:t>1)=44.55*sin(theta);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x4</w:t>
      </w:r>
      <w:proofErr w:type="gramEnd"/>
      <w:r w:rsidRPr="00200594">
        <w:rPr>
          <w:rStyle w:val="Input"/>
          <w:lang w:eastAsia="zh-CN"/>
        </w:rPr>
        <w:t>(1)=0;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y4(</w:t>
      </w:r>
      <w:proofErr w:type="gramEnd"/>
      <w:r w:rsidRPr="00200594">
        <w:rPr>
          <w:rStyle w:val="Input"/>
          <w:lang w:eastAsia="zh-CN"/>
        </w:rPr>
        <w:t>1)=0;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spellStart"/>
      <w:proofErr w:type="gramStart"/>
      <w:r w:rsidRPr="00200594">
        <w:rPr>
          <w:rStyle w:val="Input"/>
          <w:lang w:eastAsia="zh-CN"/>
        </w:rPr>
        <w:t>dt</w:t>
      </w:r>
      <w:proofErr w:type="spellEnd"/>
      <w:r w:rsidRPr="00200594">
        <w:rPr>
          <w:rStyle w:val="Input"/>
          <w:lang w:eastAsia="zh-CN"/>
        </w:rPr>
        <w:t>=</w:t>
      </w:r>
      <w:proofErr w:type="gramEnd"/>
      <w:r w:rsidRPr="00200594">
        <w:rPr>
          <w:rStyle w:val="Input"/>
          <w:lang w:eastAsia="zh-CN"/>
        </w:rPr>
        <w:t>1;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i=2;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while</w:t>
      </w:r>
      <w:proofErr w:type="gramEnd"/>
      <w:r w:rsidRPr="00200594">
        <w:rPr>
          <w:rStyle w:val="Input"/>
          <w:lang w:eastAsia="zh-CN"/>
        </w:rPr>
        <w:t xml:space="preserve"> y4(i-1)&gt;=0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</w:t>
      </w:r>
      <w:proofErr w:type="gramStart"/>
      <w:r w:rsidRPr="00200594">
        <w:rPr>
          <w:rStyle w:val="Input"/>
          <w:lang w:eastAsia="zh-CN"/>
        </w:rPr>
        <w:t>x4</w:t>
      </w:r>
      <w:proofErr w:type="gramEnd"/>
      <w:r w:rsidRPr="00200594">
        <w:rPr>
          <w:rStyle w:val="Input"/>
          <w:lang w:eastAsia="zh-CN"/>
        </w:rPr>
        <w:t>(i)=x4(i-1)+vx4(i-1)*</w:t>
      </w:r>
      <w:proofErr w:type="spellStart"/>
      <w:r w:rsidRPr="00200594">
        <w:rPr>
          <w:rStyle w:val="Input"/>
          <w:lang w:eastAsia="zh-CN"/>
        </w:rPr>
        <w:t>dt</w:t>
      </w:r>
      <w:proofErr w:type="spellEnd"/>
      <w:r w:rsidRPr="00200594">
        <w:rPr>
          <w:rStyle w:val="Input"/>
          <w:lang w:eastAsia="zh-CN"/>
        </w:rPr>
        <w:t>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vx4(i)=vx4(i-1)-(0.0039+0.0058/(1+exp((sqrt(vx4(i-1)^2+vy4(i-1)^2)-35)/5)))*vx4(i-1)*(sqrt(vx4(i-1)^2+vy4(i-1)^2))*dt;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</w:t>
      </w:r>
      <w:proofErr w:type="gramStart"/>
      <w:r w:rsidRPr="00200594">
        <w:rPr>
          <w:rStyle w:val="Input"/>
          <w:lang w:eastAsia="zh-CN"/>
        </w:rPr>
        <w:t>y4(</w:t>
      </w:r>
      <w:proofErr w:type="gramEnd"/>
      <w:r w:rsidRPr="00200594">
        <w:rPr>
          <w:rStyle w:val="Input"/>
          <w:lang w:eastAsia="zh-CN"/>
        </w:rPr>
        <w:t>i)=y4(i-1)+vy4(i-1)*</w:t>
      </w:r>
      <w:proofErr w:type="spellStart"/>
      <w:r w:rsidRPr="00200594">
        <w:rPr>
          <w:rStyle w:val="Input"/>
          <w:lang w:eastAsia="zh-CN"/>
        </w:rPr>
        <w:t>dt</w:t>
      </w:r>
      <w:proofErr w:type="spellEnd"/>
      <w:r w:rsidRPr="00200594">
        <w:rPr>
          <w:rStyle w:val="Input"/>
          <w:lang w:eastAsia="zh-CN"/>
        </w:rPr>
        <w:t>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vy4(i)=vy4(i-1)-g*dt-(0.0039+0.0058/(1+exp((sqrt(vx4(i-1)^2+vy4(i-1)^2)-35)/5)))*vy4(i-1)*(sqrt(vx4(i-1)^2+vy4(i-1)^2))*dt;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i=i+1;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end</w:t>
      </w:r>
      <w:proofErr w:type="gramEnd"/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lastRenderedPageBreak/>
        <w:t xml:space="preserve"> </w:t>
      </w:r>
      <w:proofErr w:type="gramStart"/>
      <w:r w:rsidRPr="00200594">
        <w:rPr>
          <w:rStyle w:val="Input"/>
          <w:lang w:eastAsia="zh-CN"/>
        </w:rPr>
        <w:t>L4(</w:t>
      </w:r>
      <w:proofErr w:type="gramEnd"/>
      <w:r w:rsidRPr="00200594">
        <w:rPr>
          <w:rStyle w:val="Input"/>
          <w:lang w:eastAsia="zh-CN"/>
        </w:rPr>
        <w:t>k)=x4(i-2);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k=k+1;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end</w:t>
      </w:r>
      <w:proofErr w:type="gramEnd"/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>k=1;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>L4max=</w:t>
      </w:r>
      <w:proofErr w:type="gramStart"/>
      <w:r w:rsidRPr="00200594">
        <w:rPr>
          <w:rStyle w:val="Input"/>
          <w:lang w:eastAsia="zh-CN"/>
        </w:rPr>
        <w:t>L4(</w:t>
      </w:r>
      <w:proofErr w:type="gramEnd"/>
      <w:r w:rsidRPr="00200594">
        <w:rPr>
          <w:rStyle w:val="Input"/>
          <w:lang w:eastAsia="zh-CN"/>
        </w:rPr>
        <w:t>k);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for</w:t>
      </w:r>
      <w:proofErr w:type="gramEnd"/>
      <w:r w:rsidRPr="00200594">
        <w:rPr>
          <w:rStyle w:val="Input"/>
          <w:lang w:eastAsia="zh-CN"/>
        </w:rPr>
        <w:t xml:space="preserve"> theta=0:pi/500:pi/2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plot(</w:t>
      </w:r>
      <w:proofErr w:type="gramEnd"/>
      <w:r w:rsidRPr="00200594">
        <w:rPr>
          <w:rStyle w:val="Input"/>
          <w:lang w:eastAsia="zh-CN"/>
        </w:rPr>
        <w:t>theta,L4(k),'r.','MarkerSize',4)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if</w:t>
      </w:r>
      <w:proofErr w:type="gramEnd"/>
      <w:r w:rsidRPr="00200594">
        <w:rPr>
          <w:rStyle w:val="Input"/>
          <w:lang w:eastAsia="zh-CN"/>
        </w:rPr>
        <w:t xml:space="preserve"> L4max&lt;L4(k)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 L4max=</w:t>
      </w:r>
      <w:proofErr w:type="gramStart"/>
      <w:r w:rsidRPr="00200594">
        <w:rPr>
          <w:rStyle w:val="Input"/>
          <w:lang w:eastAsia="zh-CN"/>
        </w:rPr>
        <w:t>L4(</w:t>
      </w:r>
      <w:proofErr w:type="gramEnd"/>
      <w:r w:rsidRPr="00200594">
        <w:rPr>
          <w:rStyle w:val="Input"/>
          <w:lang w:eastAsia="zh-CN"/>
        </w:rPr>
        <w:t>k);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end</w:t>
      </w:r>
      <w:proofErr w:type="gramEnd"/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k=k+1;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end</w:t>
      </w:r>
      <w:proofErr w:type="gramEnd"/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spellStart"/>
      <w:proofErr w:type="gramStart"/>
      <w:r w:rsidRPr="00200594">
        <w:rPr>
          <w:rStyle w:val="Input"/>
          <w:lang w:eastAsia="zh-CN"/>
        </w:rPr>
        <w:t>ss</w:t>
      </w:r>
      <w:proofErr w:type="spellEnd"/>
      <w:r w:rsidRPr="00200594">
        <w:rPr>
          <w:rStyle w:val="Input"/>
          <w:lang w:eastAsia="zh-CN"/>
        </w:rPr>
        <w:t>=</w:t>
      </w:r>
      <w:proofErr w:type="gramEnd"/>
      <w:r w:rsidRPr="00200594">
        <w:rPr>
          <w:rStyle w:val="Input"/>
          <w:lang w:eastAsia="zh-CN"/>
        </w:rPr>
        <w:t>mod(L4max,1);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spellStart"/>
      <w:proofErr w:type="gramStart"/>
      <w:r w:rsidRPr="00200594">
        <w:rPr>
          <w:rStyle w:val="Input"/>
          <w:lang w:eastAsia="zh-CN"/>
        </w:rPr>
        <w:t>zs</w:t>
      </w:r>
      <w:proofErr w:type="spellEnd"/>
      <w:r w:rsidRPr="00200594">
        <w:rPr>
          <w:rStyle w:val="Input"/>
          <w:lang w:eastAsia="zh-CN"/>
        </w:rPr>
        <w:t>=</w:t>
      </w:r>
      <w:proofErr w:type="gramEnd"/>
      <w:r w:rsidRPr="00200594">
        <w:rPr>
          <w:rStyle w:val="Input"/>
          <w:lang w:eastAsia="zh-CN"/>
        </w:rPr>
        <w:t>L4max-ss;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while</w:t>
      </w:r>
      <w:proofErr w:type="gramEnd"/>
      <w:r w:rsidRPr="00200594">
        <w:rPr>
          <w:rStyle w:val="Input"/>
          <w:lang w:eastAsia="zh-CN"/>
        </w:rPr>
        <w:t xml:space="preserve"> mod(ss,1)&gt;0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</w:t>
      </w:r>
      <w:proofErr w:type="spellStart"/>
      <w:proofErr w:type="gramStart"/>
      <w:r w:rsidRPr="00200594">
        <w:rPr>
          <w:rStyle w:val="Input"/>
          <w:lang w:eastAsia="zh-CN"/>
        </w:rPr>
        <w:t>ss</w:t>
      </w:r>
      <w:proofErr w:type="spellEnd"/>
      <w:r w:rsidRPr="00200594">
        <w:rPr>
          <w:rStyle w:val="Input"/>
          <w:lang w:eastAsia="zh-CN"/>
        </w:rPr>
        <w:t>=</w:t>
      </w:r>
      <w:proofErr w:type="spellStart"/>
      <w:proofErr w:type="gramEnd"/>
      <w:r w:rsidRPr="00200594">
        <w:rPr>
          <w:rStyle w:val="Input"/>
          <w:lang w:eastAsia="zh-CN"/>
        </w:rPr>
        <w:t>ss</w:t>
      </w:r>
      <w:proofErr w:type="spellEnd"/>
      <w:r w:rsidRPr="00200594">
        <w:rPr>
          <w:rStyle w:val="Input"/>
          <w:lang w:eastAsia="zh-CN"/>
        </w:rPr>
        <w:t>*10;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end</w:t>
      </w:r>
      <w:proofErr w:type="gramEnd"/>
      <w:r w:rsidRPr="00200594">
        <w:rPr>
          <w:rStyle w:val="Input"/>
          <w:lang w:eastAsia="zh-CN"/>
        </w:rPr>
        <w:t xml:space="preserve">   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rFonts w:hint="eastAsia"/>
        </w:rPr>
        <w:t>%</w:t>
      </w:r>
      <w:proofErr w:type="spellStart"/>
      <w:proofErr w:type="gramStart"/>
      <w:r w:rsidRPr="00200594">
        <w:rPr>
          <w:rStyle w:val="Input"/>
          <w:lang w:eastAsia="zh-CN"/>
        </w:rPr>
        <w:t>disp</w:t>
      </w:r>
      <w:proofErr w:type="spellEnd"/>
      <w:r w:rsidRPr="00200594">
        <w:rPr>
          <w:rStyle w:val="Input"/>
          <w:lang w:eastAsia="zh-CN"/>
        </w:rPr>
        <w:t>(</w:t>
      </w:r>
      <w:proofErr w:type="gramEnd"/>
      <w:r w:rsidRPr="00200594">
        <w:rPr>
          <w:rStyle w:val="Input"/>
          <w:lang w:eastAsia="zh-CN"/>
        </w:rPr>
        <w:t xml:space="preserve">['c2) The maximal distance with </w:t>
      </w:r>
      <w:proofErr w:type="spellStart"/>
      <w:r w:rsidRPr="00200594">
        <w:rPr>
          <w:rStyle w:val="Input"/>
          <w:lang w:eastAsia="zh-CN"/>
        </w:rPr>
        <w:t>a</w:t>
      </w:r>
      <w:proofErr w:type="spellEnd"/>
      <w:r w:rsidRPr="00200594">
        <w:rPr>
          <w:rStyle w:val="Input"/>
          <w:lang w:eastAsia="zh-CN"/>
        </w:rPr>
        <w:t xml:space="preserve"> initial speed of 100mph is',int2str(</w:t>
      </w:r>
      <w:proofErr w:type="spellStart"/>
      <w:r w:rsidRPr="00200594">
        <w:rPr>
          <w:rStyle w:val="Input"/>
          <w:lang w:eastAsia="zh-CN"/>
        </w:rPr>
        <w:t>zs</w:t>
      </w:r>
      <w:proofErr w:type="spellEnd"/>
      <w:r w:rsidRPr="00200594">
        <w:rPr>
          <w:rStyle w:val="Input"/>
          <w:lang w:eastAsia="zh-CN"/>
        </w:rPr>
        <w:t>),'.',int2str(</w:t>
      </w:r>
      <w:proofErr w:type="spellStart"/>
      <w:r w:rsidRPr="00200594">
        <w:rPr>
          <w:rStyle w:val="Input"/>
          <w:lang w:eastAsia="zh-CN"/>
        </w:rPr>
        <w:t>ss</w:t>
      </w:r>
      <w:proofErr w:type="spellEnd"/>
      <w:r w:rsidRPr="00200594">
        <w:rPr>
          <w:rStyle w:val="Input"/>
          <w:lang w:eastAsia="zh-CN"/>
        </w:rPr>
        <w:t>),'(m)'])</w:t>
      </w:r>
    </w:p>
    <w:p w:rsidR="00200594" w:rsidRPr="00200594" w:rsidRDefault="00200594" w:rsidP="00200594">
      <w:pPr>
        <w:rPr>
          <w:rStyle w:val="Input"/>
          <w:lang w:eastAsia="zh-CN"/>
        </w:rPr>
      </w:pPr>
      <w:proofErr w:type="gramStart"/>
      <w:r w:rsidRPr="00200594">
        <w:rPr>
          <w:rStyle w:val="Input"/>
          <w:lang w:eastAsia="zh-CN"/>
        </w:rPr>
        <w:t>hold</w:t>
      </w:r>
      <w:proofErr w:type="gramEnd"/>
      <w:r w:rsidRPr="00200594">
        <w:rPr>
          <w:rStyle w:val="Input"/>
          <w:lang w:eastAsia="zh-CN"/>
        </w:rPr>
        <w:t xml:space="preserve"> off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theta=</w:t>
      </w:r>
      <w:proofErr w:type="gramEnd"/>
      <w:r w:rsidRPr="00200594">
        <w:rPr>
          <w:rStyle w:val="Input"/>
          <w:lang w:eastAsia="zh-CN"/>
        </w:rPr>
        <w:t>pi/4;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vx5(</w:t>
      </w:r>
      <w:proofErr w:type="gramEnd"/>
      <w:r w:rsidRPr="00200594">
        <w:rPr>
          <w:rStyle w:val="Input"/>
          <w:lang w:eastAsia="zh-CN"/>
        </w:rPr>
        <w:t>1)=44.55*</w:t>
      </w:r>
      <w:proofErr w:type="spellStart"/>
      <w:r w:rsidRPr="00200594">
        <w:rPr>
          <w:rStyle w:val="Input"/>
          <w:lang w:eastAsia="zh-CN"/>
        </w:rPr>
        <w:t>cos</w:t>
      </w:r>
      <w:proofErr w:type="spellEnd"/>
      <w:r w:rsidRPr="00200594">
        <w:rPr>
          <w:rStyle w:val="Input"/>
          <w:lang w:eastAsia="zh-CN"/>
        </w:rPr>
        <w:t>(theta);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vy5(</w:t>
      </w:r>
      <w:proofErr w:type="gramEnd"/>
      <w:r w:rsidRPr="00200594">
        <w:rPr>
          <w:rStyle w:val="Input"/>
          <w:lang w:eastAsia="zh-CN"/>
        </w:rPr>
        <w:t>1)=44.55*sin(theta);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x5</w:t>
      </w:r>
      <w:proofErr w:type="gramEnd"/>
      <w:r w:rsidRPr="00200594">
        <w:rPr>
          <w:rStyle w:val="Input"/>
          <w:lang w:eastAsia="zh-CN"/>
        </w:rPr>
        <w:t>(1)=0;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y5(</w:t>
      </w:r>
      <w:proofErr w:type="gramEnd"/>
      <w:r w:rsidRPr="00200594">
        <w:rPr>
          <w:rStyle w:val="Input"/>
          <w:lang w:eastAsia="zh-CN"/>
        </w:rPr>
        <w:t>1)=0;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spellStart"/>
      <w:proofErr w:type="gramStart"/>
      <w:r w:rsidRPr="00200594">
        <w:rPr>
          <w:rStyle w:val="Input"/>
          <w:lang w:eastAsia="zh-CN"/>
        </w:rPr>
        <w:t>dt</w:t>
      </w:r>
      <w:proofErr w:type="spellEnd"/>
      <w:r w:rsidRPr="00200594">
        <w:rPr>
          <w:rStyle w:val="Input"/>
          <w:lang w:eastAsia="zh-CN"/>
        </w:rPr>
        <w:t>=</w:t>
      </w:r>
      <w:proofErr w:type="gramEnd"/>
      <w:r w:rsidRPr="00200594">
        <w:rPr>
          <w:rStyle w:val="Input"/>
          <w:lang w:eastAsia="zh-CN"/>
        </w:rPr>
        <w:t>0.01;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i=2;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while</w:t>
      </w:r>
      <w:proofErr w:type="gramEnd"/>
      <w:r w:rsidRPr="00200594">
        <w:rPr>
          <w:rStyle w:val="Input"/>
          <w:lang w:eastAsia="zh-CN"/>
        </w:rPr>
        <w:t xml:space="preserve"> y5(i-1)&gt;=0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</w:t>
      </w:r>
      <w:proofErr w:type="gramStart"/>
      <w:r w:rsidRPr="00200594">
        <w:rPr>
          <w:rStyle w:val="Input"/>
          <w:lang w:eastAsia="zh-CN"/>
        </w:rPr>
        <w:t>x5</w:t>
      </w:r>
      <w:proofErr w:type="gramEnd"/>
      <w:r w:rsidRPr="00200594">
        <w:rPr>
          <w:rStyle w:val="Input"/>
          <w:lang w:eastAsia="zh-CN"/>
        </w:rPr>
        <w:t>(i)=x5(i-1)+vx5(i-1)*</w:t>
      </w:r>
      <w:proofErr w:type="spellStart"/>
      <w:r w:rsidRPr="00200594">
        <w:rPr>
          <w:rStyle w:val="Input"/>
          <w:lang w:eastAsia="zh-CN"/>
        </w:rPr>
        <w:t>dt</w:t>
      </w:r>
      <w:proofErr w:type="spellEnd"/>
      <w:r w:rsidRPr="00200594">
        <w:rPr>
          <w:rStyle w:val="Input"/>
          <w:lang w:eastAsia="zh-CN"/>
        </w:rPr>
        <w:t>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vx5(i)=vx5(i-1)-(0.0039+0.0058/(1+exp((sqrt(vx5(i-1)^2+vy5(i-1)^2)-35)/5)))*vx5(i-1)*(sqrt(vx5(i-1)^2+vy5(i-1)^2))*dt;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</w:t>
      </w:r>
      <w:proofErr w:type="gramStart"/>
      <w:r w:rsidRPr="00200594">
        <w:rPr>
          <w:rStyle w:val="Input"/>
          <w:lang w:eastAsia="zh-CN"/>
        </w:rPr>
        <w:t>y5(</w:t>
      </w:r>
      <w:proofErr w:type="gramEnd"/>
      <w:r w:rsidRPr="00200594">
        <w:rPr>
          <w:rStyle w:val="Input"/>
          <w:lang w:eastAsia="zh-CN"/>
        </w:rPr>
        <w:t>i)=y5(i-1)+vy5(i-1)*</w:t>
      </w:r>
      <w:proofErr w:type="spellStart"/>
      <w:r w:rsidRPr="00200594">
        <w:rPr>
          <w:rStyle w:val="Input"/>
          <w:lang w:eastAsia="zh-CN"/>
        </w:rPr>
        <w:t>dt</w:t>
      </w:r>
      <w:proofErr w:type="spellEnd"/>
      <w:r w:rsidRPr="00200594">
        <w:rPr>
          <w:rStyle w:val="Input"/>
          <w:lang w:eastAsia="zh-CN"/>
        </w:rPr>
        <w:t>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vy5(i)=vy5(i-1)-g*dt-(0.0039+0.0058/(1+exp((sqrt(vx5(i-1)^2+vy5(i-1)^2)-35)/5)))*vy5(i-1)*(sqrt(vx5(i-1)^2+vy5(i-1)^2))*dt;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</w:t>
      </w:r>
      <w:proofErr w:type="gramStart"/>
      <w:r w:rsidRPr="00200594">
        <w:rPr>
          <w:rStyle w:val="Input"/>
          <w:lang w:eastAsia="zh-CN"/>
        </w:rPr>
        <w:t>if</w:t>
      </w:r>
      <w:proofErr w:type="gramEnd"/>
      <w:r w:rsidRPr="00200594">
        <w:rPr>
          <w:rStyle w:val="Input"/>
          <w:lang w:eastAsia="zh-CN"/>
        </w:rPr>
        <w:t xml:space="preserve"> x5(i)&gt;=18.4404*0.9925 &amp;&amp;x5(i)&lt;=18.4404*1.0075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    v=</w:t>
      </w:r>
      <w:proofErr w:type="spellStart"/>
      <w:proofErr w:type="gramStart"/>
      <w:r w:rsidRPr="00200594">
        <w:rPr>
          <w:rStyle w:val="Input"/>
          <w:lang w:eastAsia="zh-CN"/>
        </w:rPr>
        <w:t>sqrt</w:t>
      </w:r>
      <w:proofErr w:type="spellEnd"/>
      <w:r w:rsidRPr="00200594">
        <w:rPr>
          <w:rStyle w:val="Input"/>
          <w:lang w:eastAsia="zh-CN"/>
        </w:rPr>
        <w:t>(</w:t>
      </w:r>
      <w:proofErr w:type="gramEnd"/>
      <w:r w:rsidRPr="00200594">
        <w:rPr>
          <w:rStyle w:val="Input"/>
          <w:lang w:eastAsia="zh-CN"/>
        </w:rPr>
        <w:t>vx5(i)^2+vy5(i)^2);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    </w:t>
      </w:r>
      <w:proofErr w:type="spellStart"/>
      <w:proofErr w:type="gramStart"/>
      <w:r w:rsidRPr="00200594">
        <w:rPr>
          <w:rStyle w:val="Input"/>
          <w:lang w:eastAsia="zh-CN"/>
        </w:rPr>
        <w:t>ss</w:t>
      </w:r>
      <w:proofErr w:type="spellEnd"/>
      <w:r w:rsidRPr="00200594">
        <w:rPr>
          <w:rStyle w:val="Input"/>
          <w:lang w:eastAsia="zh-CN"/>
        </w:rPr>
        <w:t>=</w:t>
      </w:r>
      <w:proofErr w:type="gramEnd"/>
      <w:r w:rsidRPr="00200594">
        <w:rPr>
          <w:rStyle w:val="Input"/>
          <w:lang w:eastAsia="zh-CN"/>
        </w:rPr>
        <w:t>mod(v,1);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    </w:t>
      </w:r>
      <w:proofErr w:type="spellStart"/>
      <w:proofErr w:type="gramStart"/>
      <w:r w:rsidRPr="00200594">
        <w:rPr>
          <w:rStyle w:val="Input"/>
          <w:lang w:eastAsia="zh-CN"/>
        </w:rPr>
        <w:t>zs</w:t>
      </w:r>
      <w:proofErr w:type="spellEnd"/>
      <w:r w:rsidRPr="00200594">
        <w:rPr>
          <w:rStyle w:val="Input"/>
          <w:lang w:eastAsia="zh-CN"/>
        </w:rPr>
        <w:t>=</w:t>
      </w:r>
      <w:proofErr w:type="gramEnd"/>
      <w:r w:rsidRPr="00200594">
        <w:rPr>
          <w:rStyle w:val="Input"/>
          <w:lang w:eastAsia="zh-CN"/>
        </w:rPr>
        <w:t>v-</w:t>
      </w:r>
      <w:proofErr w:type="spellStart"/>
      <w:r w:rsidRPr="00200594">
        <w:rPr>
          <w:rStyle w:val="Input"/>
          <w:lang w:eastAsia="zh-CN"/>
        </w:rPr>
        <w:t>ss</w:t>
      </w:r>
      <w:proofErr w:type="spellEnd"/>
      <w:r w:rsidRPr="00200594">
        <w:rPr>
          <w:rStyle w:val="Input"/>
          <w:lang w:eastAsia="zh-CN"/>
        </w:rPr>
        <w:t>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    </w:t>
      </w:r>
      <w:proofErr w:type="gramStart"/>
      <w:r w:rsidRPr="00200594">
        <w:rPr>
          <w:rStyle w:val="Input"/>
          <w:lang w:eastAsia="zh-CN"/>
        </w:rPr>
        <w:t>while</w:t>
      </w:r>
      <w:proofErr w:type="gramEnd"/>
      <w:r w:rsidRPr="00200594">
        <w:rPr>
          <w:rStyle w:val="Input"/>
          <w:lang w:eastAsia="zh-CN"/>
        </w:rPr>
        <w:t xml:space="preserve"> mod(ss,1)&gt;0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     </w:t>
      </w:r>
      <w:proofErr w:type="spellStart"/>
      <w:proofErr w:type="gramStart"/>
      <w:r w:rsidRPr="00200594">
        <w:rPr>
          <w:rStyle w:val="Input"/>
          <w:lang w:eastAsia="zh-CN"/>
        </w:rPr>
        <w:t>ss</w:t>
      </w:r>
      <w:proofErr w:type="spellEnd"/>
      <w:r w:rsidRPr="00200594">
        <w:rPr>
          <w:rStyle w:val="Input"/>
          <w:lang w:eastAsia="zh-CN"/>
        </w:rPr>
        <w:t>=</w:t>
      </w:r>
      <w:proofErr w:type="spellStart"/>
      <w:proofErr w:type="gramEnd"/>
      <w:r w:rsidRPr="00200594">
        <w:rPr>
          <w:rStyle w:val="Input"/>
          <w:lang w:eastAsia="zh-CN"/>
        </w:rPr>
        <w:t>ss</w:t>
      </w:r>
      <w:proofErr w:type="spellEnd"/>
      <w:r w:rsidRPr="00200594">
        <w:rPr>
          <w:rStyle w:val="Input"/>
          <w:lang w:eastAsia="zh-CN"/>
        </w:rPr>
        <w:t>*10;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    </w:t>
      </w:r>
      <w:proofErr w:type="gramStart"/>
      <w:r w:rsidRPr="00200594">
        <w:rPr>
          <w:rStyle w:val="Input"/>
          <w:lang w:eastAsia="zh-CN"/>
        </w:rPr>
        <w:t>end</w:t>
      </w:r>
      <w:proofErr w:type="gramEnd"/>
      <w:r w:rsidRPr="00200594">
        <w:rPr>
          <w:rStyle w:val="Input"/>
          <w:lang w:eastAsia="zh-CN"/>
        </w:rPr>
        <w:t xml:space="preserve">   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lastRenderedPageBreak/>
        <w:t xml:space="preserve">        </w:t>
      </w:r>
      <w:r w:rsidRPr="00200594">
        <w:rPr>
          <w:rStyle w:val="Input"/>
          <w:rFonts w:hint="eastAsia"/>
        </w:rPr>
        <w:t>%</w:t>
      </w:r>
      <w:proofErr w:type="spellStart"/>
      <w:proofErr w:type="gramStart"/>
      <w:r w:rsidRPr="00200594">
        <w:rPr>
          <w:rStyle w:val="Input"/>
          <w:lang w:eastAsia="zh-CN"/>
        </w:rPr>
        <w:t>disp</w:t>
      </w:r>
      <w:proofErr w:type="spellEnd"/>
      <w:r w:rsidRPr="00200594">
        <w:rPr>
          <w:rStyle w:val="Input"/>
          <w:lang w:eastAsia="zh-CN"/>
        </w:rPr>
        <w:t>(</w:t>
      </w:r>
      <w:proofErr w:type="gramEnd"/>
      <w:r w:rsidRPr="00200594">
        <w:rPr>
          <w:rStyle w:val="Input"/>
          <w:lang w:eastAsia="zh-CN"/>
        </w:rPr>
        <w:t xml:space="preserve">['d) The velocity with </w:t>
      </w:r>
      <w:proofErr w:type="spellStart"/>
      <w:r w:rsidRPr="00200594">
        <w:rPr>
          <w:rStyle w:val="Input"/>
          <w:lang w:eastAsia="zh-CN"/>
        </w:rPr>
        <w:t>a</w:t>
      </w:r>
      <w:proofErr w:type="spellEnd"/>
      <w:r w:rsidRPr="00200594">
        <w:rPr>
          <w:rStyle w:val="Input"/>
          <w:lang w:eastAsia="zh-CN"/>
        </w:rPr>
        <w:t xml:space="preserve"> initial speed of 100mph when it crosses the home plate is ',int2str(</w:t>
      </w:r>
      <w:proofErr w:type="spellStart"/>
      <w:r w:rsidRPr="00200594">
        <w:rPr>
          <w:rStyle w:val="Input"/>
          <w:lang w:eastAsia="zh-CN"/>
        </w:rPr>
        <w:t>zs</w:t>
      </w:r>
      <w:proofErr w:type="spellEnd"/>
      <w:r w:rsidRPr="00200594">
        <w:rPr>
          <w:rStyle w:val="Input"/>
          <w:lang w:eastAsia="zh-CN"/>
        </w:rPr>
        <w:t>),'.',int2str(</w:t>
      </w:r>
      <w:proofErr w:type="spellStart"/>
      <w:r w:rsidRPr="00200594">
        <w:rPr>
          <w:rStyle w:val="Input"/>
          <w:lang w:eastAsia="zh-CN"/>
        </w:rPr>
        <w:t>ss</w:t>
      </w:r>
      <w:proofErr w:type="spellEnd"/>
      <w:r w:rsidRPr="00200594">
        <w:rPr>
          <w:rStyle w:val="Input"/>
          <w:lang w:eastAsia="zh-CN"/>
        </w:rPr>
        <w:t xml:space="preserve">),'(m/s)'])   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</w:t>
      </w:r>
      <w:proofErr w:type="gramStart"/>
      <w:r w:rsidRPr="00200594">
        <w:rPr>
          <w:rStyle w:val="Input"/>
          <w:lang w:eastAsia="zh-CN"/>
        </w:rPr>
        <w:t>end</w:t>
      </w:r>
      <w:proofErr w:type="gramEnd"/>
      <w:r w:rsidRPr="00200594">
        <w:rPr>
          <w:rStyle w:val="Input"/>
          <w:lang w:eastAsia="zh-CN"/>
        </w:rPr>
        <w:t xml:space="preserve"> 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   i=i+1;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end</w:t>
      </w:r>
      <w:proofErr w:type="gramEnd"/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subplot(</w:t>
      </w:r>
      <w:proofErr w:type="gramEnd"/>
      <w:r w:rsidRPr="00200594">
        <w:rPr>
          <w:rStyle w:val="Input"/>
          <w:lang w:eastAsia="zh-CN"/>
        </w:rPr>
        <w:t>2,2,4)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hold</w:t>
      </w:r>
      <w:proofErr w:type="gramEnd"/>
      <w:r w:rsidRPr="00200594">
        <w:rPr>
          <w:rStyle w:val="Input"/>
          <w:lang w:eastAsia="zh-CN"/>
        </w:rPr>
        <w:t xml:space="preserve"> on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box</w:t>
      </w:r>
      <w:proofErr w:type="gramEnd"/>
      <w:r w:rsidRPr="00200594">
        <w:rPr>
          <w:rStyle w:val="Input"/>
          <w:lang w:eastAsia="zh-CN"/>
        </w:rPr>
        <w:t xml:space="preserve"> on</w:t>
      </w:r>
    </w:p>
    <w:p w:rsidR="00200594" w:rsidRPr="00200594" w:rsidRDefault="00200594" w:rsidP="00200594">
      <w:pPr>
        <w:rPr>
          <w:rStyle w:val="Input"/>
          <w:lang w:eastAsia="zh-CN"/>
        </w:rPr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plot(</w:t>
      </w:r>
      <w:proofErr w:type="gramEnd"/>
      <w:r w:rsidRPr="00200594">
        <w:rPr>
          <w:rStyle w:val="Input"/>
          <w:lang w:eastAsia="zh-CN"/>
        </w:rPr>
        <w:t>x5,y5,'b.','MarkerSize',4)</w:t>
      </w:r>
    </w:p>
    <w:p w:rsidR="00200594" w:rsidRPr="00200594" w:rsidRDefault="00200594" w:rsidP="00200594">
      <w:pPr>
        <w:rPr>
          <w:rStyle w:val="Input"/>
          <w:lang w:val="fr-FR" w:eastAsia="zh-CN"/>
        </w:rPr>
      </w:pPr>
      <w:r w:rsidRPr="00200594">
        <w:rPr>
          <w:rStyle w:val="Input"/>
          <w:lang w:eastAsia="zh-CN"/>
        </w:rPr>
        <w:t xml:space="preserve"> </w:t>
      </w:r>
      <w:r w:rsidRPr="00200594">
        <w:rPr>
          <w:rStyle w:val="Input"/>
          <w:lang w:val="fr-FR" w:eastAsia="zh-CN"/>
        </w:rPr>
        <w:t>xlabel('x(m)')</w:t>
      </w:r>
    </w:p>
    <w:p w:rsidR="00200594" w:rsidRPr="00200594" w:rsidRDefault="00200594" w:rsidP="00200594">
      <w:pPr>
        <w:rPr>
          <w:rStyle w:val="Input"/>
          <w:lang w:val="fr-FR" w:eastAsia="zh-CN"/>
        </w:rPr>
      </w:pPr>
      <w:r w:rsidRPr="00200594">
        <w:rPr>
          <w:rStyle w:val="Input"/>
          <w:lang w:val="fr-FR" w:eastAsia="zh-CN"/>
        </w:rPr>
        <w:t xml:space="preserve"> ylabel('y(m)')</w:t>
      </w:r>
    </w:p>
    <w:p w:rsidR="00200594" w:rsidRDefault="00200594" w:rsidP="00200594">
      <w:pPr>
        <w:pStyle w:val="Normal"/>
      </w:pPr>
      <w:r w:rsidRPr="00200594">
        <w:rPr>
          <w:rStyle w:val="Input"/>
          <w:lang w:eastAsia="zh-CN"/>
        </w:rPr>
        <w:t xml:space="preserve"> </w:t>
      </w:r>
      <w:proofErr w:type="gramStart"/>
      <w:r w:rsidRPr="00200594">
        <w:rPr>
          <w:rStyle w:val="Input"/>
          <w:lang w:eastAsia="zh-CN"/>
        </w:rPr>
        <w:t>title(</w:t>
      </w:r>
      <w:proofErr w:type="gramEnd"/>
      <w:r w:rsidRPr="00200594">
        <w:rPr>
          <w:rStyle w:val="Input"/>
          <w:lang w:eastAsia="zh-CN"/>
        </w:rPr>
        <w:t>'Trajectory of a batted baseball')</w:t>
      </w:r>
      <w:r w:rsidRPr="00200594">
        <w:rPr>
          <w:rStyle w:val="Input"/>
        </w:rPr>
        <w:t xml:space="preserve"> </w:t>
      </w:r>
      <w:bookmarkEnd w:id="34"/>
      <w:r w:rsidRPr="00200594">
        <w:t xml:space="preserve"> </w:t>
      </w:r>
    </w:p>
    <w:p w:rsidR="00B028B1" w:rsidRPr="00200594" w:rsidRDefault="00B028B1" w:rsidP="00200594">
      <w:pPr>
        <w:pStyle w:val="Normal"/>
        <w:rPr>
          <w:rFonts w:hint="eastAsia"/>
        </w:rPr>
      </w:pPr>
    </w:p>
    <w:p w:rsidR="00200594" w:rsidRDefault="00200594" w:rsidP="00B028B1">
      <w:pPr>
        <w:rPr>
          <w:rStyle w:val="Output"/>
        </w:rPr>
      </w:pPr>
      <w:bookmarkStart w:id="35" w:name="OUTPUT_12"/>
      <w:r>
        <w:rPr>
          <w:rStyle w:val="Output"/>
        </w:rPr>
        <w:t xml:space="preserve">a) The maximal distance </w:t>
      </w:r>
      <w:proofErr w:type="gramStart"/>
      <w:r>
        <w:rPr>
          <w:rStyle w:val="Output"/>
        </w:rPr>
        <w:t>is137.16714824767575464(</w:t>
      </w:r>
      <w:proofErr w:type="gramEnd"/>
      <w:r>
        <w:rPr>
          <w:rStyle w:val="Output"/>
        </w:rPr>
        <w:t>m)</w:t>
      </w:r>
    </w:p>
    <w:p w:rsidR="00200594" w:rsidRDefault="00200594" w:rsidP="00B028B1">
      <w:pPr>
        <w:rPr>
          <w:rStyle w:val="Output"/>
        </w:rPr>
      </w:pPr>
      <w:r>
        <w:rPr>
          <w:rStyle w:val="Output"/>
        </w:rPr>
        <w:t xml:space="preserve">b1) </w:t>
      </w:r>
      <w:proofErr w:type="gramStart"/>
      <w:r>
        <w:rPr>
          <w:rStyle w:val="Output"/>
        </w:rPr>
        <w:t>The</w:t>
      </w:r>
      <w:proofErr w:type="gramEnd"/>
      <w:r>
        <w:rPr>
          <w:rStyle w:val="Output"/>
        </w:rPr>
        <w:t xml:space="preserve"> maximal distance with tailwind is 116.5981130833609426(m)</w:t>
      </w:r>
    </w:p>
    <w:p w:rsidR="00200594" w:rsidRDefault="00200594" w:rsidP="00B028B1">
      <w:pPr>
        <w:rPr>
          <w:rStyle w:val="Output"/>
        </w:rPr>
      </w:pPr>
      <w:r>
        <w:rPr>
          <w:rStyle w:val="Output"/>
        </w:rPr>
        <w:t xml:space="preserve">b2) </w:t>
      </w:r>
      <w:proofErr w:type="gramStart"/>
      <w:r>
        <w:rPr>
          <w:rStyle w:val="Output"/>
        </w:rPr>
        <w:t>The</w:t>
      </w:r>
      <w:proofErr w:type="gramEnd"/>
      <w:r>
        <w:rPr>
          <w:rStyle w:val="Output"/>
        </w:rPr>
        <w:t xml:space="preserve"> maximal distance with headwind is 163.6744936540115132(m)</w:t>
      </w:r>
    </w:p>
    <w:p w:rsidR="00200594" w:rsidRPr="00200594" w:rsidRDefault="00200594" w:rsidP="00200594">
      <w:pPr>
        <w:pStyle w:val="Normal"/>
      </w:pPr>
      <w:r w:rsidRPr="00200594">
        <w:rPr>
          <w:rFonts w:eastAsia="宋体" w:hint="eastAsia"/>
          <w:lang w:eastAsia="zh-CN"/>
        </w:rPr>
        <w:pict>
          <v:shape id="_x0000_i1033" type="#_x0000_t75" style="width:4in;height:252pt">
            <v:imagedata r:id="rId13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35"/>
      <w:r w:rsidRPr="00200594">
        <w:t xml:space="preserve"> </w:t>
      </w:r>
    </w:p>
    <w:p w:rsidR="00B028B1" w:rsidRDefault="00B028B1" w:rsidP="00B028B1">
      <w:pPr>
        <w:rPr>
          <w:rFonts w:eastAsia="宋体" w:hint="eastAsia"/>
          <w:lang w:eastAsia="zh-CN"/>
        </w:rPr>
      </w:pPr>
    </w:p>
    <w:p w:rsidR="00B028B1" w:rsidRDefault="00B028B1" w:rsidP="00B028B1">
      <w:pPr>
        <w:rPr>
          <w:rFonts w:eastAsia="宋体" w:hint="eastAsia"/>
          <w:lang w:eastAsia="zh-CN"/>
        </w:rPr>
      </w:pPr>
    </w:p>
    <w:p w:rsidR="00B028B1" w:rsidRPr="00B028B1" w:rsidRDefault="00B028B1" w:rsidP="005F61A6">
      <w:pPr>
        <w:pStyle w:val="2"/>
        <w:rPr>
          <w:rFonts w:eastAsia="宋体"/>
          <w:lang w:eastAsia="zh-CN"/>
        </w:rPr>
      </w:pPr>
      <w:bookmarkStart w:id="36" w:name="_Toc431936366"/>
      <w:r w:rsidRPr="00B028B1">
        <w:rPr>
          <w:rFonts w:eastAsia="宋体"/>
          <w:lang w:eastAsia="zh-CN"/>
        </w:rPr>
        <w:t>2.14</w:t>
      </w:r>
      <w:bookmarkEnd w:id="36"/>
    </w:p>
    <w:p w:rsidR="005F61A6" w:rsidRPr="005F61A6" w:rsidRDefault="005F61A6" w:rsidP="005F61A6">
      <w:pPr>
        <w:rPr>
          <w:rStyle w:val="Input"/>
          <w:lang w:eastAsia="zh-CN"/>
        </w:rPr>
      </w:pPr>
      <w:bookmarkStart w:id="37" w:name="INPUT_14"/>
      <w:r w:rsidRPr="005F61A6">
        <w:rPr>
          <w:rStyle w:val="Input"/>
          <w:lang w:eastAsia="zh-CN"/>
        </w:rPr>
        <w:t>%2-14</w:t>
      </w:r>
    </w:p>
    <w:p w:rsidR="005F61A6" w:rsidRPr="005F61A6" w:rsidRDefault="005F61A6" w:rsidP="005F61A6">
      <w:pPr>
        <w:rPr>
          <w:rStyle w:val="Input"/>
          <w:lang w:eastAsia="zh-CN"/>
        </w:rPr>
      </w:pPr>
      <w:proofErr w:type="gramStart"/>
      <w:r w:rsidRPr="005F61A6">
        <w:rPr>
          <w:rStyle w:val="Input"/>
          <w:lang w:eastAsia="zh-CN"/>
        </w:rPr>
        <w:t>clear</w:t>
      </w:r>
      <w:proofErr w:type="gramEnd"/>
      <w:r w:rsidRPr="005F61A6">
        <w:rPr>
          <w:rStyle w:val="Input"/>
          <w:lang w:eastAsia="zh-CN"/>
        </w:rPr>
        <w:t xml:space="preserve"> all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>g=9.8;</w:t>
      </w:r>
    </w:p>
    <w:p w:rsidR="005F61A6" w:rsidRPr="005F61A6" w:rsidRDefault="005F61A6" w:rsidP="005F61A6">
      <w:pPr>
        <w:rPr>
          <w:rStyle w:val="Input"/>
          <w:lang w:eastAsia="zh-CN"/>
        </w:rPr>
      </w:pPr>
      <w:proofErr w:type="gramStart"/>
      <w:r w:rsidRPr="005F61A6">
        <w:rPr>
          <w:rStyle w:val="Input"/>
          <w:lang w:eastAsia="zh-CN"/>
        </w:rPr>
        <w:t>theta=</w:t>
      </w:r>
      <w:proofErr w:type="gramEnd"/>
      <w:r w:rsidRPr="005F61A6">
        <w:rPr>
          <w:rStyle w:val="Input"/>
          <w:lang w:eastAsia="zh-CN"/>
        </w:rPr>
        <w:t>pi/4;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</w:t>
      </w:r>
      <w:proofErr w:type="gramStart"/>
      <w:r w:rsidRPr="005F61A6">
        <w:rPr>
          <w:rStyle w:val="Input"/>
          <w:lang w:eastAsia="zh-CN"/>
        </w:rPr>
        <w:t>vx5(</w:t>
      </w:r>
      <w:proofErr w:type="gramEnd"/>
      <w:r w:rsidRPr="005F61A6">
        <w:rPr>
          <w:rStyle w:val="Input"/>
          <w:lang w:eastAsia="zh-CN"/>
        </w:rPr>
        <w:t>1)=44.55*</w:t>
      </w:r>
      <w:proofErr w:type="spellStart"/>
      <w:r w:rsidRPr="005F61A6">
        <w:rPr>
          <w:rStyle w:val="Input"/>
          <w:lang w:eastAsia="zh-CN"/>
        </w:rPr>
        <w:t>cos</w:t>
      </w:r>
      <w:proofErr w:type="spellEnd"/>
      <w:r w:rsidRPr="005F61A6">
        <w:rPr>
          <w:rStyle w:val="Input"/>
          <w:lang w:eastAsia="zh-CN"/>
        </w:rPr>
        <w:t>(theta);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</w:t>
      </w:r>
      <w:proofErr w:type="gramStart"/>
      <w:r w:rsidRPr="005F61A6">
        <w:rPr>
          <w:rStyle w:val="Input"/>
          <w:lang w:eastAsia="zh-CN"/>
        </w:rPr>
        <w:t>vy5(</w:t>
      </w:r>
      <w:proofErr w:type="gramEnd"/>
      <w:r w:rsidRPr="005F61A6">
        <w:rPr>
          <w:rStyle w:val="Input"/>
          <w:lang w:eastAsia="zh-CN"/>
        </w:rPr>
        <w:t>1)=44.55*sin(theta);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</w:t>
      </w:r>
      <w:proofErr w:type="gramStart"/>
      <w:r w:rsidRPr="005F61A6">
        <w:rPr>
          <w:rStyle w:val="Input"/>
          <w:lang w:eastAsia="zh-CN"/>
        </w:rPr>
        <w:t>x5</w:t>
      </w:r>
      <w:proofErr w:type="gramEnd"/>
      <w:r w:rsidRPr="005F61A6">
        <w:rPr>
          <w:rStyle w:val="Input"/>
          <w:lang w:eastAsia="zh-CN"/>
        </w:rPr>
        <w:t>(1)=0;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</w:t>
      </w:r>
      <w:proofErr w:type="gramStart"/>
      <w:r w:rsidRPr="005F61A6">
        <w:rPr>
          <w:rStyle w:val="Input"/>
          <w:lang w:eastAsia="zh-CN"/>
        </w:rPr>
        <w:t>y5(</w:t>
      </w:r>
      <w:proofErr w:type="gramEnd"/>
      <w:r w:rsidRPr="005F61A6">
        <w:rPr>
          <w:rStyle w:val="Input"/>
          <w:lang w:eastAsia="zh-CN"/>
        </w:rPr>
        <w:t>1)=0;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</w:t>
      </w:r>
      <w:proofErr w:type="spellStart"/>
      <w:proofErr w:type="gramStart"/>
      <w:r w:rsidRPr="005F61A6">
        <w:rPr>
          <w:rStyle w:val="Input"/>
          <w:lang w:eastAsia="zh-CN"/>
        </w:rPr>
        <w:t>dt</w:t>
      </w:r>
      <w:proofErr w:type="spellEnd"/>
      <w:r w:rsidRPr="005F61A6">
        <w:rPr>
          <w:rStyle w:val="Input"/>
          <w:lang w:eastAsia="zh-CN"/>
        </w:rPr>
        <w:t>=</w:t>
      </w:r>
      <w:proofErr w:type="gramEnd"/>
      <w:r w:rsidRPr="005F61A6">
        <w:rPr>
          <w:rStyle w:val="Input"/>
          <w:lang w:eastAsia="zh-CN"/>
        </w:rPr>
        <w:t>0.01;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i=2;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</w:t>
      </w:r>
      <w:proofErr w:type="gramStart"/>
      <w:r w:rsidRPr="005F61A6">
        <w:rPr>
          <w:rStyle w:val="Input"/>
          <w:lang w:eastAsia="zh-CN"/>
        </w:rPr>
        <w:t>while</w:t>
      </w:r>
      <w:proofErr w:type="gramEnd"/>
      <w:r w:rsidRPr="005F61A6">
        <w:rPr>
          <w:rStyle w:val="Input"/>
          <w:lang w:eastAsia="zh-CN"/>
        </w:rPr>
        <w:t xml:space="preserve"> y5(i-1)&gt;=0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lastRenderedPageBreak/>
        <w:t xml:space="preserve"> 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   </w:t>
      </w:r>
      <w:proofErr w:type="gramStart"/>
      <w:r w:rsidRPr="005F61A6">
        <w:rPr>
          <w:rStyle w:val="Input"/>
          <w:lang w:eastAsia="zh-CN"/>
        </w:rPr>
        <w:t>x5</w:t>
      </w:r>
      <w:proofErr w:type="gramEnd"/>
      <w:r w:rsidRPr="005F61A6">
        <w:rPr>
          <w:rStyle w:val="Input"/>
          <w:lang w:eastAsia="zh-CN"/>
        </w:rPr>
        <w:t>(i)=x5(i-1)+vx5(i-1)*</w:t>
      </w:r>
      <w:proofErr w:type="spellStart"/>
      <w:r w:rsidRPr="005F61A6">
        <w:rPr>
          <w:rStyle w:val="Input"/>
          <w:lang w:eastAsia="zh-CN"/>
        </w:rPr>
        <w:t>dt</w:t>
      </w:r>
      <w:proofErr w:type="spellEnd"/>
      <w:r w:rsidRPr="005F61A6">
        <w:rPr>
          <w:rStyle w:val="Input"/>
          <w:lang w:eastAsia="zh-CN"/>
        </w:rPr>
        <w:t>;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   vx5(i)=vx5(i-1)-(0.0039+0.0058/(1+exp((sqrt(vx5(i-1)^2+vy5(i-1)^2)-35)/5)))*vx5(i-1)*(sqrt(vx5(i-1)^2+vy5(i-1)^2))*dt;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   </w:t>
      </w:r>
      <w:proofErr w:type="gramStart"/>
      <w:r w:rsidRPr="005F61A6">
        <w:rPr>
          <w:rStyle w:val="Input"/>
          <w:lang w:eastAsia="zh-CN"/>
        </w:rPr>
        <w:t>y5(</w:t>
      </w:r>
      <w:proofErr w:type="gramEnd"/>
      <w:r w:rsidRPr="005F61A6">
        <w:rPr>
          <w:rStyle w:val="Input"/>
          <w:lang w:eastAsia="zh-CN"/>
        </w:rPr>
        <w:t>i)=y5(i-1)+vy5(i-1)*</w:t>
      </w:r>
      <w:proofErr w:type="spellStart"/>
      <w:r w:rsidRPr="005F61A6">
        <w:rPr>
          <w:rStyle w:val="Input"/>
          <w:lang w:eastAsia="zh-CN"/>
        </w:rPr>
        <w:t>dt</w:t>
      </w:r>
      <w:proofErr w:type="spellEnd"/>
      <w:r w:rsidRPr="005F61A6">
        <w:rPr>
          <w:rStyle w:val="Input"/>
          <w:lang w:eastAsia="zh-CN"/>
        </w:rPr>
        <w:t>;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   vy5(i)=vy5(i-1)-g*dt-(0.0039+0.0058/(1+exp((sqrt(vx5(i-1)^2+vy5(i-1)^2)-35)/5)))*vy5(i-1)*(sqrt(vx5(i-1)^2+vy5(i-1)^2))*dt;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   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   i=i+1;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</w:t>
      </w:r>
      <w:proofErr w:type="gramStart"/>
      <w:r w:rsidRPr="005F61A6">
        <w:rPr>
          <w:rStyle w:val="Input"/>
          <w:lang w:eastAsia="zh-CN"/>
        </w:rPr>
        <w:t>end</w:t>
      </w:r>
      <w:proofErr w:type="gramEnd"/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</w:t>
      </w:r>
      <w:proofErr w:type="spellStart"/>
      <w:proofErr w:type="gramStart"/>
      <w:r w:rsidRPr="005F61A6">
        <w:rPr>
          <w:rStyle w:val="Input"/>
          <w:lang w:eastAsia="zh-CN"/>
        </w:rPr>
        <w:t>vx</w:t>
      </w:r>
      <w:proofErr w:type="spellEnd"/>
      <w:r w:rsidRPr="005F61A6">
        <w:rPr>
          <w:rStyle w:val="Input"/>
          <w:lang w:eastAsia="zh-CN"/>
        </w:rPr>
        <w:t>(</w:t>
      </w:r>
      <w:proofErr w:type="gramEnd"/>
      <w:r w:rsidRPr="005F61A6">
        <w:rPr>
          <w:rStyle w:val="Input"/>
          <w:lang w:eastAsia="zh-CN"/>
        </w:rPr>
        <w:t>1)=44.55*</w:t>
      </w:r>
      <w:proofErr w:type="spellStart"/>
      <w:r w:rsidRPr="005F61A6">
        <w:rPr>
          <w:rStyle w:val="Input"/>
          <w:lang w:eastAsia="zh-CN"/>
        </w:rPr>
        <w:t>cos</w:t>
      </w:r>
      <w:proofErr w:type="spellEnd"/>
      <w:r w:rsidRPr="005F61A6">
        <w:rPr>
          <w:rStyle w:val="Input"/>
          <w:lang w:eastAsia="zh-CN"/>
        </w:rPr>
        <w:t>(theta);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</w:t>
      </w:r>
      <w:proofErr w:type="spellStart"/>
      <w:proofErr w:type="gramStart"/>
      <w:r w:rsidRPr="005F61A6">
        <w:rPr>
          <w:rStyle w:val="Input"/>
          <w:lang w:eastAsia="zh-CN"/>
        </w:rPr>
        <w:t>vy</w:t>
      </w:r>
      <w:proofErr w:type="spellEnd"/>
      <w:r w:rsidRPr="005F61A6">
        <w:rPr>
          <w:rStyle w:val="Input"/>
          <w:lang w:eastAsia="zh-CN"/>
        </w:rPr>
        <w:t>(</w:t>
      </w:r>
      <w:proofErr w:type="gramEnd"/>
      <w:r w:rsidRPr="005F61A6">
        <w:rPr>
          <w:rStyle w:val="Input"/>
          <w:lang w:eastAsia="zh-CN"/>
        </w:rPr>
        <w:t>1)=44.55*sin(theta);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</w:t>
      </w:r>
      <w:proofErr w:type="gramStart"/>
      <w:r w:rsidRPr="005F61A6">
        <w:rPr>
          <w:rStyle w:val="Input"/>
          <w:lang w:eastAsia="zh-CN"/>
        </w:rPr>
        <w:t>x(</w:t>
      </w:r>
      <w:proofErr w:type="gramEnd"/>
      <w:r w:rsidRPr="005F61A6">
        <w:rPr>
          <w:rStyle w:val="Input"/>
          <w:lang w:eastAsia="zh-CN"/>
        </w:rPr>
        <w:t>1)=0;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</w:t>
      </w:r>
      <w:proofErr w:type="gramStart"/>
      <w:r w:rsidRPr="005F61A6">
        <w:rPr>
          <w:rStyle w:val="Input"/>
          <w:lang w:eastAsia="zh-CN"/>
        </w:rPr>
        <w:t>y(</w:t>
      </w:r>
      <w:proofErr w:type="gramEnd"/>
      <w:r w:rsidRPr="005F61A6">
        <w:rPr>
          <w:rStyle w:val="Input"/>
          <w:lang w:eastAsia="zh-CN"/>
        </w:rPr>
        <w:t>1)=0;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</w:t>
      </w:r>
      <w:proofErr w:type="spellStart"/>
      <w:proofErr w:type="gramStart"/>
      <w:r w:rsidRPr="005F61A6">
        <w:rPr>
          <w:rStyle w:val="Input"/>
          <w:lang w:eastAsia="zh-CN"/>
        </w:rPr>
        <w:t>dt</w:t>
      </w:r>
      <w:proofErr w:type="spellEnd"/>
      <w:r w:rsidRPr="005F61A6">
        <w:rPr>
          <w:rStyle w:val="Input"/>
          <w:lang w:eastAsia="zh-CN"/>
        </w:rPr>
        <w:t>=</w:t>
      </w:r>
      <w:proofErr w:type="gramEnd"/>
      <w:r w:rsidRPr="005F61A6">
        <w:rPr>
          <w:rStyle w:val="Input"/>
          <w:lang w:eastAsia="zh-CN"/>
        </w:rPr>
        <w:t>0.01;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i=2;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</w:t>
      </w:r>
      <w:proofErr w:type="gramStart"/>
      <w:r w:rsidRPr="005F61A6">
        <w:rPr>
          <w:rStyle w:val="Input"/>
          <w:lang w:eastAsia="zh-CN"/>
        </w:rPr>
        <w:t>while</w:t>
      </w:r>
      <w:proofErr w:type="gramEnd"/>
      <w:r w:rsidRPr="005F61A6">
        <w:rPr>
          <w:rStyle w:val="Input"/>
          <w:lang w:eastAsia="zh-CN"/>
        </w:rPr>
        <w:t xml:space="preserve"> y(i-1)&gt;=0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   </w:t>
      </w:r>
      <w:proofErr w:type="gramStart"/>
      <w:r w:rsidRPr="005F61A6">
        <w:rPr>
          <w:rStyle w:val="Input"/>
          <w:lang w:eastAsia="zh-CN"/>
        </w:rPr>
        <w:t>x(</w:t>
      </w:r>
      <w:proofErr w:type="gramEnd"/>
      <w:r w:rsidRPr="005F61A6">
        <w:rPr>
          <w:rStyle w:val="Input"/>
          <w:lang w:eastAsia="zh-CN"/>
        </w:rPr>
        <w:t>i)=x(i-1)+</w:t>
      </w:r>
      <w:proofErr w:type="spellStart"/>
      <w:r w:rsidRPr="005F61A6">
        <w:rPr>
          <w:rStyle w:val="Input"/>
          <w:lang w:eastAsia="zh-CN"/>
        </w:rPr>
        <w:t>vx</w:t>
      </w:r>
      <w:proofErr w:type="spellEnd"/>
      <w:r w:rsidRPr="005F61A6">
        <w:rPr>
          <w:rStyle w:val="Input"/>
          <w:lang w:eastAsia="zh-CN"/>
        </w:rPr>
        <w:t>(i-1)*</w:t>
      </w:r>
      <w:proofErr w:type="spellStart"/>
      <w:r w:rsidRPr="005F61A6">
        <w:rPr>
          <w:rStyle w:val="Input"/>
          <w:lang w:eastAsia="zh-CN"/>
        </w:rPr>
        <w:t>dt</w:t>
      </w:r>
      <w:proofErr w:type="spellEnd"/>
      <w:r w:rsidRPr="005F61A6">
        <w:rPr>
          <w:rStyle w:val="Input"/>
          <w:lang w:eastAsia="zh-CN"/>
        </w:rPr>
        <w:t>;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   vx(i)=vx(i-1)-(0.0039+0.0058/(1+exp((sqrt(vx(i-1)^2+vy(i-1)^2)+4.45-35)/5)))*(vx(i-1)+4.45*cos(theta))*(sqrt(vx(i-1)^2+vy(i-1)^2)+4.45)*dt;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   </w:t>
      </w:r>
      <w:proofErr w:type="gramStart"/>
      <w:r w:rsidRPr="005F61A6">
        <w:rPr>
          <w:rStyle w:val="Input"/>
          <w:lang w:eastAsia="zh-CN"/>
        </w:rPr>
        <w:t>y(</w:t>
      </w:r>
      <w:proofErr w:type="gramEnd"/>
      <w:r w:rsidRPr="005F61A6">
        <w:rPr>
          <w:rStyle w:val="Input"/>
          <w:lang w:eastAsia="zh-CN"/>
        </w:rPr>
        <w:t>i)=y(i-1)+</w:t>
      </w:r>
      <w:proofErr w:type="spellStart"/>
      <w:r w:rsidRPr="005F61A6">
        <w:rPr>
          <w:rStyle w:val="Input"/>
          <w:lang w:eastAsia="zh-CN"/>
        </w:rPr>
        <w:t>vy</w:t>
      </w:r>
      <w:proofErr w:type="spellEnd"/>
      <w:r w:rsidRPr="005F61A6">
        <w:rPr>
          <w:rStyle w:val="Input"/>
          <w:lang w:eastAsia="zh-CN"/>
        </w:rPr>
        <w:t>(i-1)*</w:t>
      </w:r>
      <w:proofErr w:type="spellStart"/>
      <w:r w:rsidRPr="005F61A6">
        <w:rPr>
          <w:rStyle w:val="Input"/>
          <w:lang w:eastAsia="zh-CN"/>
        </w:rPr>
        <w:t>dt</w:t>
      </w:r>
      <w:proofErr w:type="spellEnd"/>
      <w:r w:rsidRPr="005F61A6">
        <w:rPr>
          <w:rStyle w:val="Input"/>
          <w:lang w:eastAsia="zh-CN"/>
        </w:rPr>
        <w:t>;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   vy(i)=vy(i-1)-g*dt-(0.0039+0.0058/(1+exp((sqrt(vx(i-1)^2+vy(i-1)^2)+4.45-35)/5)))*(vy(i-1)+4.45*sin(theta))*(sqrt(vx(i-1)^2+vy(i-1)^2)+4.45)*dt;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   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   i=i+1;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</w:t>
      </w:r>
      <w:proofErr w:type="gramStart"/>
      <w:r w:rsidRPr="005F61A6">
        <w:rPr>
          <w:rStyle w:val="Input"/>
          <w:lang w:eastAsia="zh-CN"/>
        </w:rPr>
        <w:t>end</w:t>
      </w:r>
      <w:proofErr w:type="gramEnd"/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</w:t>
      </w:r>
      <w:proofErr w:type="gramStart"/>
      <w:r w:rsidRPr="005F61A6">
        <w:rPr>
          <w:rStyle w:val="Input"/>
          <w:lang w:eastAsia="zh-CN"/>
        </w:rPr>
        <w:t>hold</w:t>
      </w:r>
      <w:proofErr w:type="gramEnd"/>
      <w:r w:rsidRPr="005F61A6">
        <w:rPr>
          <w:rStyle w:val="Input"/>
          <w:lang w:eastAsia="zh-CN"/>
        </w:rPr>
        <w:t xml:space="preserve"> on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</w:t>
      </w:r>
      <w:proofErr w:type="gramStart"/>
      <w:r w:rsidRPr="005F61A6">
        <w:rPr>
          <w:rStyle w:val="Input"/>
          <w:lang w:eastAsia="zh-CN"/>
        </w:rPr>
        <w:t>box</w:t>
      </w:r>
      <w:proofErr w:type="gramEnd"/>
      <w:r w:rsidRPr="005F61A6">
        <w:rPr>
          <w:rStyle w:val="Input"/>
          <w:lang w:eastAsia="zh-CN"/>
        </w:rPr>
        <w:t xml:space="preserve"> on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</w:t>
      </w:r>
      <w:proofErr w:type="gramStart"/>
      <w:r w:rsidRPr="005F61A6">
        <w:rPr>
          <w:rStyle w:val="Input"/>
          <w:lang w:eastAsia="zh-CN"/>
        </w:rPr>
        <w:t>plot(</w:t>
      </w:r>
      <w:proofErr w:type="gramEnd"/>
      <w:r w:rsidRPr="005F61A6">
        <w:rPr>
          <w:rStyle w:val="Input"/>
          <w:lang w:eastAsia="zh-CN"/>
        </w:rPr>
        <w:t>x5,y5,'b.','MarkerSize',4)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</w:t>
      </w:r>
      <w:proofErr w:type="gramStart"/>
      <w:r w:rsidRPr="005F61A6">
        <w:rPr>
          <w:rStyle w:val="Input"/>
          <w:lang w:eastAsia="zh-CN"/>
        </w:rPr>
        <w:t>plot(</w:t>
      </w:r>
      <w:proofErr w:type="gramEnd"/>
      <w:r w:rsidRPr="005F61A6">
        <w:rPr>
          <w:rStyle w:val="Input"/>
          <w:lang w:eastAsia="zh-CN"/>
        </w:rPr>
        <w:t>x,y,'r.','MarkerSize',4)</w:t>
      </w:r>
    </w:p>
    <w:p w:rsidR="005F61A6" w:rsidRPr="005F61A6" w:rsidRDefault="005F61A6" w:rsidP="005F61A6">
      <w:pPr>
        <w:rPr>
          <w:rStyle w:val="Input"/>
          <w:lang w:val="fr-FR" w:eastAsia="zh-CN"/>
        </w:rPr>
      </w:pPr>
      <w:r w:rsidRPr="005F61A6">
        <w:rPr>
          <w:rStyle w:val="Input"/>
          <w:lang w:eastAsia="zh-CN"/>
        </w:rPr>
        <w:t xml:space="preserve"> </w:t>
      </w:r>
      <w:r w:rsidRPr="005F61A6">
        <w:rPr>
          <w:rStyle w:val="Input"/>
          <w:lang w:val="fr-FR" w:eastAsia="zh-CN"/>
        </w:rPr>
        <w:t>xlabel('x(m)')</w:t>
      </w:r>
    </w:p>
    <w:p w:rsidR="005F61A6" w:rsidRPr="005F61A6" w:rsidRDefault="005F61A6" w:rsidP="005F61A6">
      <w:pPr>
        <w:rPr>
          <w:rStyle w:val="Input"/>
          <w:lang w:val="fr-FR" w:eastAsia="zh-CN"/>
        </w:rPr>
      </w:pPr>
      <w:r w:rsidRPr="005F61A6">
        <w:rPr>
          <w:rStyle w:val="Input"/>
          <w:lang w:val="fr-FR" w:eastAsia="zh-CN"/>
        </w:rPr>
        <w:t xml:space="preserve"> ylabel('y(m)')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val="fr-FR" w:eastAsia="zh-CN"/>
        </w:rPr>
        <w:t xml:space="preserve"> </w:t>
      </w:r>
      <w:proofErr w:type="gramStart"/>
      <w:r w:rsidRPr="005F61A6">
        <w:rPr>
          <w:rStyle w:val="Input"/>
          <w:lang w:eastAsia="zh-CN"/>
        </w:rPr>
        <w:t>title(</w:t>
      </w:r>
      <w:proofErr w:type="gramEnd"/>
      <w:r w:rsidRPr="005F61A6">
        <w:rPr>
          <w:rStyle w:val="Input"/>
          <w:lang w:eastAsia="zh-CN"/>
        </w:rPr>
        <w:t>'trajectory of a batted baseball')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</w:t>
      </w:r>
      <w:proofErr w:type="gramStart"/>
      <w:r w:rsidRPr="005F61A6">
        <w:rPr>
          <w:rStyle w:val="Input"/>
          <w:lang w:eastAsia="zh-CN"/>
        </w:rPr>
        <w:t>text(</w:t>
      </w:r>
      <w:proofErr w:type="gramEnd"/>
      <w:r w:rsidRPr="005F61A6">
        <w:rPr>
          <w:rStyle w:val="Input"/>
          <w:lang w:eastAsia="zh-CN"/>
        </w:rPr>
        <w:t>40,20,'with a tailwind of 10mph')</w:t>
      </w:r>
    </w:p>
    <w:p w:rsidR="005F61A6" w:rsidRPr="005F61A6" w:rsidRDefault="005F61A6" w:rsidP="005F61A6">
      <w:pPr>
        <w:rPr>
          <w:rStyle w:val="Input"/>
          <w:lang w:eastAsia="zh-CN"/>
        </w:rPr>
      </w:pPr>
      <w:r w:rsidRPr="005F61A6">
        <w:rPr>
          <w:rStyle w:val="Input"/>
          <w:lang w:eastAsia="zh-CN"/>
        </w:rPr>
        <w:t xml:space="preserve"> </w:t>
      </w:r>
      <w:proofErr w:type="gramStart"/>
      <w:r w:rsidRPr="005F61A6">
        <w:rPr>
          <w:rStyle w:val="Input"/>
          <w:lang w:eastAsia="zh-CN"/>
        </w:rPr>
        <w:t>text(</w:t>
      </w:r>
      <w:proofErr w:type="gramEnd"/>
      <w:r w:rsidRPr="005F61A6">
        <w:rPr>
          <w:rStyle w:val="Input"/>
          <w:lang w:eastAsia="zh-CN"/>
        </w:rPr>
        <w:t>80,30,'no wind')</w:t>
      </w:r>
    </w:p>
    <w:p w:rsidR="005F61A6" w:rsidRPr="005F61A6" w:rsidRDefault="005F61A6" w:rsidP="005F61A6">
      <w:pPr>
        <w:rPr>
          <w:rStyle w:val="Input"/>
          <w:lang w:eastAsia="zh-CN"/>
        </w:rPr>
      </w:pPr>
      <w:proofErr w:type="gramStart"/>
      <w:r w:rsidRPr="005F61A6">
        <w:rPr>
          <w:rStyle w:val="Input"/>
          <w:lang w:eastAsia="zh-CN"/>
        </w:rPr>
        <w:t>grid</w:t>
      </w:r>
      <w:proofErr w:type="gramEnd"/>
      <w:r w:rsidRPr="005F61A6">
        <w:rPr>
          <w:rStyle w:val="Input"/>
          <w:lang w:eastAsia="zh-CN"/>
        </w:rPr>
        <w:t xml:space="preserve"> on </w:t>
      </w:r>
    </w:p>
    <w:p w:rsidR="005F61A6" w:rsidRPr="005F61A6" w:rsidRDefault="005F61A6" w:rsidP="005F61A6">
      <w:pPr>
        <w:rPr>
          <w:rStyle w:val="Input"/>
          <w:lang w:eastAsia="zh-CN"/>
        </w:rPr>
      </w:pPr>
      <w:proofErr w:type="gramStart"/>
      <w:r w:rsidRPr="005F61A6">
        <w:rPr>
          <w:rStyle w:val="Input"/>
          <w:lang w:eastAsia="zh-CN"/>
        </w:rPr>
        <w:t>box</w:t>
      </w:r>
      <w:proofErr w:type="gramEnd"/>
      <w:r w:rsidRPr="005F61A6">
        <w:rPr>
          <w:rStyle w:val="Input"/>
          <w:lang w:eastAsia="zh-CN"/>
        </w:rPr>
        <w:t xml:space="preserve"> on </w:t>
      </w:r>
    </w:p>
    <w:p w:rsidR="005F61A6" w:rsidRDefault="005F61A6" w:rsidP="005F61A6">
      <w:pPr>
        <w:pStyle w:val="Normal"/>
      </w:pPr>
      <w:proofErr w:type="gramStart"/>
      <w:r w:rsidRPr="005F61A6">
        <w:rPr>
          <w:rStyle w:val="Input"/>
          <w:lang w:eastAsia="zh-CN"/>
        </w:rPr>
        <w:t>axis</w:t>
      </w:r>
      <w:proofErr w:type="gramEnd"/>
      <w:r w:rsidRPr="005F61A6">
        <w:rPr>
          <w:rStyle w:val="Input"/>
          <w:lang w:eastAsia="zh-CN"/>
        </w:rPr>
        <w:t xml:space="preserve"> tight</w:t>
      </w:r>
      <w:r w:rsidRPr="005F61A6">
        <w:rPr>
          <w:rStyle w:val="Input"/>
        </w:rPr>
        <w:t xml:space="preserve"> </w:t>
      </w:r>
      <w:bookmarkEnd w:id="37"/>
      <w:r w:rsidRPr="005F61A6">
        <w:t xml:space="preserve"> </w:t>
      </w:r>
    </w:p>
    <w:p w:rsidR="00B028B1" w:rsidRPr="005F61A6" w:rsidRDefault="00B028B1" w:rsidP="005F61A6">
      <w:pPr>
        <w:pStyle w:val="Normal"/>
        <w:rPr>
          <w:rFonts w:hint="eastAsia"/>
        </w:rPr>
      </w:pPr>
    </w:p>
    <w:p w:rsidR="005F61A6" w:rsidRPr="005F61A6" w:rsidRDefault="005F61A6" w:rsidP="005F61A6">
      <w:pPr>
        <w:pStyle w:val="Normal"/>
      </w:pPr>
      <w:bookmarkStart w:id="38" w:name="OUTPUT_14"/>
      <w:r w:rsidRPr="005F61A6">
        <w:rPr>
          <w:rFonts w:eastAsia="宋体" w:hint="eastAsia"/>
          <w:lang w:eastAsia="zh-CN"/>
        </w:rPr>
        <w:lastRenderedPageBreak/>
        <w:pict>
          <v:shape id="_x0000_i1034" type="#_x0000_t75" style="width:4in;height:252pt">
            <v:imagedata r:id="rId14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38"/>
      <w:r w:rsidRPr="005F61A6">
        <w:t xml:space="preserve"> </w:t>
      </w:r>
    </w:p>
    <w:p w:rsidR="00B028B1" w:rsidRPr="00775205" w:rsidRDefault="00B028B1" w:rsidP="005F61A6">
      <w:pPr>
        <w:pStyle w:val="Normal"/>
        <w:rPr>
          <w:rFonts w:eastAsia="宋体" w:hint="eastAsia"/>
          <w:lang w:eastAsia="zh-CN"/>
        </w:rPr>
      </w:pPr>
    </w:p>
    <w:p w:rsidR="00C277E0" w:rsidRPr="00C277E0" w:rsidRDefault="00C277E0" w:rsidP="00C277E0">
      <w:pPr>
        <w:pStyle w:val="2"/>
        <w:rPr>
          <w:rFonts w:hint="eastAsia"/>
        </w:rPr>
      </w:pPr>
      <w:bookmarkStart w:id="39" w:name="_Toc431936367"/>
      <w:r w:rsidRPr="00C277E0">
        <w:rPr>
          <w:rFonts w:hint="eastAsia"/>
        </w:rPr>
        <w:t>2.15</w:t>
      </w:r>
      <w:bookmarkEnd w:id="39"/>
    </w:p>
    <w:p w:rsidR="00C277E0" w:rsidRPr="00775205" w:rsidRDefault="00C277E0" w:rsidP="00C277E0">
      <w:pPr>
        <w:pStyle w:val="Normal"/>
        <w:rPr>
          <w:rFonts w:eastAsia="宋体" w:hint="eastAsia"/>
          <w:lang w:eastAsia="zh-CN"/>
        </w:rPr>
      </w:pPr>
      <w:bookmarkStart w:id="40" w:name="INPUT_16"/>
      <w:r w:rsidRPr="00C277E0">
        <w:rPr>
          <w:rStyle w:val="Input"/>
          <w:rFonts w:hint="eastAsia"/>
        </w:rPr>
        <w:t>%</w:t>
      </w:r>
      <w:r w:rsidRPr="00C277E0">
        <w:rPr>
          <w:rStyle w:val="Input"/>
        </w:rPr>
        <w:t xml:space="preserve"> </w:t>
      </w:r>
      <w:bookmarkEnd w:id="40"/>
      <w:r w:rsidRPr="00C277E0">
        <w:t xml:space="preserve"> </w:t>
      </w:r>
    </w:p>
    <w:p w:rsidR="00C277E0" w:rsidRPr="00775205" w:rsidRDefault="00C277E0" w:rsidP="005F61A6">
      <w:pPr>
        <w:pStyle w:val="Normal"/>
        <w:rPr>
          <w:rFonts w:eastAsia="宋体" w:hint="eastAsia"/>
          <w:lang w:eastAsia="zh-CN"/>
        </w:rPr>
      </w:pPr>
    </w:p>
    <w:p w:rsidR="00C277E0" w:rsidRPr="00775205" w:rsidRDefault="00C277E0" w:rsidP="005F61A6">
      <w:pPr>
        <w:pStyle w:val="Normal"/>
        <w:rPr>
          <w:rFonts w:eastAsia="宋体" w:hint="eastAsia"/>
          <w:lang w:eastAsia="zh-CN"/>
        </w:rPr>
      </w:pPr>
    </w:p>
    <w:p w:rsidR="00B028B1" w:rsidRPr="00B028B1" w:rsidRDefault="00B028B1" w:rsidP="005F3764">
      <w:pPr>
        <w:pStyle w:val="2"/>
        <w:rPr>
          <w:rFonts w:eastAsia="宋体"/>
          <w:lang w:eastAsia="zh-CN"/>
        </w:rPr>
      </w:pPr>
      <w:bookmarkStart w:id="41" w:name="_Toc431936368"/>
      <w:r w:rsidRPr="00B028B1">
        <w:rPr>
          <w:rFonts w:eastAsia="宋体"/>
          <w:lang w:eastAsia="zh-CN"/>
        </w:rPr>
        <w:t>2.1</w:t>
      </w:r>
      <w:r w:rsidR="008911F0">
        <w:rPr>
          <w:rFonts w:eastAsia="宋体" w:hint="eastAsia"/>
          <w:lang w:eastAsia="zh-CN"/>
        </w:rPr>
        <w:t>6</w:t>
      </w:r>
      <w:bookmarkEnd w:id="41"/>
    </w:p>
    <w:p w:rsidR="009A6E16" w:rsidRPr="009A6E16" w:rsidRDefault="009A6E16" w:rsidP="009A6E16">
      <w:pPr>
        <w:rPr>
          <w:rStyle w:val="Input"/>
          <w:lang w:eastAsia="zh-CN"/>
        </w:rPr>
      </w:pPr>
      <w:bookmarkStart w:id="42" w:name="INPUT_15"/>
      <w:proofErr w:type="gramStart"/>
      <w:r w:rsidRPr="009A6E16">
        <w:rPr>
          <w:rStyle w:val="Input"/>
          <w:lang w:eastAsia="zh-CN"/>
        </w:rPr>
        <w:t>clear</w:t>
      </w:r>
      <w:proofErr w:type="gramEnd"/>
      <w:r w:rsidRPr="009A6E16">
        <w:rPr>
          <w:rStyle w:val="Input"/>
          <w:lang w:eastAsia="zh-CN"/>
        </w:rPr>
        <w:t xml:space="preserve"> all</w:t>
      </w:r>
    </w:p>
    <w:p w:rsidR="009A6E16" w:rsidRPr="009A6E16" w:rsidRDefault="009A6E16" w:rsidP="009A6E16">
      <w:pPr>
        <w:rPr>
          <w:rStyle w:val="Input"/>
          <w:lang w:eastAsia="zh-CN"/>
        </w:rPr>
      </w:pPr>
      <w:r w:rsidRPr="009A6E16">
        <w:rPr>
          <w:rStyle w:val="Input"/>
          <w:lang w:eastAsia="zh-CN"/>
        </w:rPr>
        <w:t>g=9.8;</w:t>
      </w:r>
    </w:p>
    <w:p w:rsidR="009A6E16" w:rsidRPr="009A6E16" w:rsidRDefault="009A6E16" w:rsidP="009A6E16">
      <w:pPr>
        <w:rPr>
          <w:rStyle w:val="Input"/>
          <w:lang w:eastAsia="zh-CN"/>
        </w:rPr>
      </w:pPr>
      <w:proofErr w:type="gramStart"/>
      <w:r w:rsidRPr="009A6E16">
        <w:rPr>
          <w:rStyle w:val="Input"/>
          <w:lang w:eastAsia="zh-CN"/>
        </w:rPr>
        <w:t>theta=</w:t>
      </w:r>
      <w:proofErr w:type="gramEnd"/>
      <w:r w:rsidRPr="009A6E16">
        <w:rPr>
          <w:rStyle w:val="Input"/>
          <w:lang w:eastAsia="zh-CN"/>
        </w:rPr>
        <w:t>pi/4;</w:t>
      </w:r>
    </w:p>
    <w:p w:rsidR="009A6E16" w:rsidRPr="009A6E16" w:rsidRDefault="009A6E16" w:rsidP="009A6E16">
      <w:pPr>
        <w:rPr>
          <w:rStyle w:val="Input"/>
          <w:lang w:eastAsia="zh-CN"/>
        </w:rPr>
      </w:pPr>
      <w:r w:rsidRPr="009A6E16">
        <w:rPr>
          <w:rStyle w:val="Input"/>
          <w:lang w:eastAsia="zh-CN"/>
        </w:rPr>
        <w:t xml:space="preserve"> </w:t>
      </w:r>
    </w:p>
    <w:p w:rsidR="009A6E16" w:rsidRPr="009A6E16" w:rsidRDefault="009A6E16" w:rsidP="009A6E16">
      <w:pPr>
        <w:rPr>
          <w:rStyle w:val="Input"/>
          <w:lang w:eastAsia="zh-CN"/>
        </w:rPr>
      </w:pPr>
      <w:proofErr w:type="gramStart"/>
      <w:r w:rsidRPr="009A6E16">
        <w:rPr>
          <w:rStyle w:val="Input"/>
          <w:lang w:eastAsia="zh-CN"/>
        </w:rPr>
        <w:t>for</w:t>
      </w:r>
      <w:proofErr w:type="gramEnd"/>
      <w:r w:rsidRPr="009A6E16">
        <w:rPr>
          <w:rStyle w:val="Input"/>
          <w:lang w:eastAsia="zh-CN"/>
        </w:rPr>
        <w:t xml:space="preserve"> v=44.55:0.5:84.55 </w:t>
      </w:r>
    </w:p>
    <w:p w:rsidR="009A6E16" w:rsidRPr="009A6E16" w:rsidRDefault="009A6E16" w:rsidP="009A6E16">
      <w:pPr>
        <w:rPr>
          <w:rStyle w:val="Input"/>
          <w:lang w:eastAsia="zh-CN"/>
        </w:rPr>
      </w:pPr>
      <w:r w:rsidRPr="009A6E16">
        <w:rPr>
          <w:rStyle w:val="Input"/>
          <w:lang w:eastAsia="zh-CN"/>
        </w:rPr>
        <w:t xml:space="preserve"> </w:t>
      </w:r>
      <w:proofErr w:type="gramStart"/>
      <w:r w:rsidRPr="009A6E16">
        <w:rPr>
          <w:rStyle w:val="Input"/>
          <w:lang w:eastAsia="zh-CN"/>
        </w:rPr>
        <w:t>vx5(</w:t>
      </w:r>
      <w:proofErr w:type="gramEnd"/>
      <w:r w:rsidRPr="009A6E16">
        <w:rPr>
          <w:rStyle w:val="Input"/>
          <w:lang w:eastAsia="zh-CN"/>
        </w:rPr>
        <w:t>1)=v*</w:t>
      </w:r>
      <w:proofErr w:type="spellStart"/>
      <w:r w:rsidRPr="009A6E16">
        <w:rPr>
          <w:rStyle w:val="Input"/>
          <w:lang w:eastAsia="zh-CN"/>
        </w:rPr>
        <w:t>cos</w:t>
      </w:r>
      <w:proofErr w:type="spellEnd"/>
      <w:r w:rsidRPr="009A6E16">
        <w:rPr>
          <w:rStyle w:val="Input"/>
          <w:lang w:eastAsia="zh-CN"/>
        </w:rPr>
        <w:t>(theta);</w:t>
      </w:r>
    </w:p>
    <w:p w:rsidR="009A6E16" w:rsidRPr="009A6E16" w:rsidRDefault="009A6E16" w:rsidP="009A6E16">
      <w:pPr>
        <w:rPr>
          <w:rStyle w:val="Input"/>
          <w:lang w:eastAsia="zh-CN"/>
        </w:rPr>
      </w:pPr>
      <w:r w:rsidRPr="009A6E16">
        <w:rPr>
          <w:rStyle w:val="Input"/>
          <w:lang w:eastAsia="zh-CN"/>
        </w:rPr>
        <w:t xml:space="preserve"> </w:t>
      </w:r>
      <w:proofErr w:type="gramStart"/>
      <w:r w:rsidRPr="009A6E16">
        <w:rPr>
          <w:rStyle w:val="Input"/>
          <w:lang w:eastAsia="zh-CN"/>
        </w:rPr>
        <w:t>vy5(</w:t>
      </w:r>
      <w:proofErr w:type="gramEnd"/>
      <w:r w:rsidRPr="009A6E16">
        <w:rPr>
          <w:rStyle w:val="Input"/>
          <w:lang w:eastAsia="zh-CN"/>
        </w:rPr>
        <w:t>1)=v*sin(theta);</w:t>
      </w:r>
    </w:p>
    <w:p w:rsidR="009A6E16" w:rsidRPr="009A6E16" w:rsidRDefault="009A6E16" w:rsidP="009A6E16">
      <w:pPr>
        <w:rPr>
          <w:rStyle w:val="Input"/>
          <w:lang w:eastAsia="zh-CN"/>
        </w:rPr>
      </w:pPr>
      <w:r w:rsidRPr="009A6E16">
        <w:rPr>
          <w:rStyle w:val="Input"/>
          <w:lang w:eastAsia="zh-CN"/>
        </w:rPr>
        <w:t xml:space="preserve"> </w:t>
      </w:r>
      <w:proofErr w:type="gramStart"/>
      <w:r w:rsidRPr="009A6E16">
        <w:rPr>
          <w:rStyle w:val="Input"/>
          <w:lang w:eastAsia="zh-CN"/>
        </w:rPr>
        <w:t>x5</w:t>
      </w:r>
      <w:proofErr w:type="gramEnd"/>
      <w:r w:rsidRPr="009A6E16">
        <w:rPr>
          <w:rStyle w:val="Input"/>
          <w:lang w:eastAsia="zh-CN"/>
        </w:rPr>
        <w:t>(1)=0;</w:t>
      </w:r>
    </w:p>
    <w:p w:rsidR="009A6E16" w:rsidRPr="009A6E16" w:rsidRDefault="009A6E16" w:rsidP="009A6E16">
      <w:pPr>
        <w:rPr>
          <w:rStyle w:val="Input"/>
          <w:lang w:eastAsia="zh-CN"/>
        </w:rPr>
      </w:pPr>
      <w:r w:rsidRPr="009A6E16">
        <w:rPr>
          <w:rStyle w:val="Input"/>
          <w:lang w:eastAsia="zh-CN"/>
        </w:rPr>
        <w:t xml:space="preserve"> </w:t>
      </w:r>
      <w:proofErr w:type="gramStart"/>
      <w:r w:rsidRPr="009A6E16">
        <w:rPr>
          <w:rStyle w:val="Input"/>
          <w:lang w:eastAsia="zh-CN"/>
        </w:rPr>
        <w:t>y5(</w:t>
      </w:r>
      <w:proofErr w:type="gramEnd"/>
      <w:r w:rsidRPr="009A6E16">
        <w:rPr>
          <w:rStyle w:val="Input"/>
          <w:lang w:eastAsia="zh-CN"/>
        </w:rPr>
        <w:t>1)=0;</w:t>
      </w:r>
    </w:p>
    <w:p w:rsidR="009A6E16" w:rsidRPr="009A6E16" w:rsidRDefault="009A6E16" w:rsidP="009A6E16">
      <w:pPr>
        <w:rPr>
          <w:rStyle w:val="Input"/>
          <w:lang w:eastAsia="zh-CN"/>
        </w:rPr>
      </w:pPr>
      <w:r w:rsidRPr="009A6E16">
        <w:rPr>
          <w:rStyle w:val="Input"/>
          <w:lang w:eastAsia="zh-CN"/>
        </w:rPr>
        <w:t xml:space="preserve"> </w:t>
      </w:r>
    </w:p>
    <w:p w:rsidR="009A6E16" w:rsidRPr="009A6E16" w:rsidRDefault="009A6E16" w:rsidP="009A6E16">
      <w:pPr>
        <w:rPr>
          <w:rStyle w:val="Input"/>
          <w:lang w:eastAsia="zh-CN"/>
        </w:rPr>
      </w:pPr>
      <w:r w:rsidRPr="009A6E16">
        <w:rPr>
          <w:rStyle w:val="Input"/>
          <w:lang w:eastAsia="zh-CN"/>
        </w:rPr>
        <w:t xml:space="preserve"> </w:t>
      </w:r>
      <w:proofErr w:type="spellStart"/>
      <w:proofErr w:type="gramStart"/>
      <w:r w:rsidRPr="009A6E16">
        <w:rPr>
          <w:rStyle w:val="Input"/>
          <w:lang w:eastAsia="zh-CN"/>
        </w:rPr>
        <w:t>dt</w:t>
      </w:r>
      <w:proofErr w:type="spellEnd"/>
      <w:r w:rsidRPr="009A6E16">
        <w:rPr>
          <w:rStyle w:val="Input"/>
          <w:lang w:eastAsia="zh-CN"/>
        </w:rPr>
        <w:t>=</w:t>
      </w:r>
      <w:proofErr w:type="gramEnd"/>
      <w:r w:rsidRPr="009A6E16">
        <w:rPr>
          <w:rStyle w:val="Input"/>
          <w:lang w:eastAsia="zh-CN"/>
        </w:rPr>
        <w:t>0.01;</w:t>
      </w:r>
    </w:p>
    <w:p w:rsidR="009A6E16" w:rsidRPr="009A6E16" w:rsidRDefault="009A6E16" w:rsidP="009A6E16">
      <w:pPr>
        <w:rPr>
          <w:rStyle w:val="Input"/>
          <w:lang w:eastAsia="zh-CN"/>
        </w:rPr>
      </w:pPr>
      <w:r w:rsidRPr="009A6E16">
        <w:rPr>
          <w:rStyle w:val="Input"/>
          <w:lang w:eastAsia="zh-CN"/>
        </w:rPr>
        <w:t xml:space="preserve"> i=2;</w:t>
      </w:r>
    </w:p>
    <w:p w:rsidR="009A6E16" w:rsidRPr="009A6E16" w:rsidRDefault="009A6E16" w:rsidP="009A6E16">
      <w:pPr>
        <w:rPr>
          <w:rStyle w:val="Input"/>
          <w:lang w:eastAsia="zh-CN"/>
        </w:rPr>
      </w:pPr>
      <w:r w:rsidRPr="009A6E16">
        <w:rPr>
          <w:rStyle w:val="Input"/>
          <w:lang w:eastAsia="zh-CN"/>
        </w:rPr>
        <w:t xml:space="preserve"> </w:t>
      </w:r>
    </w:p>
    <w:p w:rsidR="009A6E16" w:rsidRPr="009A6E16" w:rsidRDefault="009A6E16" w:rsidP="009A6E16">
      <w:pPr>
        <w:rPr>
          <w:rStyle w:val="Input"/>
          <w:lang w:eastAsia="zh-CN"/>
        </w:rPr>
      </w:pPr>
      <w:r w:rsidRPr="009A6E16">
        <w:rPr>
          <w:rStyle w:val="Input"/>
          <w:lang w:eastAsia="zh-CN"/>
        </w:rPr>
        <w:t xml:space="preserve"> </w:t>
      </w:r>
      <w:proofErr w:type="gramStart"/>
      <w:r w:rsidRPr="009A6E16">
        <w:rPr>
          <w:rStyle w:val="Input"/>
          <w:lang w:eastAsia="zh-CN"/>
        </w:rPr>
        <w:t>while</w:t>
      </w:r>
      <w:proofErr w:type="gramEnd"/>
      <w:r w:rsidRPr="009A6E16">
        <w:rPr>
          <w:rStyle w:val="Input"/>
          <w:lang w:eastAsia="zh-CN"/>
        </w:rPr>
        <w:t xml:space="preserve"> y5(i-1)&gt;=0</w:t>
      </w:r>
    </w:p>
    <w:p w:rsidR="009A6E16" w:rsidRPr="009A6E16" w:rsidRDefault="009A6E16" w:rsidP="009A6E16">
      <w:pPr>
        <w:rPr>
          <w:rStyle w:val="Input"/>
          <w:lang w:eastAsia="zh-CN"/>
        </w:rPr>
      </w:pPr>
      <w:r w:rsidRPr="009A6E16">
        <w:rPr>
          <w:rStyle w:val="Input"/>
          <w:lang w:eastAsia="zh-CN"/>
        </w:rPr>
        <w:t xml:space="preserve"> </w:t>
      </w:r>
    </w:p>
    <w:p w:rsidR="009A6E16" w:rsidRPr="009A6E16" w:rsidRDefault="009A6E16" w:rsidP="009A6E16">
      <w:pPr>
        <w:rPr>
          <w:rStyle w:val="Input"/>
          <w:lang w:eastAsia="zh-CN"/>
        </w:rPr>
      </w:pPr>
      <w:r w:rsidRPr="009A6E16">
        <w:rPr>
          <w:rStyle w:val="Input"/>
          <w:lang w:eastAsia="zh-CN"/>
        </w:rPr>
        <w:t xml:space="preserve">    </w:t>
      </w:r>
      <w:proofErr w:type="gramStart"/>
      <w:r w:rsidRPr="009A6E16">
        <w:rPr>
          <w:rStyle w:val="Input"/>
          <w:lang w:eastAsia="zh-CN"/>
        </w:rPr>
        <w:t>x5</w:t>
      </w:r>
      <w:proofErr w:type="gramEnd"/>
      <w:r w:rsidRPr="009A6E16">
        <w:rPr>
          <w:rStyle w:val="Input"/>
          <w:lang w:eastAsia="zh-CN"/>
        </w:rPr>
        <w:t>(i)=x5(i-1)+vx5(i-1)*</w:t>
      </w:r>
      <w:proofErr w:type="spellStart"/>
      <w:r w:rsidRPr="009A6E16">
        <w:rPr>
          <w:rStyle w:val="Input"/>
          <w:lang w:eastAsia="zh-CN"/>
        </w:rPr>
        <w:t>dt</w:t>
      </w:r>
      <w:proofErr w:type="spellEnd"/>
      <w:r w:rsidRPr="009A6E16">
        <w:rPr>
          <w:rStyle w:val="Input"/>
          <w:lang w:eastAsia="zh-CN"/>
        </w:rPr>
        <w:t>;</w:t>
      </w:r>
    </w:p>
    <w:p w:rsidR="009A6E16" w:rsidRPr="009A6E16" w:rsidRDefault="009A6E16" w:rsidP="009A6E16">
      <w:pPr>
        <w:rPr>
          <w:rStyle w:val="Input"/>
          <w:lang w:eastAsia="zh-CN"/>
        </w:rPr>
      </w:pPr>
      <w:r w:rsidRPr="009A6E16">
        <w:rPr>
          <w:rStyle w:val="Input"/>
          <w:lang w:eastAsia="zh-CN"/>
        </w:rPr>
        <w:t xml:space="preserve">    vx5(i)=vx5(i-1)-(0.0039+0.0058/(1+exp((sqrt(vx5(i-1)^2+vy5(i-1)^2)-35)/5)))*vx5(i-1)*(sqrt(vx5(i-1)^2+vy5(i-1)^2))*dt;</w:t>
      </w:r>
    </w:p>
    <w:p w:rsidR="009A6E16" w:rsidRPr="009A6E16" w:rsidRDefault="009A6E16" w:rsidP="009A6E16">
      <w:pPr>
        <w:rPr>
          <w:rStyle w:val="Input"/>
          <w:lang w:eastAsia="zh-CN"/>
        </w:rPr>
      </w:pPr>
      <w:r w:rsidRPr="009A6E16">
        <w:rPr>
          <w:rStyle w:val="Input"/>
          <w:lang w:eastAsia="zh-CN"/>
        </w:rPr>
        <w:t xml:space="preserve">    </w:t>
      </w:r>
      <w:proofErr w:type="gramStart"/>
      <w:r w:rsidRPr="009A6E16">
        <w:rPr>
          <w:rStyle w:val="Input"/>
          <w:lang w:eastAsia="zh-CN"/>
        </w:rPr>
        <w:t>y5(</w:t>
      </w:r>
      <w:proofErr w:type="gramEnd"/>
      <w:r w:rsidRPr="009A6E16">
        <w:rPr>
          <w:rStyle w:val="Input"/>
          <w:lang w:eastAsia="zh-CN"/>
        </w:rPr>
        <w:t>i)=y5(i-1)+vy5(i-1)*</w:t>
      </w:r>
      <w:proofErr w:type="spellStart"/>
      <w:r w:rsidRPr="009A6E16">
        <w:rPr>
          <w:rStyle w:val="Input"/>
          <w:lang w:eastAsia="zh-CN"/>
        </w:rPr>
        <w:t>dt</w:t>
      </w:r>
      <w:proofErr w:type="spellEnd"/>
      <w:r w:rsidRPr="009A6E16">
        <w:rPr>
          <w:rStyle w:val="Input"/>
          <w:lang w:eastAsia="zh-CN"/>
        </w:rPr>
        <w:t>;</w:t>
      </w:r>
    </w:p>
    <w:p w:rsidR="009A6E16" w:rsidRPr="009A6E16" w:rsidRDefault="009A6E16" w:rsidP="009A6E16">
      <w:pPr>
        <w:rPr>
          <w:rStyle w:val="Input"/>
          <w:lang w:eastAsia="zh-CN"/>
        </w:rPr>
      </w:pPr>
      <w:r w:rsidRPr="009A6E16">
        <w:rPr>
          <w:rStyle w:val="Input"/>
          <w:lang w:eastAsia="zh-CN"/>
        </w:rPr>
        <w:t xml:space="preserve">    vy5(i)=vy5(i-1)-g*dt-(0.0039+0.0058/(1+exp((sqrt(vx5(i-1)^2+vy5(i-1)^2)-35)/5)))*vy5(i-1)*(sqrt(vx5(i-1)^2+vy5(i-1)^2))*dt;</w:t>
      </w:r>
    </w:p>
    <w:p w:rsidR="009A6E16" w:rsidRPr="009A6E16" w:rsidRDefault="009A6E16" w:rsidP="009A6E16">
      <w:pPr>
        <w:rPr>
          <w:rStyle w:val="Input"/>
          <w:lang w:eastAsia="zh-CN"/>
        </w:rPr>
      </w:pPr>
      <w:r w:rsidRPr="009A6E16">
        <w:rPr>
          <w:rStyle w:val="Input"/>
          <w:lang w:eastAsia="zh-CN"/>
        </w:rPr>
        <w:t xml:space="preserve">    </w:t>
      </w:r>
    </w:p>
    <w:p w:rsidR="009A6E16" w:rsidRPr="009A6E16" w:rsidRDefault="009A6E16" w:rsidP="009A6E16">
      <w:pPr>
        <w:rPr>
          <w:rStyle w:val="Input"/>
          <w:lang w:eastAsia="zh-CN"/>
        </w:rPr>
      </w:pPr>
      <w:r w:rsidRPr="009A6E16">
        <w:rPr>
          <w:rStyle w:val="Input"/>
          <w:lang w:eastAsia="zh-CN"/>
        </w:rPr>
        <w:t xml:space="preserve">    i=i+1;</w:t>
      </w:r>
    </w:p>
    <w:p w:rsidR="009A6E16" w:rsidRPr="009A6E16" w:rsidRDefault="009A6E16" w:rsidP="009A6E16">
      <w:pPr>
        <w:rPr>
          <w:rStyle w:val="Input"/>
          <w:lang w:eastAsia="zh-CN"/>
        </w:rPr>
      </w:pPr>
      <w:r w:rsidRPr="009A6E16">
        <w:rPr>
          <w:rStyle w:val="Input"/>
          <w:lang w:eastAsia="zh-CN"/>
        </w:rPr>
        <w:t xml:space="preserve"> </w:t>
      </w:r>
      <w:proofErr w:type="gramStart"/>
      <w:r w:rsidRPr="009A6E16">
        <w:rPr>
          <w:rStyle w:val="Input"/>
          <w:lang w:eastAsia="zh-CN"/>
        </w:rPr>
        <w:t>end</w:t>
      </w:r>
      <w:proofErr w:type="gramEnd"/>
    </w:p>
    <w:p w:rsidR="009A6E16" w:rsidRPr="009A6E16" w:rsidRDefault="009A6E16" w:rsidP="009A6E16">
      <w:pPr>
        <w:rPr>
          <w:rStyle w:val="Input"/>
          <w:lang w:eastAsia="zh-CN"/>
        </w:rPr>
      </w:pPr>
      <w:r w:rsidRPr="009A6E16">
        <w:rPr>
          <w:rStyle w:val="Input"/>
          <w:lang w:eastAsia="zh-CN"/>
        </w:rPr>
        <w:t xml:space="preserve"> </w:t>
      </w:r>
      <w:proofErr w:type="gramStart"/>
      <w:r w:rsidRPr="009A6E16">
        <w:rPr>
          <w:rStyle w:val="Input"/>
          <w:lang w:eastAsia="zh-CN"/>
        </w:rPr>
        <w:t>if</w:t>
      </w:r>
      <w:proofErr w:type="gramEnd"/>
      <w:r w:rsidRPr="009A6E16">
        <w:rPr>
          <w:rStyle w:val="Input"/>
          <w:lang w:eastAsia="zh-CN"/>
        </w:rPr>
        <w:t xml:space="preserve"> x5(i-2)&gt;167.64</w:t>
      </w:r>
    </w:p>
    <w:p w:rsidR="009A6E16" w:rsidRPr="009A6E16" w:rsidRDefault="009A6E16" w:rsidP="009A6E16">
      <w:pPr>
        <w:rPr>
          <w:rStyle w:val="Input"/>
          <w:lang w:eastAsia="zh-CN"/>
        </w:rPr>
      </w:pPr>
      <w:r w:rsidRPr="009A6E16">
        <w:rPr>
          <w:rStyle w:val="Input"/>
          <w:lang w:eastAsia="zh-CN"/>
        </w:rPr>
        <w:t xml:space="preserve">     </w:t>
      </w:r>
      <w:proofErr w:type="gramStart"/>
      <w:r w:rsidRPr="009A6E16">
        <w:rPr>
          <w:rStyle w:val="Input"/>
          <w:lang w:eastAsia="zh-CN"/>
        </w:rPr>
        <w:t>break</w:t>
      </w:r>
      <w:proofErr w:type="gramEnd"/>
    </w:p>
    <w:p w:rsidR="009A6E16" w:rsidRPr="009A6E16" w:rsidRDefault="009A6E16" w:rsidP="009A6E16">
      <w:pPr>
        <w:rPr>
          <w:rStyle w:val="Input"/>
          <w:lang w:eastAsia="zh-CN"/>
        </w:rPr>
      </w:pPr>
      <w:r w:rsidRPr="009A6E16">
        <w:rPr>
          <w:rStyle w:val="Input"/>
          <w:lang w:eastAsia="zh-CN"/>
        </w:rPr>
        <w:t xml:space="preserve"> </w:t>
      </w:r>
      <w:proofErr w:type="gramStart"/>
      <w:r w:rsidRPr="009A6E16">
        <w:rPr>
          <w:rStyle w:val="Input"/>
          <w:lang w:eastAsia="zh-CN"/>
        </w:rPr>
        <w:t>end</w:t>
      </w:r>
      <w:proofErr w:type="gramEnd"/>
      <w:r w:rsidRPr="009A6E16">
        <w:rPr>
          <w:rStyle w:val="Input"/>
          <w:lang w:eastAsia="zh-CN"/>
        </w:rPr>
        <w:t xml:space="preserve">    </w:t>
      </w:r>
    </w:p>
    <w:p w:rsidR="009A6E16" w:rsidRPr="009A6E16" w:rsidRDefault="009A6E16" w:rsidP="009A6E16">
      <w:pPr>
        <w:rPr>
          <w:rStyle w:val="Input"/>
          <w:lang w:eastAsia="zh-CN"/>
        </w:rPr>
      </w:pPr>
      <w:proofErr w:type="gramStart"/>
      <w:r w:rsidRPr="009A6E16">
        <w:rPr>
          <w:rStyle w:val="Input"/>
          <w:lang w:eastAsia="zh-CN"/>
        </w:rPr>
        <w:lastRenderedPageBreak/>
        <w:t>end</w:t>
      </w:r>
      <w:proofErr w:type="gramEnd"/>
    </w:p>
    <w:p w:rsidR="009A6E16" w:rsidRPr="009A6E16" w:rsidRDefault="009A6E16" w:rsidP="009A6E16">
      <w:pPr>
        <w:rPr>
          <w:rStyle w:val="Input"/>
          <w:lang w:eastAsia="zh-CN"/>
        </w:rPr>
      </w:pPr>
      <w:r w:rsidRPr="009A6E16">
        <w:rPr>
          <w:rStyle w:val="Input"/>
          <w:lang w:eastAsia="zh-CN"/>
        </w:rPr>
        <w:t xml:space="preserve"> </w:t>
      </w:r>
    </w:p>
    <w:p w:rsidR="009A6E16" w:rsidRPr="009A6E16" w:rsidRDefault="009A6E16" w:rsidP="009A6E16">
      <w:pPr>
        <w:rPr>
          <w:rStyle w:val="Input"/>
          <w:lang w:eastAsia="zh-CN"/>
        </w:rPr>
      </w:pPr>
      <w:r w:rsidRPr="009A6E16">
        <w:rPr>
          <w:rStyle w:val="Input"/>
          <w:lang w:eastAsia="zh-CN"/>
        </w:rPr>
        <w:t xml:space="preserve">        </w:t>
      </w:r>
      <w:proofErr w:type="spellStart"/>
      <w:proofErr w:type="gramStart"/>
      <w:r w:rsidRPr="009A6E16">
        <w:rPr>
          <w:rStyle w:val="Input"/>
          <w:lang w:eastAsia="zh-CN"/>
        </w:rPr>
        <w:t>ss</w:t>
      </w:r>
      <w:proofErr w:type="spellEnd"/>
      <w:r w:rsidRPr="009A6E16">
        <w:rPr>
          <w:rStyle w:val="Input"/>
          <w:lang w:eastAsia="zh-CN"/>
        </w:rPr>
        <w:t>=</w:t>
      </w:r>
      <w:proofErr w:type="gramEnd"/>
      <w:r w:rsidRPr="009A6E16">
        <w:rPr>
          <w:rStyle w:val="Input"/>
          <w:lang w:eastAsia="zh-CN"/>
        </w:rPr>
        <w:t>mod(v,1);</w:t>
      </w:r>
    </w:p>
    <w:p w:rsidR="009A6E16" w:rsidRPr="009A6E16" w:rsidRDefault="009A6E16" w:rsidP="009A6E16">
      <w:pPr>
        <w:rPr>
          <w:rStyle w:val="Input"/>
          <w:lang w:eastAsia="zh-CN"/>
        </w:rPr>
      </w:pPr>
      <w:r w:rsidRPr="009A6E16">
        <w:rPr>
          <w:rStyle w:val="Input"/>
          <w:lang w:eastAsia="zh-CN"/>
        </w:rPr>
        <w:t xml:space="preserve">        </w:t>
      </w:r>
      <w:proofErr w:type="spellStart"/>
      <w:proofErr w:type="gramStart"/>
      <w:r w:rsidRPr="009A6E16">
        <w:rPr>
          <w:rStyle w:val="Input"/>
          <w:lang w:eastAsia="zh-CN"/>
        </w:rPr>
        <w:t>zs</w:t>
      </w:r>
      <w:proofErr w:type="spellEnd"/>
      <w:r w:rsidRPr="009A6E16">
        <w:rPr>
          <w:rStyle w:val="Input"/>
          <w:lang w:eastAsia="zh-CN"/>
        </w:rPr>
        <w:t>=</w:t>
      </w:r>
      <w:proofErr w:type="gramEnd"/>
      <w:r w:rsidRPr="009A6E16">
        <w:rPr>
          <w:rStyle w:val="Input"/>
          <w:lang w:eastAsia="zh-CN"/>
        </w:rPr>
        <w:t>v-</w:t>
      </w:r>
      <w:proofErr w:type="spellStart"/>
      <w:r w:rsidRPr="009A6E16">
        <w:rPr>
          <w:rStyle w:val="Input"/>
          <w:lang w:eastAsia="zh-CN"/>
        </w:rPr>
        <w:t>ss</w:t>
      </w:r>
      <w:proofErr w:type="spellEnd"/>
      <w:r w:rsidRPr="009A6E16">
        <w:rPr>
          <w:rStyle w:val="Input"/>
          <w:lang w:eastAsia="zh-CN"/>
        </w:rPr>
        <w:t>;</w:t>
      </w:r>
    </w:p>
    <w:p w:rsidR="009A6E16" w:rsidRPr="009A6E16" w:rsidRDefault="009A6E16" w:rsidP="009A6E16">
      <w:pPr>
        <w:rPr>
          <w:rStyle w:val="Input"/>
          <w:lang w:eastAsia="zh-CN"/>
        </w:rPr>
      </w:pPr>
      <w:r w:rsidRPr="009A6E16">
        <w:rPr>
          <w:rStyle w:val="Input"/>
          <w:lang w:eastAsia="zh-CN"/>
        </w:rPr>
        <w:t xml:space="preserve"> </w:t>
      </w:r>
    </w:p>
    <w:p w:rsidR="009A6E16" w:rsidRPr="009A6E16" w:rsidRDefault="009A6E16" w:rsidP="009A6E16">
      <w:pPr>
        <w:rPr>
          <w:rStyle w:val="Input"/>
          <w:lang w:eastAsia="zh-CN"/>
        </w:rPr>
      </w:pPr>
      <w:r w:rsidRPr="009A6E16">
        <w:rPr>
          <w:rStyle w:val="Input"/>
          <w:lang w:eastAsia="zh-CN"/>
        </w:rPr>
        <w:t xml:space="preserve">        </w:t>
      </w:r>
      <w:proofErr w:type="gramStart"/>
      <w:r w:rsidRPr="009A6E16">
        <w:rPr>
          <w:rStyle w:val="Input"/>
          <w:lang w:eastAsia="zh-CN"/>
        </w:rPr>
        <w:t>while</w:t>
      </w:r>
      <w:proofErr w:type="gramEnd"/>
      <w:r w:rsidRPr="009A6E16">
        <w:rPr>
          <w:rStyle w:val="Input"/>
          <w:lang w:eastAsia="zh-CN"/>
        </w:rPr>
        <w:t xml:space="preserve"> mod(ss,1)&gt;0</w:t>
      </w:r>
    </w:p>
    <w:p w:rsidR="009A6E16" w:rsidRPr="009A6E16" w:rsidRDefault="009A6E16" w:rsidP="009A6E16">
      <w:pPr>
        <w:rPr>
          <w:rStyle w:val="Input"/>
          <w:lang w:eastAsia="zh-CN"/>
        </w:rPr>
      </w:pPr>
      <w:r w:rsidRPr="009A6E16">
        <w:rPr>
          <w:rStyle w:val="Input"/>
          <w:lang w:eastAsia="zh-CN"/>
        </w:rPr>
        <w:t xml:space="preserve">         </w:t>
      </w:r>
      <w:proofErr w:type="spellStart"/>
      <w:proofErr w:type="gramStart"/>
      <w:r w:rsidRPr="009A6E16">
        <w:rPr>
          <w:rStyle w:val="Input"/>
          <w:lang w:eastAsia="zh-CN"/>
        </w:rPr>
        <w:t>ss</w:t>
      </w:r>
      <w:proofErr w:type="spellEnd"/>
      <w:r w:rsidRPr="009A6E16">
        <w:rPr>
          <w:rStyle w:val="Input"/>
          <w:lang w:eastAsia="zh-CN"/>
        </w:rPr>
        <w:t>=</w:t>
      </w:r>
      <w:proofErr w:type="spellStart"/>
      <w:proofErr w:type="gramEnd"/>
      <w:r w:rsidRPr="009A6E16">
        <w:rPr>
          <w:rStyle w:val="Input"/>
          <w:lang w:eastAsia="zh-CN"/>
        </w:rPr>
        <w:t>ss</w:t>
      </w:r>
      <w:proofErr w:type="spellEnd"/>
      <w:r w:rsidRPr="009A6E16">
        <w:rPr>
          <w:rStyle w:val="Input"/>
          <w:lang w:eastAsia="zh-CN"/>
        </w:rPr>
        <w:t>*10;</w:t>
      </w:r>
    </w:p>
    <w:p w:rsidR="009A6E16" w:rsidRPr="009A6E16" w:rsidRDefault="009A6E16" w:rsidP="009A6E16">
      <w:pPr>
        <w:rPr>
          <w:rStyle w:val="Input"/>
          <w:lang w:eastAsia="zh-CN"/>
        </w:rPr>
      </w:pPr>
      <w:r w:rsidRPr="009A6E16">
        <w:rPr>
          <w:rStyle w:val="Input"/>
          <w:lang w:eastAsia="zh-CN"/>
        </w:rPr>
        <w:t xml:space="preserve">        </w:t>
      </w:r>
      <w:proofErr w:type="gramStart"/>
      <w:r w:rsidRPr="009A6E16">
        <w:rPr>
          <w:rStyle w:val="Input"/>
          <w:lang w:eastAsia="zh-CN"/>
        </w:rPr>
        <w:t>end</w:t>
      </w:r>
      <w:proofErr w:type="gramEnd"/>
      <w:r w:rsidRPr="009A6E16">
        <w:rPr>
          <w:rStyle w:val="Input"/>
          <w:lang w:eastAsia="zh-CN"/>
        </w:rPr>
        <w:t xml:space="preserve">    </w:t>
      </w:r>
    </w:p>
    <w:p w:rsidR="009A6E16" w:rsidRPr="009A6E16" w:rsidRDefault="009A6E16" w:rsidP="009A6E16">
      <w:pPr>
        <w:rPr>
          <w:rStyle w:val="Input"/>
          <w:lang w:eastAsia="zh-CN"/>
        </w:rPr>
      </w:pPr>
      <w:proofErr w:type="gramStart"/>
      <w:r w:rsidRPr="009A6E16">
        <w:rPr>
          <w:rStyle w:val="Input"/>
          <w:lang w:eastAsia="zh-CN"/>
        </w:rPr>
        <w:t>box</w:t>
      </w:r>
      <w:proofErr w:type="gramEnd"/>
      <w:r w:rsidRPr="009A6E16">
        <w:rPr>
          <w:rStyle w:val="Input"/>
          <w:lang w:eastAsia="zh-CN"/>
        </w:rPr>
        <w:t xml:space="preserve"> on</w:t>
      </w:r>
    </w:p>
    <w:p w:rsidR="009A6E16" w:rsidRPr="009A6E16" w:rsidRDefault="009A6E16" w:rsidP="009A6E16">
      <w:pPr>
        <w:rPr>
          <w:rStyle w:val="Input"/>
          <w:lang w:eastAsia="zh-CN"/>
        </w:rPr>
      </w:pPr>
      <w:proofErr w:type="gramStart"/>
      <w:r w:rsidRPr="009A6E16">
        <w:rPr>
          <w:rStyle w:val="Input"/>
          <w:lang w:eastAsia="zh-CN"/>
        </w:rPr>
        <w:t>plot(</w:t>
      </w:r>
      <w:proofErr w:type="gramEnd"/>
      <w:r w:rsidRPr="009A6E16">
        <w:rPr>
          <w:rStyle w:val="Input"/>
          <w:lang w:eastAsia="zh-CN"/>
        </w:rPr>
        <w:t>x5,y5,'b.','MarkerSize',4)</w:t>
      </w:r>
    </w:p>
    <w:p w:rsidR="009A6E16" w:rsidRPr="009A6E16" w:rsidRDefault="009A6E16" w:rsidP="009A6E16">
      <w:pPr>
        <w:rPr>
          <w:rStyle w:val="Input"/>
          <w:lang w:val="fr-FR" w:eastAsia="zh-CN"/>
        </w:rPr>
      </w:pPr>
      <w:r w:rsidRPr="009A6E16">
        <w:rPr>
          <w:rStyle w:val="Input"/>
          <w:lang w:val="fr-FR" w:eastAsia="zh-CN"/>
        </w:rPr>
        <w:t>xlabel('x(m)')</w:t>
      </w:r>
    </w:p>
    <w:p w:rsidR="009A6E16" w:rsidRPr="009A6E16" w:rsidRDefault="009A6E16" w:rsidP="009A6E16">
      <w:pPr>
        <w:rPr>
          <w:rStyle w:val="Input"/>
          <w:lang w:val="fr-FR" w:eastAsia="zh-CN"/>
        </w:rPr>
      </w:pPr>
      <w:r w:rsidRPr="009A6E16">
        <w:rPr>
          <w:rStyle w:val="Input"/>
          <w:lang w:val="fr-FR" w:eastAsia="zh-CN"/>
        </w:rPr>
        <w:t>ylabel('y(m)')</w:t>
      </w:r>
    </w:p>
    <w:p w:rsidR="009A6E16" w:rsidRPr="00775205" w:rsidRDefault="009A6E16" w:rsidP="009A6E16">
      <w:pPr>
        <w:pStyle w:val="Normal"/>
        <w:rPr>
          <w:rStyle w:val="Input"/>
          <w:rFonts w:eastAsia="宋体" w:hint="eastAsia"/>
          <w:lang w:eastAsia="zh-CN"/>
        </w:rPr>
      </w:pPr>
      <w:proofErr w:type="gramStart"/>
      <w:r w:rsidRPr="009A6E16">
        <w:rPr>
          <w:rStyle w:val="Input"/>
          <w:lang w:eastAsia="zh-CN"/>
        </w:rPr>
        <w:t>title(</w:t>
      </w:r>
      <w:proofErr w:type="gramEnd"/>
      <w:r w:rsidRPr="009A6E16">
        <w:rPr>
          <w:rStyle w:val="Input"/>
          <w:lang w:eastAsia="zh-CN"/>
        </w:rPr>
        <w:t>'trajectory of a batted baseball')</w:t>
      </w:r>
    </w:p>
    <w:p w:rsidR="009A6E16" w:rsidRPr="00775205" w:rsidRDefault="009A6E16" w:rsidP="009A6E16">
      <w:pPr>
        <w:pStyle w:val="Normal"/>
        <w:rPr>
          <w:rStyle w:val="Input"/>
          <w:rFonts w:eastAsia="宋体" w:hint="eastAsia"/>
          <w:lang w:eastAsia="zh-CN"/>
        </w:rPr>
      </w:pPr>
      <w:proofErr w:type="gramStart"/>
      <w:r w:rsidRPr="00775205">
        <w:rPr>
          <w:rStyle w:val="Input"/>
          <w:rFonts w:eastAsia="宋体" w:hint="eastAsia"/>
          <w:lang w:eastAsia="zh-CN"/>
        </w:rPr>
        <w:t>axis</w:t>
      </w:r>
      <w:proofErr w:type="gramEnd"/>
      <w:r w:rsidRPr="00775205">
        <w:rPr>
          <w:rStyle w:val="Input"/>
          <w:rFonts w:eastAsia="宋体" w:hint="eastAsia"/>
          <w:lang w:eastAsia="zh-CN"/>
        </w:rPr>
        <w:t xml:space="preserve"> tight</w:t>
      </w:r>
    </w:p>
    <w:p w:rsidR="009A6E16" w:rsidRDefault="009A6E16" w:rsidP="009A6E16">
      <w:pPr>
        <w:pStyle w:val="Normal"/>
      </w:pPr>
      <w:proofErr w:type="gramStart"/>
      <w:r w:rsidRPr="00775205">
        <w:rPr>
          <w:rStyle w:val="Input"/>
          <w:rFonts w:eastAsia="宋体" w:hint="eastAsia"/>
          <w:lang w:eastAsia="zh-CN"/>
        </w:rPr>
        <w:t>grid</w:t>
      </w:r>
      <w:proofErr w:type="gramEnd"/>
      <w:r w:rsidRPr="00775205">
        <w:rPr>
          <w:rStyle w:val="Input"/>
          <w:rFonts w:eastAsia="宋体" w:hint="eastAsia"/>
          <w:lang w:eastAsia="zh-CN"/>
        </w:rPr>
        <w:t xml:space="preserve"> on </w:t>
      </w:r>
      <w:r w:rsidRPr="009A6E16">
        <w:rPr>
          <w:rStyle w:val="Input"/>
        </w:rPr>
        <w:t xml:space="preserve"> </w:t>
      </w:r>
      <w:bookmarkEnd w:id="42"/>
      <w:r w:rsidRPr="009A6E16">
        <w:t xml:space="preserve"> </w:t>
      </w:r>
    </w:p>
    <w:p w:rsidR="00B028B1" w:rsidRPr="009A6E16" w:rsidRDefault="00B028B1" w:rsidP="009A6E16">
      <w:pPr>
        <w:pStyle w:val="Normal"/>
        <w:rPr>
          <w:rFonts w:hint="eastAsia"/>
        </w:rPr>
      </w:pPr>
    </w:p>
    <w:p w:rsidR="009A6E16" w:rsidRPr="009A6E16" w:rsidRDefault="00F27C17" w:rsidP="009A6E16">
      <w:pPr>
        <w:pStyle w:val="Normal"/>
      </w:pPr>
      <w:bookmarkStart w:id="43" w:name="OUTPUT_15"/>
      <w:r w:rsidRPr="00F27C17">
        <w:rPr>
          <w:rFonts w:eastAsia="宋体"/>
          <w:lang w:eastAsia="zh-CN"/>
        </w:rPr>
        <w:pict>
          <v:shape id="_x0000_i1035" type="#_x0000_t75" style="width:4in;height:252pt">
            <v:imagedata r:id="rId15" o:title=""/>
            <o:lock v:ext="edit" aspectratio="f"/>
          </v:shape>
        </w:pict>
      </w:r>
      <w:r w:rsidR="009A6E16">
        <w:rPr>
          <w:rFonts w:eastAsia="宋体"/>
          <w:lang w:eastAsia="zh-CN"/>
        </w:rPr>
        <w:t xml:space="preserve"> </w:t>
      </w:r>
      <w:bookmarkEnd w:id="43"/>
      <w:r w:rsidR="009A6E16" w:rsidRPr="009A6E16">
        <w:t xml:space="preserve"> </w:t>
      </w:r>
    </w:p>
    <w:p w:rsidR="00B028B1" w:rsidRPr="009A6E16" w:rsidRDefault="00B028B1" w:rsidP="009A6E16">
      <w:pPr>
        <w:pStyle w:val="Normal"/>
        <w:rPr>
          <w:rFonts w:hint="eastAsia"/>
        </w:rPr>
      </w:pPr>
    </w:p>
    <w:p w:rsidR="00B028B1" w:rsidRDefault="00B028B1" w:rsidP="00B028B1">
      <w:pPr>
        <w:rPr>
          <w:rFonts w:eastAsia="宋体" w:hint="eastAsia"/>
          <w:lang w:eastAsia="zh-CN"/>
        </w:rPr>
      </w:pPr>
    </w:p>
    <w:p w:rsidR="00B028B1" w:rsidRPr="00B028B1" w:rsidRDefault="00B028B1" w:rsidP="00BB2EFA">
      <w:pPr>
        <w:pStyle w:val="2"/>
        <w:rPr>
          <w:rFonts w:eastAsia="宋体"/>
          <w:lang w:eastAsia="zh-CN"/>
        </w:rPr>
      </w:pPr>
      <w:bookmarkStart w:id="44" w:name="_Toc431936369"/>
      <w:r w:rsidRPr="00B028B1">
        <w:rPr>
          <w:rFonts w:eastAsia="宋体"/>
          <w:lang w:eastAsia="zh-CN"/>
        </w:rPr>
        <w:t>2.17</w:t>
      </w:r>
      <w:bookmarkEnd w:id="44"/>
    </w:p>
    <w:p w:rsidR="00BB2EFA" w:rsidRPr="00BB2EFA" w:rsidRDefault="00BB2EFA" w:rsidP="00BB2EFA">
      <w:pPr>
        <w:rPr>
          <w:rStyle w:val="Input"/>
          <w:lang w:eastAsia="zh-CN"/>
        </w:rPr>
      </w:pPr>
      <w:bookmarkStart w:id="45" w:name="INPUT_17"/>
      <w:proofErr w:type="gramStart"/>
      <w:r w:rsidRPr="00BB2EFA">
        <w:rPr>
          <w:rStyle w:val="Input"/>
          <w:lang w:eastAsia="zh-CN"/>
        </w:rPr>
        <w:t>clear</w:t>
      </w:r>
      <w:proofErr w:type="gramEnd"/>
      <w:r w:rsidRPr="00BB2EFA">
        <w:rPr>
          <w:rStyle w:val="Input"/>
          <w:lang w:eastAsia="zh-CN"/>
        </w:rPr>
        <w:t xml:space="preserve"> all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>g=9.8;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>v=31.18;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</w:t>
      </w:r>
      <w:proofErr w:type="gramStart"/>
      <w:r w:rsidRPr="00BB2EFA">
        <w:rPr>
          <w:rStyle w:val="Input"/>
          <w:lang w:eastAsia="zh-CN"/>
        </w:rPr>
        <w:t>vx5(</w:t>
      </w:r>
      <w:proofErr w:type="gramEnd"/>
      <w:r w:rsidRPr="00BB2EFA">
        <w:rPr>
          <w:rStyle w:val="Input"/>
          <w:lang w:eastAsia="zh-CN"/>
        </w:rPr>
        <w:t>1)=v;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</w:t>
      </w:r>
      <w:proofErr w:type="gramStart"/>
      <w:r w:rsidRPr="00BB2EFA">
        <w:rPr>
          <w:rStyle w:val="Input"/>
          <w:lang w:eastAsia="zh-CN"/>
        </w:rPr>
        <w:t>vy5(</w:t>
      </w:r>
      <w:proofErr w:type="gramEnd"/>
      <w:r w:rsidRPr="00BB2EFA">
        <w:rPr>
          <w:rStyle w:val="Input"/>
          <w:lang w:eastAsia="zh-CN"/>
        </w:rPr>
        <w:t>1)=0;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</w:t>
      </w:r>
      <w:proofErr w:type="gramStart"/>
      <w:r w:rsidRPr="00BB2EFA">
        <w:rPr>
          <w:rStyle w:val="Input"/>
          <w:lang w:eastAsia="zh-CN"/>
        </w:rPr>
        <w:t>vz5(</w:t>
      </w:r>
      <w:proofErr w:type="gramEnd"/>
      <w:r w:rsidRPr="00BB2EFA">
        <w:rPr>
          <w:rStyle w:val="Input"/>
          <w:lang w:eastAsia="zh-CN"/>
        </w:rPr>
        <w:t>1)=0;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</w:t>
      </w:r>
      <w:proofErr w:type="gramStart"/>
      <w:r w:rsidRPr="00BB2EFA">
        <w:rPr>
          <w:rStyle w:val="Input"/>
          <w:lang w:eastAsia="zh-CN"/>
        </w:rPr>
        <w:t>x5</w:t>
      </w:r>
      <w:proofErr w:type="gramEnd"/>
      <w:r w:rsidRPr="00BB2EFA">
        <w:rPr>
          <w:rStyle w:val="Input"/>
          <w:lang w:eastAsia="zh-CN"/>
        </w:rPr>
        <w:t>(1)=0;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</w:t>
      </w:r>
      <w:proofErr w:type="gramStart"/>
      <w:r w:rsidRPr="00BB2EFA">
        <w:rPr>
          <w:rStyle w:val="Input"/>
          <w:lang w:eastAsia="zh-CN"/>
        </w:rPr>
        <w:t>y5(</w:t>
      </w:r>
      <w:proofErr w:type="gramEnd"/>
      <w:r w:rsidRPr="00BB2EFA">
        <w:rPr>
          <w:rStyle w:val="Input"/>
          <w:lang w:eastAsia="zh-CN"/>
        </w:rPr>
        <w:t>1)=1;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</w:t>
      </w:r>
      <w:proofErr w:type="gramStart"/>
      <w:r w:rsidRPr="00BB2EFA">
        <w:rPr>
          <w:rStyle w:val="Input"/>
          <w:lang w:eastAsia="zh-CN"/>
        </w:rPr>
        <w:t>z5(</w:t>
      </w:r>
      <w:proofErr w:type="gramEnd"/>
      <w:r w:rsidRPr="00BB2EFA">
        <w:rPr>
          <w:rStyle w:val="Input"/>
          <w:lang w:eastAsia="zh-CN"/>
        </w:rPr>
        <w:t>1)=0;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</w:t>
      </w:r>
      <w:proofErr w:type="gramStart"/>
      <w:r w:rsidRPr="00BB2EFA">
        <w:rPr>
          <w:rStyle w:val="Input"/>
          <w:lang w:eastAsia="zh-CN"/>
        </w:rPr>
        <w:t>phi(</w:t>
      </w:r>
      <w:proofErr w:type="gramEnd"/>
      <w:r w:rsidRPr="00BB2EFA">
        <w:rPr>
          <w:rStyle w:val="Input"/>
          <w:lang w:eastAsia="zh-CN"/>
        </w:rPr>
        <w:t>1)=0;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</w:t>
      </w:r>
      <w:proofErr w:type="gramStart"/>
      <w:r w:rsidRPr="00BB2EFA">
        <w:rPr>
          <w:rStyle w:val="Input"/>
          <w:lang w:eastAsia="zh-CN"/>
        </w:rPr>
        <w:t>omega=</w:t>
      </w:r>
      <w:proofErr w:type="gramEnd"/>
      <w:r w:rsidRPr="00BB2EFA">
        <w:rPr>
          <w:rStyle w:val="Input"/>
          <w:lang w:eastAsia="zh-CN"/>
        </w:rPr>
        <w:t>2;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</w:t>
      </w:r>
      <w:proofErr w:type="spellStart"/>
      <w:proofErr w:type="gramStart"/>
      <w:r w:rsidRPr="00BB2EFA">
        <w:rPr>
          <w:rStyle w:val="Input"/>
          <w:lang w:eastAsia="zh-CN"/>
        </w:rPr>
        <w:t>dt</w:t>
      </w:r>
      <w:proofErr w:type="spellEnd"/>
      <w:r w:rsidRPr="00BB2EFA">
        <w:rPr>
          <w:rStyle w:val="Input"/>
          <w:lang w:eastAsia="zh-CN"/>
        </w:rPr>
        <w:t>=</w:t>
      </w:r>
      <w:proofErr w:type="gramEnd"/>
      <w:r w:rsidRPr="00BB2EFA">
        <w:rPr>
          <w:rStyle w:val="Input"/>
          <w:lang w:eastAsia="zh-CN"/>
        </w:rPr>
        <w:t>0.01;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lastRenderedPageBreak/>
        <w:t xml:space="preserve"> i=2;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</w:t>
      </w:r>
      <w:proofErr w:type="gramStart"/>
      <w:r w:rsidRPr="00BB2EFA">
        <w:rPr>
          <w:rStyle w:val="Input"/>
          <w:lang w:eastAsia="zh-CN"/>
        </w:rPr>
        <w:t>while</w:t>
      </w:r>
      <w:proofErr w:type="gramEnd"/>
      <w:r w:rsidRPr="00BB2EFA">
        <w:rPr>
          <w:rStyle w:val="Input"/>
          <w:lang w:eastAsia="zh-CN"/>
        </w:rPr>
        <w:t xml:space="preserve"> y5(i-1)&gt;=0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   </w:t>
      </w:r>
      <w:proofErr w:type="gramStart"/>
      <w:r w:rsidRPr="00BB2EFA">
        <w:rPr>
          <w:rStyle w:val="Input"/>
          <w:lang w:eastAsia="zh-CN"/>
        </w:rPr>
        <w:t>x5</w:t>
      </w:r>
      <w:proofErr w:type="gramEnd"/>
      <w:r w:rsidRPr="00BB2EFA">
        <w:rPr>
          <w:rStyle w:val="Input"/>
          <w:lang w:eastAsia="zh-CN"/>
        </w:rPr>
        <w:t>(i)=x5(i-1)+vx5(i-1)*</w:t>
      </w:r>
      <w:proofErr w:type="spellStart"/>
      <w:r w:rsidRPr="00BB2EFA">
        <w:rPr>
          <w:rStyle w:val="Input"/>
          <w:lang w:eastAsia="zh-CN"/>
        </w:rPr>
        <w:t>dt</w:t>
      </w:r>
      <w:proofErr w:type="spellEnd"/>
      <w:r w:rsidRPr="00BB2EFA">
        <w:rPr>
          <w:rStyle w:val="Input"/>
          <w:lang w:eastAsia="zh-CN"/>
        </w:rPr>
        <w:t>;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   vx5(i)=vx5(i-1)-(0.0039+0.0058/(1+exp((sqrt(vx5(i-1)^2+vy5(i-1)^2+vz5(i-1)^2)-35)/5)))*vx5(i-1)*(sqrt(vx5(i-1)^2+vy5(i-1)^2+vz5(i-1)^2))*dt;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   </w:t>
      </w:r>
      <w:proofErr w:type="gramStart"/>
      <w:r w:rsidRPr="00BB2EFA">
        <w:rPr>
          <w:rStyle w:val="Input"/>
          <w:lang w:eastAsia="zh-CN"/>
        </w:rPr>
        <w:t>y5(</w:t>
      </w:r>
      <w:proofErr w:type="gramEnd"/>
      <w:r w:rsidRPr="00BB2EFA">
        <w:rPr>
          <w:rStyle w:val="Input"/>
          <w:lang w:eastAsia="zh-CN"/>
        </w:rPr>
        <w:t>i)=y5(i-1)+vy5(i-1)*</w:t>
      </w:r>
      <w:proofErr w:type="spellStart"/>
      <w:r w:rsidRPr="00BB2EFA">
        <w:rPr>
          <w:rStyle w:val="Input"/>
          <w:lang w:eastAsia="zh-CN"/>
        </w:rPr>
        <w:t>dt</w:t>
      </w:r>
      <w:proofErr w:type="spellEnd"/>
      <w:r w:rsidRPr="00BB2EFA">
        <w:rPr>
          <w:rStyle w:val="Input"/>
          <w:lang w:eastAsia="zh-CN"/>
        </w:rPr>
        <w:t>;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   </w:t>
      </w:r>
      <w:proofErr w:type="gramStart"/>
      <w:r w:rsidRPr="00BB2EFA">
        <w:rPr>
          <w:rStyle w:val="Input"/>
          <w:lang w:eastAsia="zh-CN"/>
        </w:rPr>
        <w:t>vy5(</w:t>
      </w:r>
      <w:proofErr w:type="gramEnd"/>
      <w:r w:rsidRPr="00BB2EFA">
        <w:rPr>
          <w:rStyle w:val="Input"/>
          <w:lang w:eastAsia="zh-CN"/>
        </w:rPr>
        <w:t>i)=vy5(i-1)-g*</w:t>
      </w:r>
      <w:proofErr w:type="spellStart"/>
      <w:r w:rsidRPr="00BB2EFA">
        <w:rPr>
          <w:rStyle w:val="Input"/>
          <w:lang w:eastAsia="zh-CN"/>
        </w:rPr>
        <w:t>dt</w:t>
      </w:r>
      <w:proofErr w:type="spellEnd"/>
      <w:r w:rsidRPr="00BB2EFA">
        <w:rPr>
          <w:rStyle w:val="Input"/>
          <w:lang w:eastAsia="zh-CN"/>
        </w:rPr>
        <w:t>;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   </w:t>
      </w:r>
      <w:proofErr w:type="gramStart"/>
      <w:r w:rsidRPr="00BB2EFA">
        <w:rPr>
          <w:rStyle w:val="Input"/>
          <w:lang w:eastAsia="zh-CN"/>
        </w:rPr>
        <w:t>phi(</w:t>
      </w:r>
      <w:proofErr w:type="gramEnd"/>
      <w:r w:rsidRPr="00BB2EFA">
        <w:rPr>
          <w:rStyle w:val="Input"/>
          <w:lang w:eastAsia="zh-CN"/>
        </w:rPr>
        <w:t>i)=phi(i-1)+omega*</w:t>
      </w:r>
      <w:proofErr w:type="spellStart"/>
      <w:r w:rsidRPr="00BB2EFA">
        <w:rPr>
          <w:rStyle w:val="Input"/>
          <w:lang w:eastAsia="zh-CN"/>
        </w:rPr>
        <w:t>dt</w:t>
      </w:r>
      <w:proofErr w:type="spellEnd"/>
      <w:r w:rsidRPr="00BB2EFA">
        <w:rPr>
          <w:rStyle w:val="Input"/>
          <w:lang w:eastAsia="zh-CN"/>
        </w:rPr>
        <w:t>;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   </w:t>
      </w:r>
      <w:proofErr w:type="gramStart"/>
      <w:r w:rsidRPr="00BB2EFA">
        <w:rPr>
          <w:rStyle w:val="Input"/>
          <w:lang w:eastAsia="zh-CN"/>
        </w:rPr>
        <w:t>z5(</w:t>
      </w:r>
      <w:proofErr w:type="gramEnd"/>
      <w:r w:rsidRPr="00BB2EFA">
        <w:rPr>
          <w:rStyle w:val="Input"/>
          <w:lang w:eastAsia="zh-CN"/>
        </w:rPr>
        <w:t>i)=z5(i-1)+vz5(i-1)*</w:t>
      </w:r>
      <w:proofErr w:type="spellStart"/>
      <w:r w:rsidRPr="00BB2EFA">
        <w:rPr>
          <w:rStyle w:val="Input"/>
          <w:lang w:eastAsia="zh-CN"/>
        </w:rPr>
        <w:t>dt</w:t>
      </w:r>
      <w:proofErr w:type="spellEnd"/>
      <w:r w:rsidRPr="00BB2EFA">
        <w:rPr>
          <w:rStyle w:val="Input"/>
          <w:lang w:eastAsia="zh-CN"/>
        </w:rPr>
        <w:t>;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   vz5(i)=vz5(i-1)+omega*vx5(i-1)*0.5*(sin(2*phi(i-1))-0.25*sin(8*phi(i-1))+0.08*sin(12*phi(i-1))-0.025*sin(16*phi(i-1)))*dt;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   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   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   i=i+1;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</w:t>
      </w:r>
      <w:proofErr w:type="gramStart"/>
      <w:r w:rsidRPr="00BB2EFA">
        <w:rPr>
          <w:rStyle w:val="Input"/>
          <w:lang w:eastAsia="zh-CN"/>
        </w:rPr>
        <w:t>end</w:t>
      </w:r>
      <w:proofErr w:type="gramEnd"/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</w:t>
      </w:r>
      <w:proofErr w:type="gramStart"/>
      <w:r w:rsidRPr="00BB2EFA">
        <w:rPr>
          <w:rStyle w:val="Input"/>
          <w:lang w:eastAsia="zh-CN"/>
        </w:rPr>
        <w:t>hold</w:t>
      </w:r>
      <w:proofErr w:type="gramEnd"/>
      <w:r w:rsidRPr="00BB2EFA">
        <w:rPr>
          <w:rStyle w:val="Input"/>
          <w:lang w:eastAsia="zh-CN"/>
        </w:rPr>
        <w:t xml:space="preserve"> on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</w:t>
      </w:r>
      <w:proofErr w:type="gramStart"/>
      <w:r w:rsidRPr="00BB2EFA">
        <w:rPr>
          <w:rStyle w:val="Input"/>
          <w:lang w:eastAsia="zh-CN"/>
        </w:rPr>
        <w:t>box</w:t>
      </w:r>
      <w:proofErr w:type="gramEnd"/>
      <w:r w:rsidRPr="00BB2EFA">
        <w:rPr>
          <w:rStyle w:val="Input"/>
          <w:lang w:eastAsia="zh-CN"/>
        </w:rPr>
        <w:t xml:space="preserve"> on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</w:t>
      </w:r>
      <w:proofErr w:type="gramStart"/>
      <w:r w:rsidRPr="00BB2EFA">
        <w:rPr>
          <w:rStyle w:val="Input"/>
          <w:lang w:eastAsia="zh-CN"/>
        </w:rPr>
        <w:t>plot(</w:t>
      </w:r>
      <w:proofErr w:type="gramEnd"/>
      <w:r w:rsidRPr="00BB2EFA">
        <w:rPr>
          <w:rStyle w:val="Input"/>
          <w:lang w:eastAsia="zh-CN"/>
        </w:rPr>
        <w:t>x5,y5,'-b')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</w:t>
      </w:r>
      <w:proofErr w:type="gramStart"/>
      <w:r w:rsidRPr="00BB2EFA">
        <w:rPr>
          <w:rStyle w:val="Input"/>
          <w:lang w:eastAsia="zh-CN"/>
        </w:rPr>
        <w:t>plot(</w:t>
      </w:r>
      <w:proofErr w:type="gramEnd"/>
      <w:r w:rsidRPr="00BB2EFA">
        <w:rPr>
          <w:rStyle w:val="Input"/>
          <w:lang w:eastAsia="zh-CN"/>
        </w:rPr>
        <w:t>x5,z5,'--r')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</w:t>
      </w:r>
      <w:proofErr w:type="spellStart"/>
      <w:proofErr w:type="gramStart"/>
      <w:r w:rsidRPr="00BB2EFA">
        <w:rPr>
          <w:rStyle w:val="Input"/>
          <w:lang w:eastAsia="zh-CN"/>
        </w:rPr>
        <w:t>xlabel</w:t>
      </w:r>
      <w:proofErr w:type="spellEnd"/>
      <w:r w:rsidRPr="00BB2EFA">
        <w:rPr>
          <w:rStyle w:val="Input"/>
          <w:lang w:eastAsia="zh-CN"/>
        </w:rPr>
        <w:t>(</w:t>
      </w:r>
      <w:proofErr w:type="gramEnd"/>
      <w:r w:rsidRPr="00BB2EFA">
        <w:rPr>
          <w:rStyle w:val="Input"/>
          <w:lang w:eastAsia="zh-CN"/>
        </w:rPr>
        <w:t>'x(m)')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</w:t>
      </w:r>
      <w:proofErr w:type="spellStart"/>
      <w:proofErr w:type="gramStart"/>
      <w:r w:rsidRPr="00BB2EFA">
        <w:rPr>
          <w:rStyle w:val="Input"/>
          <w:lang w:eastAsia="zh-CN"/>
        </w:rPr>
        <w:t>ylabel</w:t>
      </w:r>
      <w:proofErr w:type="spellEnd"/>
      <w:r w:rsidRPr="00BB2EFA">
        <w:rPr>
          <w:rStyle w:val="Input"/>
          <w:lang w:eastAsia="zh-CN"/>
        </w:rPr>
        <w:t>(</w:t>
      </w:r>
      <w:proofErr w:type="gramEnd"/>
      <w:r w:rsidRPr="00BB2EFA">
        <w:rPr>
          <w:rStyle w:val="Input"/>
          <w:lang w:eastAsia="zh-CN"/>
        </w:rPr>
        <w:t>'y or z(m)')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</w:t>
      </w:r>
      <w:proofErr w:type="gramStart"/>
      <w:r w:rsidRPr="00BB2EFA">
        <w:rPr>
          <w:rStyle w:val="Input"/>
          <w:lang w:eastAsia="zh-CN"/>
        </w:rPr>
        <w:t>title(</w:t>
      </w:r>
      <w:proofErr w:type="gramEnd"/>
      <w:r w:rsidRPr="00BB2EFA">
        <w:rPr>
          <w:rStyle w:val="Input"/>
          <w:lang w:eastAsia="zh-CN"/>
        </w:rPr>
        <w:t>'Trajectories of knuckleballs')</w:t>
      </w:r>
    </w:p>
    <w:p w:rsidR="00BB2EFA" w:rsidRPr="00BB2EFA" w:rsidRDefault="00BB2EFA" w:rsidP="00BB2EFA">
      <w:pPr>
        <w:rPr>
          <w:rStyle w:val="Input"/>
          <w:lang w:eastAsia="zh-CN"/>
        </w:rPr>
      </w:pPr>
      <w:r w:rsidRPr="00BB2EFA">
        <w:rPr>
          <w:rStyle w:val="Input"/>
          <w:lang w:eastAsia="zh-CN"/>
        </w:rPr>
        <w:t xml:space="preserve"> </w:t>
      </w:r>
      <w:proofErr w:type="gramStart"/>
      <w:r w:rsidRPr="00BB2EFA">
        <w:rPr>
          <w:rStyle w:val="Input"/>
          <w:lang w:eastAsia="zh-CN"/>
        </w:rPr>
        <w:t>axis</w:t>
      </w:r>
      <w:proofErr w:type="gramEnd"/>
      <w:r w:rsidRPr="00BB2EFA">
        <w:rPr>
          <w:rStyle w:val="Input"/>
          <w:lang w:eastAsia="zh-CN"/>
        </w:rPr>
        <w:t xml:space="preserve"> tight</w:t>
      </w:r>
    </w:p>
    <w:p w:rsidR="00BB2EFA" w:rsidRDefault="00BB2EFA" w:rsidP="00BB2EFA">
      <w:pPr>
        <w:pStyle w:val="Normal"/>
      </w:pPr>
      <w:r w:rsidRPr="00BB2EFA">
        <w:rPr>
          <w:rStyle w:val="Input"/>
          <w:lang w:eastAsia="zh-CN"/>
        </w:rPr>
        <w:t xml:space="preserve"> </w:t>
      </w:r>
      <w:proofErr w:type="gramStart"/>
      <w:r w:rsidRPr="00BB2EFA">
        <w:rPr>
          <w:rStyle w:val="Input"/>
          <w:lang w:eastAsia="zh-CN"/>
        </w:rPr>
        <w:t>legend(</w:t>
      </w:r>
      <w:proofErr w:type="gramEnd"/>
      <w:r w:rsidRPr="00BB2EFA">
        <w:rPr>
          <w:rStyle w:val="Input"/>
          <w:lang w:eastAsia="zh-CN"/>
        </w:rPr>
        <w:t>'vertical deflection(y)','horizontal deflection(z)')</w:t>
      </w:r>
      <w:r w:rsidRPr="00BB2EFA">
        <w:rPr>
          <w:rStyle w:val="Input"/>
        </w:rPr>
        <w:t xml:space="preserve"> </w:t>
      </w:r>
      <w:bookmarkEnd w:id="45"/>
      <w:r w:rsidRPr="00BB2EFA">
        <w:t xml:space="preserve"> </w:t>
      </w:r>
    </w:p>
    <w:p w:rsidR="00B028B1" w:rsidRPr="00BB2EFA" w:rsidRDefault="00B028B1" w:rsidP="00BB2EFA">
      <w:pPr>
        <w:pStyle w:val="Normal"/>
        <w:rPr>
          <w:rFonts w:hint="eastAsia"/>
        </w:rPr>
      </w:pPr>
    </w:p>
    <w:p w:rsidR="00BB2EFA" w:rsidRPr="00BB2EFA" w:rsidRDefault="00BB2EFA" w:rsidP="00BB2EFA">
      <w:pPr>
        <w:pStyle w:val="Normal"/>
      </w:pPr>
      <w:bookmarkStart w:id="46" w:name="OUTPUT_17"/>
      <w:r w:rsidRPr="00BB2EFA">
        <w:rPr>
          <w:rFonts w:eastAsia="宋体" w:hint="eastAsia"/>
          <w:lang w:eastAsia="zh-CN"/>
        </w:rPr>
        <w:pict>
          <v:shape id="_x0000_i1036" type="#_x0000_t75" style="width:4in;height:252pt">
            <v:imagedata r:id="rId16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46"/>
      <w:r w:rsidRPr="00BB2EFA">
        <w:t xml:space="preserve"> </w:t>
      </w:r>
    </w:p>
    <w:p w:rsidR="00B028B1" w:rsidRPr="00BB2EFA" w:rsidRDefault="00B028B1" w:rsidP="00BB2EFA">
      <w:pPr>
        <w:pStyle w:val="Normal"/>
        <w:rPr>
          <w:rFonts w:hint="eastAsia"/>
        </w:rPr>
      </w:pPr>
    </w:p>
    <w:p w:rsidR="00B028B1" w:rsidRPr="00B028B1" w:rsidRDefault="00B028B1" w:rsidP="00C93632">
      <w:pPr>
        <w:pStyle w:val="2"/>
        <w:rPr>
          <w:rFonts w:eastAsia="宋体"/>
          <w:lang w:eastAsia="zh-CN"/>
        </w:rPr>
      </w:pPr>
      <w:bookmarkStart w:id="47" w:name="_Toc431936370"/>
      <w:r w:rsidRPr="00B028B1">
        <w:rPr>
          <w:rFonts w:eastAsia="宋体"/>
          <w:lang w:eastAsia="zh-CN"/>
        </w:rPr>
        <w:t>2.18</w:t>
      </w:r>
      <w:bookmarkEnd w:id="47"/>
    </w:p>
    <w:p w:rsidR="007B65D7" w:rsidRPr="007B65D7" w:rsidRDefault="007B65D7" w:rsidP="007B65D7">
      <w:pPr>
        <w:rPr>
          <w:rStyle w:val="Input"/>
          <w:lang w:eastAsia="zh-CN"/>
        </w:rPr>
      </w:pPr>
      <w:bookmarkStart w:id="48" w:name="INPUT_18"/>
      <w:proofErr w:type="gramStart"/>
      <w:r w:rsidRPr="007B65D7">
        <w:rPr>
          <w:rStyle w:val="Input"/>
          <w:lang w:eastAsia="zh-CN"/>
        </w:rPr>
        <w:t>clear</w:t>
      </w:r>
      <w:proofErr w:type="gramEnd"/>
      <w:r w:rsidRPr="007B65D7">
        <w:rPr>
          <w:rStyle w:val="Input"/>
          <w:lang w:eastAsia="zh-CN"/>
        </w:rPr>
        <w:t xml:space="preserve"> all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>g=9.8;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lastRenderedPageBreak/>
        <w:t>v=31.18;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</w:t>
      </w:r>
      <w:proofErr w:type="gramStart"/>
      <w:r w:rsidRPr="007B65D7">
        <w:rPr>
          <w:rStyle w:val="Input"/>
          <w:lang w:eastAsia="zh-CN"/>
        </w:rPr>
        <w:t>vx5(</w:t>
      </w:r>
      <w:proofErr w:type="gramEnd"/>
      <w:r w:rsidRPr="007B65D7">
        <w:rPr>
          <w:rStyle w:val="Input"/>
          <w:lang w:eastAsia="zh-CN"/>
        </w:rPr>
        <w:t>1)=v;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</w:t>
      </w:r>
      <w:proofErr w:type="gramStart"/>
      <w:r w:rsidRPr="007B65D7">
        <w:rPr>
          <w:rStyle w:val="Input"/>
          <w:lang w:eastAsia="zh-CN"/>
        </w:rPr>
        <w:t>vy5(</w:t>
      </w:r>
      <w:proofErr w:type="gramEnd"/>
      <w:r w:rsidRPr="007B65D7">
        <w:rPr>
          <w:rStyle w:val="Input"/>
          <w:lang w:eastAsia="zh-CN"/>
        </w:rPr>
        <w:t>1)=0;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</w:t>
      </w:r>
      <w:proofErr w:type="gramStart"/>
      <w:r w:rsidRPr="007B65D7">
        <w:rPr>
          <w:rStyle w:val="Input"/>
          <w:lang w:eastAsia="zh-CN"/>
        </w:rPr>
        <w:t>x5</w:t>
      </w:r>
      <w:proofErr w:type="gramEnd"/>
      <w:r w:rsidRPr="007B65D7">
        <w:rPr>
          <w:rStyle w:val="Input"/>
          <w:lang w:eastAsia="zh-CN"/>
        </w:rPr>
        <w:t>(1)=0;</w:t>
      </w:r>
    </w:p>
    <w:p w:rsidR="007B65D7" w:rsidRPr="007B65D7" w:rsidRDefault="007B65D7" w:rsidP="007B65D7">
      <w:pPr>
        <w:rPr>
          <w:rStyle w:val="Input"/>
          <w:lang w:val="fr-FR" w:eastAsia="zh-CN"/>
        </w:rPr>
      </w:pPr>
      <w:r w:rsidRPr="007B65D7">
        <w:rPr>
          <w:rStyle w:val="Input"/>
          <w:lang w:val="fr-FR" w:eastAsia="zh-CN"/>
        </w:rPr>
        <w:t xml:space="preserve"> y5(1)=1.0668;</w:t>
      </w:r>
    </w:p>
    <w:p w:rsidR="007B65D7" w:rsidRPr="007B65D7" w:rsidRDefault="007B65D7" w:rsidP="007B65D7">
      <w:pPr>
        <w:rPr>
          <w:rStyle w:val="Input"/>
          <w:lang w:val="fr-FR" w:eastAsia="zh-CN"/>
        </w:rPr>
      </w:pPr>
      <w:r w:rsidRPr="007B65D7">
        <w:rPr>
          <w:rStyle w:val="Input"/>
          <w:lang w:val="fr-FR" w:eastAsia="zh-CN"/>
        </w:rPr>
        <w:t xml:space="preserve"> </w:t>
      </w:r>
    </w:p>
    <w:p w:rsidR="007B65D7" w:rsidRPr="007B65D7" w:rsidRDefault="007B65D7" w:rsidP="007B65D7">
      <w:pPr>
        <w:rPr>
          <w:rStyle w:val="Input"/>
          <w:lang w:val="fr-FR" w:eastAsia="zh-CN"/>
        </w:rPr>
      </w:pPr>
      <w:r w:rsidRPr="007B65D7">
        <w:rPr>
          <w:rStyle w:val="Input"/>
          <w:lang w:val="fr-FR" w:eastAsia="zh-CN"/>
        </w:rPr>
        <w:t xml:space="preserve"> phi(1)=0;</w:t>
      </w:r>
    </w:p>
    <w:p w:rsidR="007B65D7" w:rsidRPr="007B65D7" w:rsidRDefault="007B65D7" w:rsidP="007B65D7">
      <w:pPr>
        <w:rPr>
          <w:rStyle w:val="Input"/>
          <w:lang w:val="fr-FR" w:eastAsia="zh-CN"/>
        </w:rPr>
      </w:pPr>
      <w:r w:rsidRPr="007B65D7">
        <w:rPr>
          <w:rStyle w:val="Input"/>
          <w:lang w:val="fr-FR" w:eastAsia="zh-CN"/>
        </w:rPr>
        <w:t xml:space="preserve"> omega=1000/120/pi;</w:t>
      </w:r>
    </w:p>
    <w:p w:rsidR="007B65D7" w:rsidRPr="007B65D7" w:rsidRDefault="007B65D7" w:rsidP="007B65D7">
      <w:pPr>
        <w:rPr>
          <w:rStyle w:val="Input"/>
          <w:lang w:val="fr-FR" w:eastAsia="zh-CN"/>
        </w:rPr>
      </w:pPr>
      <w:r w:rsidRPr="007B65D7">
        <w:rPr>
          <w:rStyle w:val="Input"/>
          <w:lang w:val="fr-FR" w:eastAsia="zh-CN"/>
        </w:rPr>
        <w:t xml:space="preserve"> </w:t>
      </w:r>
    </w:p>
    <w:p w:rsidR="007B65D7" w:rsidRPr="007B65D7" w:rsidRDefault="007B65D7" w:rsidP="007B65D7">
      <w:pPr>
        <w:rPr>
          <w:rStyle w:val="Input"/>
          <w:lang w:val="fr-FR" w:eastAsia="zh-CN"/>
        </w:rPr>
      </w:pPr>
      <w:r w:rsidRPr="007B65D7">
        <w:rPr>
          <w:rStyle w:val="Input"/>
          <w:lang w:val="fr-FR" w:eastAsia="zh-CN"/>
        </w:rPr>
        <w:t xml:space="preserve"> dt=0.01;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val="fr-FR" w:eastAsia="zh-CN"/>
        </w:rPr>
        <w:t xml:space="preserve"> </w:t>
      </w:r>
      <w:r w:rsidRPr="007B65D7">
        <w:rPr>
          <w:rStyle w:val="Input"/>
          <w:lang w:eastAsia="zh-CN"/>
        </w:rPr>
        <w:t>i=2;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</w:t>
      </w:r>
      <w:proofErr w:type="gramStart"/>
      <w:r w:rsidRPr="007B65D7">
        <w:rPr>
          <w:rStyle w:val="Input"/>
          <w:lang w:eastAsia="zh-CN"/>
        </w:rPr>
        <w:t>while</w:t>
      </w:r>
      <w:proofErr w:type="gramEnd"/>
      <w:r w:rsidRPr="007B65D7">
        <w:rPr>
          <w:rStyle w:val="Input"/>
          <w:lang w:eastAsia="zh-CN"/>
        </w:rPr>
        <w:t xml:space="preserve"> y5(i-1)&gt;=0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   </w:t>
      </w:r>
      <w:proofErr w:type="gramStart"/>
      <w:r w:rsidRPr="007B65D7">
        <w:rPr>
          <w:rStyle w:val="Input"/>
          <w:lang w:eastAsia="zh-CN"/>
        </w:rPr>
        <w:t>x5</w:t>
      </w:r>
      <w:proofErr w:type="gramEnd"/>
      <w:r w:rsidRPr="007B65D7">
        <w:rPr>
          <w:rStyle w:val="Input"/>
          <w:lang w:eastAsia="zh-CN"/>
        </w:rPr>
        <w:t>(i)=x5(i-1)+vx5(i-1)*</w:t>
      </w:r>
      <w:proofErr w:type="spellStart"/>
      <w:r w:rsidRPr="007B65D7">
        <w:rPr>
          <w:rStyle w:val="Input"/>
          <w:lang w:eastAsia="zh-CN"/>
        </w:rPr>
        <w:t>dt</w:t>
      </w:r>
      <w:proofErr w:type="spellEnd"/>
      <w:r w:rsidRPr="007B65D7">
        <w:rPr>
          <w:rStyle w:val="Input"/>
          <w:lang w:eastAsia="zh-CN"/>
        </w:rPr>
        <w:t>;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   vx5(i)=vx5(i-1)-(0.0039+0.0058/(1+exp((sqrt(vx5(i-1)^2+vy5(i-1)^2)-35)/5)))*vx5(i-1)*(sqrt(vx5(i-1)^2+vy5(i-1)^2))*dt;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   </w:t>
      </w:r>
      <w:proofErr w:type="gramStart"/>
      <w:r w:rsidRPr="007B65D7">
        <w:rPr>
          <w:rStyle w:val="Input"/>
          <w:lang w:eastAsia="zh-CN"/>
        </w:rPr>
        <w:t>y5(</w:t>
      </w:r>
      <w:proofErr w:type="gramEnd"/>
      <w:r w:rsidRPr="007B65D7">
        <w:rPr>
          <w:rStyle w:val="Input"/>
          <w:lang w:eastAsia="zh-CN"/>
        </w:rPr>
        <w:t>i)=y5(i-1)+vy5(i-1)*</w:t>
      </w:r>
      <w:proofErr w:type="spellStart"/>
      <w:r w:rsidRPr="007B65D7">
        <w:rPr>
          <w:rStyle w:val="Input"/>
          <w:lang w:eastAsia="zh-CN"/>
        </w:rPr>
        <w:t>dt</w:t>
      </w:r>
      <w:proofErr w:type="spellEnd"/>
      <w:r w:rsidRPr="007B65D7">
        <w:rPr>
          <w:rStyle w:val="Input"/>
          <w:lang w:eastAsia="zh-CN"/>
        </w:rPr>
        <w:t>;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   </w:t>
      </w:r>
      <w:proofErr w:type="gramStart"/>
      <w:r w:rsidRPr="007B65D7">
        <w:rPr>
          <w:rStyle w:val="Input"/>
          <w:lang w:eastAsia="zh-CN"/>
        </w:rPr>
        <w:t>vy5(</w:t>
      </w:r>
      <w:proofErr w:type="gramEnd"/>
      <w:r w:rsidRPr="007B65D7">
        <w:rPr>
          <w:rStyle w:val="Input"/>
          <w:lang w:eastAsia="zh-CN"/>
        </w:rPr>
        <w:t>i)=vy5(i-1)-g*</w:t>
      </w:r>
      <w:proofErr w:type="spellStart"/>
      <w:r w:rsidRPr="007B65D7">
        <w:rPr>
          <w:rStyle w:val="Input"/>
          <w:lang w:eastAsia="zh-CN"/>
        </w:rPr>
        <w:t>dt+omega</w:t>
      </w:r>
      <w:proofErr w:type="spellEnd"/>
      <w:r w:rsidRPr="007B65D7">
        <w:rPr>
          <w:rStyle w:val="Input"/>
          <w:lang w:eastAsia="zh-CN"/>
        </w:rPr>
        <w:t>*vx5(i-1)*4.1*10^(-4)*</w:t>
      </w:r>
      <w:proofErr w:type="spellStart"/>
      <w:r w:rsidRPr="007B65D7">
        <w:rPr>
          <w:rStyle w:val="Input"/>
          <w:lang w:eastAsia="zh-CN"/>
        </w:rPr>
        <w:t>dt</w:t>
      </w:r>
      <w:proofErr w:type="spellEnd"/>
      <w:r w:rsidRPr="007B65D7">
        <w:rPr>
          <w:rStyle w:val="Input"/>
          <w:lang w:eastAsia="zh-CN"/>
        </w:rPr>
        <w:t>;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   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   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   i=i+1;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</w:t>
      </w:r>
      <w:proofErr w:type="gramStart"/>
      <w:r w:rsidRPr="007B65D7">
        <w:rPr>
          <w:rStyle w:val="Input"/>
          <w:lang w:eastAsia="zh-CN"/>
        </w:rPr>
        <w:t>end</w:t>
      </w:r>
      <w:proofErr w:type="gramEnd"/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</w:t>
      </w:r>
      <w:proofErr w:type="gramStart"/>
      <w:r w:rsidRPr="007B65D7">
        <w:rPr>
          <w:rStyle w:val="Input"/>
          <w:lang w:eastAsia="zh-CN"/>
        </w:rPr>
        <w:t>hold</w:t>
      </w:r>
      <w:proofErr w:type="gramEnd"/>
      <w:r w:rsidRPr="007B65D7">
        <w:rPr>
          <w:rStyle w:val="Input"/>
          <w:lang w:eastAsia="zh-CN"/>
        </w:rPr>
        <w:t xml:space="preserve"> on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</w:t>
      </w:r>
      <w:proofErr w:type="gramStart"/>
      <w:r w:rsidRPr="007B65D7">
        <w:rPr>
          <w:rStyle w:val="Input"/>
          <w:lang w:eastAsia="zh-CN"/>
        </w:rPr>
        <w:t>box</w:t>
      </w:r>
      <w:proofErr w:type="gramEnd"/>
      <w:r w:rsidRPr="007B65D7">
        <w:rPr>
          <w:rStyle w:val="Input"/>
          <w:lang w:eastAsia="zh-CN"/>
        </w:rPr>
        <w:t xml:space="preserve"> on</w:t>
      </w:r>
    </w:p>
    <w:p w:rsidR="007B65D7" w:rsidRPr="007B65D7" w:rsidRDefault="007B65D7" w:rsidP="007B65D7">
      <w:pPr>
        <w:rPr>
          <w:rStyle w:val="Input"/>
          <w:lang w:val="fr-FR" w:eastAsia="zh-CN"/>
        </w:rPr>
      </w:pPr>
      <w:r w:rsidRPr="007B65D7">
        <w:rPr>
          <w:rStyle w:val="Input"/>
          <w:lang w:eastAsia="zh-CN"/>
        </w:rPr>
        <w:t xml:space="preserve"> </w:t>
      </w:r>
      <w:r w:rsidRPr="007B65D7">
        <w:rPr>
          <w:rStyle w:val="Input"/>
          <w:lang w:val="fr-FR" w:eastAsia="zh-CN"/>
        </w:rPr>
        <w:t>plot(x5,y5,'-b')</w:t>
      </w:r>
    </w:p>
    <w:p w:rsidR="007B65D7" w:rsidRPr="007B65D7" w:rsidRDefault="007B65D7" w:rsidP="007B65D7">
      <w:pPr>
        <w:rPr>
          <w:rStyle w:val="Input"/>
          <w:lang w:val="fr-FR" w:eastAsia="zh-CN"/>
        </w:rPr>
      </w:pPr>
      <w:r w:rsidRPr="007B65D7">
        <w:rPr>
          <w:rStyle w:val="Input"/>
          <w:lang w:val="fr-FR" w:eastAsia="zh-CN"/>
        </w:rPr>
        <w:t xml:space="preserve"> </w:t>
      </w:r>
    </w:p>
    <w:p w:rsidR="007B65D7" w:rsidRPr="007B65D7" w:rsidRDefault="007B65D7" w:rsidP="007B65D7">
      <w:pPr>
        <w:rPr>
          <w:rStyle w:val="Input"/>
          <w:lang w:val="fr-FR" w:eastAsia="zh-CN"/>
        </w:rPr>
      </w:pPr>
      <w:r w:rsidRPr="007B65D7">
        <w:rPr>
          <w:rStyle w:val="Input"/>
          <w:lang w:val="fr-FR" w:eastAsia="zh-CN"/>
        </w:rPr>
        <w:t xml:space="preserve"> xlabel('x(m)')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val="fr-FR" w:eastAsia="zh-CN"/>
        </w:rPr>
        <w:t xml:space="preserve"> </w:t>
      </w:r>
      <w:proofErr w:type="spellStart"/>
      <w:proofErr w:type="gramStart"/>
      <w:r w:rsidRPr="007B65D7">
        <w:rPr>
          <w:rStyle w:val="Input"/>
          <w:lang w:eastAsia="zh-CN"/>
        </w:rPr>
        <w:t>ylabel</w:t>
      </w:r>
      <w:proofErr w:type="spellEnd"/>
      <w:r w:rsidRPr="007B65D7">
        <w:rPr>
          <w:rStyle w:val="Input"/>
          <w:lang w:eastAsia="zh-CN"/>
        </w:rPr>
        <w:t>(</w:t>
      </w:r>
      <w:proofErr w:type="gramEnd"/>
      <w:r w:rsidRPr="007B65D7">
        <w:rPr>
          <w:rStyle w:val="Input"/>
          <w:lang w:eastAsia="zh-CN"/>
        </w:rPr>
        <w:t>'y(m)')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</w:t>
      </w:r>
      <w:proofErr w:type="gramStart"/>
      <w:r w:rsidRPr="007B65D7">
        <w:rPr>
          <w:rStyle w:val="Input"/>
          <w:lang w:eastAsia="zh-CN"/>
        </w:rPr>
        <w:t>title(</w:t>
      </w:r>
      <w:proofErr w:type="gramEnd"/>
      <w:r w:rsidRPr="007B65D7">
        <w:rPr>
          <w:rStyle w:val="Input"/>
          <w:lang w:eastAsia="zh-CN"/>
        </w:rPr>
        <w:t xml:space="preserve">'Trajectories of </w:t>
      </w:r>
      <w:proofErr w:type="spellStart"/>
      <w:r w:rsidRPr="007B65D7">
        <w:rPr>
          <w:rStyle w:val="Input"/>
          <w:lang w:eastAsia="zh-CN"/>
        </w:rPr>
        <w:t>fastballball</w:t>
      </w:r>
      <w:proofErr w:type="spellEnd"/>
      <w:r w:rsidRPr="007B65D7">
        <w:rPr>
          <w:rStyle w:val="Input"/>
          <w:lang w:eastAsia="zh-CN"/>
        </w:rPr>
        <w:t>')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</w:t>
      </w:r>
      <w:proofErr w:type="gramStart"/>
      <w:r w:rsidRPr="007B65D7">
        <w:rPr>
          <w:rStyle w:val="Input"/>
          <w:lang w:eastAsia="zh-CN"/>
        </w:rPr>
        <w:t>axis</w:t>
      </w:r>
      <w:proofErr w:type="gramEnd"/>
      <w:r w:rsidRPr="007B65D7">
        <w:rPr>
          <w:rStyle w:val="Input"/>
          <w:rFonts w:hint="eastAsia"/>
        </w:rPr>
        <w:t xml:space="preserve"> tight</w:t>
      </w:r>
    </w:p>
    <w:p w:rsidR="007B65D7" w:rsidRDefault="007B65D7" w:rsidP="007B65D7">
      <w:pPr>
        <w:pStyle w:val="Normal"/>
      </w:pPr>
      <w:r w:rsidRPr="007B65D7">
        <w:rPr>
          <w:rStyle w:val="Input"/>
          <w:lang w:eastAsia="zh-CN"/>
        </w:rPr>
        <w:t xml:space="preserve"> </w:t>
      </w:r>
      <w:proofErr w:type="gramStart"/>
      <w:r w:rsidRPr="007B65D7">
        <w:rPr>
          <w:rStyle w:val="Input"/>
          <w:lang w:eastAsia="zh-CN"/>
        </w:rPr>
        <w:t>legend(</w:t>
      </w:r>
      <w:proofErr w:type="gramEnd"/>
      <w:r w:rsidRPr="007B65D7">
        <w:rPr>
          <w:rStyle w:val="Input"/>
          <w:lang w:eastAsia="zh-CN"/>
        </w:rPr>
        <w:t>'vertical deflection(y)')</w:t>
      </w:r>
      <w:r w:rsidRPr="007B65D7">
        <w:rPr>
          <w:rStyle w:val="Input"/>
        </w:rPr>
        <w:t xml:space="preserve"> </w:t>
      </w:r>
      <w:bookmarkEnd w:id="48"/>
      <w:r w:rsidRPr="007B65D7">
        <w:t xml:space="preserve"> </w:t>
      </w:r>
    </w:p>
    <w:p w:rsidR="00B028B1" w:rsidRPr="007B65D7" w:rsidRDefault="00B028B1" w:rsidP="007B65D7">
      <w:pPr>
        <w:pStyle w:val="Normal"/>
        <w:rPr>
          <w:rFonts w:hint="eastAsia"/>
        </w:rPr>
      </w:pPr>
    </w:p>
    <w:p w:rsidR="007B65D7" w:rsidRPr="007B65D7" w:rsidRDefault="007B65D7" w:rsidP="007B65D7">
      <w:pPr>
        <w:pStyle w:val="Normal"/>
      </w:pPr>
      <w:bookmarkStart w:id="49" w:name="OUTPUT_18"/>
      <w:r w:rsidRPr="007B65D7">
        <w:rPr>
          <w:rFonts w:eastAsia="宋体" w:hint="eastAsia"/>
          <w:lang w:eastAsia="zh-CN"/>
        </w:rPr>
        <w:lastRenderedPageBreak/>
        <w:pict>
          <v:shape id="_x0000_i1037" type="#_x0000_t75" style="width:4in;height:252pt">
            <v:imagedata r:id="rId17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49"/>
      <w:r w:rsidRPr="007B65D7">
        <w:t xml:space="preserve"> </w:t>
      </w:r>
    </w:p>
    <w:p w:rsidR="00B028B1" w:rsidRPr="007B65D7" w:rsidRDefault="00B028B1" w:rsidP="007B65D7">
      <w:pPr>
        <w:pStyle w:val="Normal"/>
        <w:rPr>
          <w:rFonts w:hint="eastAsia"/>
        </w:rPr>
      </w:pPr>
    </w:p>
    <w:p w:rsidR="00B028B1" w:rsidRPr="00B028B1" w:rsidRDefault="00B028B1" w:rsidP="007B65D7">
      <w:pPr>
        <w:pStyle w:val="2"/>
        <w:rPr>
          <w:rFonts w:eastAsia="宋体"/>
          <w:lang w:eastAsia="zh-CN"/>
        </w:rPr>
      </w:pPr>
      <w:bookmarkStart w:id="50" w:name="_Toc431936371"/>
      <w:r w:rsidRPr="00B028B1">
        <w:rPr>
          <w:rFonts w:eastAsia="宋体"/>
          <w:lang w:eastAsia="zh-CN"/>
        </w:rPr>
        <w:t>2.19</w:t>
      </w:r>
      <w:bookmarkEnd w:id="50"/>
    </w:p>
    <w:p w:rsidR="007B65D7" w:rsidRPr="007B65D7" w:rsidRDefault="007B65D7" w:rsidP="007B65D7">
      <w:pPr>
        <w:rPr>
          <w:rStyle w:val="Input"/>
          <w:lang w:eastAsia="zh-CN"/>
        </w:rPr>
      </w:pPr>
      <w:bookmarkStart w:id="51" w:name="INPUT_19"/>
      <w:proofErr w:type="gramStart"/>
      <w:r w:rsidRPr="007B65D7">
        <w:rPr>
          <w:rStyle w:val="Input"/>
          <w:lang w:eastAsia="zh-CN"/>
        </w:rPr>
        <w:t>clear</w:t>
      </w:r>
      <w:proofErr w:type="gramEnd"/>
      <w:r w:rsidRPr="007B65D7">
        <w:rPr>
          <w:rStyle w:val="Input"/>
          <w:lang w:eastAsia="zh-CN"/>
        </w:rPr>
        <w:t xml:space="preserve"> all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>g=9.8;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>v=31.18;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</w:t>
      </w:r>
      <w:proofErr w:type="gramStart"/>
      <w:r w:rsidRPr="007B65D7">
        <w:rPr>
          <w:rStyle w:val="Input"/>
          <w:lang w:eastAsia="zh-CN"/>
        </w:rPr>
        <w:t>vx5(</w:t>
      </w:r>
      <w:proofErr w:type="gramEnd"/>
      <w:r w:rsidRPr="007B65D7">
        <w:rPr>
          <w:rStyle w:val="Input"/>
          <w:lang w:eastAsia="zh-CN"/>
        </w:rPr>
        <w:t>1)=v;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</w:t>
      </w:r>
      <w:proofErr w:type="gramStart"/>
      <w:r w:rsidRPr="007B65D7">
        <w:rPr>
          <w:rStyle w:val="Input"/>
          <w:lang w:eastAsia="zh-CN"/>
        </w:rPr>
        <w:t>vy5(</w:t>
      </w:r>
      <w:proofErr w:type="gramEnd"/>
      <w:r w:rsidRPr="007B65D7">
        <w:rPr>
          <w:rStyle w:val="Input"/>
          <w:lang w:eastAsia="zh-CN"/>
        </w:rPr>
        <w:t>1)=0;</w:t>
      </w:r>
    </w:p>
    <w:p w:rsidR="007B65D7" w:rsidRPr="007B65D7" w:rsidRDefault="007B65D7" w:rsidP="007B65D7">
      <w:pPr>
        <w:rPr>
          <w:rStyle w:val="Input"/>
          <w:lang w:val="fr-FR" w:eastAsia="zh-CN"/>
        </w:rPr>
      </w:pPr>
      <w:r w:rsidRPr="007B65D7">
        <w:rPr>
          <w:rStyle w:val="Input"/>
          <w:lang w:val="fr-FR" w:eastAsia="zh-CN"/>
        </w:rPr>
        <w:t xml:space="preserve"> </w:t>
      </w:r>
    </w:p>
    <w:p w:rsidR="007B65D7" w:rsidRPr="007B65D7" w:rsidRDefault="007B65D7" w:rsidP="007B65D7">
      <w:pPr>
        <w:rPr>
          <w:rStyle w:val="Input"/>
          <w:lang w:val="fr-FR" w:eastAsia="zh-CN"/>
        </w:rPr>
      </w:pPr>
      <w:r w:rsidRPr="007B65D7">
        <w:rPr>
          <w:rStyle w:val="Input"/>
          <w:lang w:val="fr-FR" w:eastAsia="zh-CN"/>
        </w:rPr>
        <w:t xml:space="preserve"> x5(1)=0;</w:t>
      </w:r>
    </w:p>
    <w:p w:rsidR="007B65D7" w:rsidRPr="007B65D7" w:rsidRDefault="007B65D7" w:rsidP="007B65D7">
      <w:pPr>
        <w:rPr>
          <w:rStyle w:val="Input"/>
          <w:lang w:val="fr-FR" w:eastAsia="zh-CN"/>
        </w:rPr>
      </w:pPr>
      <w:r w:rsidRPr="007B65D7">
        <w:rPr>
          <w:rStyle w:val="Input"/>
          <w:lang w:val="fr-FR" w:eastAsia="zh-CN"/>
        </w:rPr>
        <w:t xml:space="preserve"> y5(1)=1.0668;</w:t>
      </w:r>
    </w:p>
    <w:p w:rsidR="007B65D7" w:rsidRPr="007B65D7" w:rsidRDefault="007B65D7" w:rsidP="007B65D7">
      <w:pPr>
        <w:rPr>
          <w:rStyle w:val="Input"/>
          <w:lang w:val="fr-FR" w:eastAsia="zh-CN"/>
        </w:rPr>
      </w:pPr>
      <w:r w:rsidRPr="007B65D7">
        <w:rPr>
          <w:rStyle w:val="Input"/>
          <w:lang w:val="fr-FR" w:eastAsia="zh-CN"/>
        </w:rPr>
        <w:t xml:space="preserve"> </w:t>
      </w:r>
    </w:p>
    <w:p w:rsidR="007B65D7" w:rsidRPr="007B65D7" w:rsidRDefault="007B65D7" w:rsidP="007B65D7">
      <w:pPr>
        <w:rPr>
          <w:rStyle w:val="Input"/>
          <w:lang w:val="fr-FR" w:eastAsia="zh-CN"/>
        </w:rPr>
      </w:pPr>
      <w:r w:rsidRPr="007B65D7">
        <w:rPr>
          <w:rStyle w:val="Input"/>
          <w:lang w:val="fr-FR" w:eastAsia="zh-CN"/>
        </w:rPr>
        <w:t xml:space="preserve"> phi(1)=0;</w:t>
      </w:r>
    </w:p>
    <w:p w:rsidR="007B65D7" w:rsidRPr="007B65D7" w:rsidRDefault="007B65D7" w:rsidP="007B65D7">
      <w:pPr>
        <w:rPr>
          <w:rStyle w:val="Input"/>
          <w:lang w:val="fr-FR" w:eastAsia="zh-CN"/>
        </w:rPr>
      </w:pPr>
      <w:r w:rsidRPr="007B65D7">
        <w:rPr>
          <w:rStyle w:val="Input"/>
          <w:lang w:val="fr-FR" w:eastAsia="zh-CN"/>
        </w:rPr>
        <w:t xml:space="preserve"> omega=2000/120/pi;</w:t>
      </w:r>
    </w:p>
    <w:p w:rsidR="007B65D7" w:rsidRPr="007B65D7" w:rsidRDefault="007B65D7" w:rsidP="007B65D7">
      <w:pPr>
        <w:rPr>
          <w:rStyle w:val="Input"/>
          <w:lang w:val="fr-FR" w:eastAsia="zh-CN"/>
        </w:rPr>
      </w:pPr>
      <w:r w:rsidRPr="007B65D7">
        <w:rPr>
          <w:rStyle w:val="Input"/>
          <w:lang w:val="fr-FR" w:eastAsia="zh-CN"/>
        </w:rPr>
        <w:t xml:space="preserve"> 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val="fr-FR" w:eastAsia="zh-CN"/>
        </w:rPr>
        <w:t xml:space="preserve"> </w:t>
      </w:r>
      <w:proofErr w:type="spellStart"/>
      <w:proofErr w:type="gramStart"/>
      <w:r w:rsidRPr="007B65D7">
        <w:rPr>
          <w:rStyle w:val="Input"/>
          <w:lang w:eastAsia="zh-CN"/>
        </w:rPr>
        <w:t>dt</w:t>
      </w:r>
      <w:proofErr w:type="spellEnd"/>
      <w:r w:rsidRPr="007B65D7">
        <w:rPr>
          <w:rStyle w:val="Input"/>
          <w:lang w:eastAsia="zh-CN"/>
        </w:rPr>
        <w:t>=</w:t>
      </w:r>
      <w:proofErr w:type="gramEnd"/>
      <w:r w:rsidRPr="007B65D7">
        <w:rPr>
          <w:rStyle w:val="Input"/>
          <w:lang w:eastAsia="zh-CN"/>
        </w:rPr>
        <w:t>0.01;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i=2;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</w:t>
      </w:r>
      <w:proofErr w:type="gramStart"/>
      <w:r w:rsidRPr="007B65D7">
        <w:rPr>
          <w:rStyle w:val="Input"/>
          <w:lang w:eastAsia="zh-CN"/>
        </w:rPr>
        <w:t>while</w:t>
      </w:r>
      <w:proofErr w:type="gramEnd"/>
      <w:r w:rsidRPr="007B65D7">
        <w:rPr>
          <w:rStyle w:val="Input"/>
          <w:lang w:eastAsia="zh-CN"/>
        </w:rPr>
        <w:t xml:space="preserve"> y5(i-1)&gt;=0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   </w:t>
      </w:r>
      <w:proofErr w:type="gramStart"/>
      <w:r w:rsidRPr="007B65D7">
        <w:rPr>
          <w:rStyle w:val="Input"/>
          <w:lang w:eastAsia="zh-CN"/>
        </w:rPr>
        <w:t>x5</w:t>
      </w:r>
      <w:proofErr w:type="gramEnd"/>
      <w:r w:rsidRPr="007B65D7">
        <w:rPr>
          <w:rStyle w:val="Input"/>
          <w:lang w:eastAsia="zh-CN"/>
        </w:rPr>
        <w:t>(i)=x5(i-1)+vx5(i-1)*</w:t>
      </w:r>
      <w:proofErr w:type="spellStart"/>
      <w:r w:rsidRPr="007B65D7">
        <w:rPr>
          <w:rStyle w:val="Input"/>
          <w:lang w:eastAsia="zh-CN"/>
        </w:rPr>
        <w:t>dt</w:t>
      </w:r>
      <w:proofErr w:type="spellEnd"/>
      <w:r w:rsidRPr="007B65D7">
        <w:rPr>
          <w:rStyle w:val="Input"/>
          <w:lang w:eastAsia="zh-CN"/>
        </w:rPr>
        <w:t>;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   vx5(i)=vx5(i-1)-(0.0039+0.0058/(1+exp((sqrt(vx5(i-1)^2+vy5(i-1)^2)-35)/5)))*vx5(i-1)*(sqrt(vx5(i-1)^2+vy5(i-1)^2))*dt;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   </w:t>
      </w:r>
      <w:proofErr w:type="gramStart"/>
      <w:r w:rsidRPr="007B65D7">
        <w:rPr>
          <w:rStyle w:val="Input"/>
          <w:lang w:eastAsia="zh-CN"/>
        </w:rPr>
        <w:t>y5(</w:t>
      </w:r>
      <w:proofErr w:type="gramEnd"/>
      <w:r w:rsidRPr="007B65D7">
        <w:rPr>
          <w:rStyle w:val="Input"/>
          <w:lang w:eastAsia="zh-CN"/>
        </w:rPr>
        <w:t>i)=y5(i-1)+vy5(i-1)*</w:t>
      </w:r>
      <w:proofErr w:type="spellStart"/>
      <w:r w:rsidRPr="007B65D7">
        <w:rPr>
          <w:rStyle w:val="Input"/>
          <w:lang w:eastAsia="zh-CN"/>
        </w:rPr>
        <w:t>dt</w:t>
      </w:r>
      <w:proofErr w:type="spellEnd"/>
      <w:r w:rsidRPr="007B65D7">
        <w:rPr>
          <w:rStyle w:val="Input"/>
          <w:lang w:eastAsia="zh-CN"/>
        </w:rPr>
        <w:t>;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   </w:t>
      </w:r>
      <w:proofErr w:type="gramStart"/>
      <w:r w:rsidRPr="007B65D7">
        <w:rPr>
          <w:rStyle w:val="Input"/>
          <w:lang w:eastAsia="zh-CN"/>
        </w:rPr>
        <w:t>vy5(</w:t>
      </w:r>
      <w:proofErr w:type="gramEnd"/>
      <w:r w:rsidRPr="007B65D7">
        <w:rPr>
          <w:rStyle w:val="Input"/>
          <w:lang w:eastAsia="zh-CN"/>
        </w:rPr>
        <w:t>i)=vy5(i-1)-g*</w:t>
      </w:r>
      <w:proofErr w:type="spellStart"/>
      <w:r w:rsidRPr="007B65D7">
        <w:rPr>
          <w:rStyle w:val="Input"/>
          <w:lang w:eastAsia="zh-CN"/>
        </w:rPr>
        <w:t>dt+omega</w:t>
      </w:r>
      <w:proofErr w:type="spellEnd"/>
      <w:r w:rsidRPr="007B65D7">
        <w:rPr>
          <w:rStyle w:val="Input"/>
          <w:lang w:eastAsia="zh-CN"/>
        </w:rPr>
        <w:t>*vx5(i-1)*4.1*10^(-4)*</w:t>
      </w:r>
      <w:proofErr w:type="spellStart"/>
      <w:r w:rsidRPr="007B65D7">
        <w:rPr>
          <w:rStyle w:val="Input"/>
          <w:lang w:eastAsia="zh-CN"/>
        </w:rPr>
        <w:t>dt</w:t>
      </w:r>
      <w:proofErr w:type="spellEnd"/>
      <w:r w:rsidRPr="007B65D7">
        <w:rPr>
          <w:rStyle w:val="Input"/>
          <w:lang w:eastAsia="zh-CN"/>
        </w:rPr>
        <w:t>;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</w:t>
      </w:r>
      <w:r w:rsidRPr="007B65D7">
        <w:rPr>
          <w:rStyle w:val="Input"/>
        </w:rPr>
        <w:t>i</w:t>
      </w:r>
      <w:r w:rsidRPr="007B65D7">
        <w:rPr>
          <w:rStyle w:val="Input"/>
          <w:lang w:eastAsia="zh-CN"/>
        </w:rPr>
        <w:t>=i+1;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</w:t>
      </w:r>
      <w:proofErr w:type="gramStart"/>
      <w:r w:rsidRPr="007B65D7">
        <w:rPr>
          <w:rStyle w:val="Input"/>
          <w:lang w:eastAsia="zh-CN"/>
        </w:rPr>
        <w:t>end</w:t>
      </w:r>
      <w:proofErr w:type="gramEnd"/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</w:t>
      </w:r>
      <w:proofErr w:type="gramStart"/>
      <w:r w:rsidRPr="007B65D7">
        <w:rPr>
          <w:rStyle w:val="Input"/>
          <w:lang w:eastAsia="zh-CN"/>
        </w:rPr>
        <w:t>hold</w:t>
      </w:r>
      <w:proofErr w:type="gramEnd"/>
      <w:r w:rsidRPr="007B65D7">
        <w:rPr>
          <w:rStyle w:val="Input"/>
          <w:lang w:eastAsia="zh-CN"/>
        </w:rPr>
        <w:t xml:space="preserve"> on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</w:t>
      </w:r>
      <w:proofErr w:type="gramStart"/>
      <w:r w:rsidRPr="007B65D7">
        <w:rPr>
          <w:rStyle w:val="Input"/>
          <w:lang w:eastAsia="zh-CN"/>
        </w:rPr>
        <w:t>box</w:t>
      </w:r>
      <w:proofErr w:type="gramEnd"/>
      <w:r w:rsidRPr="007B65D7">
        <w:rPr>
          <w:rStyle w:val="Input"/>
          <w:lang w:eastAsia="zh-CN"/>
        </w:rPr>
        <w:t xml:space="preserve"> on</w:t>
      </w:r>
    </w:p>
    <w:p w:rsidR="007B65D7" w:rsidRPr="007B65D7" w:rsidRDefault="007B65D7" w:rsidP="007B65D7">
      <w:pPr>
        <w:rPr>
          <w:rStyle w:val="Input"/>
          <w:lang w:val="fr-FR" w:eastAsia="zh-CN"/>
        </w:rPr>
      </w:pPr>
      <w:r w:rsidRPr="007B65D7">
        <w:rPr>
          <w:rStyle w:val="Input"/>
          <w:lang w:eastAsia="zh-CN"/>
        </w:rPr>
        <w:t xml:space="preserve"> </w:t>
      </w:r>
      <w:r w:rsidRPr="007B65D7">
        <w:rPr>
          <w:rStyle w:val="Input"/>
          <w:lang w:val="fr-FR" w:eastAsia="zh-CN"/>
        </w:rPr>
        <w:t>plot(x5,y5,'--b')</w:t>
      </w:r>
    </w:p>
    <w:p w:rsidR="007B65D7" w:rsidRPr="007B65D7" w:rsidRDefault="007B65D7" w:rsidP="007B65D7">
      <w:pPr>
        <w:rPr>
          <w:rStyle w:val="Input"/>
          <w:lang w:val="fr-FR" w:eastAsia="zh-CN"/>
        </w:rPr>
      </w:pPr>
      <w:r w:rsidRPr="007B65D7">
        <w:rPr>
          <w:rStyle w:val="Input"/>
          <w:lang w:val="fr-FR" w:eastAsia="zh-CN"/>
        </w:rPr>
        <w:t xml:space="preserve">  </w:t>
      </w:r>
    </w:p>
    <w:p w:rsidR="007B65D7" w:rsidRPr="007B65D7" w:rsidRDefault="007B65D7" w:rsidP="007B65D7">
      <w:pPr>
        <w:rPr>
          <w:rStyle w:val="Input"/>
          <w:lang w:val="fr-FR" w:eastAsia="zh-CN"/>
        </w:rPr>
      </w:pPr>
      <w:r w:rsidRPr="007B65D7">
        <w:rPr>
          <w:rStyle w:val="Input"/>
          <w:lang w:val="fr-FR" w:eastAsia="zh-CN"/>
        </w:rPr>
        <w:lastRenderedPageBreak/>
        <w:t xml:space="preserve"> xlabel('x(m)')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val="fr-FR" w:eastAsia="zh-CN"/>
        </w:rPr>
        <w:t xml:space="preserve"> </w:t>
      </w:r>
      <w:proofErr w:type="spellStart"/>
      <w:proofErr w:type="gramStart"/>
      <w:r w:rsidRPr="007B65D7">
        <w:rPr>
          <w:rStyle w:val="Input"/>
          <w:lang w:eastAsia="zh-CN"/>
        </w:rPr>
        <w:t>ylabel</w:t>
      </w:r>
      <w:proofErr w:type="spellEnd"/>
      <w:r w:rsidRPr="007B65D7">
        <w:rPr>
          <w:rStyle w:val="Input"/>
          <w:lang w:eastAsia="zh-CN"/>
        </w:rPr>
        <w:t>(</w:t>
      </w:r>
      <w:proofErr w:type="gramEnd"/>
      <w:r w:rsidRPr="007B65D7">
        <w:rPr>
          <w:rStyle w:val="Input"/>
          <w:lang w:eastAsia="zh-CN"/>
        </w:rPr>
        <w:t>'y(m)')</w:t>
      </w:r>
    </w:p>
    <w:p w:rsidR="007B65D7" w:rsidRPr="007B65D7" w:rsidRDefault="007B65D7" w:rsidP="007B65D7">
      <w:pPr>
        <w:rPr>
          <w:rStyle w:val="Input"/>
          <w:lang w:eastAsia="zh-CN"/>
        </w:rPr>
      </w:pPr>
      <w:r w:rsidRPr="007B65D7">
        <w:rPr>
          <w:rStyle w:val="Input"/>
          <w:lang w:eastAsia="zh-CN"/>
        </w:rPr>
        <w:t xml:space="preserve"> </w:t>
      </w:r>
      <w:proofErr w:type="gramStart"/>
      <w:r w:rsidRPr="007B65D7">
        <w:rPr>
          <w:rStyle w:val="Input"/>
          <w:lang w:eastAsia="zh-CN"/>
        </w:rPr>
        <w:t>title(</w:t>
      </w:r>
      <w:proofErr w:type="gramEnd"/>
      <w:r w:rsidRPr="007B65D7">
        <w:rPr>
          <w:rStyle w:val="Input"/>
          <w:lang w:eastAsia="zh-CN"/>
        </w:rPr>
        <w:t>'Trajectories of batted ball')</w:t>
      </w:r>
    </w:p>
    <w:p w:rsidR="007B65D7" w:rsidRDefault="007B65D7" w:rsidP="007B65D7">
      <w:r w:rsidRPr="007B65D7">
        <w:rPr>
          <w:rStyle w:val="Input"/>
          <w:lang w:eastAsia="zh-CN"/>
        </w:rPr>
        <w:t xml:space="preserve"> </w:t>
      </w:r>
      <w:proofErr w:type="gramStart"/>
      <w:r w:rsidRPr="007B65D7">
        <w:rPr>
          <w:rStyle w:val="Input"/>
          <w:lang w:eastAsia="zh-CN"/>
        </w:rPr>
        <w:t>axis</w:t>
      </w:r>
      <w:proofErr w:type="gramEnd"/>
      <w:r w:rsidRPr="007B65D7">
        <w:rPr>
          <w:rStyle w:val="Input"/>
          <w:lang w:eastAsia="zh-CN"/>
        </w:rPr>
        <w:t xml:space="preserve"> tight</w:t>
      </w:r>
      <w:r w:rsidRPr="007B65D7">
        <w:rPr>
          <w:rStyle w:val="Input"/>
        </w:rPr>
        <w:t xml:space="preserve"> </w:t>
      </w:r>
      <w:bookmarkEnd w:id="51"/>
      <w:r w:rsidRPr="007B65D7">
        <w:t xml:space="preserve"> </w:t>
      </w:r>
    </w:p>
    <w:p w:rsidR="00B028B1" w:rsidRPr="007B65D7" w:rsidRDefault="00B028B1" w:rsidP="007B65D7">
      <w:pPr>
        <w:pStyle w:val="Normal"/>
        <w:rPr>
          <w:rFonts w:hint="eastAsia"/>
        </w:rPr>
      </w:pPr>
    </w:p>
    <w:p w:rsidR="007B65D7" w:rsidRPr="007B65D7" w:rsidRDefault="007B65D7" w:rsidP="007B65D7">
      <w:pPr>
        <w:pStyle w:val="Normal"/>
      </w:pPr>
      <w:bookmarkStart w:id="52" w:name="OUTPUT_19"/>
      <w:r w:rsidRPr="007B65D7">
        <w:rPr>
          <w:rFonts w:eastAsia="宋体" w:hint="eastAsia"/>
          <w:lang w:eastAsia="zh-CN"/>
        </w:rPr>
        <w:pict>
          <v:shape id="_x0000_i1038" type="#_x0000_t75" style="width:4in;height:252pt">
            <v:imagedata r:id="rId18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52"/>
      <w:r w:rsidRPr="007B65D7">
        <w:t xml:space="preserve"> </w:t>
      </w:r>
    </w:p>
    <w:p w:rsidR="00B028B1" w:rsidRPr="007B65D7" w:rsidRDefault="00B028B1" w:rsidP="007B65D7">
      <w:pPr>
        <w:pStyle w:val="Normal"/>
        <w:rPr>
          <w:rFonts w:hint="eastAsia"/>
        </w:rPr>
      </w:pPr>
    </w:p>
    <w:p w:rsidR="00B028B1" w:rsidRPr="00B028B1" w:rsidRDefault="00B028B1" w:rsidP="007A495A">
      <w:pPr>
        <w:pStyle w:val="2"/>
        <w:rPr>
          <w:rFonts w:eastAsia="宋体"/>
          <w:lang w:eastAsia="zh-CN"/>
        </w:rPr>
      </w:pPr>
      <w:bookmarkStart w:id="53" w:name="_Toc431936372"/>
      <w:r w:rsidRPr="00B028B1">
        <w:rPr>
          <w:rFonts w:eastAsia="宋体"/>
          <w:lang w:eastAsia="zh-CN"/>
        </w:rPr>
        <w:t>2.20</w:t>
      </w:r>
      <w:bookmarkEnd w:id="53"/>
    </w:p>
    <w:p w:rsidR="00B028B1" w:rsidRDefault="00D32FBE" w:rsidP="00D32FBE">
      <w:pPr>
        <w:pStyle w:val="Normal"/>
        <w:rPr>
          <w:rFonts w:eastAsia="宋体" w:hint="eastAsia"/>
          <w:lang w:eastAsia="zh-CN"/>
        </w:rPr>
      </w:pPr>
      <w:bookmarkStart w:id="54" w:name="INPUT_20"/>
      <w:r w:rsidRPr="00D32FBE">
        <w:rPr>
          <w:rStyle w:val="Input"/>
          <w:rFonts w:hint="eastAsia"/>
        </w:rPr>
        <w:t>%</w:t>
      </w:r>
      <w:r w:rsidRPr="00D32FBE">
        <w:rPr>
          <w:rStyle w:val="Input"/>
        </w:rPr>
        <w:t xml:space="preserve"> </w:t>
      </w:r>
      <w:bookmarkEnd w:id="54"/>
      <w:r w:rsidRPr="00D32FBE">
        <w:t xml:space="preserve"> </w:t>
      </w:r>
    </w:p>
    <w:p w:rsidR="00B028B1" w:rsidRDefault="00B028B1" w:rsidP="00B028B1">
      <w:pPr>
        <w:rPr>
          <w:rFonts w:eastAsia="宋体" w:hint="eastAsia"/>
          <w:lang w:eastAsia="zh-CN"/>
        </w:rPr>
      </w:pPr>
    </w:p>
    <w:p w:rsidR="00B028B1" w:rsidRPr="00B028B1" w:rsidRDefault="00B028B1" w:rsidP="00D32FBE">
      <w:pPr>
        <w:pStyle w:val="2"/>
        <w:rPr>
          <w:rFonts w:eastAsia="宋体"/>
          <w:lang w:eastAsia="zh-CN"/>
        </w:rPr>
      </w:pPr>
      <w:bookmarkStart w:id="55" w:name="_Toc431936373"/>
      <w:r w:rsidRPr="00B028B1">
        <w:rPr>
          <w:rFonts w:eastAsia="宋体"/>
          <w:lang w:eastAsia="zh-CN"/>
        </w:rPr>
        <w:t>2.21</w:t>
      </w:r>
      <w:bookmarkEnd w:id="55"/>
    </w:p>
    <w:p w:rsidR="00B028B1" w:rsidRDefault="00D32FBE" w:rsidP="00D32FBE">
      <w:pPr>
        <w:pStyle w:val="Normal"/>
        <w:rPr>
          <w:rFonts w:eastAsia="宋体" w:hint="eastAsia"/>
          <w:lang w:eastAsia="zh-CN"/>
        </w:rPr>
      </w:pPr>
      <w:bookmarkStart w:id="56" w:name="INPUT_21"/>
      <w:r w:rsidRPr="00D32FBE">
        <w:rPr>
          <w:rStyle w:val="Input"/>
          <w:rFonts w:hint="eastAsia"/>
        </w:rPr>
        <w:t>%</w:t>
      </w:r>
      <w:r w:rsidRPr="00D32FBE">
        <w:rPr>
          <w:rStyle w:val="Input"/>
        </w:rPr>
        <w:t xml:space="preserve"> </w:t>
      </w:r>
      <w:bookmarkEnd w:id="56"/>
      <w:r w:rsidRPr="00D32FBE">
        <w:t xml:space="preserve"> </w:t>
      </w:r>
    </w:p>
    <w:p w:rsidR="00B028B1" w:rsidRDefault="00B028B1" w:rsidP="00B028B1">
      <w:pPr>
        <w:rPr>
          <w:rFonts w:eastAsia="宋体" w:hint="eastAsia"/>
          <w:lang w:eastAsia="zh-CN"/>
        </w:rPr>
      </w:pPr>
    </w:p>
    <w:p w:rsidR="00B028B1" w:rsidRPr="00B028B1" w:rsidRDefault="00B028B1" w:rsidP="00D32FBE">
      <w:pPr>
        <w:pStyle w:val="2"/>
        <w:rPr>
          <w:rFonts w:eastAsia="宋体"/>
          <w:lang w:eastAsia="zh-CN"/>
        </w:rPr>
      </w:pPr>
      <w:bookmarkStart w:id="57" w:name="_Toc431936374"/>
      <w:r w:rsidRPr="00B028B1">
        <w:rPr>
          <w:rFonts w:eastAsia="宋体"/>
          <w:lang w:eastAsia="zh-CN"/>
        </w:rPr>
        <w:t>2.22</w:t>
      </w:r>
      <w:bookmarkEnd w:id="57"/>
    </w:p>
    <w:p w:rsidR="00B028B1" w:rsidRDefault="00D32FBE" w:rsidP="00D32FBE">
      <w:pPr>
        <w:pStyle w:val="Normal"/>
        <w:rPr>
          <w:rFonts w:eastAsia="宋体" w:hint="eastAsia"/>
          <w:lang w:eastAsia="zh-CN"/>
        </w:rPr>
      </w:pPr>
      <w:bookmarkStart w:id="58" w:name="INPUT_22"/>
      <w:r w:rsidRPr="00D32FBE">
        <w:rPr>
          <w:rStyle w:val="Input"/>
          <w:rFonts w:hint="eastAsia"/>
        </w:rPr>
        <w:t>%</w:t>
      </w:r>
      <w:r w:rsidRPr="00D32FBE">
        <w:rPr>
          <w:rStyle w:val="Input"/>
        </w:rPr>
        <w:t xml:space="preserve"> </w:t>
      </w:r>
      <w:bookmarkEnd w:id="58"/>
      <w:r w:rsidRPr="00D32FBE">
        <w:t xml:space="preserve"> </w:t>
      </w:r>
    </w:p>
    <w:p w:rsidR="00B028B1" w:rsidRDefault="00B028B1" w:rsidP="00B028B1">
      <w:pPr>
        <w:rPr>
          <w:rFonts w:eastAsia="宋体" w:hint="eastAsia"/>
          <w:lang w:eastAsia="zh-CN"/>
        </w:rPr>
      </w:pPr>
    </w:p>
    <w:p w:rsidR="00B028B1" w:rsidRPr="00B028B1" w:rsidRDefault="00B028B1" w:rsidP="00D32FBE">
      <w:pPr>
        <w:pStyle w:val="2"/>
        <w:rPr>
          <w:rFonts w:eastAsia="宋体"/>
          <w:lang w:eastAsia="zh-CN"/>
        </w:rPr>
      </w:pPr>
      <w:bookmarkStart w:id="59" w:name="_Toc431936375"/>
      <w:r w:rsidRPr="00B028B1">
        <w:rPr>
          <w:rFonts w:eastAsia="宋体"/>
          <w:lang w:eastAsia="zh-CN"/>
        </w:rPr>
        <w:t>2.23</w:t>
      </w:r>
      <w:bookmarkEnd w:id="59"/>
    </w:p>
    <w:p w:rsidR="00B028B1" w:rsidRDefault="00D32FBE" w:rsidP="00D32FBE">
      <w:pPr>
        <w:pStyle w:val="Normal"/>
        <w:rPr>
          <w:rFonts w:eastAsia="宋体" w:hint="eastAsia"/>
          <w:lang w:eastAsia="zh-CN"/>
        </w:rPr>
      </w:pPr>
      <w:bookmarkStart w:id="60" w:name="INPUT_23"/>
      <w:r w:rsidRPr="00D32FBE">
        <w:rPr>
          <w:rStyle w:val="Input"/>
          <w:rFonts w:hint="eastAsia"/>
        </w:rPr>
        <w:t>%</w:t>
      </w:r>
      <w:r w:rsidRPr="00D32FBE">
        <w:rPr>
          <w:rStyle w:val="Input"/>
        </w:rPr>
        <w:t xml:space="preserve"> </w:t>
      </w:r>
      <w:bookmarkEnd w:id="60"/>
      <w:r w:rsidRPr="00D32FBE">
        <w:t xml:space="preserve"> </w:t>
      </w:r>
    </w:p>
    <w:p w:rsidR="00B028B1" w:rsidRDefault="00B028B1" w:rsidP="00B028B1">
      <w:pPr>
        <w:rPr>
          <w:rFonts w:eastAsia="宋体" w:hint="eastAsia"/>
          <w:lang w:eastAsia="zh-CN"/>
        </w:rPr>
      </w:pPr>
    </w:p>
    <w:p w:rsidR="00B028B1" w:rsidRPr="00B028B1" w:rsidRDefault="00B028B1" w:rsidP="00D32FBE">
      <w:pPr>
        <w:pStyle w:val="2"/>
        <w:rPr>
          <w:rFonts w:eastAsia="宋体"/>
          <w:lang w:eastAsia="zh-CN"/>
        </w:rPr>
      </w:pPr>
      <w:bookmarkStart w:id="61" w:name="_Toc431936376"/>
      <w:r w:rsidRPr="00B028B1">
        <w:rPr>
          <w:rFonts w:eastAsia="宋体"/>
          <w:lang w:eastAsia="zh-CN"/>
        </w:rPr>
        <w:t>2.24</w:t>
      </w:r>
      <w:bookmarkEnd w:id="61"/>
    </w:p>
    <w:p w:rsidR="00D32FBE" w:rsidRPr="00D32FBE" w:rsidRDefault="00D32FBE" w:rsidP="00D32FBE">
      <w:pPr>
        <w:rPr>
          <w:rStyle w:val="Input"/>
          <w:lang w:eastAsia="zh-CN"/>
        </w:rPr>
      </w:pPr>
      <w:bookmarkStart w:id="62" w:name="INPUT_24"/>
      <w:proofErr w:type="gramStart"/>
      <w:r w:rsidRPr="00D32FBE">
        <w:rPr>
          <w:rStyle w:val="Input"/>
          <w:lang w:eastAsia="zh-CN"/>
        </w:rPr>
        <w:t>clear</w:t>
      </w:r>
      <w:proofErr w:type="gramEnd"/>
      <w:r w:rsidRPr="00D32FBE">
        <w:rPr>
          <w:rStyle w:val="Input"/>
          <w:lang w:eastAsia="zh-CN"/>
        </w:rPr>
        <w:t xml:space="preserve"> all</w:t>
      </w:r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t>g=9.8;</w:t>
      </w:r>
    </w:p>
    <w:p w:rsidR="00D32FBE" w:rsidRPr="00D32FBE" w:rsidRDefault="00D32FBE" w:rsidP="00D32FBE">
      <w:pPr>
        <w:rPr>
          <w:rStyle w:val="Input"/>
          <w:lang w:eastAsia="zh-CN"/>
        </w:rPr>
      </w:pPr>
      <w:proofErr w:type="gramStart"/>
      <w:r w:rsidRPr="00D32FBE">
        <w:rPr>
          <w:rStyle w:val="Input"/>
          <w:lang w:eastAsia="zh-CN"/>
        </w:rPr>
        <w:t>rho=</w:t>
      </w:r>
      <w:proofErr w:type="gramEnd"/>
      <w:r w:rsidRPr="00D32FBE">
        <w:rPr>
          <w:rStyle w:val="Input"/>
          <w:lang w:eastAsia="zh-CN"/>
        </w:rPr>
        <w:t>1.205;</w:t>
      </w:r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t>A=1.2*10</w:t>
      </w:r>
      <w:proofErr w:type="gramStart"/>
      <w:r w:rsidRPr="00D32FBE">
        <w:rPr>
          <w:rStyle w:val="Input"/>
          <w:lang w:eastAsia="zh-CN"/>
        </w:rPr>
        <w:t>^(</w:t>
      </w:r>
      <w:proofErr w:type="gramEnd"/>
      <w:r w:rsidRPr="00D32FBE">
        <w:rPr>
          <w:rStyle w:val="Input"/>
          <w:lang w:eastAsia="zh-CN"/>
        </w:rPr>
        <w:t>-5);</w:t>
      </w:r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t>m=0.01;</w:t>
      </w:r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t>v=3;</w:t>
      </w:r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t xml:space="preserve"> </w:t>
      </w:r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t xml:space="preserve"> </w:t>
      </w:r>
      <w:proofErr w:type="gramStart"/>
      <w:r w:rsidRPr="00D32FBE">
        <w:rPr>
          <w:rStyle w:val="Input"/>
          <w:lang w:eastAsia="zh-CN"/>
        </w:rPr>
        <w:t>vx5(</w:t>
      </w:r>
      <w:proofErr w:type="gramEnd"/>
      <w:r w:rsidRPr="00D32FBE">
        <w:rPr>
          <w:rStyle w:val="Input"/>
          <w:lang w:eastAsia="zh-CN"/>
        </w:rPr>
        <w:t>1)=v;</w:t>
      </w:r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t xml:space="preserve"> </w:t>
      </w:r>
      <w:proofErr w:type="gramStart"/>
      <w:r w:rsidRPr="00D32FBE">
        <w:rPr>
          <w:rStyle w:val="Input"/>
          <w:lang w:eastAsia="zh-CN"/>
        </w:rPr>
        <w:t>vy5(</w:t>
      </w:r>
      <w:proofErr w:type="gramEnd"/>
      <w:r w:rsidRPr="00D32FBE">
        <w:rPr>
          <w:rStyle w:val="Input"/>
          <w:lang w:eastAsia="zh-CN"/>
        </w:rPr>
        <w:t>1)=0;</w:t>
      </w:r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t xml:space="preserve"> </w:t>
      </w:r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t xml:space="preserve"> </w:t>
      </w:r>
      <w:proofErr w:type="gramStart"/>
      <w:r w:rsidRPr="00D32FBE">
        <w:rPr>
          <w:rStyle w:val="Input"/>
          <w:lang w:eastAsia="zh-CN"/>
        </w:rPr>
        <w:t>x5</w:t>
      </w:r>
      <w:proofErr w:type="gramEnd"/>
      <w:r w:rsidRPr="00D32FBE">
        <w:rPr>
          <w:rStyle w:val="Input"/>
          <w:lang w:eastAsia="zh-CN"/>
        </w:rPr>
        <w:t>(1)=0;</w:t>
      </w:r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t xml:space="preserve"> </w:t>
      </w:r>
      <w:proofErr w:type="gramStart"/>
      <w:r w:rsidRPr="00D32FBE">
        <w:rPr>
          <w:rStyle w:val="Input"/>
          <w:lang w:eastAsia="zh-CN"/>
        </w:rPr>
        <w:t>y5(</w:t>
      </w:r>
      <w:proofErr w:type="gramEnd"/>
      <w:r w:rsidRPr="00D32FBE">
        <w:rPr>
          <w:rStyle w:val="Input"/>
          <w:lang w:eastAsia="zh-CN"/>
        </w:rPr>
        <w:t>1)=0.5;</w:t>
      </w:r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lastRenderedPageBreak/>
        <w:t xml:space="preserve"> </w:t>
      </w:r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t xml:space="preserve"> </w:t>
      </w:r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t xml:space="preserve"> </w:t>
      </w:r>
      <w:proofErr w:type="gramStart"/>
      <w:r w:rsidRPr="00D32FBE">
        <w:rPr>
          <w:rStyle w:val="Input"/>
          <w:lang w:eastAsia="zh-CN"/>
        </w:rPr>
        <w:t>hold</w:t>
      </w:r>
      <w:proofErr w:type="gramEnd"/>
      <w:r w:rsidRPr="00D32FBE">
        <w:rPr>
          <w:rStyle w:val="Input"/>
          <w:lang w:eastAsia="zh-CN"/>
        </w:rPr>
        <w:t xml:space="preserve"> on</w:t>
      </w:r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t xml:space="preserve"> </w:t>
      </w:r>
      <w:proofErr w:type="gramStart"/>
      <w:r w:rsidRPr="00D32FBE">
        <w:rPr>
          <w:rStyle w:val="Input"/>
          <w:lang w:eastAsia="zh-CN"/>
        </w:rPr>
        <w:t>box</w:t>
      </w:r>
      <w:proofErr w:type="gramEnd"/>
      <w:r w:rsidRPr="00D32FBE">
        <w:rPr>
          <w:rStyle w:val="Input"/>
          <w:lang w:eastAsia="zh-CN"/>
        </w:rPr>
        <w:t xml:space="preserve"> on</w:t>
      </w:r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t xml:space="preserve"> </w:t>
      </w:r>
      <w:proofErr w:type="gramStart"/>
      <w:r w:rsidRPr="00D32FBE">
        <w:rPr>
          <w:rStyle w:val="Input"/>
          <w:lang w:eastAsia="zh-CN"/>
        </w:rPr>
        <w:t>for</w:t>
      </w:r>
      <w:proofErr w:type="gramEnd"/>
      <w:r w:rsidRPr="00D32FBE">
        <w:rPr>
          <w:rStyle w:val="Input"/>
          <w:lang w:eastAsia="zh-CN"/>
        </w:rPr>
        <w:t xml:space="preserve"> omega=1:</w:t>
      </w:r>
      <w:r w:rsidR="00E61E69" w:rsidRPr="00775205">
        <w:rPr>
          <w:rStyle w:val="Input"/>
          <w:rFonts w:eastAsia="宋体" w:hint="eastAsia"/>
          <w:lang w:eastAsia="zh-CN"/>
        </w:rPr>
        <w:t>5</w:t>
      </w:r>
      <w:r w:rsidRPr="00D32FBE">
        <w:rPr>
          <w:rStyle w:val="Input"/>
          <w:lang w:eastAsia="zh-CN"/>
        </w:rPr>
        <w:t>:</w:t>
      </w:r>
      <w:r w:rsidR="00E61E69" w:rsidRPr="00775205">
        <w:rPr>
          <w:rStyle w:val="Input"/>
          <w:rFonts w:eastAsia="宋体" w:hint="eastAsia"/>
          <w:lang w:eastAsia="zh-CN"/>
        </w:rPr>
        <w:t>2</w:t>
      </w:r>
      <w:r w:rsidRPr="00D32FBE">
        <w:rPr>
          <w:rStyle w:val="Input"/>
          <w:lang w:eastAsia="zh-CN"/>
        </w:rPr>
        <w:t>0</w:t>
      </w:r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t xml:space="preserve"> </w:t>
      </w:r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t xml:space="preserve"> </w:t>
      </w:r>
      <w:proofErr w:type="spellStart"/>
      <w:proofErr w:type="gramStart"/>
      <w:r w:rsidRPr="00D32FBE">
        <w:rPr>
          <w:rStyle w:val="Input"/>
          <w:lang w:eastAsia="zh-CN"/>
        </w:rPr>
        <w:t>dt</w:t>
      </w:r>
      <w:proofErr w:type="spellEnd"/>
      <w:r w:rsidRPr="00D32FBE">
        <w:rPr>
          <w:rStyle w:val="Input"/>
          <w:lang w:eastAsia="zh-CN"/>
        </w:rPr>
        <w:t>=</w:t>
      </w:r>
      <w:proofErr w:type="gramEnd"/>
      <w:r w:rsidRPr="00D32FBE">
        <w:rPr>
          <w:rStyle w:val="Input"/>
          <w:lang w:eastAsia="zh-CN"/>
        </w:rPr>
        <w:t>0.01;</w:t>
      </w:r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t xml:space="preserve"> i=2;</w:t>
      </w:r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t xml:space="preserve"> </w:t>
      </w:r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t xml:space="preserve"> </w:t>
      </w:r>
      <w:proofErr w:type="gramStart"/>
      <w:r w:rsidRPr="00D32FBE">
        <w:rPr>
          <w:rStyle w:val="Input"/>
          <w:lang w:eastAsia="zh-CN"/>
        </w:rPr>
        <w:t>while</w:t>
      </w:r>
      <w:proofErr w:type="gramEnd"/>
      <w:r w:rsidRPr="00D32FBE">
        <w:rPr>
          <w:rStyle w:val="Input"/>
          <w:lang w:eastAsia="zh-CN"/>
        </w:rPr>
        <w:t xml:space="preserve"> y5(i-1)&gt;=0</w:t>
      </w:r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t xml:space="preserve">    </w:t>
      </w:r>
      <w:proofErr w:type="gramStart"/>
      <w:r w:rsidRPr="00D32FBE">
        <w:rPr>
          <w:rStyle w:val="Input"/>
          <w:lang w:eastAsia="zh-CN"/>
        </w:rPr>
        <w:t>x5</w:t>
      </w:r>
      <w:proofErr w:type="gramEnd"/>
      <w:r w:rsidRPr="00D32FBE">
        <w:rPr>
          <w:rStyle w:val="Input"/>
          <w:lang w:eastAsia="zh-CN"/>
        </w:rPr>
        <w:t>(i)=x5(i-1)+vx5(i-1)*</w:t>
      </w:r>
      <w:proofErr w:type="spellStart"/>
      <w:r w:rsidRPr="00D32FBE">
        <w:rPr>
          <w:rStyle w:val="Input"/>
          <w:lang w:eastAsia="zh-CN"/>
        </w:rPr>
        <w:t>dt</w:t>
      </w:r>
      <w:proofErr w:type="spellEnd"/>
      <w:r w:rsidRPr="00D32FBE">
        <w:rPr>
          <w:rStyle w:val="Input"/>
          <w:lang w:eastAsia="zh-CN"/>
        </w:rPr>
        <w:t>;</w:t>
      </w:r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t xml:space="preserve">    vx5(i)=vx5(i-1)-0.5*rho*A*vx5(i-1)*sqrt(vx5(i-1)^2+vy5(i-1)^2)*dt-0.04*omega*vy5(i-1)*dt;</w:t>
      </w:r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t xml:space="preserve">    </w:t>
      </w:r>
      <w:proofErr w:type="gramStart"/>
      <w:r w:rsidRPr="00D32FBE">
        <w:rPr>
          <w:rStyle w:val="Input"/>
          <w:lang w:eastAsia="zh-CN"/>
        </w:rPr>
        <w:t>y5(</w:t>
      </w:r>
      <w:proofErr w:type="gramEnd"/>
      <w:r w:rsidRPr="00D32FBE">
        <w:rPr>
          <w:rStyle w:val="Input"/>
          <w:lang w:eastAsia="zh-CN"/>
        </w:rPr>
        <w:t>i)=y5(i-1)+vy5(i-1)*</w:t>
      </w:r>
      <w:proofErr w:type="spellStart"/>
      <w:r w:rsidRPr="00D32FBE">
        <w:rPr>
          <w:rStyle w:val="Input"/>
          <w:lang w:eastAsia="zh-CN"/>
        </w:rPr>
        <w:t>dt</w:t>
      </w:r>
      <w:proofErr w:type="spellEnd"/>
      <w:r w:rsidRPr="00D32FBE">
        <w:rPr>
          <w:rStyle w:val="Input"/>
          <w:lang w:eastAsia="zh-CN"/>
        </w:rPr>
        <w:t>;</w:t>
      </w:r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t xml:space="preserve">    vy5(i)=vy5(i-1)-g*dt+omega*vx5(i-1)*0.04*dt-0.5*rho*A*vy5(i-1)*sqrt(vx5(i-1)^2+vy5(i-1)^2)*dt;</w:t>
      </w:r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t xml:space="preserve">    i=i+1;</w:t>
      </w:r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t xml:space="preserve"> </w:t>
      </w:r>
      <w:proofErr w:type="gramStart"/>
      <w:r w:rsidRPr="00D32FBE">
        <w:rPr>
          <w:rStyle w:val="Input"/>
          <w:lang w:eastAsia="zh-CN"/>
        </w:rPr>
        <w:t>end</w:t>
      </w:r>
      <w:proofErr w:type="gramEnd"/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t xml:space="preserve"> </w:t>
      </w:r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t xml:space="preserve"> </w:t>
      </w:r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t xml:space="preserve">  </w:t>
      </w:r>
      <w:proofErr w:type="gramStart"/>
      <w:r w:rsidRPr="00D32FBE">
        <w:rPr>
          <w:rStyle w:val="Input"/>
          <w:lang w:eastAsia="zh-CN"/>
        </w:rPr>
        <w:t>plot(</w:t>
      </w:r>
      <w:proofErr w:type="gramEnd"/>
      <w:r w:rsidRPr="00D32FBE">
        <w:rPr>
          <w:rStyle w:val="Input"/>
          <w:lang w:eastAsia="zh-CN"/>
        </w:rPr>
        <w:t>x5,y5,'-','color','r')</w:t>
      </w:r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t xml:space="preserve"> </w:t>
      </w:r>
      <w:proofErr w:type="gramStart"/>
      <w:r w:rsidRPr="00D32FBE">
        <w:rPr>
          <w:rStyle w:val="Input"/>
          <w:lang w:eastAsia="zh-CN"/>
        </w:rPr>
        <w:t>end</w:t>
      </w:r>
      <w:proofErr w:type="gramEnd"/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t xml:space="preserve"> </w:t>
      </w:r>
      <w:proofErr w:type="spellStart"/>
      <w:proofErr w:type="gramStart"/>
      <w:r w:rsidRPr="00D32FBE">
        <w:rPr>
          <w:rStyle w:val="Input"/>
          <w:lang w:eastAsia="zh-CN"/>
        </w:rPr>
        <w:t>xlabel</w:t>
      </w:r>
      <w:proofErr w:type="spellEnd"/>
      <w:r w:rsidRPr="00D32FBE">
        <w:rPr>
          <w:rStyle w:val="Input"/>
          <w:lang w:eastAsia="zh-CN"/>
        </w:rPr>
        <w:t>(</w:t>
      </w:r>
      <w:proofErr w:type="gramEnd"/>
      <w:r w:rsidRPr="00D32FBE">
        <w:rPr>
          <w:rStyle w:val="Input"/>
          <w:lang w:eastAsia="zh-CN"/>
        </w:rPr>
        <w:t>'x(m)')</w:t>
      </w:r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t xml:space="preserve"> </w:t>
      </w:r>
      <w:proofErr w:type="spellStart"/>
      <w:proofErr w:type="gramStart"/>
      <w:r w:rsidRPr="00D32FBE">
        <w:rPr>
          <w:rStyle w:val="Input"/>
          <w:lang w:eastAsia="zh-CN"/>
        </w:rPr>
        <w:t>ylabel</w:t>
      </w:r>
      <w:proofErr w:type="spellEnd"/>
      <w:r w:rsidRPr="00D32FBE">
        <w:rPr>
          <w:rStyle w:val="Input"/>
          <w:lang w:eastAsia="zh-CN"/>
        </w:rPr>
        <w:t>(</w:t>
      </w:r>
      <w:proofErr w:type="gramEnd"/>
      <w:r w:rsidRPr="00D32FBE">
        <w:rPr>
          <w:rStyle w:val="Input"/>
          <w:lang w:eastAsia="zh-CN"/>
        </w:rPr>
        <w:t>'y(m)')</w:t>
      </w:r>
    </w:p>
    <w:p w:rsidR="00D32FBE" w:rsidRPr="00D32FBE" w:rsidRDefault="00D32FBE" w:rsidP="00D32FBE">
      <w:pPr>
        <w:rPr>
          <w:rStyle w:val="Input"/>
          <w:lang w:eastAsia="zh-CN"/>
        </w:rPr>
      </w:pPr>
      <w:r w:rsidRPr="00D32FBE">
        <w:rPr>
          <w:rStyle w:val="Input"/>
          <w:lang w:eastAsia="zh-CN"/>
        </w:rPr>
        <w:t xml:space="preserve"> </w:t>
      </w:r>
      <w:proofErr w:type="gramStart"/>
      <w:r w:rsidRPr="00D32FBE">
        <w:rPr>
          <w:rStyle w:val="Input"/>
          <w:lang w:eastAsia="zh-CN"/>
        </w:rPr>
        <w:t>axis</w:t>
      </w:r>
      <w:proofErr w:type="gramEnd"/>
      <w:r w:rsidRPr="00D32FBE">
        <w:rPr>
          <w:rStyle w:val="Input"/>
          <w:lang w:eastAsia="zh-CN"/>
        </w:rPr>
        <w:t xml:space="preserve"> tight</w:t>
      </w:r>
    </w:p>
    <w:p w:rsidR="00D32FBE" w:rsidRDefault="00D32FBE" w:rsidP="00D32FBE">
      <w:pPr>
        <w:pStyle w:val="Normal"/>
      </w:pPr>
      <w:r w:rsidRPr="00D32FBE">
        <w:rPr>
          <w:rStyle w:val="Input"/>
          <w:lang w:eastAsia="zh-CN"/>
        </w:rPr>
        <w:t xml:space="preserve"> </w:t>
      </w:r>
      <w:proofErr w:type="gramStart"/>
      <w:r w:rsidRPr="00D32FBE">
        <w:rPr>
          <w:rStyle w:val="Input"/>
          <w:lang w:eastAsia="zh-CN"/>
        </w:rPr>
        <w:t>title(</w:t>
      </w:r>
      <w:proofErr w:type="gramEnd"/>
      <w:r w:rsidRPr="00D32FBE">
        <w:rPr>
          <w:rStyle w:val="Input"/>
          <w:lang w:eastAsia="zh-CN"/>
        </w:rPr>
        <w:t xml:space="preserve">'Trajectories of </w:t>
      </w:r>
      <w:proofErr w:type="spellStart"/>
      <w:r w:rsidRPr="00D32FBE">
        <w:rPr>
          <w:rStyle w:val="Input"/>
          <w:lang w:eastAsia="zh-CN"/>
        </w:rPr>
        <w:t>Ping-pong</w:t>
      </w:r>
      <w:proofErr w:type="spellEnd"/>
      <w:r w:rsidRPr="00D32FBE">
        <w:rPr>
          <w:rStyle w:val="Input"/>
          <w:lang w:eastAsia="zh-CN"/>
        </w:rPr>
        <w:t xml:space="preserve"> ball')</w:t>
      </w:r>
      <w:r w:rsidRPr="00D32FBE">
        <w:rPr>
          <w:rStyle w:val="Input"/>
        </w:rPr>
        <w:t xml:space="preserve"> </w:t>
      </w:r>
      <w:bookmarkEnd w:id="62"/>
      <w:r w:rsidRPr="00D32FBE">
        <w:t xml:space="preserve"> </w:t>
      </w:r>
    </w:p>
    <w:p w:rsidR="00B028B1" w:rsidRPr="00D32FBE" w:rsidRDefault="00B028B1" w:rsidP="00D32FBE">
      <w:pPr>
        <w:pStyle w:val="Normal"/>
        <w:rPr>
          <w:rFonts w:hint="eastAsia"/>
        </w:rPr>
      </w:pPr>
    </w:p>
    <w:p w:rsidR="00D32FBE" w:rsidRPr="00D32FBE" w:rsidRDefault="00E61E69" w:rsidP="00D32FBE">
      <w:pPr>
        <w:pStyle w:val="Normal"/>
      </w:pPr>
      <w:bookmarkStart w:id="63" w:name="OUTPUT_24"/>
      <w:r w:rsidRPr="00E61E69">
        <w:rPr>
          <w:rFonts w:eastAsia="宋体"/>
          <w:lang w:eastAsia="zh-CN"/>
        </w:rPr>
        <w:pict>
          <v:shape id="_x0000_i1039" type="#_x0000_t75" style="width:4in;height:252pt">
            <v:imagedata r:id="rId19" o:title=""/>
            <o:lock v:ext="edit" aspectratio="f"/>
          </v:shape>
        </w:pict>
      </w:r>
      <w:r w:rsidR="00D32FBE">
        <w:rPr>
          <w:rFonts w:eastAsia="宋体"/>
          <w:lang w:eastAsia="zh-CN"/>
        </w:rPr>
        <w:t xml:space="preserve"> </w:t>
      </w:r>
      <w:bookmarkEnd w:id="63"/>
      <w:r w:rsidR="00D32FBE" w:rsidRPr="00D32FBE">
        <w:t xml:space="preserve"> </w:t>
      </w:r>
    </w:p>
    <w:p w:rsidR="00B028B1" w:rsidRPr="00D32FBE" w:rsidRDefault="00B028B1" w:rsidP="00D32FBE">
      <w:pPr>
        <w:pStyle w:val="Normal"/>
        <w:rPr>
          <w:rFonts w:hint="eastAsia"/>
        </w:rPr>
      </w:pPr>
    </w:p>
    <w:p w:rsidR="00B028B1" w:rsidRPr="00B028B1" w:rsidRDefault="00B028B1" w:rsidP="003710E6">
      <w:pPr>
        <w:pStyle w:val="2"/>
        <w:rPr>
          <w:rFonts w:eastAsia="宋体"/>
          <w:lang w:eastAsia="zh-CN"/>
        </w:rPr>
      </w:pPr>
      <w:bookmarkStart w:id="64" w:name="_Toc431936377"/>
      <w:r w:rsidRPr="00B028B1">
        <w:rPr>
          <w:rFonts w:eastAsia="宋体"/>
          <w:lang w:eastAsia="zh-CN"/>
        </w:rPr>
        <w:t>2.25</w:t>
      </w:r>
      <w:bookmarkEnd w:id="64"/>
    </w:p>
    <w:p w:rsidR="003710E6" w:rsidRPr="003710E6" w:rsidRDefault="003710E6" w:rsidP="003710E6">
      <w:pPr>
        <w:rPr>
          <w:rStyle w:val="Input"/>
          <w:lang w:eastAsia="zh-CN"/>
        </w:rPr>
      </w:pPr>
      <w:bookmarkStart w:id="65" w:name="INPUT_25"/>
      <w:proofErr w:type="gramStart"/>
      <w:r w:rsidRPr="003710E6">
        <w:rPr>
          <w:rStyle w:val="Input"/>
          <w:lang w:eastAsia="zh-CN"/>
        </w:rPr>
        <w:t>clear</w:t>
      </w:r>
      <w:proofErr w:type="gramEnd"/>
      <w:r w:rsidRPr="003710E6">
        <w:rPr>
          <w:rStyle w:val="Input"/>
          <w:lang w:eastAsia="zh-CN"/>
        </w:rPr>
        <w:t xml:space="preserve"> all</w:t>
      </w:r>
    </w:p>
    <w:p w:rsidR="003710E6" w:rsidRPr="003710E6" w:rsidRDefault="003710E6" w:rsidP="003710E6">
      <w:pPr>
        <w:rPr>
          <w:rStyle w:val="Input"/>
          <w:lang w:eastAsia="zh-CN"/>
        </w:rPr>
      </w:pPr>
      <w:r w:rsidRPr="003710E6">
        <w:rPr>
          <w:rStyle w:val="Input"/>
          <w:lang w:eastAsia="zh-CN"/>
        </w:rPr>
        <w:t>g=9.8;</w:t>
      </w:r>
    </w:p>
    <w:p w:rsidR="003710E6" w:rsidRPr="003710E6" w:rsidRDefault="003710E6" w:rsidP="003710E6">
      <w:pPr>
        <w:rPr>
          <w:rStyle w:val="Input"/>
          <w:lang w:eastAsia="zh-CN"/>
        </w:rPr>
      </w:pPr>
      <w:r w:rsidRPr="003710E6">
        <w:rPr>
          <w:rStyle w:val="Input"/>
          <w:lang w:eastAsia="zh-CN"/>
        </w:rPr>
        <w:t xml:space="preserve"> </w:t>
      </w:r>
    </w:p>
    <w:p w:rsidR="003710E6" w:rsidRPr="003710E6" w:rsidRDefault="003710E6" w:rsidP="003710E6">
      <w:pPr>
        <w:rPr>
          <w:rStyle w:val="Input"/>
          <w:lang w:eastAsia="zh-CN"/>
        </w:rPr>
      </w:pPr>
      <w:r w:rsidRPr="003710E6">
        <w:rPr>
          <w:rStyle w:val="Input"/>
          <w:lang w:eastAsia="zh-CN"/>
        </w:rPr>
        <w:t>v=31.18;</w:t>
      </w:r>
    </w:p>
    <w:p w:rsidR="003710E6" w:rsidRPr="003710E6" w:rsidRDefault="003710E6" w:rsidP="003710E6">
      <w:pPr>
        <w:rPr>
          <w:rStyle w:val="Input"/>
          <w:lang w:eastAsia="zh-CN"/>
        </w:rPr>
      </w:pPr>
      <w:proofErr w:type="gramStart"/>
      <w:r w:rsidRPr="003710E6">
        <w:rPr>
          <w:rStyle w:val="Input"/>
          <w:lang w:eastAsia="zh-CN"/>
        </w:rPr>
        <w:t>theta=</w:t>
      </w:r>
      <w:proofErr w:type="gramEnd"/>
      <w:r w:rsidRPr="003710E6">
        <w:rPr>
          <w:rStyle w:val="Input"/>
          <w:lang w:eastAsia="zh-CN"/>
        </w:rPr>
        <w:t>9/360*2*pi;</w:t>
      </w:r>
    </w:p>
    <w:p w:rsidR="003710E6" w:rsidRPr="003710E6" w:rsidRDefault="003710E6" w:rsidP="003710E6">
      <w:pPr>
        <w:rPr>
          <w:rStyle w:val="Input"/>
          <w:lang w:eastAsia="zh-CN"/>
        </w:rPr>
      </w:pPr>
      <w:r w:rsidRPr="003710E6">
        <w:rPr>
          <w:rStyle w:val="Input"/>
          <w:lang w:eastAsia="zh-CN"/>
        </w:rPr>
        <w:lastRenderedPageBreak/>
        <w:t xml:space="preserve"> </w:t>
      </w:r>
      <w:proofErr w:type="gramStart"/>
      <w:r w:rsidRPr="003710E6">
        <w:rPr>
          <w:rStyle w:val="Input"/>
          <w:lang w:eastAsia="zh-CN"/>
        </w:rPr>
        <w:t>vx5(</w:t>
      </w:r>
      <w:proofErr w:type="gramEnd"/>
      <w:r w:rsidRPr="003710E6">
        <w:rPr>
          <w:rStyle w:val="Input"/>
          <w:lang w:eastAsia="zh-CN"/>
        </w:rPr>
        <w:t>1)=v*</w:t>
      </w:r>
      <w:proofErr w:type="spellStart"/>
      <w:r w:rsidRPr="003710E6">
        <w:rPr>
          <w:rStyle w:val="Input"/>
          <w:lang w:eastAsia="zh-CN"/>
        </w:rPr>
        <w:t>cos</w:t>
      </w:r>
      <w:proofErr w:type="spellEnd"/>
      <w:r w:rsidRPr="003710E6">
        <w:rPr>
          <w:rStyle w:val="Input"/>
          <w:lang w:eastAsia="zh-CN"/>
        </w:rPr>
        <w:t>(theta);</w:t>
      </w:r>
    </w:p>
    <w:p w:rsidR="003710E6" w:rsidRPr="003710E6" w:rsidRDefault="003710E6" w:rsidP="003710E6">
      <w:pPr>
        <w:rPr>
          <w:rStyle w:val="Input"/>
          <w:lang w:eastAsia="zh-CN"/>
        </w:rPr>
      </w:pPr>
      <w:r w:rsidRPr="003710E6">
        <w:rPr>
          <w:rStyle w:val="Input"/>
          <w:lang w:eastAsia="zh-CN"/>
        </w:rPr>
        <w:t xml:space="preserve"> </w:t>
      </w:r>
      <w:proofErr w:type="gramStart"/>
      <w:r w:rsidRPr="003710E6">
        <w:rPr>
          <w:rStyle w:val="Input"/>
          <w:lang w:eastAsia="zh-CN"/>
        </w:rPr>
        <w:t>vy5(</w:t>
      </w:r>
      <w:proofErr w:type="gramEnd"/>
      <w:r w:rsidRPr="003710E6">
        <w:rPr>
          <w:rStyle w:val="Input"/>
          <w:lang w:eastAsia="zh-CN"/>
        </w:rPr>
        <w:t>1)=v*sin(theta);</w:t>
      </w:r>
    </w:p>
    <w:p w:rsidR="003710E6" w:rsidRPr="003710E6" w:rsidRDefault="003710E6" w:rsidP="003710E6">
      <w:pPr>
        <w:rPr>
          <w:rStyle w:val="Input"/>
          <w:lang w:eastAsia="zh-CN"/>
        </w:rPr>
      </w:pPr>
      <w:r w:rsidRPr="003710E6">
        <w:rPr>
          <w:rStyle w:val="Input"/>
          <w:lang w:eastAsia="zh-CN"/>
        </w:rPr>
        <w:t xml:space="preserve"> </w:t>
      </w:r>
      <w:proofErr w:type="gramStart"/>
      <w:r w:rsidRPr="003710E6">
        <w:rPr>
          <w:rStyle w:val="Input"/>
          <w:lang w:eastAsia="zh-CN"/>
        </w:rPr>
        <w:t>vz5(</w:t>
      </w:r>
      <w:proofErr w:type="gramEnd"/>
      <w:r w:rsidRPr="003710E6">
        <w:rPr>
          <w:rStyle w:val="Input"/>
          <w:lang w:eastAsia="zh-CN"/>
        </w:rPr>
        <w:t>1)=0;</w:t>
      </w:r>
    </w:p>
    <w:p w:rsidR="003710E6" w:rsidRPr="003710E6" w:rsidRDefault="003710E6" w:rsidP="003710E6">
      <w:pPr>
        <w:rPr>
          <w:rStyle w:val="Input"/>
          <w:lang w:eastAsia="zh-CN"/>
        </w:rPr>
      </w:pPr>
      <w:r w:rsidRPr="003710E6">
        <w:rPr>
          <w:rStyle w:val="Input"/>
          <w:lang w:eastAsia="zh-CN"/>
        </w:rPr>
        <w:t xml:space="preserve"> </w:t>
      </w:r>
      <w:proofErr w:type="gramStart"/>
      <w:r w:rsidRPr="003710E6">
        <w:rPr>
          <w:rStyle w:val="Input"/>
          <w:lang w:eastAsia="zh-CN"/>
        </w:rPr>
        <w:t>x5</w:t>
      </w:r>
      <w:proofErr w:type="gramEnd"/>
      <w:r w:rsidRPr="003710E6">
        <w:rPr>
          <w:rStyle w:val="Input"/>
          <w:lang w:eastAsia="zh-CN"/>
        </w:rPr>
        <w:t>(1)=0;</w:t>
      </w:r>
    </w:p>
    <w:p w:rsidR="003710E6" w:rsidRPr="003710E6" w:rsidRDefault="003710E6" w:rsidP="003710E6">
      <w:pPr>
        <w:rPr>
          <w:rStyle w:val="Input"/>
          <w:lang w:val="fr-FR" w:eastAsia="zh-CN"/>
        </w:rPr>
      </w:pPr>
      <w:r w:rsidRPr="003710E6">
        <w:rPr>
          <w:rStyle w:val="Input"/>
          <w:lang w:val="fr-FR" w:eastAsia="zh-CN"/>
        </w:rPr>
        <w:t xml:space="preserve"> y5(1)=1.0668;</w:t>
      </w:r>
    </w:p>
    <w:p w:rsidR="003710E6" w:rsidRPr="003710E6" w:rsidRDefault="003710E6" w:rsidP="003710E6">
      <w:pPr>
        <w:rPr>
          <w:rStyle w:val="Input"/>
          <w:lang w:val="fr-FR" w:eastAsia="zh-CN"/>
        </w:rPr>
      </w:pPr>
      <w:r w:rsidRPr="003710E6">
        <w:rPr>
          <w:rStyle w:val="Input"/>
          <w:lang w:val="fr-FR" w:eastAsia="zh-CN"/>
        </w:rPr>
        <w:t xml:space="preserve"> z5(1)=0;</w:t>
      </w:r>
    </w:p>
    <w:p w:rsidR="003710E6" w:rsidRPr="003710E6" w:rsidRDefault="003710E6" w:rsidP="003710E6">
      <w:pPr>
        <w:rPr>
          <w:rStyle w:val="Input"/>
          <w:lang w:val="fr-FR" w:eastAsia="zh-CN"/>
        </w:rPr>
      </w:pPr>
      <w:r w:rsidRPr="003710E6">
        <w:rPr>
          <w:rStyle w:val="Input"/>
          <w:lang w:val="fr-FR" w:eastAsia="zh-CN"/>
        </w:rPr>
        <w:t xml:space="preserve"> phi(1)=0;</w:t>
      </w:r>
    </w:p>
    <w:p w:rsidR="003710E6" w:rsidRPr="003710E6" w:rsidRDefault="003710E6" w:rsidP="003710E6">
      <w:pPr>
        <w:rPr>
          <w:rStyle w:val="Input"/>
          <w:lang w:val="fr-FR" w:eastAsia="zh-CN"/>
        </w:rPr>
      </w:pPr>
      <w:r w:rsidRPr="003710E6">
        <w:rPr>
          <w:rStyle w:val="Input"/>
          <w:lang w:val="fr-FR" w:eastAsia="zh-CN"/>
        </w:rPr>
        <w:t xml:space="preserve"> omega=30/2/pi;</w:t>
      </w:r>
    </w:p>
    <w:p w:rsidR="003710E6" w:rsidRPr="003710E6" w:rsidRDefault="003710E6" w:rsidP="003710E6">
      <w:pPr>
        <w:rPr>
          <w:rStyle w:val="Input"/>
          <w:lang w:val="fr-FR" w:eastAsia="zh-CN"/>
        </w:rPr>
      </w:pPr>
      <w:r w:rsidRPr="003710E6">
        <w:rPr>
          <w:rStyle w:val="Input"/>
          <w:lang w:val="fr-FR" w:eastAsia="zh-CN"/>
        </w:rPr>
        <w:t xml:space="preserve"> </w:t>
      </w:r>
    </w:p>
    <w:p w:rsidR="003710E6" w:rsidRPr="003710E6" w:rsidRDefault="003710E6" w:rsidP="003710E6">
      <w:pPr>
        <w:rPr>
          <w:rStyle w:val="Input"/>
          <w:lang w:eastAsia="zh-CN"/>
        </w:rPr>
      </w:pPr>
      <w:r w:rsidRPr="003710E6">
        <w:rPr>
          <w:rStyle w:val="Input"/>
          <w:lang w:val="fr-FR" w:eastAsia="zh-CN"/>
        </w:rPr>
        <w:t xml:space="preserve"> </w:t>
      </w:r>
      <w:proofErr w:type="spellStart"/>
      <w:proofErr w:type="gramStart"/>
      <w:r w:rsidRPr="003710E6">
        <w:rPr>
          <w:rStyle w:val="Input"/>
          <w:lang w:eastAsia="zh-CN"/>
        </w:rPr>
        <w:t>dt</w:t>
      </w:r>
      <w:proofErr w:type="spellEnd"/>
      <w:r w:rsidRPr="003710E6">
        <w:rPr>
          <w:rStyle w:val="Input"/>
          <w:lang w:eastAsia="zh-CN"/>
        </w:rPr>
        <w:t>=</w:t>
      </w:r>
      <w:proofErr w:type="gramEnd"/>
      <w:r w:rsidRPr="003710E6">
        <w:rPr>
          <w:rStyle w:val="Input"/>
          <w:lang w:eastAsia="zh-CN"/>
        </w:rPr>
        <w:t>0.1;</w:t>
      </w:r>
    </w:p>
    <w:p w:rsidR="003710E6" w:rsidRPr="003710E6" w:rsidRDefault="003710E6" w:rsidP="003710E6">
      <w:pPr>
        <w:rPr>
          <w:rStyle w:val="Input"/>
          <w:lang w:eastAsia="zh-CN"/>
        </w:rPr>
      </w:pPr>
      <w:r w:rsidRPr="003710E6">
        <w:rPr>
          <w:rStyle w:val="Input"/>
          <w:lang w:eastAsia="zh-CN"/>
        </w:rPr>
        <w:t xml:space="preserve"> i=2;</w:t>
      </w:r>
    </w:p>
    <w:p w:rsidR="003710E6" w:rsidRPr="003710E6" w:rsidRDefault="003710E6" w:rsidP="003710E6">
      <w:pPr>
        <w:rPr>
          <w:rStyle w:val="Input"/>
          <w:lang w:eastAsia="zh-CN"/>
        </w:rPr>
      </w:pPr>
      <w:r w:rsidRPr="003710E6">
        <w:rPr>
          <w:rStyle w:val="Input"/>
          <w:lang w:eastAsia="zh-CN"/>
        </w:rPr>
        <w:t xml:space="preserve"> </w:t>
      </w:r>
    </w:p>
    <w:p w:rsidR="003710E6" w:rsidRPr="003710E6" w:rsidRDefault="003710E6" w:rsidP="003710E6">
      <w:pPr>
        <w:rPr>
          <w:rStyle w:val="Input"/>
          <w:lang w:eastAsia="zh-CN"/>
        </w:rPr>
      </w:pPr>
      <w:r w:rsidRPr="003710E6">
        <w:rPr>
          <w:rStyle w:val="Input"/>
          <w:lang w:eastAsia="zh-CN"/>
        </w:rPr>
        <w:t xml:space="preserve"> </w:t>
      </w:r>
      <w:proofErr w:type="gramStart"/>
      <w:r w:rsidRPr="003710E6">
        <w:rPr>
          <w:rStyle w:val="Input"/>
          <w:lang w:eastAsia="zh-CN"/>
        </w:rPr>
        <w:t>while</w:t>
      </w:r>
      <w:proofErr w:type="gramEnd"/>
      <w:r w:rsidRPr="003710E6">
        <w:rPr>
          <w:rStyle w:val="Input"/>
          <w:lang w:eastAsia="zh-CN"/>
        </w:rPr>
        <w:t xml:space="preserve"> y5(i-1)&gt;=0</w:t>
      </w:r>
    </w:p>
    <w:p w:rsidR="003710E6" w:rsidRPr="003710E6" w:rsidRDefault="003710E6" w:rsidP="003710E6">
      <w:pPr>
        <w:rPr>
          <w:rStyle w:val="Input"/>
          <w:lang w:eastAsia="zh-CN"/>
        </w:rPr>
      </w:pPr>
      <w:r w:rsidRPr="003710E6">
        <w:rPr>
          <w:rStyle w:val="Input"/>
          <w:lang w:eastAsia="zh-CN"/>
        </w:rPr>
        <w:t xml:space="preserve"> </w:t>
      </w:r>
    </w:p>
    <w:p w:rsidR="003710E6" w:rsidRPr="003710E6" w:rsidRDefault="003710E6" w:rsidP="003710E6">
      <w:pPr>
        <w:rPr>
          <w:rStyle w:val="Input"/>
          <w:lang w:eastAsia="zh-CN"/>
        </w:rPr>
      </w:pPr>
      <w:r w:rsidRPr="003710E6">
        <w:rPr>
          <w:rStyle w:val="Input"/>
          <w:lang w:eastAsia="zh-CN"/>
        </w:rPr>
        <w:t xml:space="preserve">    </w:t>
      </w:r>
      <w:proofErr w:type="gramStart"/>
      <w:r w:rsidRPr="003710E6">
        <w:rPr>
          <w:rStyle w:val="Input"/>
          <w:lang w:eastAsia="zh-CN"/>
        </w:rPr>
        <w:t>x5</w:t>
      </w:r>
      <w:proofErr w:type="gramEnd"/>
      <w:r w:rsidRPr="003710E6">
        <w:rPr>
          <w:rStyle w:val="Input"/>
          <w:lang w:eastAsia="zh-CN"/>
        </w:rPr>
        <w:t>(i)=x5(i-1)+vx5(i-1)*</w:t>
      </w:r>
      <w:proofErr w:type="spellStart"/>
      <w:r w:rsidRPr="003710E6">
        <w:rPr>
          <w:rStyle w:val="Input"/>
          <w:lang w:eastAsia="zh-CN"/>
        </w:rPr>
        <w:t>dt</w:t>
      </w:r>
      <w:proofErr w:type="spellEnd"/>
      <w:r w:rsidRPr="003710E6">
        <w:rPr>
          <w:rStyle w:val="Input"/>
          <w:lang w:eastAsia="zh-CN"/>
        </w:rPr>
        <w:t>;</w:t>
      </w:r>
    </w:p>
    <w:p w:rsidR="003710E6" w:rsidRPr="003710E6" w:rsidRDefault="003710E6" w:rsidP="003710E6">
      <w:pPr>
        <w:rPr>
          <w:rStyle w:val="Input"/>
          <w:lang w:eastAsia="zh-CN"/>
        </w:rPr>
      </w:pPr>
      <w:r w:rsidRPr="003710E6">
        <w:rPr>
          <w:rStyle w:val="Input"/>
          <w:lang w:eastAsia="zh-CN"/>
        </w:rPr>
        <w:t xml:space="preserve">    vx5(i)=vx5(i-1)-(0.0039+0.0058/(1+exp((sqrt(vx5(i-1)^2+vy5(i-1)^2+vz5(i-1)^2)-35)/5)))*vx5(i-1)*(sqrt(vx5(i-1)^2+vy5(i-1)^2+vz5(i-1)^2))*dt;</w:t>
      </w:r>
    </w:p>
    <w:p w:rsidR="003710E6" w:rsidRPr="003710E6" w:rsidRDefault="003710E6" w:rsidP="003710E6">
      <w:pPr>
        <w:rPr>
          <w:rStyle w:val="Input"/>
          <w:lang w:eastAsia="zh-CN"/>
        </w:rPr>
      </w:pPr>
      <w:r w:rsidRPr="003710E6">
        <w:rPr>
          <w:rStyle w:val="Input"/>
          <w:lang w:eastAsia="zh-CN"/>
        </w:rPr>
        <w:t xml:space="preserve">    </w:t>
      </w:r>
      <w:proofErr w:type="gramStart"/>
      <w:r w:rsidRPr="003710E6">
        <w:rPr>
          <w:rStyle w:val="Input"/>
          <w:lang w:eastAsia="zh-CN"/>
        </w:rPr>
        <w:t>y5(</w:t>
      </w:r>
      <w:proofErr w:type="gramEnd"/>
      <w:r w:rsidRPr="003710E6">
        <w:rPr>
          <w:rStyle w:val="Input"/>
          <w:lang w:eastAsia="zh-CN"/>
        </w:rPr>
        <w:t>i)=y5(i-1)+vy5(i-1)*</w:t>
      </w:r>
      <w:proofErr w:type="spellStart"/>
      <w:r w:rsidRPr="003710E6">
        <w:rPr>
          <w:rStyle w:val="Input"/>
          <w:lang w:eastAsia="zh-CN"/>
        </w:rPr>
        <w:t>dt</w:t>
      </w:r>
      <w:proofErr w:type="spellEnd"/>
      <w:r w:rsidRPr="003710E6">
        <w:rPr>
          <w:rStyle w:val="Input"/>
          <w:lang w:eastAsia="zh-CN"/>
        </w:rPr>
        <w:t>;</w:t>
      </w:r>
    </w:p>
    <w:p w:rsidR="003710E6" w:rsidRPr="003710E6" w:rsidRDefault="003710E6" w:rsidP="003710E6">
      <w:pPr>
        <w:rPr>
          <w:rStyle w:val="Input"/>
          <w:lang w:eastAsia="zh-CN"/>
        </w:rPr>
      </w:pPr>
      <w:r w:rsidRPr="003710E6">
        <w:rPr>
          <w:rStyle w:val="Input"/>
          <w:lang w:eastAsia="zh-CN"/>
        </w:rPr>
        <w:t xml:space="preserve">    </w:t>
      </w:r>
      <w:proofErr w:type="gramStart"/>
      <w:r w:rsidRPr="003710E6">
        <w:rPr>
          <w:rStyle w:val="Input"/>
          <w:lang w:eastAsia="zh-CN"/>
        </w:rPr>
        <w:t>vy5(</w:t>
      </w:r>
      <w:proofErr w:type="gramEnd"/>
      <w:r w:rsidRPr="003710E6">
        <w:rPr>
          <w:rStyle w:val="Input"/>
          <w:lang w:eastAsia="zh-CN"/>
        </w:rPr>
        <w:t>i)=vy5(i-1)-g*</w:t>
      </w:r>
      <w:proofErr w:type="spellStart"/>
      <w:r w:rsidRPr="003710E6">
        <w:rPr>
          <w:rStyle w:val="Input"/>
          <w:lang w:eastAsia="zh-CN"/>
        </w:rPr>
        <w:t>dt</w:t>
      </w:r>
      <w:proofErr w:type="spellEnd"/>
      <w:r w:rsidRPr="003710E6">
        <w:rPr>
          <w:rStyle w:val="Input"/>
          <w:lang w:eastAsia="zh-CN"/>
        </w:rPr>
        <w:t>;</w:t>
      </w:r>
    </w:p>
    <w:p w:rsidR="003710E6" w:rsidRPr="003710E6" w:rsidRDefault="003710E6" w:rsidP="003710E6">
      <w:pPr>
        <w:rPr>
          <w:rStyle w:val="Input"/>
          <w:lang w:eastAsia="zh-CN"/>
        </w:rPr>
      </w:pPr>
      <w:r w:rsidRPr="003710E6">
        <w:rPr>
          <w:rStyle w:val="Input"/>
          <w:lang w:eastAsia="zh-CN"/>
        </w:rPr>
        <w:t xml:space="preserve">    </w:t>
      </w:r>
      <w:proofErr w:type="gramStart"/>
      <w:r w:rsidRPr="003710E6">
        <w:rPr>
          <w:rStyle w:val="Input"/>
          <w:lang w:eastAsia="zh-CN"/>
        </w:rPr>
        <w:t>phi(</w:t>
      </w:r>
      <w:proofErr w:type="gramEnd"/>
      <w:r w:rsidRPr="003710E6">
        <w:rPr>
          <w:rStyle w:val="Input"/>
          <w:lang w:eastAsia="zh-CN"/>
        </w:rPr>
        <w:t>i)=phi(i-1)+omega*</w:t>
      </w:r>
      <w:proofErr w:type="spellStart"/>
      <w:r w:rsidRPr="003710E6">
        <w:rPr>
          <w:rStyle w:val="Input"/>
          <w:lang w:eastAsia="zh-CN"/>
        </w:rPr>
        <w:t>dt</w:t>
      </w:r>
      <w:proofErr w:type="spellEnd"/>
      <w:r w:rsidRPr="003710E6">
        <w:rPr>
          <w:rStyle w:val="Input"/>
          <w:lang w:eastAsia="zh-CN"/>
        </w:rPr>
        <w:t>;</w:t>
      </w:r>
    </w:p>
    <w:p w:rsidR="003710E6" w:rsidRPr="003710E6" w:rsidRDefault="003710E6" w:rsidP="003710E6">
      <w:pPr>
        <w:rPr>
          <w:rStyle w:val="Input"/>
          <w:lang w:eastAsia="zh-CN"/>
        </w:rPr>
      </w:pPr>
      <w:r w:rsidRPr="003710E6">
        <w:rPr>
          <w:rStyle w:val="Input"/>
          <w:lang w:eastAsia="zh-CN"/>
        </w:rPr>
        <w:t xml:space="preserve">    </w:t>
      </w:r>
      <w:proofErr w:type="gramStart"/>
      <w:r w:rsidRPr="003710E6">
        <w:rPr>
          <w:rStyle w:val="Input"/>
          <w:lang w:eastAsia="zh-CN"/>
        </w:rPr>
        <w:t>z5(</w:t>
      </w:r>
      <w:proofErr w:type="gramEnd"/>
      <w:r w:rsidRPr="003710E6">
        <w:rPr>
          <w:rStyle w:val="Input"/>
          <w:lang w:eastAsia="zh-CN"/>
        </w:rPr>
        <w:t>i)=z5(i-1)+vz5(i-1)*</w:t>
      </w:r>
      <w:proofErr w:type="spellStart"/>
      <w:r w:rsidRPr="003710E6">
        <w:rPr>
          <w:rStyle w:val="Input"/>
          <w:lang w:eastAsia="zh-CN"/>
        </w:rPr>
        <w:t>dt</w:t>
      </w:r>
      <w:proofErr w:type="spellEnd"/>
      <w:r w:rsidRPr="003710E6">
        <w:rPr>
          <w:rStyle w:val="Input"/>
          <w:lang w:eastAsia="zh-CN"/>
        </w:rPr>
        <w:t>;</w:t>
      </w:r>
    </w:p>
    <w:p w:rsidR="003710E6" w:rsidRPr="003710E6" w:rsidRDefault="003710E6" w:rsidP="003710E6">
      <w:pPr>
        <w:rPr>
          <w:rStyle w:val="Input"/>
          <w:lang w:eastAsia="zh-CN"/>
        </w:rPr>
      </w:pPr>
      <w:r w:rsidRPr="003710E6">
        <w:rPr>
          <w:rStyle w:val="Input"/>
          <w:lang w:eastAsia="zh-CN"/>
        </w:rPr>
        <w:t xml:space="preserve">    </w:t>
      </w:r>
      <w:proofErr w:type="gramStart"/>
      <w:r w:rsidRPr="003710E6">
        <w:rPr>
          <w:rStyle w:val="Input"/>
          <w:lang w:eastAsia="zh-CN"/>
        </w:rPr>
        <w:t>vz5(</w:t>
      </w:r>
      <w:proofErr w:type="gramEnd"/>
      <w:r w:rsidRPr="003710E6">
        <w:rPr>
          <w:rStyle w:val="Input"/>
          <w:lang w:eastAsia="zh-CN"/>
        </w:rPr>
        <w:t>i)=vz5(i-1)+omega*vx5(i-1)*0.04*</w:t>
      </w:r>
      <w:proofErr w:type="spellStart"/>
      <w:r w:rsidRPr="003710E6">
        <w:rPr>
          <w:rStyle w:val="Input"/>
          <w:lang w:eastAsia="zh-CN"/>
        </w:rPr>
        <w:t>dt</w:t>
      </w:r>
      <w:proofErr w:type="spellEnd"/>
      <w:r w:rsidRPr="003710E6">
        <w:rPr>
          <w:rStyle w:val="Input"/>
          <w:lang w:eastAsia="zh-CN"/>
        </w:rPr>
        <w:t>;</w:t>
      </w:r>
    </w:p>
    <w:p w:rsidR="003710E6" w:rsidRPr="003710E6" w:rsidRDefault="003710E6" w:rsidP="003710E6">
      <w:pPr>
        <w:rPr>
          <w:rStyle w:val="Input"/>
          <w:lang w:eastAsia="zh-CN"/>
        </w:rPr>
      </w:pPr>
      <w:r w:rsidRPr="003710E6">
        <w:rPr>
          <w:rStyle w:val="Input"/>
          <w:lang w:eastAsia="zh-CN"/>
        </w:rPr>
        <w:t xml:space="preserve">    </w:t>
      </w:r>
    </w:p>
    <w:p w:rsidR="003710E6" w:rsidRPr="003710E6" w:rsidRDefault="003710E6" w:rsidP="003710E6">
      <w:pPr>
        <w:rPr>
          <w:rStyle w:val="Input"/>
          <w:lang w:eastAsia="zh-CN"/>
        </w:rPr>
      </w:pPr>
      <w:r w:rsidRPr="003710E6">
        <w:rPr>
          <w:rStyle w:val="Input"/>
          <w:lang w:eastAsia="zh-CN"/>
        </w:rPr>
        <w:t xml:space="preserve">    </w:t>
      </w:r>
    </w:p>
    <w:p w:rsidR="003710E6" w:rsidRPr="003710E6" w:rsidRDefault="003710E6" w:rsidP="003710E6">
      <w:pPr>
        <w:rPr>
          <w:rStyle w:val="Input"/>
          <w:lang w:eastAsia="zh-CN"/>
        </w:rPr>
      </w:pPr>
      <w:r w:rsidRPr="003710E6">
        <w:rPr>
          <w:rStyle w:val="Input"/>
          <w:lang w:eastAsia="zh-CN"/>
        </w:rPr>
        <w:t xml:space="preserve">    i=i+1;</w:t>
      </w:r>
    </w:p>
    <w:p w:rsidR="003710E6" w:rsidRPr="003710E6" w:rsidRDefault="003710E6" w:rsidP="003710E6">
      <w:pPr>
        <w:rPr>
          <w:rStyle w:val="Input"/>
          <w:lang w:eastAsia="zh-CN"/>
        </w:rPr>
      </w:pPr>
      <w:r w:rsidRPr="003710E6">
        <w:rPr>
          <w:rStyle w:val="Input"/>
          <w:lang w:eastAsia="zh-CN"/>
        </w:rPr>
        <w:t xml:space="preserve"> </w:t>
      </w:r>
      <w:proofErr w:type="gramStart"/>
      <w:r w:rsidRPr="003710E6">
        <w:rPr>
          <w:rStyle w:val="Input"/>
          <w:lang w:eastAsia="zh-CN"/>
        </w:rPr>
        <w:t>end</w:t>
      </w:r>
      <w:proofErr w:type="gramEnd"/>
    </w:p>
    <w:p w:rsidR="003710E6" w:rsidRPr="003710E6" w:rsidRDefault="003710E6" w:rsidP="003710E6">
      <w:pPr>
        <w:rPr>
          <w:rStyle w:val="Input"/>
          <w:lang w:eastAsia="zh-CN"/>
        </w:rPr>
      </w:pPr>
      <w:r w:rsidRPr="003710E6">
        <w:rPr>
          <w:rStyle w:val="Input"/>
          <w:lang w:eastAsia="zh-CN"/>
        </w:rPr>
        <w:t xml:space="preserve"> </w:t>
      </w:r>
    </w:p>
    <w:p w:rsidR="003710E6" w:rsidRPr="003710E6" w:rsidRDefault="003710E6" w:rsidP="003710E6">
      <w:pPr>
        <w:rPr>
          <w:rStyle w:val="Input"/>
          <w:lang w:eastAsia="zh-CN"/>
        </w:rPr>
      </w:pPr>
      <w:r w:rsidRPr="003710E6">
        <w:rPr>
          <w:rStyle w:val="Input"/>
          <w:lang w:eastAsia="zh-CN"/>
        </w:rPr>
        <w:t xml:space="preserve"> </w:t>
      </w:r>
      <w:proofErr w:type="gramStart"/>
      <w:r w:rsidRPr="003710E6">
        <w:rPr>
          <w:rStyle w:val="Input"/>
          <w:lang w:eastAsia="zh-CN"/>
        </w:rPr>
        <w:t>hold</w:t>
      </w:r>
      <w:proofErr w:type="gramEnd"/>
      <w:r w:rsidRPr="003710E6">
        <w:rPr>
          <w:rStyle w:val="Input"/>
          <w:lang w:eastAsia="zh-CN"/>
        </w:rPr>
        <w:t xml:space="preserve"> on</w:t>
      </w:r>
    </w:p>
    <w:p w:rsidR="003710E6" w:rsidRPr="003710E6" w:rsidRDefault="003710E6" w:rsidP="003710E6">
      <w:pPr>
        <w:rPr>
          <w:rStyle w:val="Input"/>
          <w:lang w:eastAsia="zh-CN"/>
        </w:rPr>
      </w:pPr>
      <w:r w:rsidRPr="003710E6">
        <w:rPr>
          <w:rStyle w:val="Input"/>
          <w:lang w:eastAsia="zh-CN"/>
        </w:rPr>
        <w:t xml:space="preserve"> </w:t>
      </w:r>
      <w:proofErr w:type="gramStart"/>
      <w:r w:rsidRPr="003710E6">
        <w:rPr>
          <w:rStyle w:val="Input"/>
          <w:lang w:eastAsia="zh-CN"/>
        </w:rPr>
        <w:t>box</w:t>
      </w:r>
      <w:proofErr w:type="gramEnd"/>
      <w:r w:rsidRPr="003710E6">
        <w:rPr>
          <w:rStyle w:val="Input"/>
          <w:lang w:eastAsia="zh-CN"/>
        </w:rPr>
        <w:t xml:space="preserve"> on</w:t>
      </w:r>
    </w:p>
    <w:p w:rsidR="003710E6" w:rsidRPr="003710E6" w:rsidRDefault="003710E6" w:rsidP="003710E6">
      <w:pPr>
        <w:rPr>
          <w:rStyle w:val="Input"/>
          <w:lang w:eastAsia="zh-CN"/>
        </w:rPr>
      </w:pPr>
      <w:r w:rsidRPr="003710E6">
        <w:rPr>
          <w:rStyle w:val="Input"/>
          <w:lang w:eastAsia="zh-CN"/>
        </w:rPr>
        <w:t xml:space="preserve"> </w:t>
      </w:r>
      <w:proofErr w:type="gramStart"/>
      <w:r w:rsidRPr="003710E6">
        <w:rPr>
          <w:rStyle w:val="Input"/>
          <w:lang w:eastAsia="zh-CN"/>
        </w:rPr>
        <w:t>plot(</w:t>
      </w:r>
      <w:proofErr w:type="gramEnd"/>
      <w:r w:rsidRPr="003710E6">
        <w:rPr>
          <w:rStyle w:val="Input"/>
          <w:lang w:eastAsia="zh-CN"/>
        </w:rPr>
        <w:t>x5,y5,'-b')</w:t>
      </w:r>
    </w:p>
    <w:p w:rsidR="003710E6" w:rsidRPr="003710E6" w:rsidRDefault="003710E6" w:rsidP="003710E6">
      <w:pPr>
        <w:rPr>
          <w:rStyle w:val="Input"/>
          <w:lang w:eastAsia="zh-CN"/>
        </w:rPr>
      </w:pPr>
      <w:r w:rsidRPr="003710E6">
        <w:rPr>
          <w:rStyle w:val="Input"/>
          <w:lang w:eastAsia="zh-CN"/>
        </w:rPr>
        <w:t xml:space="preserve"> </w:t>
      </w:r>
      <w:proofErr w:type="gramStart"/>
      <w:r w:rsidRPr="003710E6">
        <w:rPr>
          <w:rStyle w:val="Input"/>
          <w:lang w:eastAsia="zh-CN"/>
        </w:rPr>
        <w:t>plot(</w:t>
      </w:r>
      <w:proofErr w:type="gramEnd"/>
      <w:r w:rsidRPr="003710E6">
        <w:rPr>
          <w:rStyle w:val="Input"/>
          <w:lang w:eastAsia="zh-CN"/>
        </w:rPr>
        <w:t>x5,z5,'--r')</w:t>
      </w:r>
    </w:p>
    <w:p w:rsidR="003710E6" w:rsidRPr="003710E6" w:rsidRDefault="003710E6" w:rsidP="003710E6">
      <w:pPr>
        <w:rPr>
          <w:rStyle w:val="Input"/>
          <w:lang w:eastAsia="zh-CN"/>
        </w:rPr>
      </w:pPr>
      <w:r w:rsidRPr="003710E6">
        <w:rPr>
          <w:rStyle w:val="Input"/>
          <w:lang w:eastAsia="zh-CN"/>
        </w:rPr>
        <w:t xml:space="preserve"> </w:t>
      </w:r>
      <w:proofErr w:type="spellStart"/>
      <w:proofErr w:type="gramStart"/>
      <w:r w:rsidRPr="003710E6">
        <w:rPr>
          <w:rStyle w:val="Input"/>
          <w:lang w:eastAsia="zh-CN"/>
        </w:rPr>
        <w:t>xlabel</w:t>
      </w:r>
      <w:proofErr w:type="spellEnd"/>
      <w:r w:rsidRPr="003710E6">
        <w:rPr>
          <w:rStyle w:val="Input"/>
          <w:lang w:eastAsia="zh-CN"/>
        </w:rPr>
        <w:t>(</w:t>
      </w:r>
      <w:proofErr w:type="gramEnd"/>
      <w:r w:rsidRPr="003710E6">
        <w:rPr>
          <w:rStyle w:val="Input"/>
          <w:lang w:eastAsia="zh-CN"/>
        </w:rPr>
        <w:t>'x(m)')</w:t>
      </w:r>
    </w:p>
    <w:p w:rsidR="003710E6" w:rsidRPr="003710E6" w:rsidRDefault="003710E6" w:rsidP="003710E6">
      <w:pPr>
        <w:rPr>
          <w:rStyle w:val="Input"/>
          <w:lang w:eastAsia="zh-CN"/>
        </w:rPr>
      </w:pPr>
      <w:r w:rsidRPr="003710E6">
        <w:rPr>
          <w:rStyle w:val="Input"/>
          <w:lang w:eastAsia="zh-CN"/>
        </w:rPr>
        <w:t xml:space="preserve"> </w:t>
      </w:r>
      <w:proofErr w:type="spellStart"/>
      <w:proofErr w:type="gramStart"/>
      <w:r w:rsidRPr="003710E6">
        <w:rPr>
          <w:rStyle w:val="Input"/>
          <w:lang w:eastAsia="zh-CN"/>
        </w:rPr>
        <w:t>ylabel</w:t>
      </w:r>
      <w:proofErr w:type="spellEnd"/>
      <w:r w:rsidRPr="003710E6">
        <w:rPr>
          <w:rStyle w:val="Input"/>
          <w:lang w:eastAsia="zh-CN"/>
        </w:rPr>
        <w:t>(</w:t>
      </w:r>
      <w:proofErr w:type="gramEnd"/>
      <w:r w:rsidRPr="003710E6">
        <w:rPr>
          <w:rStyle w:val="Input"/>
          <w:lang w:eastAsia="zh-CN"/>
        </w:rPr>
        <w:t>'y or z(m)')</w:t>
      </w:r>
    </w:p>
    <w:p w:rsidR="003710E6" w:rsidRPr="003710E6" w:rsidRDefault="003710E6" w:rsidP="003710E6">
      <w:pPr>
        <w:rPr>
          <w:rStyle w:val="Input"/>
          <w:lang w:eastAsia="zh-CN"/>
        </w:rPr>
      </w:pPr>
      <w:r w:rsidRPr="003710E6">
        <w:rPr>
          <w:rStyle w:val="Input"/>
          <w:lang w:eastAsia="zh-CN"/>
        </w:rPr>
        <w:t xml:space="preserve"> </w:t>
      </w:r>
      <w:proofErr w:type="gramStart"/>
      <w:r w:rsidRPr="003710E6">
        <w:rPr>
          <w:rStyle w:val="Input"/>
          <w:lang w:eastAsia="zh-CN"/>
        </w:rPr>
        <w:t>title(</w:t>
      </w:r>
      <w:proofErr w:type="gramEnd"/>
      <w:r w:rsidRPr="003710E6">
        <w:rPr>
          <w:rStyle w:val="Input"/>
          <w:lang w:eastAsia="zh-CN"/>
        </w:rPr>
        <w:t>'Sidespin of golf')</w:t>
      </w:r>
    </w:p>
    <w:p w:rsidR="003710E6" w:rsidRPr="003710E6" w:rsidRDefault="003710E6" w:rsidP="003710E6">
      <w:pPr>
        <w:rPr>
          <w:rStyle w:val="Input"/>
          <w:lang w:eastAsia="zh-CN"/>
        </w:rPr>
      </w:pPr>
      <w:r w:rsidRPr="003710E6">
        <w:rPr>
          <w:rStyle w:val="Input"/>
          <w:lang w:eastAsia="zh-CN"/>
        </w:rPr>
        <w:t xml:space="preserve"> </w:t>
      </w:r>
    </w:p>
    <w:p w:rsidR="003710E6" w:rsidRDefault="003710E6" w:rsidP="003710E6">
      <w:pPr>
        <w:pStyle w:val="Normal"/>
      </w:pPr>
      <w:r w:rsidRPr="003710E6">
        <w:rPr>
          <w:rStyle w:val="Input"/>
          <w:lang w:eastAsia="zh-CN"/>
        </w:rPr>
        <w:t xml:space="preserve"> </w:t>
      </w:r>
      <w:proofErr w:type="gramStart"/>
      <w:r w:rsidRPr="003710E6">
        <w:rPr>
          <w:rStyle w:val="Input"/>
          <w:lang w:eastAsia="zh-CN"/>
        </w:rPr>
        <w:t>legend(</w:t>
      </w:r>
      <w:proofErr w:type="gramEnd"/>
      <w:r w:rsidRPr="003710E6">
        <w:rPr>
          <w:rStyle w:val="Input"/>
          <w:lang w:eastAsia="zh-CN"/>
        </w:rPr>
        <w:t>'vertical deflection(y)','horizontal deflection(z)')</w:t>
      </w:r>
      <w:r w:rsidRPr="003710E6">
        <w:rPr>
          <w:rStyle w:val="Input"/>
        </w:rPr>
        <w:t xml:space="preserve"> </w:t>
      </w:r>
      <w:bookmarkEnd w:id="65"/>
      <w:r w:rsidRPr="003710E6">
        <w:t xml:space="preserve"> </w:t>
      </w:r>
    </w:p>
    <w:p w:rsidR="00B028B1" w:rsidRPr="003710E6" w:rsidRDefault="00B028B1" w:rsidP="003710E6">
      <w:pPr>
        <w:pStyle w:val="Normal"/>
        <w:rPr>
          <w:rFonts w:hint="eastAsia"/>
        </w:rPr>
      </w:pPr>
    </w:p>
    <w:p w:rsidR="003710E6" w:rsidRPr="003710E6" w:rsidRDefault="003710E6" w:rsidP="003710E6">
      <w:pPr>
        <w:pStyle w:val="Normal"/>
      </w:pPr>
      <w:bookmarkStart w:id="66" w:name="OUTPUT_25"/>
      <w:r w:rsidRPr="003710E6">
        <w:rPr>
          <w:rFonts w:eastAsia="宋体" w:hint="eastAsia"/>
          <w:lang w:eastAsia="zh-CN"/>
        </w:rPr>
        <w:lastRenderedPageBreak/>
        <w:pict>
          <v:shape id="_x0000_i1040" type="#_x0000_t75" style="width:4in;height:252pt">
            <v:imagedata r:id="rId20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66"/>
      <w:r w:rsidRPr="003710E6">
        <w:t xml:space="preserve"> </w:t>
      </w:r>
    </w:p>
    <w:p w:rsidR="00B028B1" w:rsidRPr="003710E6" w:rsidRDefault="00B028B1" w:rsidP="003710E6">
      <w:pPr>
        <w:pStyle w:val="Normal"/>
        <w:rPr>
          <w:rFonts w:hint="eastAsia"/>
        </w:rPr>
      </w:pPr>
    </w:p>
    <w:p w:rsidR="00B028B1" w:rsidRPr="00B028B1" w:rsidRDefault="00B028B1" w:rsidP="00A008D4">
      <w:pPr>
        <w:pStyle w:val="2"/>
        <w:rPr>
          <w:rFonts w:eastAsia="宋体"/>
          <w:lang w:eastAsia="zh-CN"/>
        </w:rPr>
      </w:pPr>
      <w:bookmarkStart w:id="67" w:name="_Toc431936378"/>
      <w:r w:rsidRPr="00B028B1">
        <w:rPr>
          <w:rFonts w:eastAsia="宋体"/>
          <w:lang w:eastAsia="zh-CN"/>
        </w:rPr>
        <w:t>2.26</w:t>
      </w:r>
      <w:bookmarkEnd w:id="67"/>
    </w:p>
    <w:p w:rsidR="00B028B1" w:rsidRDefault="00A008D4" w:rsidP="00A008D4">
      <w:pPr>
        <w:rPr>
          <w:rFonts w:eastAsia="宋体" w:hint="eastAsia"/>
          <w:lang w:eastAsia="zh-CN"/>
        </w:rPr>
      </w:pPr>
      <w:bookmarkStart w:id="68" w:name="INPUT_26"/>
      <w:r w:rsidRPr="00A008D4">
        <w:rPr>
          <w:rStyle w:val="Input"/>
          <w:rFonts w:hint="eastAsia"/>
        </w:rPr>
        <w:t>%</w:t>
      </w:r>
      <w:r w:rsidRPr="00A008D4">
        <w:rPr>
          <w:rStyle w:val="Input"/>
        </w:rPr>
        <w:t xml:space="preserve"> </w:t>
      </w:r>
      <w:bookmarkEnd w:id="68"/>
      <w:r w:rsidRPr="00A008D4">
        <w:t xml:space="preserve"> </w:t>
      </w:r>
    </w:p>
    <w:p w:rsidR="00B028B1" w:rsidRDefault="00B028B1" w:rsidP="00B028B1">
      <w:pPr>
        <w:rPr>
          <w:rFonts w:eastAsia="宋体" w:hint="eastAsia"/>
          <w:lang w:eastAsia="zh-CN"/>
        </w:rPr>
      </w:pPr>
    </w:p>
    <w:p w:rsidR="00452674" w:rsidRPr="00452674" w:rsidRDefault="00B028B1" w:rsidP="00A008D4">
      <w:pPr>
        <w:pStyle w:val="2"/>
        <w:rPr>
          <w:rFonts w:eastAsia="宋体" w:hint="eastAsia"/>
          <w:lang w:eastAsia="zh-CN"/>
        </w:rPr>
      </w:pPr>
      <w:bookmarkStart w:id="69" w:name="_Toc431936379"/>
      <w:r w:rsidRPr="00B028B1">
        <w:rPr>
          <w:rFonts w:eastAsia="宋体"/>
          <w:lang w:eastAsia="zh-CN"/>
        </w:rPr>
        <w:t>2.27</w:t>
      </w:r>
      <w:bookmarkEnd w:id="69"/>
    </w:p>
    <w:p w:rsidR="00452674" w:rsidRPr="00452674" w:rsidRDefault="00A008D4" w:rsidP="00A008D4">
      <w:pPr>
        <w:pStyle w:val="Normal"/>
        <w:rPr>
          <w:rFonts w:eastAsia="宋体" w:hint="eastAsia"/>
          <w:lang w:eastAsia="zh-CN"/>
        </w:rPr>
      </w:pPr>
      <w:bookmarkStart w:id="70" w:name="INPUT_27"/>
      <w:r w:rsidRPr="00A008D4">
        <w:rPr>
          <w:rStyle w:val="Input"/>
          <w:rFonts w:hint="eastAsia"/>
        </w:rPr>
        <w:t>%</w:t>
      </w:r>
      <w:r w:rsidRPr="00A008D4">
        <w:rPr>
          <w:rStyle w:val="Input"/>
        </w:rPr>
        <w:t xml:space="preserve"> </w:t>
      </w:r>
      <w:bookmarkEnd w:id="70"/>
      <w:r w:rsidRPr="00A008D4">
        <w:t xml:space="preserve"> </w:t>
      </w:r>
      <w:bookmarkStart w:id="71" w:name="_GoBack"/>
      <w:bookmarkEnd w:id="71"/>
    </w:p>
    <w:p w:rsidR="00452674" w:rsidRPr="00452674" w:rsidRDefault="00452674" w:rsidP="000A26E6">
      <w:pPr>
        <w:rPr>
          <w:rFonts w:eastAsia="宋体" w:hint="eastAsia"/>
          <w:lang w:eastAsia="zh-CN"/>
        </w:rPr>
      </w:pPr>
    </w:p>
    <w:p w:rsidR="00452674" w:rsidRPr="00452674" w:rsidRDefault="00452674" w:rsidP="000A26E6">
      <w:pPr>
        <w:rPr>
          <w:rFonts w:eastAsia="宋体" w:hint="eastAsia"/>
          <w:lang w:eastAsia="zh-CN"/>
        </w:rPr>
      </w:pPr>
    </w:p>
    <w:sectPr w:rsidR="00452674" w:rsidRPr="0045267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intFractionalCharacterWidth/>
  <w:embedSystemFonts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activeWritingStyle w:appName="MSWord" w:lang="en-US" w:vendorID="8" w:dllVersion="513" w:checkStyle="1"/>
  <w:activeWritingStyle w:appName="MSWord" w:lang="ja-JP" w:vendorID="5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AskedForShutdown" w:val="yes"/>
    <w:docVar w:name="InputCellCount" w:val="27"/>
    <w:docVar w:name="MATLABFig16Color" w:val="YES"/>
    <w:docVar w:name="MATLABFigEmbed" w:val="YES"/>
    <w:docVar w:name="MATLABFigHeight" w:val="3.5"/>
    <w:docVar w:name="MATLABFigUnits" w:val="Inches"/>
    <w:docVar w:name="MATLABFigWidth" w:val="4"/>
    <w:docVar w:name="MATLABFmt" w:val="Short"/>
    <w:docVar w:name="MATLABFmtStyle" w:val="Loose"/>
    <w:docVar w:name="MATLABStopOnError" w:val="YES"/>
    <w:docVar w:name="NotebookVersion" w:val="R2013a.1"/>
    <w:docVar w:name="ShowCellMarkers" w:val="1"/>
    <w:docVar w:name="ShowRecalcMarkers" w:val="1"/>
  </w:docVars>
  <w:rsids>
    <w:rsidRoot w:val="00115F8D"/>
    <w:rsid w:val="00011073"/>
    <w:rsid w:val="000A26E6"/>
    <w:rsid w:val="000C66ED"/>
    <w:rsid w:val="000E2F1E"/>
    <w:rsid w:val="00101678"/>
    <w:rsid w:val="00115F8D"/>
    <w:rsid w:val="00185D88"/>
    <w:rsid w:val="00191F4F"/>
    <w:rsid w:val="00200594"/>
    <w:rsid w:val="00214529"/>
    <w:rsid w:val="00234042"/>
    <w:rsid w:val="002421A1"/>
    <w:rsid w:val="00253CA1"/>
    <w:rsid w:val="0025727C"/>
    <w:rsid w:val="00280591"/>
    <w:rsid w:val="002B226D"/>
    <w:rsid w:val="002C58E7"/>
    <w:rsid w:val="002E7DFC"/>
    <w:rsid w:val="0035109B"/>
    <w:rsid w:val="0037023B"/>
    <w:rsid w:val="003710E6"/>
    <w:rsid w:val="003F7AC2"/>
    <w:rsid w:val="0043703E"/>
    <w:rsid w:val="0045174F"/>
    <w:rsid w:val="00452674"/>
    <w:rsid w:val="00452D14"/>
    <w:rsid w:val="00453147"/>
    <w:rsid w:val="00457BC1"/>
    <w:rsid w:val="004E5464"/>
    <w:rsid w:val="004F3538"/>
    <w:rsid w:val="005042F8"/>
    <w:rsid w:val="005C52D6"/>
    <w:rsid w:val="005F3764"/>
    <w:rsid w:val="005F61A6"/>
    <w:rsid w:val="00600262"/>
    <w:rsid w:val="00625888"/>
    <w:rsid w:val="0071437A"/>
    <w:rsid w:val="00751E39"/>
    <w:rsid w:val="00775205"/>
    <w:rsid w:val="00785432"/>
    <w:rsid w:val="007A495A"/>
    <w:rsid w:val="007B65D7"/>
    <w:rsid w:val="0080538B"/>
    <w:rsid w:val="00824ADD"/>
    <w:rsid w:val="0089011C"/>
    <w:rsid w:val="008911F0"/>
    <w:rsid w:val="008A2BA6"/>
    <w:rsid w:val="008E03F9"/>
    <w:rsid w:val="008E78A7"/>
    <w:rsid w:val="00916207"/>
    <w:rsid w:val="00924A17"/>
    <w:rsid w:val="009A6E16"/>
    <w:rsid w:val="009E622A"/>
    <w:rsid w:val="00A008D4"/>
    <w:rsid w:val="00A037BE"/>
    <w:rsid w:val="00A07B23"/>
    <w:rsid w:val="00A34CF1"/>
    <w:rsid w:val="00A37752"/>
    <w:rsid w:val="00AA18A5"/>
    <w:rsid w:val="00AA6AAF"/>
    <w:rsid w:val="00AB3DCF"/>
    <w:rsid w:val="00AC34D0"/>
    <w:rsid w:val="00AC3660"/>
    <w:rsid w:val="00B028B1"/>
    <w:rsid w:val="00B21802"/>
    <w:rsid w:val="00B63EF5"/>
    <w:rsid w:val="00B908AD"/>
    <w:rsid w:val="00BA154B"/>
    <w:rsid w:val="00BB2EFA"/>
    <w:rsid w:val="00C277E0"/>
    <w:rsid w:val="00C43FF9"/>
    <w:rsid w:val="00C52626"/>
    <w:rsid w:val="00C93632"/>
    <w:rsid w:val="00CD0FEF"/>
    <w:rsid w:val="00CD5190"/>
    <w:rsid w:val="00D32FBE"/>
    <w:rsid w:val="00DB2793"/>
    <w:rsid w:val="00DC3364"/>
    <w:rsid w:val="00DE3F37"/>
    <w:rsid w:val="00DE4180"/>
    <w:rsid w:val="00E61E69"/>
    <w:rsid w:val="00EB7002"/>
    <w:rsid w:val="00EE3E1B"/>
    <w:rsid w:val="00EF2F8D"/>
    <w:rsid w:val="00F17153"/>
    <w:rsid w:val="00F222A5"/>
    <w:rsid w:val="00F27C17"/>
    <w:rsid w:val="00F444D6"/>
    <w:rsid w:val="00F4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qFormat/>
    <w:pPr>
      <w:outlineLvl w:val="0"/>
    </w:pPr>
    <w:rPr>
      <w:rFonts w:ascii="Arial" w:hAnsi="Arial"/>
      <w:sz w:val="24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Arial" w:hAnsi="Arial"/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NoGraph">
    <w:name w:val="NoGraph"/>
    <w:rPr>
      <w:color w:val="808080"/>
    </w:rPr>
  </w:style>
  <w:style w:type="character" w:customStyle="1" w:styleId="Input">
    <w:name w:val="Input"/>
    <w:rPr>
      <w:rFonts w:ascii="Courier New" w:hAnsi="Courier New"/>
      <w:b/>
      <w:color w:val="008000"/>
      <w:sz w:val="20"/>
    </w:rPr>
  </w:style>
  <w:style w:type="character" w:customStyle="1" w:styleId="Output">
    <w:name w:val="Output"/>
    <w:rPr>
      <w:rFonts w:ascii="Courier New" w:hAnsi="Courier New"/>
      <w:color w:val="0000FF"/>
      <w:sz w:val="20"/>
    </w:rPr>
  </w:style>
  <w:style w:type="character" w:customStyle="1" w:styleId="Error">
    <w:name w:val="Error"/>
    <w:rPr>
      <w:rFonts w:ascii="Courier New" w:hAnsi="Courier New"/>
      <w:b/>
      <w:color w:val="FF0000"/>
      <w:sz w:val="20"/>
    </w:rPr>
  </w:style>
  <w:style w:type="character" w:customStyle="1" w:styleId="AutoInit">
    <w:name w:val="AutoInit"/>
    <w:rPr>
      <w:rFonts w:ascii="Courier New" w:hAnsi="Courier New"/>
      <w:b/>
      <w:color w:val="000080"/>
      <w:sz w:val="20"/>
    </w:rPr>
  </w:style>
  <w:style w:type="character" w:customStyle="1" w:styleId="Calc">
    <w:name w:val="Calc"/>
    <w:rPr>
      <w:rFonts w:ascii="Times New Roman" w:hAnsi="Times New Roman"/>
      <w:vanish/>
      <w:color w:val="808080"/>
      <w:sz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452674"/>
    <w:pPr>
      <w:keepNext/>
      <w:keepLines/>
      <w:spacing w:before="480" w:line="276" w:lineRule="auto"/>
      <w:outlineLvl w:val="9"/>
    </w:pPr>
    <w:rPr>
      <w:rFonts w:ascii="Cambria" w:eastAsia="宋体" w:hAnsi="Cambria"/>
      <w:b/>
      <w:bCs/>
      <w:color w:val="365F91"/>
      <w:sz w:val="28"/>
      <w:szCs w:val="28"/>
      <w:lang w:eastAsia="zh-CN"/>
    </w:rPr>
  </w:style>
  <w:style w:type="paragraph" w:customStyle="1" w:styleId="Normal">
    <w:name w:val="Normal"/>
    <w:basedOn w:val="a"/>
    <w:rsid w:val="00751E39"/>
  </w:style>
  <w:style w:type="paragraph" w:styleId="20">
    <w:name w:val="toc 2"/>
    <w:basedOn w:val="a"/>
    <w:next w:val="a"/>
    <w:autoRedefine/>
    <w:uiPriority w:val="39"/>
    <w:rsid w:val="005C52D6"/>
    <w:pPr>
      <w:ind w:leftChars="200" w:left="420"/>
    </w:pPr>
  </w:style>
  <w:style w:type="character" w:styleId="a3">
    <w:name w:val="Hyperlink"/>
    <w:uiPriority w:val="99"/>
    <w:unhideWhenUsed/>
    <w:rsid w:val="005C52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8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m-bo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8F3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AD8FB-7F0A-47A1-89B8-BCFB45EDD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m-book.dot</Template>
  <TotalTime>33</TotalTime>
  <Pages>28</Pages>
  <Words>2919</Words>
  <Characters>16644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MATLAB Notebook v1.6</vt:lpstr>
    </vt:vector>
  </TitlesOfParts>
  <Company>The MathWorks, Inc.</Company>
  <LinksUpToDate>false</LinksUpToDate>
  <CharactersWithSpaces>19524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MATLAB Notebook v1.6</dc:title>
  <dc:subject>Template for The MATLAB Notebook </dc:subject>
  <dc:creator>chenke</dc:creator>
  <cp:keywords/>
  <dc:description/>
  <cp:lastModifiedBy>chenke</cp:lastModifiedBy>
  <cp:revision>36</cp:revision>
  <cp:lastPrinted>1601-01-01T00:00:00Z</cp:lastPrinted>
  <dcterms:created xsi:type="dcterms:W3CDTF">2015-10-06T14:37:00Z</dcterms:created>
  <dcterms:modified xsi:type="dcterms:W3CDTF">2015-10-06T15:10:00Z</dcterms:modified>
</cp:coreProperties>
</file>